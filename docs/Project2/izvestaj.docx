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40844F" w14:textId="77777777" w:rsidR="00F06BB2" w:rsidRPr="00C90C57" w:rsidRDefault="00586F2A" w:rsidP="00F06BB2">
      <w:pPr>
        <w:pStyle w:val="Zaglavljenaslovnestrane"/>
        <w:rPr>
          <w:rFonts w:ascii="Times New Roman" w:hAnsi="Times New Roman"/>
          <w:lang w:val="sr-Cyrl-RS"/>
        </w:rPr>
      </w:pPr>
      <w:r w:rsidRPr="00C90C57">
        <w:rPr>
          <w:rFonts w:ascii="Times New Roman" w:hAnsi="Times New Roman"/>
          <w:lang w:val="sr-Cyrl-RS"/>
        </w:rPr>
        <w:t>Универзитет</w:t>
      </w:r>
      <w:r w:rsidR="00F06BB2" w:rsidRPr="00C90C57">
        <w:rPr>
          <w:rFonts w:ascii="Times New Roman" w:hAnsi="Times New Roman"/>
          <w:lang w:val="sr-Cyrl-RS"/>
        </w:rPr>
        <w:t xml:space="preserve"> </w:t>
      </w:r>
      <w:r w:rsidR="006412E1" w:rsidRPr="00C90C57">
        <w:rPr>
          <w:rFonts w:ascii="Times New Roman" w:hAnsi="Times New Roman"/>
          <w:lang w:val="sr-Cyrl-RS"/>
        </w:rPr>
        <w:t>у</w:t>
      </w:r>
      <w:r w:rsidR="00F06BB2" w:rsidRPr="00C90C57">
        <w:rPr>
          <w:rFonts w:ascii="Times New Roman" w:hAnsi="Times New Roman"/>
          <w:lang w:val="sr-Cyrl-RS"/>
        </w:rPr>
        <w:t xml:space="preserve"> </w:t>
      </w:r>
      <w:r w:rsidR="006412E1" w:rsidRPr="00C90C57">
        <w:rPr>
          <w:rFonts w:ascii="Times New Roman" w:hAnsi="Times New Roman"/>
          <w:lang w:val="sr-Cyrl-RS"/>
        </w:rPr>
        <w:t>Београду</w:t>
      </w:r>
    </w:p>
    <w:p w14:paraId="5920A37D" w14:textId="77777777" w:rsidR="00586F2A" w:rsidRPr="00C90C57" w:rsidRDefault="00586F2A" w:rsidP="00586F2A">
      <w:pPr>
        <w:pStyle w:val="Zaglavljenaslovnestrane"/>
        <w:rPr>
          <w:rFonts w:ascii="Times New Roman" w:hAnsi="Times New Roman"/>
          <w:lang w:val="sr-Cyrl-RS"/>
        </w:rPr>
      </w:pPr>
      <w:r w:rsidRPr="00C90C57">
        <w:rPr>
          <w:rFonts w:ascii="Times New Roman" w:hAnsi="Times New Roman"/>
          <w:lang w:val="sr-Cyrl-RS"/>
        </w:rPr>
        <w:t>Електротехнички факултет</w:t>
      </w:r>
    </w:p>
    <w:p w14:paraId="542CD59D" w14:textId="77777777" w:rsidR="00F06BB2" w:rsidRPr="00C90C57" w:rsidRDefault="00F06BB2" w:rsidP="00F06BB2">
      <w:pPr>
        <w:pStyle w:val="Osnovnitekst"/>
        <w:rPr>
          <w:lang w:val="sr-Cyrl-RS"/>
        </w:rPr>
      </w:pPr>
    </w:p>
    <w:p w14:paraId="570BD4C1" w14:textId="77777777" w:rsidR="00F06BB2" w:rsidRPr="00C90C57" w:rsidRDefault="00F06BB2" w:rsidP="00F06BB2">
      <w:pPr>
        <w:pStyle w:val="Osnovnitekst"/>
        <w:rPr>
          <w:lang w:val="sr-Cyrl-RS"/>
        </w:rPr>
      </w:pPr>
    </w:p>
    <w:p w14:paraId="7BEDDF74" w14:textId="77777777" w:rsidR="00F06BB2" w:rsidRPr="00C90C57" w:rsidRDefault="008471DF" w:rsidP="00F06BB2">
      <w:pPr>
        <w:pStyle w:val="SlikeTabele"/>
        <w:rPr>
          <w:lang w:val="sr-Cyrl-RS"/>
        </w:rPr>
      </w:pPr>
      <w:r w:rsidRPr="00C90C57">
        <w:rPr>
          <w:noProof/>
          <w:lang w:val="sr-Cyrl-RS"/>
        </w:rPr>
        <w:drawing>
          <wp:inline distT="0" distB="0" distL="0" distR="0" wp14:anchorId="556B5366" wp14:editId="116B52AA">
            <wp:extent cx="1327785" cy="1749425"/>
            <wp:effectExtent l="19050" t="0" r="5715" b="0"/>
            <wp:docPr id="1" name="Picture 1" descr="Znak%20ET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Znak%20ETF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785" cy="174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A26232" w14:textId="77777777" w:rsidR="00F06BB2" w:rsidRPr="00C90C57" w:rsidRDefault="00F06BB2" w:rsidP="00F06BB2">
      <w:pPr>
        <w:pStyle w:val="Osnovnitekst"/>
        <w:rPr>
          <w:lang w:val="sr-Cyrl-RS"/>
        </w:rPr>
      </w:pPr>
    </w:p>
    <w:p w14:paraId="439DF826" w14:textId="77777777" w:rsidR="00F06BB2" w:rsidRPr="00C90C57" w:rsidRDefault="00F06BB2" w:rsidP="00F06BB2">
      <w:pPr>
        <w:pStyle w:val="Osnovnitekst"/>
        <w:rPr>
          <w:lang w:val="sr-Cyrl-RS"/>
        </w:rPr>
      </w:pPr>
    </w:p>
    <w:p w14:paraId="1E459782" w14:textId="0092D370" w:rsidR="00F06BB2" w:rsidRPr="00C90C57" w:rsidRDefault="008D18C9" w:rsidP="00F06BB2">
      <w:pPr>
        <w:pStyle w:val="Naslovteze"/>
        <w:rPr>
          <w:rFonts w:ascii="Times New Roman" w:hAnsi="Times New Roman"/>
          <w:lang w:val="sr-Cyrl-RS"/>
        </w:rPr>
      </w:pPr>
      <w:r w:rsidRPr="00C90C57">
        <w:rPr>
          <w:rFonts w:ascii="Times New Roman" w:hAnsi="Times New Roman"/>
          <w:lang w:val="sr-Cyrl-RS"/>
        </w:rPr>
        <w:t>Анализа социјалних мрежа</w:t>
      </w:r>
    </w:p>
    <w:p w14:paraId="6ED21790" w14:textId="192EB7CE" w:rsidR="00F06BB2" w:rsidRPr="00C90C57" w:rsidRDefault="008D18C9" w:rsidP="00AE0461">
      <w:pPr>
        <w:pStyle w:val="Podnaslovteze"/>
        <w:rPr>
          <w:rFonts w:ascii="Times New Roman" w:hAnsi="Times New Roman"/>
          <w:lang w:val="sr-Cyrl-RS"/>
        </w:rPr>
      </w:pPr>
      <w:r w:rsidRPr="00C90C57">
        <w:rPr>
          <w:rFonts w:ascii="Times New Roman" w:hAnsi="Times New Roman"/>
          <w:lang w:val="sr-Cyrl-RS"/>
        </w:rPr>
        <w:t>Пројектни задатак</w:t>
      </w:r>
    </w:p>
    <w:p w14:paraId="0CDED824" w14:textId="77777777" w:rsidR="00F06BB2" w:rsidRPr="00C90C57" w:rsidRDefault="00F06BB2" w:rsidP="00F06BB2">
      <w:pPr>
        <w:pStyle w:val="Osnovnitekst"/>
        <w:rPr>
          <w:lang w:val="sr-Cyrl-RS"/>
        </w:rPr>
      </w:pPr>
    </w:p>
    <w:tbl>
      <w:tblPr>
        <w:tblpPr w:leftFromText="180" w:rightFromText="180" w:vertAnchor="text" w:horzAnchor="margin" w:tblpY="1737"/>
        <w:tblOverlap w:val="never"/>
        <w:tblW w:w="9654" w:type="dxa"/>
        <w:tblLook w:val="01E0" w:firstRow="1" w:lastRow="1" w:firstColumn="1" w:lastColumn="1" w:noHBand="0" w:noVBand="0"/>
      </w:tblPr>
      <w:tblGrid>
        <w:gridCol w:w="6065"/>
        <w:gridCol w:w="3589"/>
      </w:tblGrid>
      <w:tr w:rsidR="00784242" w:rsidRPr="00C90C57" w14:paraId="32B4606F" w14:textId="77777777" w:rsidTr="00784242">
        <w:tc>
          <w:tcPr>
            <w:tcW w:w="6065" w:type="dxa"/>
            <w:vAlign w:val="center"/>
            <w:hideMark/>
          </w:tcPr>
          <w:p w14:paraId="4A751539" w14:textId="228A3E3F" w:rsidR="00784242" w:rsidRPr="00C90C57" w:rsidRDefault="00784242" w:rsidP="00784242">
            <w:pPr>
              <w:pStyle w:val="Naslovnakandidatimentor"/>
              <w:rPr>
                <w:rFonts w:ascii="Times New Roman" w:hAnsi="Times New Roman"/>
                <w:sz w:val="24"/>
                <w:lang w:val="en-US"/>
              </w:rPr>
            </w:pPr>
            <w:r w:rsidRPr="00C90C57">
              <w:rPr>
                <w:rFonts w:ascii="Times New Roman" w:hAnsi="Times New Roman"/>
                <w:sz w:val="24"/>
                <w:lang w:val="sr-Cyrl-RS"/>
              </w:rPr>
              <w:t>Предметни пр</w:t>
            </w:r>
            <w:r w:rsidR="00A4065D">
              <w:rPr>
                <w:rFonts w:ascii="Times New Roman" w:hAnsi="Times New Roman"/>
                <w:sz w:val="24"/>
                <w:lang w:val="sr-Cyrl-RS"/>
              </w:rPr>
              <w:t>о</w:t>
            </w:r>
            <w:r w:rsidRPr="00C90C57">
              <w:rPr>
                <w:rFonts w:ascii="Times New Roman" w:hAnsi="Times New Roman"/>
                <w:sz w:val="24"/>
                <w:lang w:val="sr-Cyrl-RS"/>
              </w:rPr>
              <w:t>фесори</w:t>
            </w:r>
            <w:r w:rsidRPr="00C90C57">
              <w:rPr>
                <w:rFonts w:ascii="Times New Roman" w:hAnsi="Times New Roman"/>
                <w:sz w:val="24"/>
                <w:lang w:val="sr-Latn-RS"/>
              </w:rPr>
              <w:t>:</w:t>
            </w:r>
          </w:p>
        </w:tc>
        <w:tc>
          <w:tcPr>
            <w:tcW w:w="3589" w:type="dxa"/>
            <w:vAlign w:val="center"/>
            <w:hideMark/>
          </w:tcPr>
          <w:p w14:paraId="08BC1669" w14:textId="5F522FE8" w:rsidR="00784242" w:rsidRPr="00C90C57" w:rsidRDefault="00A4065D" w:rsidP="00784242">
            <w:pPr>
              <w:pStyle w:val="Naslovnakandidatimentor"/>
              <w:rPr>
                <w:rFonts w:ascii="Times New Roman" w:hAnsi="Times New Roman"/>
                <w:sz w:val="24"/>
                <w:lang w:val="sr-Latn-RS"/>
              </w:rPr>
            </w:pPr>
            <w:r>
              <w:rPr>
                <w:rFonts w:ascii="Times New Roman" w:hAnsi="Times New Roman"/>
                <w:sz w:val="24"/>
                <w:lang w:val="sr-Cyrl-RS"/>
              </w:rPr>
              <w:t>Студент</w:t>
            </w:r>
            <w:r w:rsidR="00784242" w:rsidRPr="00C90C57">
              <w:rPr>
                <w:rFonts w:ascii="Times New Roman" w:hAnsi="Times New Roman"/>
                <w:sz w:val="24"/>
                <w:lang w:val="sr-Latn-RS"/>
              </w:rPr>
              <w:t>:</w:t>
            </w:r>
          </w:p>
        </w:tc>
      </w:tr>
      <w:tr w:rsidR="00784242" w:rsidRPr="00C90C57" w14:paraId="69AA35AB" w14:textId="77777777" w:rsidTr="00784242">
        <w:trPr>
          <w:trHeight w:val="491"/>
        </w:trPr>
        <w:tc>
          <w:tcPr>
            <w:tcW w:w="6065" w:type="dxa"/>
            <w:vAlign w:val="center"/>
            <w:hideMark/>
          </w:tcPr>
          <w:p w14:paraId="4CE45532" w14:textId="77777777" w:rsidR="00784242" w:rsidRPr="00C90C57" w:rsidRDefault="00784242" w:rsidP="00784242">
            <w:pPr>
              <w:pStyle w:val="Naslovnakandidatimentor"/>
              <w:rPr>
                <w:rFonts w:ascii="Times New Roman" w:hAnsi="Times New Roman"/>
                <w:sz w:val="24"/>
                <w:lang w:val="sr-Cyrl-RS"/>
              </w:rPr>
            </w:pPr>
            <w:proofErr w:type="spellStart"/>
            <w:r w:rsidRPr="00C90C57">
              <w:rPr>
                <w:rFonts w:ascii="Times New Roman" w:hAnsi="Times New Roman"/>
                <w:sz w:val="24"/>
                <w:lang w:val="sr-Latn-RS"/>
              </w:rPr>
              <w:t>др</w:t>
            </w:r>
            <w:proofErr w:type="spellEnd"/>
            <w:r w:rsidRPr="00C90C57">
              <w:rPr>
                <w:rFonts w:ascii="Times New Roman" w:hAnsi="Times New Roman"/>
                <w:sz w:val="24"/>
                <w:lang w:val="sr-Latn-RS"/>
              </w:rPr>
              <w:t xml:space="preserve"> </w:t>
            </w:r>
            <w:r w:rsidRPr="00C90C57">
              <w:rPr>
                <w:rFonts w:ascii="Times New Roman" w:hAnsi="Times New Roman"/>
                <w:sz w:val="24"/>
                <w:lang w:val="sr-Cyrl-RS"/>
              </w:rPr>
              <w:t>Марко Мишић, доцент</w:t>
            </w:r>
          </w:p>
          <w:p w14:paraId="6EA534F4" w14:textId="77777777" w:rsidR="00784242" w:rsidRPr="00C90C57" w:rsidRDefault="00784242" w:rsidP="00784242">
            <w:pPr>
              <w:pStyle w:val="Naslovnakandidatimentor"/>
              <w:rPr>
                <w:rFonts w:ascii="Times New Roman" w:hAnsi="Times New Roman"/>
                <w:sz w:val="24"/>
                <w:lang w:val="sr-Cyrl-RS"/>
              </w:rPr>
            </w:pPr>
            <w:r w:rsidRPr="00C90C57">
              <w:rPr>
                <w:rFonts w:ascii="Times New Roman" w:hAnsi="Times New Roman"/>
                <w:sz w:val="24"/>
                <w:lang w:val="sr-Cyrl-RS"/>
              </w:rPr>
              <w:t>др Јелица Протић, редовни професор</w:t>
            </w:r>
          </w:p>
          <w:p w14:paraId="52ED7405" w14:textId="77777777" w:rsidR="00784242" w:rsidRPr="00C90C57" w:rsidRDefault="00784242" w:rsidP="00784242">
            <w:pPr>
              <w:pStyle w:val="Naslovnakandidatimentor"/>
              <w:rPr>
                <w:rFonts w:ascii="Times New Roman" w:hAnsi="Times New Roman"/>
                <w:sz w:val="24"/>
                <w:lang w:val="sr-Cyrl-RS"/>
              </w:rPr>
            </w:pPr>
            <w:r w:rsidRPr="00C90C57">
              <w:rPr>
                <w:rFonts w:ascii="Times New Roman" w:hAnsi="Times New Roman"/>
                <w:sz w:val="24"/>
                <w:lang w:val="sr-Cyrl-RS"/>
              </w:rPr>
              <w:t>Предраг Обрадовић, асистент</w:t>
            </w:r>
          </w:p>
        </w:tc>
        <w:tc>
          <w:tcPr>
            <w:tcW w:w="3589" w:type="dxa"/>
            <w:vAlign w:val="center"/>
            <w:hideMark/>
          </w:tcPr>
          <w:p w14:paraId="7A88B58F" w14:textId="77777777" w:rsidR="00784242" w:rsidRPr="00C90C57" w:rsidRDefault="00784242" w:rsidP="00784242">
            <w:pPr>
              <w:pStyle w:val="Naslovnakandidatimentor"/>
              <w:rPr>
                <w:rFonts w:ascii="Times New Roman" w:hAnsi="Times New Roman"/>
                <w:sz w:val="24"/>
                <w:lang w:val="sr-Cyrl-RS"/>
              </w:rPr>
            </w:pPr>
            <w:r w:rsidRPr="00C90C57">
              <w:rPr>
                <w:rFonts w:ascii="Times New Roman" w:hAnsi="Times New Roman"/>
                <w:sz w:val="24"/>
                <w:lang w:val="sr-Cyrl-RS"/>
              </w:rPr>
              <w:t>Марко Милићевић 3136/20</w:t>
            </w:r>
          </w:p>
        </w:tc>
      </w:tr>
    </w:tbl>
    <w:p w14:paraId="5C16950C" w14:textId="77777777" w:rsidR="00AE0461" w:rsidRPr="00C90C57" w:rsidRDefault="00AE0461" w:rsidP="00F06BB2">
      <w:pPr>
        <w:pStyle w:val="Osnovnitekst"/>
        <w:rPr>
          <w:lang w:val="sr-Cyrl-RS"/>
        </w:rPr>
      </w:pPr>
    </w:p>
    <w:p w14:paraId="6960E17F" w14:textId="77777777" w:rsidR="00A3069A" w:rsidRPr="00C90C57" w:rsidRDefault="00A3069A" w:rsidP="00F06BB2">
      <w:pPr>
        <w:pStyle w:val="Osnovnitekst"/>
        <w:rPr>
          <w:lang w:val="sr-Cyrl-RS"/>
        </w:rPr>
      </w:pPr>
    </w:p>
    <w:p w14:paraId="1F5B906E" w14:textId="77777777" w:rsidR="00F06BB2" w:rsidRPr="00C90C57" w:rsidRDefault="00F06BB2" w:rsidP="00784242">
      <w:pPr>
        <w:pStyle w:val="Osnovnitekst"/>
        <w:ind w:firstLine="0"/>
        <w:rPr>
          <w:lang w:val="sr-Cyrl-RS"/>
        </w:rPr>
      </w:pPr>
    </w:p>
    <w:p w14:paraId="73BA4847" w14:textId="77777777" w:rsidR="00A3069A" w:rsidRPr="00C90C57" w:rsidRDefault="00A3069A" w:rsidP="008D18C9">
      <w:pPr>
        <w:pStyle w:val="Osnovnitekst"/>
        <w:ind w:firstLine="0"/>
        <w:rPr>
          <w:lang w:val="sr-Cyrl-RS"/>
        </w:rPr>
      </w:pPr>
    </w:p>
    <w:p w14:paraId="4C73B7FD" w14:textId="56604893" w:rsidR="00F06BB2" w:rsidRPr="00C90C57" w:rsidRDefault="006412E1" w:rsidP="00AE0461">
      <w:pPr>
        <w:pStyle w:val="Vremepredajeteze"/>
        <w:rPr>
          <w:rFonts w:ascii="Times New Roman" w:hAnsi="Times New Roman"/>
          <w:lang w:val="sr-Cyrl-RS"/>
        </w:rPr>
      </w:pPr>
      <w:r w:rsidRPr="00C90C57">
        <w:rPr>
          <w:rFonts w:ascii="Times New Roman" w:hAnsi="Times New Roman"/>
          <w:lang w:val="sr-Cyrl-RS"/>
        </w:rPr>
        <w:t>Београд</w:t>
      </w:r>
      <w:r w:rsidR="00A3069A" w:rsidRPr="00C90C57">
        <w:rPr>
          <w:rFonts w:ascii="Times New Roman" w:hAnsi="Times New Roman"/>
          <w:lang w:val="sr-Cyrl-RS"/>
        </w:rPr>
        <w:t xml:space="preserve">, </w:t>
      </w:r>
      <w:r w:rsidR="008D18C9" w:rsidRPr="00C90C57">
        <w:rPr>
          <w:rFonts w:ascii="Times New Roman" w:hAnsi="Times New Roman"/>
          <w:lang w:val="sr-Cyrl-RS"/>
        </w:rPr>
        <w:t>Јул</w:t>
      </w:r>
      <w:r w:rsidR="00A3069A" w:rsidRPr="00C90C57">
        <w:rPr>
          <w:rFonts w:ascii="Times New Roman" w:hAnsi="Times New Roman"/>
          <w:lang w:val="sr-Cyrl-RS"/>
        </w:rPr>
        <w:t xml:space="preserve"> 20</w:t>
      </w:r>
      <w:r w:rsidR="008D18C9" w:rsidRPr="00C90C57">
        <w:rPr>
          <w:rFonts w:ascii="Times New Roman" w:hAnsi="Times New Roman"/>
          <w:lang w:val="sr-Cyrl-RS"/>
        </w:rPr>
        <w:t>22</w:t>
      </w:r>
      <w:r w:rsidR="00A3069A" w:rsidRPr="00C90C57">
        <w:rPr>
          <w:rFonts w:ascii="Times New Roman" w:hAnsi="Times New Roman"/>
          <w:lang w:val="sr-Cyrl-RS"/>
        </w:rPr>
        <w:t>.</w:t>
      </w:r>
    </w:p>
    <w:p w14:paraId="0E6649D8" w14:textId="77777777" w:rsidR="00F06BB2" w:rsidRPr="00C90C57" w:rsidRDefault="00F06BB2" w:rsidP="00F06BB2">
      <w:pPr>
        <w:rPr>
          <w:lang w:val="sr-Cyrl-RS"/>
        </w:rPr>
        <w:sectPr w:rsidR="00F06BB2" w:rsidRPr="00C90C57" w:rsidSect="00207E96">
          <w:footerReference w:type="even" r:id="rId9"/>
          <w:footerReference w:type="default" r:id="rId10"/>
          <w:type w:val="continuous"/>
          <w:pgSz w:w="11906" w:h="16838"/>
          <w:pgMar w:top="1701" w:right="1134" w:bottom="1701" w:left="1134" w:header="709" w:footer="709" w:gutter="0"/>
          <w:cols w:space="720"/>
          <w:titlePg/>
        </w:sectPr>
      </w:pPr>
    </w:p>
    <w:p w14:paraId="052B8A49" w14:textId="77777777" w:rsidR="00F06BB2" w:rsidRPr="00C90C57" w:rsidRDefault="006412E1" w:rsidP="00B44673">
      <w:pPr>
        <w:pStyle w:val="SadrajLiteratura"/>
      </w:pPr>
      <w:bookmarkStart w:id="0" w:name="_Toc108032740"/>
      <w:proofErr w:type="spellStart"/>
      <w:r w:rsidRPr="00C90C57">
        <w:lastRenderedPageBreak/>
        <w:t>Садржај</w:t>
      </w:r>
      <w:bookmarkEnd w:id="0"/>
      <w:proofErr w:type="spellEnd"/>
    </w:p>
    <w:p w14:paraId="1767E332" w14:textId="11F29AC9" w:rsidR="001B18C8" w:rsidRDefault="00D20D2B">
      <w:pPr>
        <w:pStyle w:val="TOC1"/>
        <w:tabs>
          <w:tab w:val="right" w:leader="dot" w:pos="9628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val="en-US"/>
        </w:rPr>
      </w:pPr>
      <w:r w:rsidRPr="00C90C57">
        <w:rPr>
          <w:lang w:val="sr-Cyrl-RS"/>
        </w:rPr>
        <w:fldChar w:fldCharType="begin"/>
      </w:r>
      <w:r w:rsidR="0021095F" w:rsidRPr="00C90C57">
        <w:rPr>
          <w:lang w:val="sr-Cyrl-RS"/>
        </w:rPr>
        <w:instrText xml:space="preserve"> TOC \o "1-3" \h \z \u </w:instrText>
      </w:r>
      <w:r w:rsidRPr="00C90C57">
        <w:rPr>
          <w:lang w:val="sr-Cyrl-RS"/>
        </w:rPr>
        <w:fldChar w:fldCharType="separate"/>
      </w:r>
      <w:hyperlink w:anchor="_Toc108032740" w:history="1">
        <w:r w:rsidR="001B18C8" w:rsidRPr="009344E5">
          <w:rPr>
            <w:rStyle w:val="Hyperlink"/>
            <w:noProof/>
          </w:rPr>
          <w:t>Садржај</w:t>
        </w:r>
        <w:r w:rsidR="001B18C8">
          <w:rPr>
            <w:noProof/>
            <w:webHidden/>
          </w:rPr>
          <w:tab/>
        </w:r>
        <w:r w:rsidR="001B18C8">
          <w:rPr>
            <w:noProof/>
            <w:webHidden/>
          </w:rPr>
          <w:fldChar w:fldCharType="begin"/>
        </w:r>
        <w:r w:rsidR="001B18C8">
          <w:rPr>
            <w:noProof/>
            <w:webHidden/>
          </w:rPr>
          <w:instrText xml:space="preserve"> PAGEREF _Toc108032740 \h </w:instrText>
        </w:r>
        <w:r w:rsidR="001B18C8">
          <w:rPr>
            <w:noProof/>
            <w:webHidden/>
          </w:rPr>
        </w:r>
        <w:r w:rsidR="001B18C8">
          <w:rPr>
            <w:noProof/>
            <w:webHidden/>
          </w:rPr>
          <w:fldChar w:fldCharType="separate"/>
        </w:r>
        <w:r w:rsidR="001B18C8">
          <w:rPr>
            <w:noProof/>
            <w:webHidden/>
          </w:rPr>
          <w:t>2</w:t>
        </w:r>
        <w:r w:rsidR="001B18C8">
          <w:rPr>
            <w:noProof/>
            <w:webHidden/>
          </w:rPr>
          <w:fldChar w:fldCharType="end"/>
        </w:r>
      </w:hyperlink>
    </w:p>
    <w:p w14:paraId="0783A2CD" w14:textId="6C91D0E6" w:rsidR="001B18C8" w:rsidRDefault="001B18C8">
      <w:pPr>
        <w:pStyle w:val="TOC1"/>
        <w:tabs>
          <w:tab w:val="left" w:pos="480"/>
          <w:tab w:val="right" w:leader="dot" w:pos="9628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108032741" w:history="1">
        <w:r w:rsidRPr="009344E5">
          <w:rPr>
            <w:rStyle w:val="Hyperlink"/>
            <w:noProof/>
          </w:rPr>
          <w:t>1.</w:t>
        </w:r>
        <w:r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9344E5">
          <w:rPr>
            <w:rStyle w:val="Hyperlink"/>
            <w:noProof/>
          </w:rPr>
          <w:t>Чишћење података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_Toc108032741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0093756" w14:textId="4839C179" w:rsidR="001B18C8" w:rsidRDefault="001B18C8">
      <w:pPr>
        <w:pStyle w:val="TOC1"/>
        <w:tabs>
          <w:tab w:val="left" w:pos="480"/>
          <w:tab w:val="right" w:leader="dot" w:pos="9628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108032742" w:history="1">
        <w:r w:rsidRPr="009344E5">
          <w:rPr>
            <w:rStyle w:val="Hyperlink"/>
            <w:noProof/>
          </w:rPr>
          <w:t>2.</w:t>
        </w:r>
        <w:r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9344E5">
          <w:rPr>
            <w:rStyle w:val="Hyperlink"/>
            <w:noProof/>
          </w:rPr>
          <w:t>Моделовање мрежа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_Toc108032742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C9CC62B" w14:textId="1D7DBCED" w:rsidR="001B18C8" w:rsidRDefault="001B18C8">
      <w:pPr>
        <w:pStyle w:val="TOC2"/>
        <w:tabs>
          <w:tab w:val="left" w:pos="960"/>
          <w:tab w:val="right" w:leader="dot" w:pos="9628"/>
        </w:tabs>
        <w:rPr>
          <w:rFonts w:eastAsiaTheme="minorEastAsia" w:cstheme="minorBidi"/>
          <w:smallCaps w:val="0"/>
          <w:noProof/>
          <w:sz w:val="22"/>
          <w:szCs w:val="22"/>
          <w:lang w:val="en-US"/>
        </w:rPr>
      </w:pPr>
      <w:hyperlink w:anchor="_Toc108032743" w:history="1">
        <w:r w:rsidRPr="009344E5">
          <w:rPr>
            <w:rStyle w:val="Hyperlink"/>
            <w:noProof/>
          </w:rPr>
          <w:t>2.1.</w:t>
        </w:r>
        <w:r>
          <w:rPr>
            <w:rFonts w:eastAsiaTheme="minorEastAsia" w:cstheme="minorBidi"/>
            <w:smallCaps w:val="0"/>
            <w:noProof/>
            <w:sz w:val="22"/>
            <w:szCs w:val="22"/>
            <w:lang w:val="en-US"/>
          </w:rPr>
          <w:tab/>
        </w:r>
        <w:r w:rsidRPr="009344E5">
          <w:rPr>
            <w:rStyle w:val="Hyperlink"/>
            <w:noProof/>
          </w:rPr>
          <w:t>SNet – subreddit network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_Toc108032743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56B36FE" w14:textId="614CAE67" w:rsidR="001B18C8" w:rsidRDefault="001B18C8">
      <w:pPr>
        <w:pStyle w:val="TOC2"/>
        <w:tabs>
          <w:tab w:val="left" w:pos="960"/>
          <w:tab w:val="right" w:leader="dot" w:pos="9628"/>
        </w:tabs>
        <w:rPr>
          <w:rFonts w:eastAsiaTheme="minorEastAsia" w:cstheme="minorBidi"/>
          <w:smallCaps w:val="0"/>
          <w:noProof/>
          <w:sz w:val="22"/>
          <w:szCs w:val="22"/>
          <w:lang w:val="en-US"/>
        </w:rPr>
      </w:pPr>
      <w:hyperlink w:anchor="_Toc108032744" w:history="1">
        <w:r w:rsidRPr="009344E5">
          <w:rPr>
            <w:rStyle w:val="Hyperlink"/>
            <w:noProof/>
            <w:lang w:val="sr-Cyrl-RS"/>
          </w:rPr>
          <w:t>2.2.</w:t>
        </w:r>
        <w:r>
          <w:rPr>
            <w:rFonts w:eastAsiaTheme="minorEastAsia" w:cstheme="minorBidi"/>
            <w:smallCaps w:val="0"/>
            <w:noProof/>
            <w:sz w:val="22"/>
            <w:szCs w:val="22"/>
            <w:lang w:val="en-US"/>
          </w:rPr>
          <w:tab/>
        </w:r>
        <w:r w:rsidRPr="009344E5">
          <w:rPr>
            <w:rStyle w:val="Hyperlink"/>
            <w:noProof/>
          </w:rPr>
          <w:t xml:space="preserve">SNetF </w:t>
        </w:r>
        <w:r w:rsidRPr="009344E5">
          <w:rPr>
            <w:rStyle w:val="Hyperlink"/>
            <w:noProof/>
            <w:lang w:val="sr-Cyrl-RS"/>
          </w:rPr>
          <w:t xml:space="preserve">– </w:t>
        </w:r>
        <w:r w:rsidRPr="009344E5">
          <w:rPr>
            <w:rStyle w:val="Hyperlink"/>
            <w:noProof/>
          </w:rPr>
          <w:t>subreddit network filtered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_Toc108032744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D2959CE" w14:textId="71649644" w:rsidR="001B18C8" w:rsidRDefault="001B18C8">
      <w:pPr>
        <w:pStyle w:val="TOC2"/>
        <w:tabs>
          <w:tab w:val="left" w:pos="960"/>
          <w:tab w:val="right" w:leader="dot" w:pos="9628"/>
        </w:tabs>
        <w:rPr>
          <w:rFonts w:eastAsiaTheme="minorEastAsia" w:cstheme="minorBidi"/>
          <w:smallCaps w:val="0"/>
          <w:noProof/>
          <w:sz w:val="22"/>
          <w:szCs w:val="22"/>
          <w:lang w:val="en-US"/>
        </w:rPr>
      </w:pPr>
      <w:hyperlink w:anchor="_Toc108032745" w:history="1">
        <w:r w:rsidRPr="009344E5">
          <w:rPr>
            <w:rStyle w:val="Hyperlink"/>
            <w:noProof/>
            <w:lang w:val="sr-Cyrl-RS"/>
          </w:rPr>
          <w:t>2.3.</w:t>
        </w:r>
        <w:r>
          <w:rPr>
            <w:rFonts w:eastAsiaTheme="minorEastAsia" w:cstheme="minorBidi"/>
            <w:smallCaps w:val="0"/>
            <w:noProof/>
            <w:sz w:val="22"/>
            <w:szCs w:val="22"/>
            <w:lang w:val="en-US"/>
          </w:rPr>
          <w:tab/>
        </w:r>
        <w:r w:rsidRPr="009344E5">
          <w:rPr>
            <w:rStyle w:val="Hyperlink"/>
            <w:noProof/>
          </w:rPr>
          <w:t xml:space="preserve">SNetT </w:t>
        </w:r>
        <w:r w:rsidRPr="009344E5">
          <w:rPr>
            <w:rStyle w:val="Hyperlink"/>
            <w:noProof/>
            <w:lang w:val="sr-Cyrl-RS"/>
          </w:rPr>
          <w:t xml:space="preserve">– </w:t>
        </w:r>
        <w:r w:rsidRPr="009344E5">
          <w:rPr>
            <w:rStyle w:val="Hyperlink"/>
            <w:noProof/>
          </w:rPr>
          <w:t>subreddit network targeted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_Toc108032745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6672222" w14:textId="3D001E7A" w:rsidR="001B18C8" w:rsidRDefault="001B18C8">
      <w:pPr>
        <w:pStyle w:val="TOC2"/>
        <w:tabs>
          <w:tab w:val="left" w:pos="960"/>
          <w:tab w:val="right" w:leader="dot" w:pos="9628"/>
        </w:tabs>
        <w:rPr>
          <w:rFonts w:eastAsiaTheme="minorEastAsia" w:cstheme="minorBidi"/>
          <w:smallCaps w:val="0"/>
          <w:noProof/>
          <w:sz w:val="22"/>
          <w:szCs w:val="22"/>
          <w:lang w:val="en-US"/>
        </w:rPr>
      </w:pPr>
      <w:hyperlink w:anchor="_Toc108032746" w:history="1">
        <w:r w:rsidRPr="009344E5">
          <w:rPr>
            <w:rStyle w:val="Hyperlink"/>
            <w:noProof/>
          </w:rPr>
          <w:t>2.1.</w:t>
        </w:r>
        <w:r>
          <w:rPr>
            <w:rFonts w:eastAsiaTheme="minorEastAsia" w:cstheme="minorBidi"/>
            <w:smallCaps w:val="0"/>
            <w:noProof/>
            <w:sz w:val="22"/>
            <w:szCs w:val="22"/>
            <w:lang w:val="en-US"/>
          </w:rPr>
          <w:tab/>
        </w:r>
        <w:r w:rsidRPr="009344E5">
          <w:rPr>
            <w:rStyle w:val="Hyperlink"/>
            <w:noProof/>
          </w:rPr>
          <w:t>UserNet – User network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_Toc108032746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D953437" w14:textId="5EE2A066" w:rsidR="001B18C8" w:rsidRDefault="001B18C8">
      <w:pPr>
        <w:pStyle w:val="TOC1"/>
        <w:tabs>
          <w:tab w:val="left" w:pos="480"/>
          <w:tab w:val="right" w:leader="dot" w:pos="9628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108032747" w:history="1">
        <w:r w:rsidRPr="009344E5">
          <w:rPr>
            <w:rStyle w:val="Hyperlink"/>
            <w:noProof/>
          </w:rPr>
          <w:t>3.</w:t>
        </w:r>
        <w:r>
          <w:rPr>
            <w:rFonts w:eastAsiaTheme="minorEastAsia" w:cstheme="minorBidi"/>
            <w:b w:val="0"/>
            <w:bCs w:val="0"/>
            <w:caps w:val="0"/>
            <w:noProof/>
            <w:sz w:val="22"/>
            <w:szCs w:val="22"/>
            <w:lang w:val="en-US"/>
          </w:rPr>
          <w:tab/>
        </w:r>
        <w:r w:rsidRPr="009344E5">
          <w:rPr>
            <w:rStyle w:val="Hyperlink"/>
            <w:noProof/>
          </w:rPr>
          <w:t>Истраживачка питања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_Toc108032747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000EEDB" w14:textId="60076CDF" w:rsidR="001B18C8" w:rsidRDefault="001B18C8">
      <w:pPr>
        <w:pStyle w:val="TOC2"/>
        <w:tabs>
          <w:tab w:val="left" w:pos="960"/>
          <w:tab w:val="right" w:leader="dot" w:pos="9628"/>
        </w:tabs>
        <w:rPr>
          <w:rFonts w:eastAsiaTheme="minorEastAsia" w:cstheme="minorBidi"/>
          <w:smallCaps w:val="0"/>
          <w:noProof/>
          <w:sz w:val="22"/>
          <w:szCs w:val="22"/>
          <w:lang w:val="en-US"/>
        </w:rPr>
      </w:pPr>
      <w:hyperlink w:anchor="_Toc108032748" w:history="1">
        <w:r w:rsidRPr="009344E5">
          <w:rPr>
            <w:rStyle w:val="Hyperlink"/>
            <w:noProof/>
          </w:rPr>
          <w:t>3.1.</w:t>
        </w:r>
        <w:r>
          <w:rPr>
            <w:rFonts w:eastAsiaTheme="minorEastAsia" w:cstheme="minorBidi"/>
            <w:smallCaps w:val="0"/>
            <w:noProof/>
            <w:sz w:val="22"/>
            <w:szCs w:val="22"/>
            <w:lang w:val="en-US"/>
          </w:rPr>
          <w:tab/>
        </w:r>
        <w:r w:rsidRPr="009344E5">
          <w:rPr>
            <w:rStyle w:val="Hyperlink"/>
            <w:noProof/>
          </w:rPr>
          <w:t>Статистичка анализа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_Toc108032748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ED82F55" w14:textId="59B31E3F" w:rsidR="001B18C8" w:rsidRDefault="001B18C8">
      <w:pPr>
        <w:pStyle w:val="TOC3"/>
        <w:tabs>
          <w:tab w:val="left" w:pos="1200"/>
          <w:tab w:val="right" w:leader="dot" w:pos="96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108032749" w:history="1">
        <w:r w:rsidRPr="009344E5">
          <w:rPr>
            <w:rStyle w:val="Hyperlink"/>
            <w:noProof/>
          </w:rPr>
          <w:t>3.1.1.</w:t>
        </w:r>
        <w:r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Pr="009344E5">
          <w:rPr>
            <w:rStyle w:val="Hyperlink"/>
            <w:noProof/>
          </w:rPr>
          <w:t xml:space="preserve">Колико постоји различитих </w:t>
        </w:r>
        <w:r w:rsidRPr="009344E5">
          <w:rPr>
            <w:rStyle w:val="Hyperlink"/>
            <w:noProof/>
            <w:lang w:val="en-US"/>
          </w:rPr>
          <w:t xml:space="preserve">subreddit-a </w:t>
        </w:r>
        <w:r w:rsidRPr="009344E5">
          <w:rPr>
            <w:rStyle w:val="Hyperlink"/>
            <w:noProof/>
          </w:rPr>
          <w:t>који се појављују у посматраном периоду? Који су најважнији по броју корисника, а који по броју коментара?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_Toc108032749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69CBFAC" w14:textId="6FB7196A" w:rsidR="001B18C8" w:rsidRDefault="001B18C8">
      <w:pPr>
        <w:pStyle w:val="TOC3"/>
        <w:tabs>
          <w:tab w:val="left" w:pos="1200"/>
          <w:tab w:val="right" w:leader="dot" w:pos="96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108032750" w:history="1">
        <w:r w:rsidRPr="009344E5">
          <w:rPr>
            <w:rStyle w:val="Hyperlink"/>
            <w:noProof/>
          </w:rPr>
          <w:t>3.1.2.</w:t>
        </w:r>
        <w:r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Pr="009344E5">
          <w:rPr>
            <w:rStyle w:val="Hyperlink"/>
            <w:noProof/>
          </w:rPr>
          <w:t>Какав је просечан број забележених корисника активних у посматраном поериоду по субредиту? Корисник се сматра активним ако је забележио барем један коментар или објава тог корисника на субредиту.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_Toc108032750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672039F" w14:textId="79063823" w:rsidR="001B18C8" w:rsidRDefault="001B18C8">
      <w:pPr>
        <w:pStyle w:val="TOC3"/>
        <w:tabs>
          <w:tab w:val="left" w:pos="1200"/>
          <w:tab w:val="right" w:leader="dot" w:pos="96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108032751" w:history="1">
        <w:r w:rsidRPr="009344E5">
          <w:rPr>
            <w:rStyle w:val="Hyperlink"/>
            <w:noProof/>
          </w:rPr>
          <w:t>3.1.3.</w:t>
        </w:r>
        <w:r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Pr="009344E5">
          <w:rPr>
            <w:rStyle w:val="Hyperlink"/>
            <w:noProof/>
          </w:rPr>
          <w:t>Ко су корисници са највећим бројем објава, а ко корисници са највећим бројем коментара?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_Toc108032751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F01D84E" w14:textId="18021131" w:rsidR="001B18C8" w:rsidRDefault="001B18C8">
      <w:pPr>
        <w:pStyle w:val="TOC3"/>
        <w:tabs>
          <w:tab w:val="left" w:pos="1200"/>
          <w:tab w:val="right" w:leader="dot" w:pos="96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108032752" w:history="1">
        <w:r w:rsidRPr="009344E5">
          <w:rPr>
            <w:rStyle w:val="Hyperlink"/>
            <w:noProof/>
          </w:rPr>
          <w:t>3.1.4.</w:t>
        </w:r>
        <w:r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Pr="009344E5">
          <w:rPr>
            <w:rStyle w:val="Hyperlink"/>
            <w:noProof/>
          </w:rPr>
          <w:t>Који корисници су активни на највећем броју субредита? На колико субредита су активни?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_Toc108032752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4D4179B" w14:textId="282D6051" w:rsidR="001B18C8" w:rsidRDefault="001B18C8">
      <w:pPr>
        <w:pStyle w:val="TOC3"/>
        <w:tabs>
          <w:tab w:val="left" w:pos="1200"/>
          <w:tab w:val="right" w:leader="dot" w:pos="96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108032753" w:history="1">
        <w:r w:rsidRPr="009344E5">
          <w:rPr>
            <w:rStyle w:val="Hyperlink"/>
            <w:noProof/>
          </w:rPr>
          <w:t>3.1.5.</w:t>
        </w:r>
        <w:r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Pr="009344E5">
          <w:rPr>
            <w:rStyle w:val="Hyperlink"/>
            <w:noProof/>
          </w:rPr>
          <w:t>Како су корелисани бројеви објава и бројеви коментара корисника? Одредити Пирсонов коефицијент корелације и извршити визуелизацију.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_Toc108032753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79A651B" w14:textId="6AB15367" w:rsidR="001B18C8" w:rsidRDefault="001B18C8">
      <w:pPr>
        <w:pStyle w:val="TOC3"/>
        <w:tabs>
          <w:tab w:val="left" w:pos="1200"/>
          <w:tab w:val="right" w:leader="dot" w:pos="96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108032754" w:history="1">
        <w:r w:rsidRPr="009344E5">
          <w:rPr>
            <w:rStyle w:val="Hyperlink"/>
            <w:noProof/>
          </w:rPr>
          <w:t>3.1.6.</w:t>
        </w:r>
        <w:r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Pr="009344E5">
          <w:rPr>
            <w:rStyle w:val="Hyperlink"/>
            <w:noProof/>
          </w:rPr>
          <w:t>Које објаве поседују највећи број коментара и на којим су субредитима постављене? Приказати податке о тим објавама, укључујући то на којем су сабредиту постављене и шта им је садржај (ако је поље објаве „</w:t>
        </w:r>
        <w:r w:rsidRPr="009344E5">
          <w:rPr>
            <w:rStyle w:val="Hyperlink"/>
            <w:noProof/>
            <w:lang w:val="en-US"/>
          </w:rPr>
          <w:t>over18</w:t>
        </w:r>
        <w:r w:rsidRPr="009344E5">
          <w:rPr>
            <w:rStyle w:val="Hyperlink"/>
            <w:noProof/>
          </w:rPr>
          <w:t xml:space="preserve">“ поставлјено на </w:t>
        </w:r>
        <w:r w:rsidRPr="009344E5">
          <w:rPr>
            <w:rStyle w:val="Hyperlink"/>
            <w:noProof/>
            <w:lang w:val="en-US"/>
          </w:rPr>
          <w:t>false</w:t>
        </w:r>
        <w:r w:rsidRPr="009344E5">
          <w:rPr>
            <w:rStyle w:val="Hyperlink"/>
            <w:noProof/>
          </w:rPr>
          <w:t>).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_Toc108032754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925A7CF" w14:textId="79203109" w:rsidR="001B18C8" w:rsidRDefault="001B18C8">
      <w:pPr>
        <w:pStyle w:val="TOC2"/>
        <w:tabs>
          <w:tab w:val="left" w:pos="960"/>
          <w:tab w:val="right" w:leader="dot" w:pos="9628"/>
        </w:tabs>
        <w:rPr>
          <w:rFonts w:eastAsiaTheme="minorEastAsia" w:cstheme="minorBidi"/>
          <w:smallCaps w:val="0"/>
          <w:noProof/>
          <w:sz w:val="22"/>
          <w:szCs w:val="22"/>
          <w:lang w:val="en-US"/>
        </w:rPr>
      </w:pPr>
      <w:hyperlink w:anchor="_Toc108032755" w:history="1">
        <w:r w:rsidRPr="009344E5">
          <w:rPr>
            <w:rStyle w:val="Hyperlink"/>
            <w:noProof/>
          </w:rPr>
          <w:t>3.2.</w:t>
        </w:r>
        <w:r>
          <w:rPr>
            <w:rFonts w:eastAsiaTheme="minorEastAsia" w:cstheme="minorBidi"/>
            <w:smallCaps w:val="0"/>
            <w:noProof/>
            <w:sz w:val="22"/>
            <w:szCs w:val="22"/>
            <w:lang w:val="en-US"/>
          </w:rPr>
          <w:tab/>
        </w:r>
        <w:r w:rsidRPr="009344E5">
          <w:rPr>
            <w:rStyle w:val="Hyperlink"/>
            <w:noProof/>
          </w:rPr>
          <w:t>Основна карактеризација моделовани</w:t>
        </w:r>
        <w:r w:rsidRPr="009344E5">
          <w:rPr>
            <w:rStyle w:val="Hyperlink"/>
            <w:noProof/>
            <w:lang w:val="sr-Cyrl-RS"/>
          </w:rPr>
          <w:t>х</w:t>
        </w:r>
        <w:r w:rsidRPr="009344E5">
          <w:rPr>
            <w:rStyle w:val="Hyperlink"/>
            <w:noProof/>
          </w:rPr>
          <w:t xml:space="preserve"> мрежа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_Toc108032755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4A3725D" w14:textId="0E27E6CB" w:rsidR="001B18C8" w:rsidRDefault="001B18C8">
      <w:pPr>
        <w:pStyle w:val="TOC3"/>
        <w:tabs>
          <w:tab w:val="left" w:pos="1200"/>
          <w:tab w:val="right" w:leader="dot" w:pos="96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108032756" w:history="1">
        <w:r w:rsidRPr="009344E5">
          <w:rPr>
            <w:rStyle w:val="Hyperlink"/>
            <w:noProof/>
          </w:rPr>
          <w:t>3.2.1.</w:t>
        </w:r>
        <w:r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Pr="009344E5">
          <w:rPr>
            <w:rStyle w:val="Hyperlink"/>
            <w:noProof/>
          </w:rPr>
          <w:t>Колика је густина мреже?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_Toc108032756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D671C2D" w14:textId="51632B5A" w:rsidR="001B18C8" w:rsidRDefault="001B18C8">
      <w:pPr>
        <w:pStyle w:val="TOC3"/>
        <w:tabs>
          <w:tab w:val="left" w:pos="1200"/>
          <w:tab w:val="right" w:leader="dot" w:pos="96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108032757" w:history="1">
        <w:r w:rsidRPr="009344E5">
          <w:rPr>
            <w:rStyle w:val="Hyperlink"/>
            <w:noProof/>
          </w:rPr>
          <w:t>3.2.2.</w:t>
        </w:r>
        <w:r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Pr="009344E5">
          <w:rPr>
            <w:rStyle w:val="Hyperlink"/>
            <w:noProof/>
          </w:rPr>
          <w:t>Колике су просечне дистанце у оквиру мреже и дијаметар мреже?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_Toc108032757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7B09B47" w14:textId="527C53F7" w:rsidR="001B18C8" w:rsidRDefault="001B18C8">
      <w:pPr>
        <w:pStyle w:val="TOC3"/>
        <w:tabs>
          <w:tab w:val="left" w:pos="1200"/>
          <w:tab w:val="right" w:leader="dot" w:pos="96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108032758" w:history="1">
        <w:r w:rsidRPr="009344E5">
          <w:rPr>
            <w:rStyle w:val="Hyperlink"/>
            <w:noProof/>
          </w:rPr>
          <w:t>3.2.3.</w:t>
        </w:r>
        <w:r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Pr="009344E5">
          <w:rPr>
            <w:rStyle w:val="Hyperlink"/>
            <w:noProof/>
          </w:rPr>
          <w:t>У којој мери је мрежа повезана и централизована? Навести број и величине повезаних компонената и проценити да ли постоји гигантска компонента.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_Toc108032758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D41BDB8" w14:textId="795AE14E" w:rsidR="001B18C8" w:rsidRDefault="001B18C8">
      <w:pPr>
        <w:pStyle w:val="TOC3"/>
        <w:tabs>
          <w:tab w:val="left" w:pos="1200"/>
          <w:tab w:val="right" w:leader="dot" w:pos="96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108032759" w:history="1">
        <w:r w:rsidRPr="009344E5">
          <w:rPr>
            <w:rStyle w:val="Hyperlink"/>
            <w:noProof/>
          </w:rPr>
          <w:t>3.2.4.</w:t>
        </w:r>
        <w:r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Pr="009344E5">
          <w:rPr>
            <w:rStyle w:val="Hyperlink"/>
            <w:noProof/>
          </w:rPr>
          <w:t>Колики је просечни, а колики глобални коефицијент кластеризације мреже? Каква је расподела локалног коефицијента кластеризације њених чворова? Да ли је кластерисање изражено или не? Одговор дати упоређивањем са случајно генерисаном Ердош-Рењи мрежом истих димензија.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_Toc108032759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E182E42" w14:textId="6A2B450B" w:rsidR="001B18C8" w:rsidRDefault="001B18C8">
      <w:pPr>
        <w:pStyle w:val="TOC3"/>
        <w:tabs>
          <w:tab w:val="left" w:pos="1200"/>
          <w:tab w:val="right" w:leader="dot" w:pos="96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108032760" w:history="1">
        <w:r w:rsidRPr="009344E5">
          <w:rPr>
            <w:rStyle w:val="Hyperlink"/>
            <w:noProof/>
          </w:rPr>
          <w:t>3.2.5.</w:t>
        </w:r>
        <w:r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Pr="009344E5">
          <w:rPr>
            <w:rStyle w:val="Hyperlink"/>
            <w:noProof/>
          </w:rPr>
          <w:t>На основу питања 8 и 10, закључити да ли мреже показују особине малог-света.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_Toc108032760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0B381D4" w14:textId="4EF2C0D3" w:rsidR="001B18C8" w:rsidRDefault="001B18C8">
      <w:pPr>
        <w:pStyle w:val="TOC3"/>
        <w:tabs>
          <w:tab w:val="left" w:pos="1200"/>
          <w:tab w:val="right" w:leader="dot" w:pos="96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108032761" w:history="1">
        <w:r w:rsidRPr="009344E5">
          <w:rPr>
            <w:rStyle w:val="Hyperlink"/>
            <w:noProof/>
          </w:rPr>
          <w:t>3.2.6.</w:t>
        </w:r>
        <w:r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Pr="009344E5">
          <w:rPr>
            <w:rStyle w:val="Hyperlink"/>
            <w:noProof/>
          </w:rPr>
          <w:t>Извршити асортативну анализу по степену чвора и дати одговор да ли је изражено асортативно мешање. У случају да је мрежа усмерена, анализу вршити и по улазном и по излазном степену чвора. Приложити визуелизацију.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_Toc108032761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188726A" w14:textId="15B4FAAE" w:rsidR="001B18C8" w:rsidRDefault="001B18C8">
      <w:pPr>
        <w:pStyle w:val="TOC3"/>
        <w:tabs>
          <w:tab w:val="left" w:pos="1200"/>
          <w:tab w:val="right" w:leader="dot" w:pos="96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108032762" w:history="1">
        <w:r w:rsidRPr="009344E5">
          <w:rPr>
            <w:rStyle w:val="Hyperlink"/>
            <w:noProof/>
          </w:rPr>
          <w:t>3.2.7.</w:t>
        </w:r>
        <w:r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Pr="009344E5">
          <w:rPr>
            <w:rStyle w:val="Hyperlink"/>
            <w:noProof/>
          </w:rPr>
          <w:t>Да ли мрежа испољава феномен клуба богатих (</w:t>
        </w:r>
        <w:r w:rsidRPr="009344E5">
          <w:rPr>
            <w:rStyle w:val="Hyperlink"/>
            <w:noProof/>
            <w:lang w:val="en-US"/>
          </w:rPr>
          <w:t>rich-club-phenomenon)?</w:t>
        </w:r>
        <w:r w:rsidRPr="009344E5">
          <w:rPr>
            <w:rStyle w:val="Hyperlink"/>
            <w:noProof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_Toc108032762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A9A2287" w14:textId="698F07B0" w:rsidR="001B18C8" w:rsidRDefault="001B18C8">
      <w:pPr>
        <w:pStyle w:val="TOC3"/>
        <w:tabs>
          <w:tab w:val="left" w:pos="1200"/>
          <w:tab w:val="right" w:leader="dot" w:pos="96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108032763" w:history="1">
        <w:r w:rsidRPr="009344E5">
          <w:rPr>
            <w:rStyle w:val="Hyperlink"/>
            <w:noProof/>
          </w:rPr>
          <w:t>3.2.8.</w:t>
        </w:r>
        <w:r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Pr="009344E5">
          <w:rPr>
            <w:rStyle w:val="Hyperlink"/>
            <w:noProof/>
          </w:rPr>
          <w:t xml:space="preserve">Каква је дистрибуција по степену и да ли прати </w:t>
        </w:r>
        <w:r w:rsidRPr="009344E5">
          <w:rPr>
            <w:rStyle w:val="Hyperlink"/>
            <w:noProof/>
            <w:lang w:val="en-US"/>
          </w:rPr>
          <w:t>power-law</w:t>
        </w:r>
        <w:r w:rsidRPr="009344E5">
          <w:rPr>
            <w:rStyle w:val="Hyperlink"/>
            <w:noProof/>
          </w:rPr>
          <w:t xml:space="preserve"> дистрибуцију?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_Toc108032763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62B5C99" w14:textId="31A794CA" w:rsidR="001B18C8" w:rsidRDefault="001B18C8">
      <w:pPr>
        <w:pStyle w:val="TOC3"/>
        <w:tabs>
          <w:tab w:val="left" w:pos="1200"/>
          <w:tab w:val="right" w:leader="dot" w:pos="96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108032764" w:history="1">
        <w:r w:rsidRPr="009344E5">
          <w:rPr>
            <w:rStyle w:val="Hyperlink"/>
            <w:noProof/>
          </w:rPr>
          <w:t>3.2.9.</w:t>
        </w:r>
        <w:r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Pr="009344E5">
          <w:rPr>
            <w:rStyle w:val="Hyperlink"/>
            <w:noProof/>
          </w:rPr>
          <w:t>Одредити најважније хабове и ауторитете у мрежи. Како су они распоређени и уграђени у мрежу? Да ли су на периферији или у језгру?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_Toc108032764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88C4553" w14:textId="22CC7180" w:rsidR="001B18C8" w:rsidRDefault="001B18C8">
      <w:pPr>
        <w:pStyle w:val="TOC2"/>
        <w:tabs>
          <w:tab w:val="left" w:pos="960"/>
          <w:tab w:val="right" w:leader="dot" w:pos="9628"/>
        </w:tabs>
        <w:rPr>
          <w:rFonts w:eastAsiaTheme="minorEastAsia" w:cstheme="minorBidi"/>
          <w:smallCaps w:val="0"/>
          <w:noProof/>
          <w:sz w:val="22"/>
          <w:szCs w:val="22"/>
          <w:lang w:val="en-US"/>
        </w:rPr>
      </w:pPr>
      <w:hyperlink w:anchor="_Toc108032765" w:history="1">
        <w:r w:rsidRPr="009344E5">
          <w:rPr>
            <w:rStyle w:val="Hyperlink"/>
            <w:noProof/>
          </w:rPr>
          <w:t>3.3.</w:t>
        </w:r>
        <w:r>
          <w:rPr>
            <w:rFonts w:eastAsiaTheme="minorEastAsia" w:cstheme="minorBidi"/>
            <w:smallCaps w:val="0"/>
            <w:noProof/>
            <w:sz w:val="22"/>
            <w:szCs w:val="22"/>
            <w:lang w:val="en-US"/>
          </w:rPr>
          <w:tab/>
        </w:r>
        <w:r w:rsidRPr="009344E5">
          <w:rPr>
            <w:rStyle w:val="Hyperlink"/>
            <w:noProof/>
          </w:rPr>
          <w:t>Анализа мера централности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_Toc108032765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84C8926" w14:textId="4B04915E" w:rsidR="001B18C8" w:rsidRDefault="001B18C8">
      <w:pPr>
        <w:pStyle w:val="TOC3"/>
        <w:tabs>
          <w:tab w:val="left" w:pos="1200"/>
          <w:tab w:val="right" w:leader="dot" w:pos="96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108032766" w:history="1">
        <w:r w:rsidRPr="009344E5">
          <w:rPr>
            <w:rStyle w:val="Hyperlink"/>
            <w:noProof/>
          </w:rPr>
          <w:t>3.3.1.</w:t>
        </w:r>
        <w:r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Pr="009344E5">
          <w:rPr>
            <w:rStyle w:val="Hyperlink"/>
            <w:noProof/>
          </w:rPr>
          <w:t>Спровести анализе мера централности по степену, блискости и релационој централности. Дати преглед најважнијих актера по свакој од њих.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_Toc108032766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B36445A" w14:textId="3FA9CE58" w:rsidR="001B18C8" w:rsidRDefault="001B18C8">
      <w:pPr>
        <w:pStyle w:val="TOC3"/>
        <w:tabs>
          <w:tab w:val="left" w:pos="1200"/>
          <w:tab w:val="right" w:leader="dot" w:pos="96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108032767" w:history="1">
        <w:r w:rsidRPr="009344E5">
          <w:rPr>
            <w:rStyle w:val="Hyperlink"/>
            <w:noProof/>
          </w:rPr>
          <w:t>3.3.2.</w:t>
        </w:r>
        <w:r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Pr="009344E5">
          <w:rPr>
            <w:rStyle w:val="Hyperlink"/>
            <w:noProof/>
          </w:rPr>
          <w:t>Ко су најважнији актери по централности по сопственом вектору? Шта нам то говори о њима?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_Toc108032767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BE930D3" w14:textId="6E6ED67E" w:rsidR="001B18C8" w:rsidRDefault="001B18C8">
      <w:pPr>
        <w:pStyle w:val="TOC3"/>
        <w:tabs>
          <w:tab w:val="left" w:pos="1200"/>
          <w:tab w:val="right" w:leader="dot" w:pos="96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108032768" w:history="1">
        <w:r w:rsidRPr="009344E5">
          <w:rPr>
            <w:rStyle w:val="Hyperlink"/>
            <w:noProof/>
          </w:rPr>
          <w:t>3.3.3.</w:t>
        </w:r>
        <w:r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Pr="009344E5">
          <w:rPr>
            <w:rStyle w:val="Hyperlink"/>
            <w:noProof/>
          </w:rPr>
          <w:t xml:space="preserve">Рангирати чворове по Кацовој централности са варијацијом параметара. При рачунању, експериментисати са додељивањем друагачије вредности параметра бета за сабредит који се у </w:t>
        </w:r>
        <w:r w:rsidRPr="009344E5">
          <w:rPr>
            <w:rStyle w:val="Hyperlink"/>
            <w:noProof/>
          </w:rPr>
          <w:lastRenderedPageBreak/>
          <w:t xml:space="preserve">приложеним </w:t>
        </w:r>
        <w:r w:rsidRPr="009344E5">
          <w:rPr>
            <w:rStyle w:val="Hyperlink"/>
            <w:noProof/>
            <w:lang w:val="en-US"/>
          </w:rPr>
          <w:t xml:space="preserve">CSV </w:t>
        </w:r>
        <w:r w:rsidRPr="009344E5">
          <w:rPr>
            <w:rStyle w:val="Hyperlink"/>
            <w:noProof/>
          </w:rPr>
          <w:t xml:space="preserve">фајловима идентификује вредношћу колоне </w:t>
        </w:r>
        <w:r w:rsidRPr="009344E5">
          <w:rPr>
            <w:rStyle w:val="Hyperlink"/>
            <w:noProof/>
            <w:lang w:val="en-US"/>
          </w:rPr>
          <w:t xml:space="preserve">subreddit reddit.com. </w:t>
        </w:r>
        <w:r w:rsidRPr="009344E5">
          <w:rPr>
            <w:rStyle w:val="Hyperlink"/>
            <w:noProof/>
          </w:rPr>
          <w:t>Дати преглед најважнијих актера у случају да је бета исто за све сабредите и у случају да је бета наведеног сабредита значајно веће.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_Toc108032768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C02D981" w14:textId="55D0DEA7" w:rsidR="001B18C8" w:rsidRDefault="001B18C8">
      <w:pPr>
        <w:pStyle w:val="TOC3"/>
        <w:tabs>
          <w:tab w:val="left" w:pos="1200"/>
          <w:tab w:val="right" w:leader="dot" w:pos="96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108032769" w:history="1">
        <w:r w:rsidRPr="009344E5">
          <w:rPr>
            <w:rStyle w:val="Hyperlink"/>
            <w:noProof/>
          </w:rPr>
          <w:t>3.3.4.</w:t>
        </w:r>
        <w:r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Pr="009344E5">
          <w:rPr>
            <w:rStyle w:val="Hyperlink"/>
            <w:noProof/>
          </w:rPr>
          <w:t>На основу претходна три питања, предложити и конструисати композитну меру централности за проналажење најважнијих актера. Обратити пажњу на тип усмерености мреже и сходно томе прилагодити колико различите мрежне метрике утичу на хеуристику.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_Toc108032769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45F154F" w14:textId="46CB4036" w:rsidR="001B18C8" w:rsidRDefault="001B18C8">
      <w:pPr>
        <w:pStyle w:val="TOC2"/>
        <w:tabs>
          <w:tab w:val="left" w:pos="960"/>
          <w:tab w:val="right" w:leader="dot" w:pos="9628"/>
        </w:tabs>
        <w:rPr>
          <w:rFonts w:eastAsiaTheme="minorEastAsia" w:cstheme="minorBidi"/>
          <w:smallCaps w:val="0"/>
          <w:noProof/>
          <w:sz w:val="22"/>
          <w:szCs w:val="22"/>
          <w:lang w:val="en-US"/>
        </w:rPr>
      </w:pPr>
      <w:hyperlink w:anchor="_Toc108032770" w:history="1">
        <w:r w:rsidRPr="009344E5">
          <w:rPr>
            <w:rStyle w:val="Hyperlink"/>
            <w:noProof/>
          </w:rPr>
          <w:t>3.4.</w:t>
        </w:r>
        <w:r>
          <w:rPr>
            <w:rFonts w:eastAsiaTheme="minorEastAsia" w:cstheme="minorBidi"/>
            <w:smallCaps w:val="0"/>
            <w:noProof/>
            <w:sz w:val="22"/>
            <w:szCs w:val="22"/>
            <w:lang w:val="en-US"/>
          </w:rPr>
          <w:tab/>
        </w:r>
        <w:r w:rsidRPr="009344E5">
          <w:rPr>
            <w:rStyle w:val="Hyperlink"/>
            <w:noProof/>
          </w:rPr>
          <w:t>Детекција комуна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_Toc108032770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EC163AB" w14:textId="66DA756B" w:rsidR="001B18C8" w:rsidRDefault="001B18C8">
      <w:pPr>
        <w:pStyle w:val="TOC3"/>
        <w:tabs>
          <w:tab w:val="left" w:pos="1200"/>
          <w:tab w:val="right" w:leader="dot" w:pos="96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108032771" w:history="1">
        <w:r w:rsidRPr="009344E5">
          <w:rPr>
            <w:rStyle w:val="Hyperlink"/>
            <w:noProof/>
          </w:rPr>
          <w:t>3.4.1.</w:t>
        </w:r>
        <w:r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Pr="009344E5">
          <w:rPr>
            <w:rStyle w:val="Hyperlink"/>
            <w:noProof/>
          </w:rPr>
          <w:t>Ако величина мреже дозвољава, спкетралном анализом или анализом дендрограма проценити потенцијалне кандидате за број комуна у мрежи.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_Toc108032771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C198D95" w14:textId="2C3D0AB0" w:rsidR="001B18C8" w:rsidRDefault="001B18C8">
      <w:pPr>
        <w:pStyle w:val="TOC3"/>
        <w:tabs>
          <w:tab w:val="left" w:pos="1200"/>
          <w:tab w:val="right" w:leader="dot" w:pos="96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108032772" w:history="1">
        <w:r w:rsidRPr="009344E5">
          <w:rPr>
            <w:rStyle w:val="Hyperlink"/>
            <w:noProof/>
          </w:rPr>
          <w:t>3.4.2.</w:t>
        </w:r>
        <w:r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Pr="009344E5">
          <w:rPr>
            <w:rStyle w:val="Hyperlink"/>
            <w:noProof/>
          </w:rPr>
          <w:t xml:space="preserve">Спровести кластерисање Лувенском методом (максимизацијом модуларности) у алату </w:t>
        </w:r>
        <w:r w:rsidRPr="009344E5">
          <w:rPr>
            <w:rStyle w:val="Hyperlink"/>
            <w:noProof/>
            <w:lang w:val="en-US"/>
          </w:rPr>
          <w:t>Gephi</w:t>
        </w:r>
        <w:r w:rsidRPr="009344E5">
          <w:rPr>
            <w:rStyle w:val="Hyperlink"/>
            <w:noProof/>
          </w:rPr>
          <w:t xml:space="preserve"> за три различите вредности параметра резолуције. Конструисати визуелизације и дискутовати избор параметра резолуције на добијено кластерисанње (број и величина кластера).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_Toc108032772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5B596DB6" w14:textId="3079113A" w:rsidR="001B18C8" w:rsidRDefault="001B18C8">
      <w:pPr>
        <w:pStyle w:val="TOC3"/>
        <w:tabs>
          <w:tab w:val="left" w:pos="1200"/>
          <w:tab w:val="right" w:leader="dot" w:pos="96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108032773" w:history="1">
        <w:r w:rsidRPr="009344E5">
          <w:rPr>
            <w:rStyle w:val="Hyperlink"/>
            <w:noProof/>
          </w:rPr>
          <w:t>3.4.3.</w:t>
        </w:r>
        <w:r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Pr="009344E5">
          <w:rPr>
            <w:rStyle w:val="Hyperlink"/>
            <w:noProof/>
          </w:rPr>
          <w:t>Које заједнице се могу уочити приликом анализе мреже? Да ли постоји неко објашњење за детектоване комуне.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_Toc108032773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0D2BE21" w14:textId="74AC213D" w:rsidR="001B18C8" w:rsidRDefault="001B18C8">
      <w:pPr>
        <w:pStyle w:val="TOC3"/>
        <w:tabs>
          <w:tab w:val="left" w:pos="1200"/>
          <w:tab w:val="right" w:leader="dot" w:pos="96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108032774" w:history="1">
        <w:r w:rsidRPr="009344E5">
          <w:rPr>
            <w:rStyle w:val="Hyperlink"/>
            <w:noProof/>
          </w:rPr>
          <w:t>3.4.4.</w:t>
        </w:r>
        <w:r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Pr="009344E5">
          <w:rPr>
            <w:rStyle w:val="Hyperlink"/>
            <w:noProof/>
          </w:rPr>
          <w:t>Ко су брокери (мостови) и мрежи? Да ли припадају језгру или периферији или су мешовито распоређени?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_Toc108032774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FD4B7C0" w14:textId="712B3633" w:rsidR="001B18C8" w:rsidRDefault="001B18C8">
      <w:pPr>
        <w:pStyle w:val="TOC2"/>
        <w:tabs>
          <w:tab w:val="left" w:pos="960"/>
          <w:tab w:val="right" w:leader="dot" w:pos="9628"/>
        </w:tabs>
        <w:rPr>
          <w:rFonts w:eastAsiaTheme="minorEastAsia" w:cstheme="minorBidi"/>
          <w:smallCaps w:val="0"/>
          <w:noProof/>
          <w:sz w:val="22"/>
          <w:szCs w:val="22"/>
          <w:lang w:val="en-US"/>
        </w:rPr>
      </w:pPr>
      <w:hyperlink w:anchor="_Toc108032775" w:history="1">
        <w:r w:rsidRPr="009344E5">
          <w:rPr>
            <w:rStyle w:val="Hyperlink"/>
            <w:noProof/>
          </w:rPr>
          <w:t>3.5.</w:t>
        </w:r>
        <w:r>
          <w:rPr>
            <w:rFonts w:eastAsiaTheme="minorEastAsia" w:cstheme="minorBidi"/>
            <w:smallCaps w:val="0"/>
            <w:noProof/>
            <w:sz w:val="22"/>
            <w:szCs w:val="22"/>
            <w:lang w:val="en-US"/>
          </w:rPr>
          <w:tab/>
        </w:r>
        <w:r w:rsidRPr="009344E5">
          <w:rPr>
            <w:rStyle w:val="Hyperlink"/>
            <w:noProof/>
          </w:rPr>
          <w:t>Поређење SNet и SNetT мрежа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_Toc108032775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E9A30B2" w14:textId="096304E4" w:rsidR="001B18C8" w:rsidRDefault="001B18C8">
      <w:pPr>
        <w:pStyle w:val="TOC3"/>
        <w:tabs>
          <w:tab w:val="left" w:pos="1200"/>
          <w:tab w:val="right" w:leader="dot" w:pos="96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108032776" w:history="1">
        <w:r w:rsidRPr="009344E5">
          <w:rPr>
            <w:rStyle w:val="Hyperlink"/>
            <w:noProof/>
          </w:rPr>
          <w:t>3.5.1.</w:t>
        </w:r>
        <w:r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Pr="009344E5">
          <w:rPr>
            <w:rStyle w:val="Hyperlink"/>
            <w:noProof/>
          </w:rPr>
          <w:t xml:space="preserve">Упоредити карактеристике две мреже. Коментарисати потенцијалне разлике и проценити да ли су сабредити из </w:t>
        </w:r>
        <w:r w:rsidRPr="009344E5">
          <w:rPr>
            <w:rStyle w:val="Hyperlink"/>
            <w:noProof/>
            <w:lang w:val="en-US"/>
          </w:rPr>
          <w:t>SNetT</w:t>
        </w:r>
        <w:r w:rsidRPr="009344E5">
          <w:rPr>
            <w:rStyle w:val="Hyperlink"/>
            <w:noProof/>
          </w:rPr>
          <w:t xml:space="preserve"> активнији и боље повезани од остатка мреже.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_Toc108032776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1C4ADE87" w14:textId="6D920FBC" w:rsidR="001B18C8" w:rsidRDefault="001B18C8">
      <w:pPr>
        <w:pStyle w:val="TOC3"/>
        <w:tabs>
          <w:tab w:val="left" w:pos="1200"/>
          <w:tab w:val="right" w:leader="dot" w:pos="9628"/>
        </w:tabs>
        <w:rPr>
          <w:rFonts w:eastAsiaTheme="minorEastAsia" w:cstheme="minorBidi"/>
          <w:i w:val="0"/>
          <w:iCs w:val="0"/>
          <w:noProof/>
          <w:sz w:val="22"/>
          <w:szCs w:val="22"/>
          <w:lang w:val="en-US"/>
        </w:rPr>
      </w:pPr>
      <w:hyperlink w:anchor="_Toc108032777" w:history="1">
        <w:r w:rsidRPr="009344E5">
          <w:rPr>
            <w:rStyle w:val="Hyperlink"/>
            <w:noProof/>
          </w:rPr>
          <w:t>3.5.2.</w:t>
        </w:r>
        <w:r>
          <w:rPr>
            <w:rFonts w:eastAsiaTheme="minorEastAsia" w:cstheme="minorBidi"/>
            <w:i w:val="0"/>
            <w:iCs w:val="0"/>
            <w:noProof/>
            <w:sz w:val="22"/>
            <w:szCs w:val="22"/>
            <w:lang w:val="en-US"/>
          </w:rPr>
          <w:tab/>
        </w:r>
        <w:r w:rsidRPr="009344E5">
          <w:rPr>
            <w:rStyle w:val="Hyperlink"/>
            <w:noProof/>
          </w:rPr>
          <w:t xml:space="preserve">Како су распоређени чворови из </w:t>
        </w:r>
        <w:r w:rsidRPr="009344E5">
          <w:rPr>
            <w:rStyle w:val="Hyperlink"/>
            <w:noProof/>
            <w:lang w:val="en-US"/>
          </w:rPr>
          <w:t xml:space="preserve">SNetT </w:t>
        </w:r>
        <w:r w:rsidRPr="009344E5">
          <w:rPr>
            <w:rStyle w:val="Hyperlink"/>
            <w:noProof/>
          </w:rPr>
          <w:t xml:space="preserve">у оквиру </w:t>
        </w:r>
        <w:r w:rsidRPr="009344E5">
          <w:rPr>
            <w:rStyle w:val="Hyperlink"/>
            <w:noProof/>
            <w:lang w:val="en-US"/>
          </w:rPr>
          <w:t xml:space="preserve">SNet </w:t>
        </w:r>
        <w:r w:rsidRPr="009344E5">
          <w:rPr>
            <w:rStyle w:val="Hyperlink"/>
            <w:noProof/>
          </w:rPr>
          <w:t>мреже? Да ли припадају језгру или периферији или су мешовито распоређени.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_Toc108032777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7F47ADEA" w14:textId="53A8214F" w:rsidR="001B18C8" w:rsidRDefault="001B18C8">
      <w:pPr>
        <w:pStyle w:val="TOC1"/>
        <w:tabs>
          <w:tab w:val="right" w:leader="dot" w:pos="9628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108032778" w:history="1">
        <w:r w:rsidRPr="009344E5">
          <w:rPr>
            <w:rStyle w:val="Hyperlink"/>
            <w:noProof/>
          </w:rPr>
          <w:t xml:space="preserve">Списак </w:t>
        </w:r>
        <w:r w:rsidRPr="009344E5">
          <w:rPr>
            <w:rStyle w:val="Hyperlink"/>
            <w:noProof/>
            <w:lang w:val="sr-Cyrl-RS"/>
          </w:rPr>
          <w:t>слика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_Toc108032778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BE7F825" w14:textId="18D19F94" w:rsidR="001B18C8" w:rsidRDefault="001B18C8">
      <w:pPr>
        <w:pStyle w:val="TOC1"/>
        <w:tabs>
          <w:tab w:val="right" w:leader="dot" w:pos="9628"/>
        </w:tabs>
        <w:rPr>
          <w:rFonts w:eastAsiaTheme="minorEastAsia" w:cstheme="minorBidi"/>
          <w:b w:val="0"/>
          <w:bCs w:val="0"/>
          <w:caps w:val="0"/>
          <w:noProof/>
          <w:sz w:val="22"/>
          <w:szCs w:val="22"/>
          <w:lang w:val="en-US"/>
        </w:rPr>
      </w:pPr>
      <w:hyperlink w:anchor="_Toc108032779" w:history="1">
        <w:r w:rsidRPr="009344E5">
          <w:rPr>
            <w:rStyle w:val="Hyperlink"/>
            <w:noProof/>
          </w:rPr>
          <w:t xml:space="preserve">Списак </w:t>
        </w:r>
        <w:r w:rsidRPr="009344E5">
          <w:rPr>
            <w:rStyle w:val="Hyperlink"/>
            <w:noProof/>
            <w:lang w:val="sr-Cyrl-RS"/>
          </w:rPr>
          <w:t>табела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_Toc108032779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7A3B0155" w14:textId="0D279350" w:rsidR="00B44673" w:rsidRDefault="00D20D2B" w:rsidP="002079CF">
      <w:pPr>
        <w:pStyle w:val="TOC3"/>
        <w:tabs>
          <w:tab w:val="left" w:pos="1440"/>
          <w:tab w:val="right" w:leader="dot" w:pos="9628"/>
        </w:tabs>
        <w:rPr>
          <w:lang w:val="sr-Cyrl-RS"/>
        </w:rPr>
      </w:pPr>
      <w:r w:rsidRPr="00C90C57">
        <w:rPr>
          <w:lang w:val="sr-Cyrl-RS"/>
        </w:rPr>
        <w:fldChar w:fldCharType="end"/>
      </w:r>
    </w:p>
    <w:p w14:paraId="4E57971D" w14:textId="77777777" w:rsidR="00B44673" w:rsidRDefault="00B44673">
      <w:pPr>
        <w:rPr>
          <w:i/>
          <w:iCs/>
          <w:sz w:val="20"/>
          <w:szCs w:val="20"/>
          <w:lang w:val="sr-Cyrl-RS"/>
        </w:rPr>
      </w:pPr>
      <w:r>
        <w:rPr>
          <w:lang w:val="sr-Cyrl-RS"/>
        </w:rPr>
        <w:br w:type="page"/>
      </w:r>
    </w:p>
    <w:p w14:paraId="44AF088C" w14:textId="2BE5186A" w:rsidR="00F06BB2" w:rsidRPr="00B44673" w:rsidRDefault="008D18C9" w:rsidP="00B44673">
      <w:pPr>
        <w:pStyle w:val="Heading1"/>
      </w:pPr>
      <w:bookmarkStart w:id="1" w:name="_Toc254342941"/>
      <w:bookmarkStart w:id="2" w:name="_Toc108032741"/>
      <w:r w:rsidRPr="00B44673">
        <w:lastRenderedPageBreak/>
        <w:t>Чишћење података</w:t>
      </w:r>
      <w:bookmarkEnd w:id="2"/>
      <w:r w:rsidR="00E7161C" w:rsidRPr="00B44673">
        <w:t xml:space="preserve"> </w:t>
      </w:r>
    </w:p>
    <w:p w14:paraId="284E246F" w14:textId="221E343F" w:rsidR="00567ED2" w:rsidRPr="00C90C57" w:rsidRDefault="00567ED2" w:rsidP="00B44673">
      <w:pPr>
        <w:pStyle w:val="Osnovnitekst"/>
        <w:rPr>
          <w:lang w:val="sr-Cyrl-RS"/>
        </w:rPr>
      </w:pPr>
      <w:r w:rsidRPr="00C90C57">
        <w:rPr>
          <w:lang w:val="sr-Cyrl-RS"/>
        </w:rPr>
        <w:t xml:space="preserve">Пре </w:t>
      </w:r>
      <w:r w:rsidR="00DB0243" w:rsidRPr="00C90C57">
        <w:rPr>
          <w:lang w:val="sr-Cyrl-RS"/>
        </w:rPr>
        <w:t>анализе</w:t>
      </w:r>
      <w:r w:rsidRPr="00C90C57">
        <w:rPr>
          <w:lang w:val="sr-Cyrl-RS"/>
        </w:rPr>
        <w:t xml:space="preserve">, потребно је очистити и средити дате податке. Дати су нам подаци о </w:t>
      </w:r>
      <w:r w:rsidRPr="00C90C57">
        <w:rPr>
          <w:i/>
          <w:iCs/>
          <w:lang w:val="en-US"/>
        </w:rPr>
        <w:t xml:space="preserve">submission </w:t>
      </w:r>
      <w:r w:rsidRPr="00C90C57">
        <w:rPr>
          <w:lang w:val="sr-Cyrl-RS"/>
        </w:rPr>
        <w:t xml:space="preserve">и </w:t>
      </w:r>
      <w:proofErr w:type="spellStart"/>
      <w:r w:rsidRPr="00C90C57">
        <w:rPr>
          <w:i/>
          <w:iCs/>
        </w:rPr>
        <w:t>comment</w:t>
      </w:r>
      <w:proofErr w:type="spellEnd"/>
      <w:r w:rsidRPr="00C90C57">
        <w:rPr>
          <w:i/>
          <w:iCs/>
          <w:lang w:val="sr-Cyrl-RS"/>
        </w:rPr>
        <w:t xml:space="preserve">, </w:t>
      </w:r>
      <w:r w:rsidRPr="00C90C57">
        <w:rPr>
          <w:lang w:val="sr-Cyrl-RS"/>
        </w:rPr>
        <w:t xml:space="preserve">односно </w:t>
      </w:r>
      <w:r w:rsidRPr="00C90C57">
        <w:rPr>
          <w:i/>
          <w:iCs/>
          <w:lang w:val="en-US"/>
        </w:rPr>
        <w:t>csv</w:t>
      </w:r>
      <w:r w:rsidRPr="00C90C57">
        <w:rPr>
          <w:i/>
          <w:iCs/>
          <w:lang w:val="sr-Cyrl-RS"/>
        </w:rPr>
        <w:t xml:space="preserve"> </w:t>
      </w:r>
      <w:r w:rsidRPr="00C90C57">
        <w:rPr>
          <w:lang w:val="sr-Cyrl-RS"/>
        </w:rPr>
        <w:t>табеле које садрже информације о објавама и коментарима на друштвеној мрежи ,,</w:t>
      </w:r>
      <w:r w:rsidRPr="00C90C57">
        <w:rPr>
          <w:lang w:val="en-US"/>
        </w:rPr>
        <w:t xml:space="preserve">Reddit” </w:t>
      </w:r>
      <w:r w:rsidRPr="00C90C57">
        <w:rPr>
          <w:lang w:val="sr-Cyrl-RS"/>
        </w:rPr>
        <w:t xml:space="preserve">у току 2008. године. Прва група садржи податке као што су: </w:t>
      </w:r>
      <w:r w:rsidRPr="00C90C57">
        <w:rPr>
          <w:lang w:val="en-US"/>
        </w:rPr>
        <w:t xml:space="preserve">id, </w:t>
      </w:r>
      <w:proofErr w:type="spellStart"/>
      <w:r w:rsidRPr="00C90C57">
        <w:rPr>
          <w:lang w:val="en-US"/>
        </w:rPr>
        <w:t>url</w:t>
      </w:r>
      <w:proofErr w:type="spellEnd"/>
      <w:r w:rsidRPr="00C90C57">
        <w:rPr>
          <w:lang w:val="en-US"/>
        </w:rPr>
        <w:t xml:space="preserve">, permalink, author, </w:t>
      </w:r>
      <w:r w:rsidRPr="00C90C57">
        <w:rPr>
          <w:lang w:val="sr-Cyrl-RS"/>
        </w:rPr>
        <w:t xml:space="preserve">назив </w:t>
      </w:r>
      <w:r w:rsidRPr="00C90C57">
        <w:rPr>
          <w:i/>
          <w:iCs/>
          <w:lang w:val="en-US"/>
        </w:rPr>
        <w:t>subreddit-a</w:t>
      </w:r>
      <w:r w:rsidR="000D211E" w:rsidRPr="00C90C57">
        <w:rPr>
          <w:lang w:val="en-US"/>
        </w:rPr>
        <w:t xml:space="preserve">, </w:t>
      </w:r>
      <w:r w:rsidR="000D211E" w:rsidRPr="00C90C57">
        <w:rPr>
          <w:lang w:val="sr-Cyrl-RS"/>
        </w:rPr>
        <w:t xml:space="preserve">док друга садржи: идентификацију коментара, аутора, идентификација родитеља који може бити или други коментар или објава, као и идентификација објаве на којој је коментар и назив </w:t>
      </w:r>
      <w:proofErr w:type="spellStart"/>
      <w:r w:rsidR="000D211E" w:rsidRPr="00C90C57">
        <w:rPr>
          <w:i/>
          <w:iCs/>
        </w:rPr>
        <w:t>subreddit</w:t>
      </w:r>
      <w:proofErr w:type="spellEnd"/>
      <w:r w:rsidR="000D211E" w:rsidRPr="00C90C57">
        <w:rPr>
          <w:i/>
          <w:iCs/>
        </w:rPr>
        <w:t>-a</w:t>
      </w:r>
      <w:r w:rsidR="000D211E" w:rsidRPr="00C90C57">
        <w:rPr>
          <w:lang w:val="sr-Cyrl-RS"/>
        </w:rPr>
        <w:t xml:space="preserve">. </w:t>
      </w:r>
    </w:p>
    <w:p w14:paraId="781B1055" w14:textId="646F0F94" w:rsidR="00F818B1" w:rsidRPr="00C90C57" w:rsidRDefault="000D211E" w:rsidP="00DB0243">
      <w:pPr>
        <w:pStyle w:val="Osnovnitekst"/>
        <w:rPr>
          <w:lang w:val="sr-Cyrl-RS"/>
        </w:rPr>
      </w:pPr>
      <w:r w:rsidRPr="00C90C57">
        <w:rPr>
          <w:lang w:val="sr-Cyrl-RS"/>
        </w:rPr>
        <w:t>Најпре</w:t>
      </w:r>
      <w:r w:rsidR="00DB0243" w:rsidRPr="00C90C57">
        <w:rPr>
          <w:lang w:val="sr-Cyrl-RS"/>
        </w:rPr>
        <w:t xml:space="preserve"> су</w:t>
      </w:r>
      <w:r w:rsidRPr="00C90C57">
        <w:rPr>
          <w:lang w:val="sr-Cyrl-RS"/>
        </w:rPr>
        <w:t xml:space="preserve"> </w:t>
      </w:r>
      <w:r w:rsidR="00DB0243" w:rsidRPr="00C90C57">
        <w:rPr>
          <w:lang w:val="sr-Cyrl-RS"/>
        </w:rPr>
        <w:t xml:space="preserve">проверене </w:t>
      </w:r>
      <w:r w:rsidRPr="00C90C57">
        <w:rPr>
          <w:lang w:val="sr-Cyrl-RS"/>
        </w:rPr>
        <w:t xml:space="preserve">основне информације, постоје </w:t>
      </w:r>
      <w:r w:rsidR="00DB0243" w:rsidRPr="00C90C57">
        <w:rPr>
          <w:lang w:val="sr-Cyrl-RS"/>
        </w:rPr>
        <w:t xml:space="preserve">ли </w:t>
      </w:r>
      <w:r w:rsidRPr="00C90C57">
        <w:rPr>
          <w:lang w:val="sr-Cyrl-RS"/>
        </w:rPr>
        <w:t>празна поља у идентификационим колонама. Табела објава је била ,,чиста“, док је међу коментарима постоја</w:t>
      </w:r>
      <w:r w:rsidR="00DB0243" w:rsidRPr="00C90C57">
        <w:rPr>
          <w:lang w:val="sr-Cyrl-RS"/>
        </w:rPr>
        <w:t>о</w:t>
      </w:r>
      <w:r w:rsidRPr="00C90C57">
        <w:rPr>
          <w:lang w:val="sr-Cyrl-RS"/>
        </w:rPr>
        <w:t xml:space="preserve"> само јед</w:t>
      </w:r>
      <w:r w:rsidR="00F818B1" w:rsidRPr="00C90C57">
        <w:rPr>
          <w:lang w:val="sr-Cyrl-RS"/>
        </w:rPr>
        <w:t xml:space="preserve">ан ред са празном идентификацијом. Како је то само један ред од седам милиона, одлучено је да је могуће једноставно уклонити тај ред. Поновљена је провера јединствености, овог пута за </w:t>
      </w:r>
      <w:r w:rsidR="00F818B1" w:rsidRPr="00C90C57">
        <w:rPr>
          <w:lang w:val="en-US"/>
        </w:rPr>
        <w:t>URL</w:t>
      </w:r>
      <w:r w:rsidR="00F818B1" w:rsidRPr="00C90C57">
        <w:rPr>
          <w:lang w:val="sr-Cyrl-RS"/>
        </w:rPr>
        <w:t xml:space="preserve">, који се показао уникатним у обе табеле. Посматрајући табеле, уочено је да постоје аутори означени са </w:t>
      </w:r>
      <w:r w:rsidR="00F818B1" w:rsidRPr="00C90C57">
        <w:rPr>
          <w:lang w:val="en-US"/>
        </w:rPr>
        <w:t>,,</w:t>
      </w:r>
      <w:r w:rsidR="00F818B1" w:rsidRPr="00C90C57">
        <w:rPr>
          <w:i/>
          <w:iCs/>
          <w:lang w:val="en-US"/>
        </w:rPr>
        <w:t>[deleted]”</w:t>
      </w:r>
      <w:r w:rsidR="00F818B1" w:rsidRPr="00C90C57">
        <w:rPr>
          <w:lang w:val="en-US"/>
        </w:rPr>
        <w:t xml:space="preserve">, </w:t>
      </w:r>
      <w:r w:rsidR="00F818B1" w:rsidRPr="00C90C57">
        <w:rPr>
          <w:lang w:val="sr-Cyrl-RS"/>
        </w:rPr>
        <w:t xml:space="preserve">што значи да ови аутори више нису корисници мреже. Овакве ауторе је неопходно уклонити из обе табеле, након чега </w:t>
      </w:r>
      <w:r w:rsidR="001F3E71" w:rsidRPr="00C90C57">
        <w:rPr>
          <w:lang w:val="sr-Cyrl-RS"/>
        </w:rPr>
        <w:t>је</w:t>
      </w:r>
      <w:r w:rsidR="00F818B1" w:rsidRPr="00C90C57">
        <w:rPr>
          <w:lang w:val="sr-Cyrl-RS"/>
        </w:rPr>
        <w:t xml:space="preserve"> одлуч</w:t>
      </w:r>
      <w:r w:rsidR="001F3E71" w:rsidRPr="00C90C57">
        <w:rPr>
          <w:lang w:val="sr-Cyrl-RS"/>
        </w:rPr>
        <w:t xml:space="preserve">ено понављање </w:t>
      </w:r>
      <w:r w:rsidR="00F818B1" w:rsidRPr="00C90C57">
        <w:rPr>
          <w:lang w:val="sr-Cyrl-RS"/>
        </w:rPr>
        <w:t xml:space="preserve">провере јединствености и </w:t>
      </w:r>
      <w:r w:rsidR="00DB0243" w:rsidRPr="00C90C57">
        <w:rPr>
          <w:lang w:val="sr-Cyrl-RS"/>
        </w:rPr>
        <w:t>степена</w:t>
      </w:r>
      <w:r w:rsidR="00292057" w:rsidRPr="00C90C57">
        <w:rPr>
          <w:lang w:val="sr-Cyrl-RS"/>
        </w:rPr>
        <w:t xml:space="preserve"> </w:t>
      </w:r>
      <w:proofErr w:type="spellStart"/>
      <w:r w:rsidR="00292057" w:rsidRPr="00C90C57">
        <w:rPr>
          <w:lang w:val="sr-Cyrl-RS"/>
        </w:rPr>
        <w:t>попуњености</w:t>
      </w:r>
      <w:proofErr w:type="spellEnd"/>
      <w:r w:rsidR="00F818B1" w:rsidRPr="00C90C57">
        <w:rPr>
          <w:lang w:val="sr-Cyrl-RS"/>
        </w:rPr>
        <w:t>.</w:t>
      </w:r>
      <w:r w:rsidR="00292057" w:rsidRPr="00C90C57">
        <w:rPr>
          <w:lang w:val="sr-Cyrl-RS"/>
        </w:rPr>
        <w:t xml:space="preserve"> </w:t>
      </w:r>
      <w:r w:rsidR="001F3E71" w:rsidRPr="00C90C57">
        <w:rPr>
          <w:lang w:val="sr-Cyrl-RS"/>
        </w:rPr>
        <w:t>Уклоњених</w:t>
      </w:r>
      <w:r w:rsidR="00292057" w:rsidRPr="00C90C57">
        <w:rPr>
          <w:lang w:val="sr-Cyrl-RS"/>
        </w:rPr>
        <w:t xml:space="preserve"> коментара било је </w:t>
      </w:r>
      <w:r w:rsidR="001F3E71" w:rsidRPr="00C90C57">
        <w:rPr>
          <w:lang w:val="sr-Cyrl-RS"/>
        </w:rPr>
        <w:t>око 2.5 милиона.</w:t>
      </w:r>
      <w:r w:rsidR="00DB0243" w:rsidRPr="00C90C57">
        <w:rPr>
          <w:lang w:val="sr-Cyrl-RS"/>
        </w:rPr>
        <w:t xml:space="preserve"> </w:t>
      </w:r>
      <w:r w:rsidR="00F818B1" w:rsidRPr="00C90C57">
        <w:rPr>
          <w:lang w:val="sr-Cyrl-RS"/>
        </w:rPr>
        <w:t xml:space="preserve">Следећи корак је био </w:t>
      </w:r>
      <w:r w:rsidR="00580373" w:rsidRPr="00C90C57">
        <w:rPr>
          <w:lang w:val="sr-Cyrl-RS"/>
        </w:rPr>
        <w:t>преименовање</w:t>
      </w:r>
      <w:r w:rsidR="00F818B1" w:rsidRPr="00C90C57">
        <w:rPr>
          <w:lang w:val="sr-Cyrl-RS"/>
        </w:rPr>
        <w:t xml:space="preserve"> идентификациј</w:t>
      </w:r>
      <w:r w:rsidR="00580373" w:rsidRPr="00C90C57">
        <w:rPr>
          <w:lang w:val="sr-Cyrl-RS"/>
        </w:rPr>
        <w:t xml:space="preserve">а </w:t>
      </w:r>
      <w:r w:rsidR="00580373" w:rsidRPr="00C90C57">
        <w:rPr>
          <w:i/>
          <w:iCs/>
          <w:lang w:val="en-US"/>
        </w:rPr>
        <w:t>id</w:t>
      </w:r>
      <w:r w:rsidR="00580373" w:rsidRPr="00C90C57">
        <w:rPr>
          <w:lang w:val="en-US"/>
        </w:rPr>
        <w:t xml:space="preserve"> </w:t>
      </w:r>
      <w:r w:rsidR="00580373" w:rsidRPr="00C90C57">
        <w:rPr>
          <w:lang w:val="sr-Cyrl-RS"/>
        </w:rPr>
        <w:t xml:space="preserve">у нешто мени </w:t>
      </w:r>
      <w:proofErr w:type="spellStart"/>
      <w:r w:rsidR="00580373" w:rsidRPr="00C90C57">
        <w:rPr>
          <w:lang w:val="sr-Cyrl-RS"/>
        </w:rPr>
        <w:t>дескриптивније</w:t>
      </w:r>
      <w:proofErr w:type="spellEnd"/>
      <w:r w:rsidR="00580373" w:rsidRPr="00C90C57">
        <w:rPr>
          <w:lang w:val="sr-Cyrl-RS"/>
        </w:rPr>
        <w:t xml:space="preserve"> – </w:t>
      </w:r>
      <w:proofErr w:type="spellStart"/>
      <w:r w:rsidR="00580373" w:rsidRPr="00C90C57">
        <w:rPr>
          <w:i/>
          <w:iCs/>
          <w:lang w:val="en-US"/>
        </w:rPr>
        <w:t>submissions_id</w:t>
      </w:r>
      <w:proofErr w:type="spellEnd"/>
      <w:r w:rsidR="00580373" w:rsidRPr="00C90C57">
        <w:rPr>
          <w:i/>
          <w:iCs/>
          <w:lang w:val="en-US"/>
        </w:rPr>
        <w:t xml:space="preserve"> </w:t>
      </w:r>
      <w:r w:rsidR="00580373" w:rsidRPr="00C90C57">
        <w:rPr>
          <w:lang w:val="sr-Cyrl-RS"/>
        </w:rPr>
        <w:t>и</w:t>
      </w:r>
      <w:r w:rsidR="00580373" w:rsidRPr="00C90C57">
        <w:rPr>
          <w:i/>
          <w:iCs/>
          <w:lang w:val="en-US"/>
        </w:rPr>
        <w:t xml:space="preserve"> </w:t>
      </w:r>
      <w:proofErr w:type="spellStart"/>
      <w:r w:rsidR="00580373" w:rsidRPr="00C90C57">
        <w:rPr>
          <w:i/>
          <w:iCs/>
          <w:lang w:val="en-US"/>
        </w:rPr>
        <w:t>comments_id</w:t>
      </w:r>
      <w:proofErr w:type="spellEnd"/>
      <w:r w:rsidR="00580373" w:rsidRPr="00C90C57">
        <w:rPr>
          <w:i/>
          <w:iCs/>
          <w:lang w:val="en-US"/>
        </w:rPr>
        <w:t>.</w:t>
      </w:r>
      <w:r w:rsidR="00580373" w:rsidRPr="00C90C57">
        <w:rPr>
          <w:lang w:val="sr-Cyrl-RS"/>
        </w:rPr>
        <w:t xml:space="preserve"> </w:t>
      </w:r>
    </w:p>
    <w:p w14:paraId="47E5D2DB" w14:textId="3F153340" w:rsidR="001F3E71" w:rsidRPr="00C90C57" w:rsidRDefault="00580373" w:rsidP="00F06BB2">
      <w:pPr>
        <w:pStyle w:val="Osnovnitekst"/>
        <w:rPr>
          <w:lang w:val="sr-Cyrl-RS"/>
        </w:rPr>
      </w:pPr>
      <w:r w:rsidRPr="00C90C57">
        <w:rPr>
          <w:lang w:val="sr-Cyrl-RS"/>
        </w:rPr>
        <w:t>У неким даљим фазама пројекта је запажено понављање префикса ,,</w:t>
      </w:r>
      <w:r w:rsidRPr="00C90C57">
        <w:rPr>
          <w:lang w:val="en-US"/>
        </w:rPr>
        <w:t>t</w:t>
      </w:r>
      <w:r w:rsidRPr="00C90C57">
        <w:rPr>
          <w:i/>
          <w:iCs/>
          <w:lang w:val="en-US"/>
        </w:rPr>
        <w:t>3_</w:t>
      </w:r>
      <w:r w:rsidR="00DB0243" w:rsidRPr="00C90C57">
        <w:rPr>
          <w:i/>
          <w:iCs/>
          <w:lang w:val="sr-Cyrl-RS"/>
        </w:rPr>
        <w:t xml:space="preserve">, </w:t>
      </w:r>
      <w:r w:rsidRPr="00C90C57">
        <w:rPr>
          <w:i/>
          <w:iCs/>
          <w:lang w:val="en-US"/>
        </w:rPr>
        <w:t>t1_”</w:t>
      </w:r>
      <w:r w:rsidRPr="00C90C57">
        <w:rPr>
          <w:i/>
          <w:iCs/>
          <w:lang w:val="sr-Cyrl-RS"/>
        </w:rPr>
        <w:t xml:space="preserve"> </w:t>
      </w:r>
      <w:r w:rsidRPr="00C90C57">
        <w:rPr>
          <w:lang w:val="sr-Cyrl-RS"/>
        </w:rPr>
        <w:t>у вредностима колона</w:t>
      </w:r>
      <w:r w:rsidRPr="00C90C57">
        <w:rPr>
          <w:lang w:val="en-US"/>
        </w:rPr>
        <w:t xml:space="preserve"> ,,</w:t>
      </w:r>
      <w:proofErr w:type="spellStart"/>
      <w:r w:rsidRPr="00C90C57">
        <w:rPr>
          <w:lang w:val="en-US"/>
        </w:rPr>
        <w:t>link_id</w:t>
      </w:r>
      <w:proofErr w:type="spellEnd"/>
      <w:r w:rsidRPr="00C90C57">
        <w:rPr>
          <w:lang w:val="en-US"/>
        </w:rPr>
        <w:t>”</w:t>
      </w:r>
      <w:r w:rsidRPr="00C90C57">
        <w:rPr>
          <w:lang w:val="sr-Cyrl-RS"/>
        </w:rPr>
        <w:t xml:space="preserve"> и</w:t>
      </w:r>
      <w:r w:rsidRPr="00C90C57">
        <w:rPr>
          <w:lang w:val="en-US"/>
        </w:rPr>
        <w:t xml:space="preserve"> ,,</w:t>
      </w:r>
      <w:proofErr w:type="spellStart"/>
      <w:r w:rsidRPr="00C90C57">
        <w:rPr>
          <w:i/>
          <w:iCs/>
          <w:lang w:val="en-US"/>
        </w:rPr>
        <w:t>parent_id</w:t>
      </w:r>
      <w:proofErr w:type="spellEnd"/>
      <w:r w:rsidRPr="00C90C57">
        <w:rPr>
          <w:i/>
          <w:iCs/>
          <w:lang w:val="en-US"/>
        </w:rPr>
        <w:t>”</w:t>
      </w:r>
      <w:r w:rsidRPr="00C90C57">
        <w:rPr>
          <w:lang w:val="en-US"/>
        </w:rPr>
        <w:t xml:space="preserve">, </w:t>
      </w:r>
      <w:r w:rsidRPr="00C90C57">
        <w:rPr>
          <w:lang w:val="sr-Cyrl-RS"/>
        </w:rPr>
        <w:t xml:space="preserve">који су након доказа  хипотезе да су искључиво ово префикси, одстрањени из својих колона. </w:t>
      </w:r>
      <w:r w:rsidR="00292057" w:rsidRPr="00C90C57">
        <w:rPr>
          <w:lang w:val="sr-Cyrl-RS"/>
        </w:rPr>
        <w:t>Такође, пронађени су коментари који нису остављани на постојећим објавама, као и коментари који су остављани на непостојећим коментарима. Ово је, вероватно, последица коментарисања објава и коментара из претходних година, на пример у 2008. години коментарисати објаву из 2007. године</w:t>
      </w:r>
      <w:r w:rsidR="00DB0243" w:rsidRPr="00C90C57">
        <w:rPr>
          <w:lang w:val="sr-Cyrl-RS"/>
        </w:rPr>
        <w:t>, или коментарисања објава и коментара који су у ранијим итерацијама чишћења уклоњени</w:t>
      </w:r>
      <w:r w:rsidR="00292057" w:rsidRPr="00C90C57">
        <w:rPr>
          <w:lang w:val="sr-Cyrl-RS"/>
        </w:rPr>
        <w:t xml:space="preserve">. Како ови подаци не фигурирају, </w:t>
      </w:r>
      <w:r w:rsidR="00DB0243" w:rsidRPr="00C90C57">
        <w:rPr>
          <w:lang w:val="sr-Cyrl-RS"/>
        </w:rPr>
        <w:t>уклоњени су и они</w:t>
      </w:r>
      <w:r w:rsidR="001F3E71" w:rsidRPr="00C90C57">
        <w:rPr>
          <w:lang w:val="sr-Cyrl-RS"/>
        </w:rPr>
        <w:t>.</w:t>
      </w:r>
    </w:p>
    <w:p w14:paraId="00F2DEDC" w14:textId="40CB52D1" w:rsidR="001F3E71" w:rsidRPr="00C90C57" w:rsidRDefault="001F3E71" w:rsidP="00F06BB2">
      <w:pPr>
        <w:pStyle w:val="Osnovnitekst"/>
        <w:rPr>
          <w:lang w:val="sr-Cyrl-RS"/>
        </w:rPr>
      </w:pPr>
      <w:r w:rsidRPr="00C90C57">
        <w:rPr>
          <w:lang w:val="sr-Cyrl-RS"/>
        </w:rPr>
        <w:t>Брисањем неискоришћених колона, табеле су постале доста уредније и прегледније. Ова филтрација настала је након одређеног броја итерација других тачака пројекта.</w:t>
      </w:r>
      <w:r w:rsidR="00DB0243" w:rsidRPr="00C90C57">
        <w:rPr>
          <w:lang w:val="sr-Cyrl-RS"/>
        </w:rPr>
        <w:t xml:space="preserve"> </w:t>
      </w:r>
    </w:p>
    <w:p w14:paraId="6FFF6145" w14:textId="686F76CB" w:rsidR="00B737DA" w:rsidRDefault="001F3E71" w:rsidP="00B737DA">
      <w:pPr>
        <w:pStyle w:val="Osnovnitekst"/>
        <w:keepNext/>
      </w:pPr>
      <w:r w:rsidRPr="00C90C57">
        <w:rPr>
          <w:noProof/>
          <w:lang w:val="sr-Cyrl-RS"/>
        </w:rPr>
        <w:drawing>
          <wp:inline distT="0" distB="0" distL="0" distR="0" wp14:anchorId="2A86072F" wp14:editId="3BC884F8">
            <wp:extent cx="5025400" cy="277091"/>
            <wp:effectExtent l="0" t="0" r="381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8711" r="17670" b="3960"/>
                    <a:stretch/>
                  </pic:blipFill>
                  <pic:spPr bwMode="auto">
                    <a:xfrm>
                      <a:off x="0" y="0"/>
                      <a:ext cx="5038725" cy="277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3EC73" w14:textId="02185ACB" w:rsidR="001B18C8" w:rsidRDefault="00B737DA" w:rsidP="00B737DA">
      <w:pPr>
        <w:pStyle w:val="Caption"/>
        <w:jc w:val="center"/>
      </w:pPr>
      <w:bookmarkStart w:id="3" w:name="_Toc108033382"/>
      <w:proofErr w:type="spellStart"/>
      <w:r>
        <w:t>Слика</w:t>
      </w:r>
      <w:proofErr w:type="spellEnd"/>
      <w:r>
        <w:t xml:space="preserve"> </w:t>
      </w:r>
      <w:r>
        <w:fldChar w:fldCharType="begin"/>
      </w:r>
      <w:r>
        <w:instrText xml:space="preserve"> STYLEREF 2 \s </w:instrText>
      </w:r>
      <w:r>
        <w:fldChar w:fldCharType="separate"/>
      </w:r>
      <w:r w:rsidR="00120306">
        <w:rPr>
          <w:noProof/>
          <w:lang w:val="sr-Cyrl-RS"/>
        </w:rPr>
        <w:t>1</w:t>
      </w:r>
      <w:r w:rsidR="00120306">
        <w:rPr>
          <w:noProof/>
        </w:rPr>
        <w:t>.1</w:t>
      </w:r>
      <w:r>
        <w:fldChar w:fldCharType="end"/>
      </w:r>
      <w:r>
        <w:t>.</w:t>
      </w:r>
      <w:r>
        <w:fldChar w:fldCharType="begin"/>
      </w:r>
      <w:r>
        <w:instrText xml:space="preserve"> SEQ Слика \* ARABIC \s 2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lang w:val="sr-Cyrl-RS"/>
        </w:rPr>
        <w:t xml:space="preserve"> Некоришћене колоне</w:t>
      </w:r>
      <w:bookmarkEnd w:id="3"/>
    </w:p>
    <w:p w14:paraId="3D347497" w14:textId="0A8B8272" w:rsidR="00C42129" w:rsidRPr="00C90C57" w:rsidRDefault="00C42129" w:rsidP="00C42129">
      <w:pPr>
        <w:rPr>
          <w:lang w:val="sr-Cyrl-RS"/>
        </w:rPr>
      </w:pPr>
      <w:r w:rsidRPr="00C90C57">
        <w:rPr>
          <w:lang w:val="sr-Cyrl-RS"/>
        </w:rPr>
        <w:lastRenderedPageBreak/>
        <w:t>Резултати чишћења података су следећи:</w:t>
      </w:r>
    </w:p>
    <w:p w14:paraId="2517F5C8" w14:textId="77777777" w:rsidR="00E64F8E" w:rsidRPr="00C90C57" w:rsidRDefault="00E64F8E" w:rsidP="00C42129">
      <w:pPr>
        <w:rPr>
          <w:lang w:val="sr-Cyrl-RS"/>
        </w:rPr>
      </w:pPr>
    </w:p>
    <w:p w14:paraId="5B8C3D48" w14:textId="517EFBE6" w:rsidR="002D6578" w:rsidRDefault="002D6578" w:rsidP="002D6578">
      <w:pPr>
        <w:pStyle w:val="Caption"/>
        <w:keepNext/>
        <w:jc w:val="center"/>
      </w:pPr>
    </w:p>
    <w:p w14:paraId="4FB038FB" w14:textId="4C3EE393" w:rsidR="006F1264" w:rsidRDefault="006F1264" w:rsidP="006F1264">
      <w:pPr>
        <w:pStyle w:val="Caption"/>
        <w:keepNext/>
        <w:jc w:val="center"/>
      </w:pPr>
      <w:bookmarkStart w:id="4" w:name="_Toc108033666"/>
      <w:proofErr w:type="spellStart"/>
      <w:r>
        <w:t>Табела</w:t>
      </w:r>
      <w:proofErr w:type="spellEnd"/>
      <w:r>
        <w:rPr>
          <w:lang w:val="sr-Cyrl-RS"/>
        </w:rPr>
        <w:t xml:space="preserve"> 1.1.1</w:t>
      </w:r>
      <w:r>
        <w:t>.</w:t>
      </w:r>
      <w:r>
        <w:fldChar w:fldCharType="begin"/>
      </w:r>
      <w:r>
        <w:instrText xml:space="preserve"> SEQ Табела \* ARABIC \s 3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lang w:val="sr-Cyrl-RS"/>
        </w:rPr>
        <w:t xml:space="preserve"> </w:t>
      </w:r>
      <w:r w:rsidRPr="00624DA4">
        <w:rPr>
          <w:lang w:val="sr-Cyrl-RS"/>
        </w:rPr>
        <w:t>Приказ филтрирања података</w:t>
      </w:r>
      <w:bookmarkEnd w:id="4"/>
    </w:p>
    <w:tbl>
      <w:tblPr>
        <w:tblStyle w:val="GridTable4-Accent1"/>
        <w:tblW w:w="0" w:type="auto"/>
        <w:tblLook w:val="04A0" w:firstRow="1" w:lastRow="0" w:firstColumn="1" w:lastColumn="0" w:noHBand="0" w:noVBand="1"/>
      </w:tblPr>
      <w:tblGrid>
        <w:gridCol w:w="3209"/>
        <w:gridCol w:w="3209"/>
        <w:gridCol w:w="3210"/>
      </w:tblGrid>
      <w:tr w:rsidR="00E64F8E" w:rsidRPr="00C90C57" w14:paraId="1D95C27A" w14:textId="77777777" w:rsidTr="00B4467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56C78A25" w14:textId="77777777" w:rsidR="00E64F8E" w:rsidRPr="00C90C57" w:rsidRDefault="00E64F8E" w:rsidP="00C42129">
            <w:pPr>
              <w:rPr>
                <w:lang w:val="en-US"/>
              </w:rPr>
            </w:pPr>
          </w:p>
        </w:tc>
        <w:tc>
          <w:tcPr>
            <w:tcW w:w="3209" w:type="dxa"/>
          </w:tcPr>
          <w:p w14:paraId="400B9392" w14:textId="5D8E4254" w:rsidR="00E64F8E" w:rsidRPr="00C90C57" w:rsidRDefault="00E64F8E" w:rsidP="00E64F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sr-Cyrl-RS"/>
              </w:rPr>
            </w:pPr>
            <w:r w:rsidRPr="00C90C57">
              <w:rPr>
                <w:b w:val="0"/>
                <w:bCs w:val="0"/>
                <w:lang w:val="sr-Cyrl-RS"/>
              </w:rPr>
              <w:t>Пре филтрације</w:t>
            </w:r>
          </w:p>
        </w:tc>
        <w:tc>
          <w:tcPr>
            <w:tcW w:w="3210" w:type="dxa"/>
          </w:tcPr>
          <w:p w14:paraId="1729119F" w14:textId="655391C4" w:rsidR="00E64F8E" w:rsidRPr="00C90C57" w:rsidRDefault="00E64F8E" w:rsidP="00E64F8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lang w:val="sr-Cyrl-RS"/>
              </w:rPr>
            </w:pPr>
            <w:r w:rsidRPr="00C90C57">
              <w:rPr>
                <w:b w:val="0"/>
                <w:bCs w:val="0"/>
                <w:lang w:val="sr-Cyrl-RS"/>
              </w:rPr>
              <w:t>После филтрације</w:t>
            </w:r>
          </w:p>
        </w:tc>
      </w:tr>
      <w:tr w:rsidR="00E64F8E" w:rsidRPr="00C90C57" w14:paraId="4C90D79B" w14:textId="77777777" w:rsidTr="00B4467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15528143" w14:textId="23317539" w:rsidR="00E64F8E" w:rsidRPr="00C90C57" w:rsidRDefault="00E64F8E" w:rsidP="00C42129">
            <w:pPr>
              <w:rPr>
                <w:b w:val="0"/>
                <w:bCs w:val="0"/>
                <w:lang w:val="en-US"/>
              </w:rPr>
            </w:pPr>
            <w:r w:rsidRPr="00C90C57">
              <w:rPr>
                <w:b w:val="0"/>
                <w:bCs w:val="0"/>
                <w:lang w:val="en-US"/>
              </w:rPr>
              <w:t>Submissions</w:t>
            </w:r>
          </w:p>
        </w:tc>
        <w:tc>
          <w:tcPr>
            <w:tcW w:w="3209" w:type="dxa"/>
          </w:tcPr>
          <w:p w14:paraId="1935B0FF" w14:textId="233CAD22" w:rsidR="00E64F8E" w:rsidRPr="00C90C57" w:rsidRDefault="00E64F8E" w:rsidP="00E64F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C90C57">
              <w:rPr>
                <w:lang w:val="en-US"/>
              </w:rPr>
              <w:t>2519853</w:t>
            </w:r>
          </w:p>
        </w:tc>
        <w:tc>
          <w:tcPr>
            <w:tcW w:w="3210" w:type="dxa"/>
          </w:tcPr>
          <w:p w14:paraId="3BD3EF51" w14:textId="0CA73835" w:rsidR="00E64F8E" w:rsidRPr="00C90C57" w:rsidRDefault="00E64F8E" w:rsidP="00E64F8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 w:rsidRPr="00C90C57">
              <w:rPr>
                <w:lang w:val="en-US"/>
              </w:rPr>
              <w:t>2044810</w:t>
            </w:r>
          </w:p>
        </w:tc>
      </w:tr>
      <w:tr w:rsidR="00E64F8E" w:rsidRPr="00C90C57" w14:paraId="7A6F043E" w14:textId="77777777" w:rsidTr="00B44673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6BAC45B3" w14:textId="34A4F0C6" w:rsidR="00E64F8E" w:rsidRPr="00C90C57" w:rsidRDefault="00E64F8E" w:rsidP="00C42129">
            <w:pPr>
              <w:rPr>
                <w:b w:val="0"/>
                <w:bCs w:val="0"/>
                <w:lang w:val="en-US"/>
              </w:rPr>
            </w:pPr>
            <w:r w:rsidRPr="00C90C57">
              <w:rPr>
                <w:b w:val="0"/>
                <w:bCs w:val="0"/>
                <w:lang w:val="en-US"/>
              </w:rPr>
              <w:t>Comments</w:t>
            </w:r>
          </w:p>
        </w:tc>
        <w:tc>
          <w:tcPr>
            <w:tcW w:w="3209" w:type="dxa"/>
          </w:tcPr>
          <w:p w14:paraId="4AFACF8D" w14:textId="69CAC305" w:rsidR="00E64F8E" w:rsidRPr="00C90C57" w:rsidRDefault="00E64F8E" w:rsidP="00E64F8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C90C57">
              <w:rPr>
                <w:lang w:val="en-US"/>
              </w:rPr>
              <w:t>7242871</w:t>
            </w:r>
          </w:p>
        </w:tc>
        <w:tc>
          <w:tcPr>
            <w:tcW w:w="3210" w:type="dxa"/>
          </w:tcPr>
          <w:p w14:paraId="12F920E1" w14:textId="09FF84E4" w:rsidR="00E64F8E" w:rsidRPr="00C90C57" w:rsidRDefault="00E64F8E" w:rsidP="00E64F8E">
            <w:pPr>
              <w:keepNext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r w:rsidRPr="00C90C57">
              <w:rPr>
                <w:lang w:val="en-US"/>
              </w:rPr>
              <w:t>3210167</w:t>
            </w:r>
          </w:p>
        </w:tc>
      </w:tr>
    </w:tbl>
    <w:p w14:paraId="730C35B5" w14:textId="5ABF98AE" w:rsidR="00F06BB2" w:rsidRPr="00B44673" w:rsidRDefault="00A15C74" w:rsidP="00B44673">
      <w:pPr>
        <w:pStyle w:val="Heading1"/>
      </w:pPr>
      <w:bookmarkStart w:id="5" w:name="_Toc108032742"/>
      <w:r w:rsidRPr="00B44673">
        <w:lastRenderedPageBreak/>
        <w:t>Моделовање мрежа</w:t>
      </w:r>
      <w:bookmarkEnd w:id="5"/>
    </w:p>
    <w:p w14:paraId="3F24A92B" w14:textId="1E087D99" w:rsidR="00EE4A6D" w:rsidRPr="00C90C57" w:rsidRDefault="00DB0243" w:rsidP="00EE4A6D">
      <w:pPr>
        <w:pStyle w:val="Osnovnitekst"/>
        <w:rPr>
          <w:lang w:val="en-US"/>
        </w:rPr>
      </w:pPr>
      <w:r w:rsidRPr="00C90C57">
        <w:rPr>
          <w:lang w:val="sr-Cyrl-RS"/>
        </w:rPr>
        <w:t xml:space="preserve">У овом поглављу ће бити приказани </w:t>
      </w:r>
      <w:proofErr w:type="spellStart"/>
      <w:r w:rsidRPr="00C90C57">
        <w:rPr>
          <w:lang w:val="sr-Cyrl-RS"/>
        </w:rPr>
        <w:t>графови</w:t>
      </w:r>
      <w:proofErr w:type="spellEnd"/>
      <w:r w:rsidRPr="00C90C57">
        <w:rPr>
          <w:lang w:val="sr-Cyrl-RS"/>
        </w:rPr>
        <w:t>, након филтрирања података. За ову тачку, коришћен је алата ,,</w:t>
      </w:r>
      <w:r w:rsidRPr="00C90C57">
        <w:rPr>
          <w:lang w:val="en-US"/>
        </w:rPr>
        <w:t xml:space="preserve">Gephi”. </w:t>
      </w:r>
      <w:r w:rsidR="00EE4A6D" w:rsidRPr="00C90C57">
        <w:rPr>
          <w:lang w:val="sr-Cyrl-RS"/>
        </w:rPr>
        <w:t xml:space="preserve">Потребно је да се направе четири мреже: </w:t>
      </w:r>
      <w:proofErr w:type="spellStart"/>
      <w:r w:rsidR="00EE4A6D" w:rsidRPr="00C90C57">
        <w:rPr>
          <w:lang w:val="en-US"/>
        </w:rPr>
        <w:t>SNet</w:t>
      </w:r>
      <w:proofErr w:type="spellEnd"/>
      <w:r w:rsidR="00EE4A6D" w:rsidRPr="00C90C57">
        <w:rPr>
          <w:lang w:val="en-US"/>
        </w:rPr>
        <w:t xml:space="preserve">, </w:t>
      </w:r>
      <w:proofErr w:type="spellStart"/>
      <w:r w:rsidR="00EE4A6D" w:rsidRPr="00C90C57">
        <w:rPr>
          <w:lang w:val="en-US"/>
        </w:rPr>
        <w:t>SNetF</w:t>
      </w:r>
      <w:proofErr w:type="spellEnd"/>
      <w:r w:rsidR="00EE4A6D" w:rsidRPr="00C90C57">
        <w:rPr>
          <w:lang w:val="en-US"/>
        </w:rPr>
        <w:t xml:space="preserve">, </w:t>
      </w:r>
      <w:proofErr w:type="spellStart"/>
      <w:r w:rsidR="00EE4A6D" w:rsidRPr="00C90C57">
        <w:rPr>
          <w:lang w:val="en-US"/>
        </w:rPr>
        <w:t>SNetT</w:t>
      </w:r>
      <w:proofErr w:type="spellEnd"/>
      <w:r w:rsidR="00EE4A6D" w:rsidRPr="00C90C57">
        <w:rPr>
          <w:lang w:val="en-US"/>
        </w:rPr>
        <w:t xml:space="preserve">, </w:t>
      </w:r>
      <w:proofErr w:type="spellStart"/>
      <w:r w:rsidR="00EE4A6D" w:rsidRPr="00C90C57">
        <w:rPr>
          <w:lang w:val="en-US"/>
        </w:rPr>
        <w:t>UserNet</w:t>
      </w:r>
      <w:proofErr w:type="spellEnd"/>
      <w:r w:rsidR="00EE4A6D" w:rsidRPr="00C90C57">
        <w:rPr>
          <w:lang w:val="en-US"/>
        </w:rPr>
        <w:t>.</w:t>
      </w:r>
    </w:p>
    <w:p w14:paraId="5CBA148B" w14:textId="6A669EC0" w:rsidR="00EE4A6D" w:rsidRPr="00B44673" w:rsidRDefault="00EE4A6D" w:rsidP="00B44673">
      <w:pPr>
        <w:pStyle w:val="Heading2"/>
      </w:pPr>
      <w:bookmarkStart w:id="6" w:name="_Toc108032743"/>
      <w:proofErr w:type="spellStart"/>
      <w:r w:rsidRPr="00B44673">
        <w:t>SNet</w:t>
      </w:r>
      <w:proofErr w:type="spellEnd"/>
      <w:r w:rsidRPr="00B44673">
        <w:t xml:space="preserve"> – subreddit network</w:t>
      </w:r>
      <w:bookmarkEnd w:id="6"/>
    </w:p>
    <w:p w14:paraId="46C7093C" w14:textId="583E9A96" w:rsidR="00EE4A6D" w:rsidRPr="00C90C57" w:rsidRDefault="00784242" w:rsidP="00EE4A6D">
      <w:pPr>
        <w:pStyle w:val="Osnovnitekst"/>
        <w:rPr>
          <w:lang w:val="sr-Cyrl-RS"/>
        </w:rPr>
      </w:pPr>
      <w:r w:rsidRPr="00C90C57">
        <w:rPr>
          <w:lang w:val="sr-Cyrl-RS"/>
        </w:rPr>
        <w:t xml:space="preserve">Мрежа је представља неусмерени тежински </w:t>
      </w:r>
      <w:proofErr w:type="spellStart"/>
      <w:r w:rsidRPr="00C90C57">
        <w:rPr>
          <w:lang w:val="sr-Cyrl-RS"/>
        </w:rPr>
        <w:t>граф</w:t>
      </w:r>
      <w:proofErr w:type="spellEnd"/>
      <w:r w:rsidRPr="00C90C57">
        <w:rPr>
          <w:lang w:val="sr-Cyrl-RS"/>
        </w:rPr>
        <w:t xml:space="preserve">. Чворова, </w:t>
      </w:r>
      <w:proofErr w:type="spellStart"/>
      <w:r w:rsidR="006F1264">
        <w:rPr>
          <w:lang w:val="sr-Cyrl-RS"/>
        </w:rPr>
        <w:t>сабредита</w:t>
      </w:r>
      <w:proofErr w:type="spellEnd"/>
      <w:r w:rsidRPr="00C90C57">
        <w:rPr>
          <w:lang w:val="en-US"/>
        </w:rPr>
        <w:t xml:space="preserve">, </w:t>
      </w:r>
      <w:r w:rsidRPr="00C90C57">
        <w:rPr>
          <w:lang w:val="sr-Cyrl-RS"/>
        </w:rPr>
        <w:t xml:space="preserve">има </w:t>
      </w:r>
      <w:r w:rsidR="00A00273" w:rsidRPr="00C90C57">
        <w:rPr>
          <w:lang w:val="en-US"/>
        </w:rPr>
        <w:t xml:space="preserve">4191, </w:t>
      </w:r>
      <w:r w:rsidR="00A00273" w:rsidRPr="00C90C57">
        <w:rPr>
          <w:lang w:val="sr-Cyrl-RS"/>
        </w:rPr>
        <w:t xml:space="preserve">а ивица, корисника који су интераговали са два </w:t>
      </w:r>
      <w:r w:rsidR="00A00273" w:rsidRPr="00C90C57">
        <w:rPr>
          <w:lang w:val="en-US"/>
        </w:rPr>
        <w:t>subreddit-a</w:t>
      </w:r>
      <w:r w:rsidR="00A00273" w:rsidRPr="00C90C57">
        <w:rPr>
          <w:lang w:val="sr-Cyrl-RS"/>
        </w:rPr>
        <w:t>, 135974.</w:t>
      </w:r>
      <w:r w:rsidRPr="00C90C57">
        <w:rPr>
          <w:lang w:val="sr-Cyrl-RS"/>
        </w:rPr>
        <w:t xml:space="preserve"> </w:t>
      </w:r>
      <w:r w:rsidR="00A00273" w:rsidRPr="00C90C57">
        <w:rPr>
          <w:lang w:val="sr-Cyrl-RS"/>
        </w:rPr>
        <w:t>Тежине представљају збир појављивања ивица.</w:t>
      </w:r>
    </w:p>
    <w:p w14:paraId="2BC0C169" w14:textId="77777777" w:rsidR="00B737DA" w:rsidRDefault="00A00273" w:rsidP="00B737DA">
      <w:pPr>
        <w:pStyle w:val="Osnovnitekst"/>
        <w:keepNext/>
        <w:jc w:val="center"/>
      </w:pPr>
      <w:r w:rsidRPr="00C90C57">
        <w:rPr>
          <w:noProof/>
        </w:rPr>
        <w:drawing>
          <wp:inline distT="0" distB="0" distL="0" distR="0" wp14:anchorId="218B35E6" wp14:editId="6444AAAB">
            <wp:extent cx="2916000" cy="2916000"/>
            <wp:effectExtent l="0" t="0" r="0" b="0"/>
            <wp:docPr id="37" name="Picture 37" descr="Circ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ircl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6000" cy="29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9AB93" w14:textId="7A8F81A6" w:rsidR="00A00273" w:rsidRPr="00B737DA" w:rsidRDefault="00B737DA" w:rsidP="00B737DA">
      <w:pPr>
        <w:pStyle w:val="Caption"/>
        <w:jc w:val="center"/>
        <w:rPr>
          <w:lang w:val="sr-Latn-CS"/>
        </w:rPr>
      </w:pPr>
      <w:bookmarkStart w:id="7" w:name="_Toc108033383"/>
      <w:proofErr w:type="spellStart"/>
      <w:r>
        <w:t>Слика</w:t>
      </w:r>
      <w:proofErr w:type="spellEnd"/>
      <w:r>
        <w:t xml:space="preserve"> </w:t>
      </w:r>
      <w:r>
        <w:fldChar w:fldCharType="begin"/>
      </w:r>
      <w:r>
        <w:instrText xml:space="preserve"> STYLEREF 2 \s </w:instrText>
      </w:r>
      <w:r>
        <w:fldChar w:fldCharType="separate"/>
      </w:r>
      <w:r>
        <w:rPr>
          <w:noProof/>
        </w:rPr>
        <w:t>2.1</w:t>
      </w:r>
      <w:r>
        <w:fldChar w:fldCharType="end"/>
      </w:r>
      <w:r>
        <w:t>.</w:t>
      </w:r>
      <w:r>
        <w:fldChar w:fldCharType="begin"/>
      </w:r>
      <w:r>
        <w:instrText xml:space="preserve"> SEQ Слика \* ARABIC \s 2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lang w:val="sr-Cyrl-RS"/>
        </w:rPr>
        <w:t xml:space="preserve"> модел </w:t>
      </w:r>
      <w:proofErr w:type="spellStart"/>
      <w:r>
        <w:rPr>
          <w:lang w:val="en-US"/>
        </w:rPr>
        <w:t>SNet</w:t>
      </w:r>
      <w:bookmarkEnd w:id="7"/>
      <w:proofErr w:type="spellEnd"/>
    </w:p>
    <w:p w14:paraId="5B8F0BE2" w14:textId="75168335" w:rsidR="00A00273" w:rsidRPr="00C90C57" w:rsidRDefault="00A00273" w:rsidP="00B44673">
      <w:pPr>
        <w:pStyle w:val="Heading2"/>
        <w:rPr>
          <w:lang w:val="sr-Cyrl-RS"/>
        </w:rPr>
      </w:pPr>
      <w:bookmarkStart w:id="8" w:name="_Toc108032744"/>
      <w:proofErr w:type="spellStart"/>
      <w:r w:rsidRPr="00C90C57">
        <w:t>SNetF</w:t>
      </w:r>
      <w:proofErr w:type="spellEnd"/>
      <w:r w:rsidRPr="00C90C57">
        <w:t xml:space="preserve"> </w:t>
      </w:r>
      <w:r w:rsidRPr="00C90C57">
        <w:rPr>
          <w:lang w:val="sr-Cyrl-RS"/>
        </w:rPr>
        <w:t xml:space="preserve">– </w:t>
      </w:r>
      <w:r w:rsidRPr="00C90C57">
        <w:t>subreddit network</w:t>
      </w:r>
      <w:r w:rsidR="00060C57" w:rsidRPr="00C90C57">
        <w:t xml:space="preserve"> filtered</w:t>
      </w:r>
      <w:bookmarkEnd w:id="8"/>
    </w:p>
    <w:p w14:paraId="19C7C421" w14:textId="7EAB13DE" w:rsidR="00A00273" w:rsidRPr="00C90C57" w:rsidRDefault="00A00273" w:rsidP="00A00273">
      <w:pPr>
        <w:pStyle w:val="Osnovnitekst"/>
        <w:rPr>
          <w:lang w:val="en-US"/>
        </w:rPr>
      </w:pPr>
      <w:r w:rsidRPr="00C90C57">
        <w:rPr>
          <w:lang w:val="sr-Cyrl-RS"/>
        </w:rPr>
        <w:t xml:space="preserve">Слично претходној, мрежа је представља неусмерени тежински </w:t>
      </w:r>
      <w:proofErr w:type="spellStart"/>
      <w:r w:rsidRPr="00C90C57">
        <w:rPr>
          <w:lang w:val="sr-Cyrl-RS"/>
        </w:rPr>
        <w:t>граф</w:t>
      </w:r>
      <w:proofErr w:type="spellEnd"/>
      <w:r w:rsidRPr="00C90C57">
        <w:rPr>
          <w:lang w:val="sr-Cyrl-RS"/>
        </w:rPr>
        <w:t xml:space="preserve">. Чворова, </w:t>
      </w:r>
      <w:proofErr w:type="spellStart"/>
      <w:r w:rsidRPr="00C90C57">
        <w:rPr>
          <w:lang w:val="en-US"/>
        </w:rPr>
        <w:t>subreddita</w:t>
      </w:r>
      <w:proofErr w:type="spellEnd"/>
      <w:r w:rsidRPr="00C90C57">
        <w:rPr>
          <w:lang w:val="en-US"/>
        </w:rPr>
        <w:t xml:space="preserve">, </w:t>
      </w:r>
      <w:r w:rsidRPr="00C90C57">
        <w:rPr>
          <w:lang w:val="sr-Cyrl-RS"/>
        </w:rPr>
        <w:t xml:space="preserve">има </w:t>
      </w:r>
      <w:r w:rsidRPr="00C90C57">
        <w:rPr>
          <w:lang w:val="en-US"/>
        </w:rPr>
        <w:t xml:space="preserve">4191, </w:t>
      </w:r>
      <w:r w:rsidRPr="00C90C57">
        <w:rPr>
          <w:lang w:val="sr-Cyrl-RS"/>
        </w:rPr>
        <w:t xml:space="preserve">а ивица, корисника који су интераговали са два </w:t>
      </w:r>
      <w:r w:rsidRPr="00C90C57">
        <w:rPr>
          <w:lang w:val="en-US"/>
        </w:rPr>
        <w:t>subreddit-a</w:t>
      </w:r>
      <w:r w:rsidRPr="00C90C57">
        <w:rPr>
          <w:lang w:val="sr-Cyrl-RS"/>
        </w:rPr>
        <w:t xml:space="preserve">, 6113. Број грана је филтриран такав да су присутне само гране </w:t>
      </w:r>
      <w:r w:rsidR="00677F32" w:rsidRPr="00C90C57">
        <w:rPr>
          <w:lang w:val="sr-Cyrl-RS"/>
        </w:rPr>
        <w:t>са тежином већом од</w:t>
      </w:r>
      <w:r w:rsidR="00677F32" w:rsidRPr="00C90C57">
        <w:rPr>
          <w:lang w:val="en-US"/>
        </w:rPr>
        <w:t xml:space="preserve"> </w:t>
      </w:r>
      <w:r w:rsidR="00677F32" w:rsidRPr="00C90C57">
        <w:rPr>
          <w:i/>
          <w:iCs/>
          <w:lang w:val="en-US"/>
        </w:rPr>
        <w:t>w</w:t>
      </w:r>
      <w:r w:rsidR="00677F32" w:rsidRPr="00C90C57">
        <w:rPr>
          <w:lang w:val="en-US"/>
        </w:rPr>
        <w:t>.</w:t>
      </w:r>
      <w:r w:rsidR="00677F32" w:rsidRPr="00C90C57">
        <w:rPr>
          <w:lang w:val="sr-Cyrl-RS"/>
        </w:rPr>
        <w:t xml:space="preserve"> </w:t>
      </w:r>
      <w:r w:rsidR="00E51773" w:rsidRPr="00C90C57">
        <w:rPr>
          <w:lang w:val="sr-Cyrl-RS"/>
        </w:rPr>
        <w:t>Детаљан процес избора се налази</w:t>
      </w:r>
      <w:r w:rsidR="00677F32" w:rsidRPr="00C90C57">
        <w:rPr>
          <w:lang w:val="sr-Cyrl-RS"/>
        </w:rPr>
        <w:t xml:space="preserve"> у </w:t>
      </w:r>
      <w:r w:rsidR="00677F32" w:rsidRPr="00C90C57">
        <w:rPr>
          <w:lang w:val="en-US"/>
        </w:rPr>
        <w:t xml:space="preserve">,,Network </w:t>
      </w:r>
      <w:proofErr w:type="spellStart"/>
      <w:r w:rsidR="00677F32" w:rsidRPr="00C90C57">
        <w:rPr>
          <w:lang w:val="en-US"/>
        </w:rPr>
        <w:t>creation.ipynb</w:t>
      </w:r>
      <w:proofErr w:type="spellEnd"/>
      <w:r w:rsidR="00677F32" w:rsidRPr="00C90C57">
        <w:rPr>
          <w:lang w:val="en-US"/>
        </w:rPr>
        <w:t>”</w:t>
      </w:r>
      <w:r w:rsidR="00677F32" w:rsidRPr="00C90C57">
        <w:rPr>
          <w:lang w:val="sr-Cyrl-RS"/>
        </w:rPr>
        <w:t xml:space="preserve">. </w:t>
      </w:r>
      <w:r w:rsidR="00E51773" w:rsidRPr="00C90C57">
        <w:rPr>
          <w:lang w:val="sr-Cyrl-RS"/>
        </w:rPr>
        <w:t>Већина грана су имале тежину 1 или 2. Тежине до 41 чине чак 95.66% свих грана</w:t>
      </w:r>
      <w:r w:rsidR="005307CE" w:rsidRPr="00C90C57">
        <w:rPr>
          <w:lang w:val="sr-Cyrl-RS"/>
        </w:rPr>
        <w:t>.</w:t>
      </w:r>
      <w:r w:rsidR="00F62676" w:rsidRPr="00C90C57">
        <w:rPr>
          <w:lang w:val="sr-Cyrl-RS"/>
        </w:rPr>
        <w:t xml:space="preserve"> </w:t>
      </w:r>
      <w:r w:rsidR="005307CE" w:rsidRPr="00C90C57">
        <w:rPr>
          <w:lang w:val="sr-Cyrl-RS"/>
        </w:rPr>
        <w:t xml:space="preserve">Из тог разлога је </w:t>
      </w:r>
      <w:r w:rsidR="005307CE" w:rsidRPr="00C90C57">
        <w:rPr>
          <w:i/>
          <w:iCs/>
          <w:lang w:val="en-US"/>
        </w:rPr>
        <w:t>w=41</w:t>
      </w:r>
      <w:r w:rsidR="00E51773" w:rsidRPr="00C90C57">
        <w:rPr>
          <w:i/>
          <w:iCs/>
          <w:lang w:val="sr-Cyrl-RS"/>
        </w:rPr>
        <w:t>,</w:t>
      </w:r>
      <w:r w:rsidR="00E51773" w:rsidRPr="00C90C57">
        <w:rPr>
          <w:lang w:val="sr-Cyrl-RS"/>
        </w:rPr>
        <w:t xml:space="preserve"> након тог броја нема </w:t>
      </w:r>
      <w:proofErr w:type="spellStart"/>
      <w:r w:rsidR="00E51773" w:rsidRPr="00C90C57">
        <w:rPr>
          <w:lang w:val="sr-Cyrl-RS"/>
        </w:rPr>
        <w:t>троцифреног</w:t>
      </w:r>
      <w:proofErr w:type="spellEnd"/>
      <w:r w:rsidR="00E51773" w:rsidRPr="00C90C57">
        <w:rPr>
          <w:lang w:val="sr-Cyrl-RS"/>
        </w:rPr>
        <w:t xml:space="preserve"> појављивања истих тежина.</w:t>
      </w:r>
      <w:r w:rsidR="005307CE" w:rsidRPr="00C90C57">
        <w:rPr>
          <w:lang w:val="en-US"/>
        </w:rPr>
        <w:t xml:space="preserve"> </w:t>
      </w:r>
      <w:r w:rsidRPr="00C90C57">
        <w:rPr>
          <w:lang w:val="sr-Cyrl-RS"/>
        </w:rPr>
        <w:t>Тежине представљају збир појављивања ивица</w:t>
      </w:r>
      <w:r w:rsidR="005307CE" w:rsidRPr="00C90C57">
        <w:rPr>
          <w:lang w:val="en-US"/>
        </w:rPr>
        <w:t xml:space="preserve">, </w:t>
      </w:r>
      <w:r w:rsidR="005307CE" w:rsidRPr="00C90C57">
        <w:rPr>
          <w:lang w:val="sr-Cyrl-RS"/>
        </w:rPr>
        <w:t xml:space="preserve">као и код </w:t>
      </w:r>
      <w:proofErr w:type="spellStart"/>
      <w:r w:rsidR="005307CE" w:rsidRPr="00C90C57">
        <w:rPr>
          <w:lang w:val="en-US"/>
        </w:rPr>
        <w:t>SNet</w:t>
      </w:r>
      <w:proofErr w:type="spellEnd"/>
      <w:r w:rsidR="005307CE" w:rsidRPr="00C90C57">
        <w:rPr>
          <w:lang w:val="en-US"/>
        </w:rPr>
        <w:t>.</w:t>
      </w:r>
    </w:p>
    <w:p w14:paraId="1B0F07DE" w14:textId="77777777" w:rsidR="00E51773" w:rsidRPr="00C90C57" w:rsidRDefault="00E51773" w:rsidP="00E51773">
      <w:pPr>
        <w:pStyle w:val="Osnovnitekst"/>
        <w:keepNext/>
      </w:pPr>
      <w:r w:rsidRPr="00C90C57">
        <w:rPr>
          <w:noProof/>
          <w:lang w:val="en-US"/>
        </w:rPr>
        <w:lastRenderedPageBreak/>
        <w:drawing>
          <wp:inline distT="0" distB="0" distL="0" distR="0" wp14:anchorId="01F92A5A" wp14:editId="492F47A6">
            <wp:extent cx="2816129" cy="1800000"/>
            <wp:effectExtent l="0" t="0" r="3810" b="0"/>
            <wp:docPr id="38" name="Picture 38" descr="Shape,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Shape, square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6129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0C57">
        <w:rPr>
          <w:noProof/>
          <w:lang w:val="en-US"/>
        </w:rPr>
        <w:drawing>
          <wp:inline distT="0" distB="0" distL="0" distR="0" wp14:anchorId="181254AF" wp14:editId="7FA7FDEB">
            <wp:extent cx="2721776" cy="1800000"/>
            <wp:effectExtent l="0" t="0" r="2540" b="0"/>
            <wp:docPr id="39" name="Picture 39" descr="Shape, squa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Shape, squar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1776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63273" w14:textId="09AB6A8E" w:rsidR="00E51773" w:rsidRPr="00C90C57" w:rsidRDefault="00E51773" w:rsidP="00E51773">
      <w:pPr>
        <w:pStyle w:val="Caption"/>
        <w:jc w:val="center"/>
        <w:rPr>
          <w:lang w:val="sr-Cyrl-RS"/>
        </w:rPr>
      </w:pPr>
      <w:bookmarkStart w:id="9" w:name="_Toc108033384"/>
      <w:proofErr w:type="spellStart"/>
      <w:r w:rsidRPr="00C90C57">
        <w:t>Слика</w:t>
      </w:r>
      <w:proofErr w:type="spellEnd"/>
      <w:r w:rsidRPr="00C90C57">
        <w:t xml:space="preserve"> </w:t>
      </w:r>
      <w:r w:rsidR="00B737DA">
        <w:fldChar w:fldCharType="begin"/>
      </w:r>
      <w:r w:rsidR="00B737DA">
        <w:instrText xml:space="preserve"> STYLEREF 2 \s </w:instrText>
      </w:r>
      <w:r w:rsidR="00B737DA">
        <w:fldChar w:fldCharType="separate"/>
      </w:r>
      <w:r w:rsidR="00B737DA">
        <w:rPr>
          <w:noProof/>
        </w:rPr>
        <w:t>2.2</w:t>
      </w:r>
      <w:r w:rsidR="00B737DA">
        <w:fldChar w:fldCharType="end"/>
      </w:r>
      <w:r w:rsidR="00B737DA">
        <w:t>.</w:t>
      </w:r>
      <w:r w:rsidR="00B737DA">
        <w:fldChar w:fldCharType="begin"/>
      </w:r>
      <w:r w:rsidR="00B737DA">
        <w:instrText xml:space="preserve"> SEQ Слика \* ARABIC \s 2 </w:instrText>
      </w:r>
      <w:r w:rsidR="00B737DA">
        <w:fldChar w:fldCharType="separate"/>
      </w:r>
      <w:r w:rsidR="00B737DA">
        <w:rPr>
          <w:noProof/>
        </w:rPr>
        <w:t>1</w:t>
      </w:r>
      <w:r w:rsidR="00B737DA">
        <w:fldChar w:fldCharType="end"/>
      </w:r>
      <w:r w:rsidRPr="00C90C57">
        <w:rPr>
          <w:lang w:val="sr-Cyrl-RS"/>
        </w:rPr>
        <w:t xml:space="preserve"> Дистрибуција тежина</w:t>
      </w:r>
      <w:bookmarkEnd w:id="9"/>
    </w:p>
    <w:p w14:paraId="7005D89B" w14:textId="77777777" w:rsidR="00060C57" w:rsidRPr="00C90C57" w:rsidRDefault="00060C57" w:rsidP="00060C57">
      <w:pPr>
        <w:rPr>
          <w:lang w:val="sr-Cyrl-RS"/>
        </w:rPr>
      </w:pPr>
    </w:p>
    <w:p w14:paraId="52043135" w14:textId="77777777" w:rsidR="00060C57" w:rsidRPr="00C90C57" w:rsidRDefault="00060C57" w:rsidP="00060C57">
      <w:pPr>
        <w:keepNext/>
        <w:jc w:val="center"/>
      </w:pPr>
      <w:r w:rsidRPr="00C90C57">
        <w:rPr>
          <w:noProof/>
          <w:lang w:val="sr-Cyrl-RS"/>
        </w:rPr>
        <w:drawing>
          <wp:inline distT="0" distB="0" distL="0" distR="0" wp14:anchorId="3FA3B5D3" wp14:editId="46AF14EF">
            <wp:extent cx="2916000" cy="2916000"/>
            <wp:effectExtent l="0" t="0" r="0" b="0"/>
            <wp:docPr id="40" name="Picture 40" descr="Shape,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Shape, circl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000" cy="29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D6B2" w14:textId="58D0F33F" w:rsidR="00E51773" w:rsidRPr="00C90C57" w:rsidRDefault="00060C57" w:rsidP="00060C57">
      <w:pPr>
        <w:pStyle w:val="Caption"/>
        <w:jc w:val="center"/>
        <w:rPr>
          <w:lang w:val="sr-Cyrl-RS"/>
        </w:rPr>
      </w:pPr>
      <w:bookmarkStart w:id="10" w:name="_Toc108033385"/>
      <w:proofErr w:type="spellStart"/>
      <w:r w:rsidRPr="00C90C57">
        <w:t>Слика</w:t>
      </w:r>
      <w:proofErr w:type="spellEnd"/>
      <w:r w:rsidRPr="00C90C57">
        <w:t xml:space="preserve"> </w:t>
      </w:r>
      <w:r w:rsidR="00B737DA">
        <w:fldChar w:fldCharType="begin"/>
      </w:r>
      <w:r w:rsidR="00B737DA">
        <w:instrText xml:space="preserve"> STYLEREF 2 \s </w:instrText>
      </w:r>
      <w:r w:rsidR="00B737DA">
        <w:fldChar w:fldCharType="separate"/>
      </w:r>
      <w:r w:rsidR="00B737DA">
        <w:rPr>
          <w:noProof/>
        </w:rPr>
        <w:t>2.2</w:t>
      </w:r>
      <w:r w:rsidR="00B737DA">
        <w:fldChar w:fldCharType="end"/>
      </w:r>
      <w:r w:rsidR="00B737DA">
        <w:t>.</w:t>
      </w:r>
      <w:r w:rsidR="00B737DA">
        <w:fldChar w:fldCharType="begin"/>
      </w:r>
      <w:r w:rsidR="00B737DA">
        <w:instrText xml:space="preserve"> SEQ Слика \* ARABIC \s 2 </w:instrText>
      </w:r>
      <w:r w:rsidR="00B737DA">
        <w:fldChar w:fldCharType="separate"/>
      </w:r>
      <w:r w:rsidR="00B737DA">
        <w:rPr>
          <w:noProof/>
        </w:rPr>
        <w:t>2</w:t>
      </w:r>
      <w:r w:rsidR="00B737DA">
        <w:fldChar w:fldCharType="end"/>
      </w:r>
      <w:r w:rsidRPr="00C90C57">
        <w:rPr>
          <w:lang w:val="sr-Cyrl-RS"/>
        </w:rPr>
        <w:t xml:space="preserve"> Модел </w:t>
      </w:r>
      <w:proofErr w:type="spellStart"/>
      <w:r w:rsidRPr="00C90C57">
        <w:rPr>
          <w:lang w:val="en-US"/>
        </w:rPr>
        <w:t>SNetF</w:t>
      </w:r>
      <w:bookmarkEnd w:id="10"/>
      <w:proofErr w:type="spellEnd"/>
    </w:p>
    <w:p w14:paraId="54299D94" w14:textId="7FF99313" w:rsidR="00A00273" w:rsidRPr="00C90C57" w:rsidRDefault="00A00273" w:rsidP="00A00273">
      <w:pPr>
        <w:rPr>
          <w:lang w:val="en-US"/>
        </w:rPr>
      </w:pPr>
    </w:p>
    <w:p w14:paraId="248C3EC2" w14:textId="77777777" w:rsidR="00060C57" w:rsidRPr="00C90C57" w:rsidRDefault="00060C57" w:rsidP="00A00273">
      <w:pPr>
        <w:rPr>
          <w:lang w:val="en-US"/>
        </w:rPr>
      </w:pPr>
    </w:p>
    <w:p w14:paraId="0F51F22C" w14:textId="5526092F" w:rsidR="00060C57" w:rsidRPr="00C90C57" w:rsidRDefault="00060C57" w:rsidP="00B44673">
      <w:pPr>
        <w:pStyle w:val="Heading2"/>
        <w:rPr>
          <w:lang w:val="sr-Cyrl-RS"/>
        </w:rPr>
      </w:pPr>
      <w:bookmarkStart w:id="11" w:name="_Toc108032745"/>
      <w:proofErr w:type="spellStart"/>
      <w:r w:rsidRPr="00C90C57">
        <w:t>SNetT</w:t>
      </w:r>
      <w:proofErr w:type="spellEnd"/>
      <w:r w:rsidRPr="00C90C57">
        <w:t xml:space="preserve"> </w:t>
      </w:r>
      <w:r w:rsidRPr="00C90C57">
        <w:rPr>
          <w:lang w:val="sr-Cyrl-RS"/>
        </w:rPr>
        <w:t xml:space="preserve">– </w:t>
      </w:r>
      <w:r w:rsidRPr="00C90C57">
        <w:t>subreddit network targeted</w:t>
      </w:r>
      <w:bookmarkEnd w:id="11"/>
    </w:p>
    <w:p w14:paraId="63E62623" w14:textId="77777777" w:rsidR="00060C57" w:rsidRPr="00C90C57" w:rsidRDefault="00060C57" w:rsidP="00A00273">
      <w:pPr>
        <w:rPr>
          <w:lang w:val="en-US"/>
        </w:rPr>
      </w:pPr>
    </w:p>
    <w:p w14:paraId="52F33C46" w14:textId="4A3557E9" w:rsidR="00A00273" w:rsidRPr="00C90C57" w:rsidRDefault="00060C57" w:rsidP="00A00273">
      <w:pPr>
        <w:rPr>
          <w:lang w:val="sr-Cyrl-RS"/>
        </w:rPr>
      </w:pPr>
      <w:r w:rsidRPr="00C90C57">
        <w:rPr>
          <w:lang w:val="sr-Cyrl-RS"/>
        </w:rPr>
        <w:t xml:space="preserve">Слично претходним мрежама, ова мрежа је представља неусмерени тежински </w:t>
      </w:r>
      <w:proofErr w:type="spellStart"/>
      <w:r w:rsidRPr="00C90C57">
        <w:rPr>
          <w:lang w:val="sr-Cyrl-RS"/>
        </w:rPr>
        <w:t>граф</w:t>
      </w:r>
      <w:proofErr w:type="spellEnd"/>
      <w:r w:rsidRPr="00C90C57">
        <w:rPr>
          <w:lang w:val="sr-Cyrl-RS"/>
        </w:rPr>
        <w:t xml:space="preserve">. Чворова, </w:t>
      </w:r>
      <w:proofErr w:type="spellStart"/>
      <w:r w:rsidRPr="00C90C57">
        <w:rPr>
          <w:lang w:val="en-US"/>
        </w:rPr>
        <w:t>subreddita</w:t>
      </w:r>
      <w:proofErr w:type="spellEnd"/>
      <w:r w:rsidRPr="00C90C57">
        <w:rPr>
          <w:lang w:val="en-US"/>
        </w:rPr>
        <w:t xml:space="preserve">, </w:t>
      </w:r>
      <w:r w:rsidRPr="00C90C57">
        <w:rPr>
          <w:lang w:val="sr-Cyrl-RS"/>
        </w:rPr>
        <w:t>има 39</w:t>
      </w:r>
      <w:r w:rsidRPr="00C90C57">
        <w:rPr>
          <w:lang w:val="en-US"/>
        </w:rPr>
        <w:t xml:space="preserve">, </w:t>
      </w:r>
      <w:r w:rsidRPr="00C90C57">
        <w:rPr>
          <w:lang w:val="sr-Cyrl-RS"/>
        </w:rPr>
        <w:t xml:space="preserve">а ивица, корисника који су интераговали са два </w:t>
      </w:r>
      <w:r w:rsidRPr="00C90C57">
        <w:rPr>
          <w:lang w:val="en-US"/>
        </w:rPr>
        <w:t>subreddit-a</w:t>
      </w:r>
      <w:r w:rsidRPr="00C90C57">
        <w:rPr>
          <w:lang w:val="sr-Cyrl-RS"/>
        </w:rPr>
        <w:t>, 741. Тежине представљају збир појављивања ивица</w:t>
      </w:r>
      <w:r w:rsidRPr="00C90C57">
        <w:rPr>
          <w:lang w:val="en-US"/>
        </w:rPr>
        <w:t xml:space="preserve">, </w:t>
      </w:r>
      <w:r w:rsidRPr="00C90C57">
        <w:rPr>
          <w:lang w:val="sr-Cyrl-RS"/>
        </w:rPr>
        <w:t xml:space="preserve">као и код </w:t>
      </w:r>
      <w:r w:rsidRPr="00C90C57">
        <w:rPr>
          <w:lang w:val="en-US"/>
        </w:rPr>
        <w:t>Sent</w:t>
      </w:r>
      <w:r w:rsidRPr="00C90C57">
        <w:rPr>
          <w:lang w:val="sr-Cyrl-RS"/>
        </w:rPr>
        <w:t xml:space="preserve">. Ова мрежа је потпуна, односно сваки чвор је повезаним са свим другим. Листа чворови је експлицитно </w:t>
      </w:r>
      <w:proofErr w:type="spellStart"/>
      <w:r w:rsidRPr="00C90C57">
        <w:rPr>
          <w:lang w:val="sr-Cyrl-RS"/>
        </w:rPr>
        <w:t>дефинисина</w:t>
      </w:r>
      <w:proofErr w:type="spellEnd"/>
      <w:r w:rsidRPr="00C90C57">
        <w:rPr>
          <w:lang w:val="sr-Cyrl-RS"/>
        </w:rPr>
        <w:t xml:space="preserve"> у поставци задатка. </w:t>
      </w:r>
    </w:p>
    <w:p w14:paraId="167F3A09" w14:textId="77777777" w:rsidR="00060C57" w:rsidRPr="00C90C57" w:rsidRDefault="00060C57" w:rsidP="00060C57">
      <w:pPr>
        <w:keepNext/>
        <w:jc w:val="center"/>
      </w:pPr>
      <w:r w:rsidRPr="00C90C57">
        <w:rPr>
          <w:noProof/>
          <w:lang w:val="en-US"/>
        </w:rPr>
        <w:lastRenderedPageBreak/>
        <w:drawing>
          <wp:inline distT="0" distB="0" distL="0" distR="0" wp14:anchorId="3501A5E4" wp14:editId="47BB7921">
            <wp:extent cx="2916000" cy="2916000"/>
            <wp:effectExtent l="0" t="0" r="0" b="0"/>
            <wp:docPr id="41" name="Picture 41" descr="A picture containing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A picture containing sky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6000" cy="29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A6A32" w14:textId="6BBBB9A5" w:rsidR="00060C57" w:rsidRPr="00C90C57" w:rsidRDefault="00060C57" w:rsidP="00060C57">
      <w:pPr>
        <w:pStyle w:val="Caption"/>
        <w:jc w:val="center"/>
        <w:rPr>
          <w:lang w:val="en-US"/>
        </w:rPr>
      </w:pPr>
      <w:bookmarkStart w:id="12" w:name="_Toc108033386"/>
      <w:proofErr w:type="spellStart"/>
      <w:r w:rsidRPr="00C90C57">
        <w:t>Слика</w:t>
      </w:r>
      <w:proofErr w:type="spellEnd"/>
      <w:r w:rsidRPr="00C90C57">
        <w:t xml:space="preserve"> </w:t>
      </w:r>
      <w:r w:rsidR="00B737DA">
        <w:fldChar w:fldCharType="begin"/>
      </w:r>
      <w:r w:rsidR="00B737DA">
        <w:instrText xml:space="preserve"> STYLEREF 2 \s </w:instrText>
      </w:r>
      <w:r w:rsidR="00B737DA">
        <w:fldChar w:fldCharType="separate"/>
      </w:r>
      <w:r w:rsidR="00B737DA">
        <w:rPr>
          <w:noProof/>
        </w:rPr>
        <w:t>2.3</w:t>
      </w:r>
      <w:r w:rsidR="00B737DA">
        <w:fldChar w:fldCharType="end"/>
      </w:r>
      <w:r w:rsidR="00B737DA">
        <w:t>.</w:t>
      </w:r>
      <w:r w:rsidR="00B737DA">
        <w:fldChar w:fldCharType="begin"/>
      </w:r>
      <w:r w:rsidR="00B737DA">
        <w:instrText xml:space="preserve"> SEQ Слика \* ARABIC \s 2 </w:instrText>
      </w:r>
      <w:r w:rsidR="00B737DA">
        <w:fldChar w:fldCharType="separate"/>
      </w:r>
      <w:r w:rsidR="00B737DA">
        <w:rPr>
          <w:noProof/>
        </w:rPr>
        <w:t>1</w:t>
      </w:r>
      <w:r w:rsidR="00B737DA">
        <w:fldChar w:fldCharType="end"/>
      </w:r>
      <w:r w:rsidRPr="00C90C57">
        <w:rPr>
          <w:lang w:val="sr-Cyrl-RS"/>
        </w:rPr>
        <w:t xml:space="preserve"> Модел </w:t>
      </w:r>
      <w:proofErr w:type="spellStart"/>
      <w:r w:rsidRPr="00C90C57">
        <w:rPr>
          <w:lang w:val="en-US"/>
        </w:rPr>
        <w:t>SNetT</w:t>
      </w:r>
      <w:bookmarkEnd w:id="12"/>
      <w:proofErr w:type="spellEnd"/>
    </w:p>
    <w:p w14:paraId="32FB5DE8" w14:textId="388136B3" w:rsidR="003E5421" w:rsidRPr="00C90C57" w:rsidRDefault="003E5421" w:rsidP="00B737DA">
      <w:pPr>
        <w:pStyle w:val="Heading2"/>
      </w:pPr>
      <w:bookmarkStart w:id="13" w:name="_Toc108032746"/>
      <w:proofErr w:type="spellStart"/>
      <w:r w:rsidRPr="00B737DA">
        <w:t>UserNet</w:t>
      </w:r>
      <w:proofErr w:type="spellEnd"/>
      <w:r w:rsidRPr="00C90C57">
        <w:t xml:space="preserve"> – User network</w:t>
      </w:r>
      <w:bookmarkEnd w:id="13"/>
    </w:p>
    <w:p w14:paraId="6CE6F0E9" w14:textId="7B92DB79" w:rsidR="0050040C" w:rsidRPr="00616BF8" w:rsidRDefault="003E5421" w:rsidP="0050040C">
      <w:pPr>
        <w:pStyle w:val="Osnovnitekst"/>
        <w:rPr>
          <w:lang w:val="en-US"/>
        </w:rPr>
      </w:pPr>
      <w:r w:rsidRPr="00C90C57">
        <w:rPr>
          <w:lang w:val="sr-Cyrl-RS"/>
        </w:rPr>
        <w:t>Ова мрежа се разликује у потпуности од претходних</w:t>
      </w:r>
      <w:r w:rsidR="00A40760">
        <w:rPr>
          <w:lang w:val="sr-Cyrl-RS"/>
        </w:rPr>
        <w:t>, пре свега јер је усмерена</w:t>
      </w:r>
      <w:r w:rsidRPr="00C90C57">
        <w:rPr>
          <w:lang w:val="sr-Cyrl-RS"/>
        </w:rPr>
        <w:t>. Чворова, корисника који су коментарисали објаву или коментар другим корисницима, има 18975, а грана 102043.</w:t>
      </w:r>
    </w:p>
    <w:p w14:paraId="3204DB82" w14:textId="77777777" w:rsidR="00B737DA" w:rsidRDefault="0050040C" w:rsidP="00B737DA">
      <w:pPr>
        <w:pStyle w:val="Osnovnitekst"/>
        <w:keepNext/>
        <w:jc w:val="center"/>
      </w:pPr>
      <w:r w:rsidRPr="00C90C57">
        <w:rPr>
          <w:noProof/>
          <w:lang w:val="en-US"/>
        </w:rPr>
        <w:drawing>
          <wp:inline distT="0" distB="0" distL="0" distR="0" wp14:anchorId="74EFF387" wp14:editId="617D687F">
            <wp:extent cx="2915920" cy="2915920"/>
            <wp:effectExtent l="0" t="0" r="0" b="0"/>
            <wp:docPr id="42" name="Picture 42" descr="A picture containing na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nature&#10;&#10;Description automatically generated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40" r="18694"/>
                    <a:stretch/>
                  </pic:blipFill>
                  <pic:spPr bwMode="auto">
                    <a:xfrm>
                      <a:off x="0" y="0"/>
                      <a:ext cx="2916000" cy="291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69F80" w14:textId="645CEBF9" w:rsidR="0050040C" w:rsidRPr="00C90C57" w:rsidRDefault="00B737DA" w:rsidP="00B737DA">
      <w:pPr>
        <w:pStyle w:val="Caption"/>
        <w:jc w:val="center"/>
      </w:pPr>
      <w:bookmarkStart w:id="14" w:name="_Toc108033387"/>
      <w:proofErr w:type="spellStart"/>
      <w:r>
        <w:t>Слика</w:t>
      </w:r>
      <w:proofErr w:type="spellEnd"/>
      <w:r>
        <w:t xml:space="preserve"> </w:t>
      </w:r>
      <w:r>
        <w:fldChar w:fldCharType="begin"/>
      </w:r>
      <w:r>
        <w:instrText xml:space="preserve"> STYLEREF 2 \s </w:instrText>
      </w:r>
      <w:r>
        <w:fldChar w:fldCharType="separate"/>
      </w:r>
      <w:r>
        <w:rPr>
          <w:noProof/>
        </w:rPr>
        <w:t>2.4</w:t>
      </w:r>
      <w:r>
        <w:fldChar w:fldCharType="end"/>
      </w:r>
      <w:r>
        <w:t>.</w:t>
      </w:r>
      <w:r>
        <w:fldChar w:fldCharType="begin"/>
      </w:r>
      <w:r>
        <w:instrText xml:space="preserve"> SEQ Слика \* ARABIC \s 2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 </w:t>
      </w:r>
      <w:r>
        <w:rPr>
          <w:lang w:val="sr-Cyrl-RS"/>
        </w:rPr>
        <w:t xml:space="preserve">Модел </w:t>
      </w:r>
      <w:proofErr w:type="spellStart"/>
      <w:r>
        <w:t>UserNet</w:t>
      </w:r>
      <w:bookmarkEnd w:id="14"/>
      <w:proofErr w:type="spellEnd"/>
    </w:p>
    <w:p w14:paraId="17AA3C33" w14:textId="77C3484F" w:rsidR="00F06BB2" w:rsidRPr="00C90C57" w:rsidRDefault="00055A0C" w:rsidP="00B44673">
      <w:pPr>
        <w:pStyle w:val="Heading1"/>
      </w:pPr>
      <w:bookmarkStart w:id="15" w:name="_Toc108032747"/>
      <w:bookmarkEnd w:id="1"/>
      <w:r w:rsidRPr="00C90C57">
        <w:lastRenderedPageBreak/>
        <w:t>Истраживачка питања</w:t>
      </w:r>
      <w:bookmarkEnd w:id="15"/>
    </w:p>
    <w:p w14:paraId="7936273F" w14:textId="17BB9869" w:rsidR="00055A0C" w:rsidRPr="00C90C57" w:rsidRDefault="00055A0C" w:rsidP="00B44673">
      <w:pPr>
        <w:pStyle w:val="Heading2"/>
      </w:pPr>
      <w:bookmarkStart w:id="16" w:name="_Toc108032748"/>
      <w:proofErr w:type="spellStart"/>
      <w:r w:rsidRPr="00C90C57">
        <w:t>Статистичка</w:t>
      </w:r>
      <w:proofErr w:type="spellEnd"/>
      <w:r w:rsidRPr="00C90C57">
        <w:t xml:space="preserve"> </w:t>
      </w:r>
      <w:proofErr w:type="spellStart"/>
      <w:r w:rsidRPr="00C90C57">
        <w:t>анализа</w:t>
      </w:r>
      <w:bookmarkEnd w:id="16"/>
      <w:proofErr w:type="spellEnd"/>
    </w:p>
    <w:p w14:paraId="33BAACB9" w14:textId="6414BB67" w:rsidR="00055A0C" w:rsidRPr="00C90C57" w:rsidRDefault="007B6D5D" w:rsidP="00750E97">
      <w:pPr>
        <w:pStyle w:val="Heading3"/>
      </w:pPr>
      <w:bookmarkStart w:id="17" w:name="_Toc108032749"/>
      <w:r w:rsidRPr="00C90C57">
        <w:t xml:space="preserve">Колико постоји различитих </w:t>
      </w:r>
      <w:r w:rsidRPr="00C90C57">
        <w:rPr>
          <w:lang w:val="en-US"/>
        </w:rPr>
        <w:t xml:space="preserve">subreddit-a </w:t>
      </w:r>
      <w:r w:rsidRPr="00C90C57">
        <w:t>који се појављују у посматраном периоду? Који су најважнији по броју корисника, а који по броју коментара?</w:t>
      </w:r>
      <w:bookmarkEnd w:id="17"/>
    </w:p>
    <w:p w14:paraId="19B9E6C7" w14:textId="1DE46ECC" w:rsidR="00055A0C" w:rsidRPr="00C90C57" w:rsidRDefault="0050040C" w:rsidP="00055A0C">
      <w:pPr>
        <w:pStyle w:val="Osnovnitekst"/>
        <w:rPr>
          <w:lang w:val="sr-Cyrl-RS"/>
        </w:rPr>
      </w:pPr>
      <w:r w:rsidRPr="00C90C57">
        <w:rPr>
          <w:lang w:val="sr-Cyrl-RS"/>
        </w:rPr>
        <w:t xml:space="preserve">Укупан број </w:t>
      </w:r>
      <w:proofErr w:type="spellStart"/>
      <w:r w:rsidRPr="00C90C57">
        <w:rPr>
          <w:lang w:val="en-US"/>
        </w:rPr>
        <w:t>subreddita</w:t>
      </w:r>
      <w:proofErr w:type="spellEnd"/>
      <w:r w:rsidRPr="00C90C57">
        <w:rPr>
          <w:lang w:val="sr-Cyrl-RS"/>
        </w:rPr>
        <w:t xml:space="preserve"> је 4191 (број чворова </w:t>
      </w:r>
      <w:proofErr w:type="spellStart"/>
      <w:r w:rsidRPr="00C90C57">
        <w:rPr>
          <w:lang w:val="en-US"/>
        </w:rPr>
        <w:t>SNet</w:t>
      </w:r>
      <w:proofErr w:type="spellEnd"/>
      <w:r w:rsidRPr="00C90C57">
        <w:rPr>
          <w:lang w:val="en-US"/>
        </w:rPr>
        <w:t>-a)</w:t>
      </w:r>
      <w:r w:rsidRPr="00C90C57">
        <w:rPr>
          <w:lang w:val="sr-Cyrl-RS"/>
        </w:rPr>
        <w:t xml:space="preserve">. 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400"/>
        <w:gridCol w:w="3765"/>
      </w:tblGrid>
      <w:tr w:rsidR="00E7157B" w:rsidRPr="00C90C57" w14:paraId="1AE2067C" w14:textId="77777777" w:rsidTr="00B44673">
        <w:trPr>
          <w:jc w:val="center"/>
        </w:trPr>
        <w:tc>
          <w:tcPr>
            <w:tcW w:w="0" w:type="auto"/>
            <w:vAlign w:val="center"/>
          </w:tcPr>
          <w:p w14:paraId="2B7D1BC9" w14:textId="348CD565" w:rsidR="00750E97" w:rsidRDefault="00750E97" w:rsidP="00750E97">
            <w:pPr>
              <w:pStyle w:val="Caption"/>
              <w:keepNext/>
              <w:jc w:val="center"/>
            </w:pPr>
            <w:bookmarkStart w:id="18" w:name="_Toc108033667"/>
            <w:proofErr w:type="spellStart"/>
            <w:r>
              <w:t>Табела</w:t>
            </w:r>
            <w:proofErr w:type="spellEnd"/>
            <w:r>
              <w:t xml:space="preserve"> </w:t>
            </w:r>
            <w:r w:rsidR="006F1264">
              <w:fldChar w:fldCharType="begin"/>
            </w:r>
            <w:r w:rsidR="006F1264">
              <w:instrText xml:space="preserve"> STYLEREF 3 \s </w:instrText>
            </w:r>
            <w:r w:rsidR="006F1264">
              <w:fldChar w:fldCharType="separate"/>
            </w:r>
            <w:r w:rsidR="006F1264">
              <w:rPr>
                <w:noProof/>
              </w:rPr>
              <w:t>3.1.1</w:t>
            </w:r>
            <w:r w:rsidR="006F1264">
              <w:fldChar w:fldCharType="end"/>
            </w:r>
            <w:r w:rsidR="006F1264">
              <w:t>.</w:t>
            </w:r>
            <w:r w:rsidR="006F1264">
              <w:fldChar w:fldCharType="begin"/>
            </w:r>
            <w:r w:rsidR="006F1264">
              <w:instrText xml:space="preserve"> SEQ Табела \* ARABIC \s 3 </w:instrText>
            </w:r>
            <w:r w:rsidR="006F1264">
              <w:fldChar w:fldCharType="separate"/>
            </w:r>
            <w:r w:rsidR="006F1264">
              <w:rPr>
                <w:noProof/>
              </w:rPr>
              <w:t>1</w:t>
            </w:r>
            <w:r w:rsidR="006F1264">
              <w:fldChar w:fldCharType="end"/>
            </w:r>
            <w:r>
              <w:t xml:space="preserve"> </w:t>
            </w:r>
            <w:r>
              <w:rPr>
                <w:lang w:val="sr-Cyrl-RS"/>
              </w:rPr>
              <w:t>Преглед најва</w:t>
            </w:r>
            <w:r w:rsidR="006F1264">
              <w:rPr>
                <w:lang w:val="sr-Cyrl-RS"/>
              </w:rPr>
              <w:t>ж</w:t>
            </w:r>
            <w:r>
              <w:rPr>
                <w:lang w:val="sr-Cyrl-RS"/>
              </w:rPr>
              <w:t xml:space="preserve">нијих </w:t>
            </w:r>
            <w:proofErr w:type="spellStart"/>
            <w:r>
              <w:rPr>
                <w:lang w:val="sr-Cyrl-RS"/>
              </w:rPr>
              <w:t>сабредита</w:t>
            </w:r>
            <w:bookmarkEnd w:id="18"/>
            <w:proofErr w:type="spellEnd"/>
          </w:p>
          <w:tbl>
            <w:tblPr>
              <w:tblStyle w:val="GridTable4-Accent1"/>
              <w:tblpPr w:leftFromText="180" w:rightFromText="180" w:vertAnchor="text" w:horzAnchor="margin" w:tblpXSpec="center" w:tblpY="188"/>
              <w:tblW w:w="3246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669"/>
              <w:gridCol w:w="1577"/>
            </w:tblGrid>
            <w:tr w:rsidR="00E7157B" w:rsidRPr="00C90C57" w14:paraId="68F93F6D" w14:textId="77777777" w:rsidTr="003C7A68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669" w:type="dxa"/>
                  <w:tcBorders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tcBorders>
                </w:tcPr>
                <w:p w14:paraId="098A1E91" w14:textId="77777777" w:rsidR="00E7157B" w:rsidRPr="00C90C57" w:rsidRDefault="00E7157B" w:rsidP="00121931">
                  <w:pPr>
                    <w:pStyle w:val="Osnovnitekst"/>
                    <w:ind w:firstLine="0"/>
                    <w:jc w:val="center"/>
                    <w:rPr>
                      <w:b w:val="0"/>
                      <w:bCs w:val="0"/>
                      <w:lang w:val="en-US"/>
                    </w:rPr>
                  </w:pPr>
                  <w:r w:rsidRPr="00C90C57">
                    <w:rPr>
                      <w:b w:val="0"/>
                      <w:bCs w:val="0"/>
                      <w:lang w:val="en-US"/>
                    </w:rPr>
                    <w:t>Subreddit</w:t>
                  </w:r>
                </w:p>
              </w:tc>
              <w:tc>
                <w:tcPr>
                  <w:tcW w:w="1577" w:type="dxa"/>
                  <w:tcBorders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tcBorders>
                </w:tcPr>
                <w:p w14:paraId="12C349F7" w14:textId="77777777" w:rsidR="00E7157B" w:rsidRPr="00B44673" w:rsidRDefault="00E7157B" w:rsidP="00121931">
                  <w:pPr>
                    <w:pStyle w:val="Osnovnitekst"/>
                    <w:ind w:firstLine="0"/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b w:val="0"/>
                      <w:bCs w:val="0"/>
                      <w:lang w:val="en-US"/>
                    </w:rPr>
                  </w:pPr>
                  <w:r w:rsidRPr="00B44673">
                    <w:rPr>
                      <w:b w:val="0"/>
                      <w:bCs w:val="0"/>
                      <w:lang w:val="en-US"/>
                    </w:rPr>
                    <w:t>Author count</w:t>
                  </w:r>
                </w:p>
              </w:tc>
            </w:tr>
            <w:tr w:rsidR="00E7157B" w:rsidRPr="00C90C57" w14:paraId="4395495B" w14:textId="77777777" w:rsidTr="003C7A6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669" w:type="dxa"/>
                </w:tcPr>
                <w:p w14:paraId="3D03295E" w14:textId="5667E5FC" w:rsidR="00E7157B" w:rsidRPr="00C90C57" w:rsidRDefault="00E7157B" w:rsidP="00121931">
                  <w:pPr>
                    <w:pStyle w:val="Osnovnitekst"/>
                    <w:ind w:firstLine="0"/>
                    <w:jc w:val="center"/>
                    <w:rPr>
                      <w:lang w:val="en-US"/>
                    </w:rPr>
                  </w:pPr>
                  <w:r w:rsidRPr="00C90C57">
                    <w:rPr>
                      <w:lang w:val="en-US"/>
                    </w:rPr>
                    <w:t>reddit.com</w:t>
                  </w:r>
                </w:p>
              </w:tc>
              <w:tc>
                <w:tcPr>
                  <w:tcW w:w="1577" w:type="dxa"/>
                </w:tcPr>
                <w:p w14:paraId="3D56BCC9" w14:textId="77777777" w:rsidR="00E7157B" w:rsidRPr="00C90C57" w:rsidRDefault="00E7157B" w:rsidP="00121931">
                  <w:pPr>
                    <w:pStyle w:val="Osnovnitekst"/>
                    <w:ind w:firstLine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 w:rsidRPr="00C90C57">
                    <w:rPr>
                      <w:lang w:val="en-US"/>
                    </w:rPr>
                    <w:t>158641</w:t>
                  </w:r>
                </w:p>
              </w:tc>
            </w:tr>
            <w:tr w:rsidR="00E7157B" w:rsidRPr="00C90C57" w14:paraId="1D1A4011" w14:textId="77777777" w:rsidTr="003C7A68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669" w:type="dxa"/>
                </w:tcPr>
                <w:p w14:paraId="512BF5D5" w14:textId="6AEEE862" w:rsidR="00E7157B" w:rsidRPr="00C90C57" w:rsidRDefault="00E7157B" w:rsidP="00121931">
                  <w:pPr>
                    <w:pStyle w:val="Osnovnitekst"/>
                    <w:ind w:firstLine="0"/>
                    <w:jc w:val="center"/>
                    <w:rPr>
                      <w:lang w:val="en-US"/>
                    </w:rPr>
                  </w:pPr>
                  <w:r w:rsidRPr="00C90C57">
                    <w:rPr>
                      <w:lang w:val="en-US"/>
                    </w:rPr>
                    <w:t>politics</w:t>
                  </w:r>
                </w:p>
              </w:tc>
              <w:tc>
                <w:tcPr>
                  <w:tcW w:w="1577" w:type="dxa"/>
                </w:tcPr>
                <w:p w14:paraId="1E82DB0D" w14:textId="77777777" w:rsidR="00E7157B" w:rsidRPr="00C90C57" w:rsidRDefault="00E7157B" w:rsidP="00121931">
                  <w:pPr>
                    <w:pStyle w:val="Osnovnitekst"/>
                    <w:ind w:firstLine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 w:rsidRPr="00C90C57">
                    <w:rPr>
                      <w:lang w:val="en-US"/>
                    </w:rPr>
                    <w:t>34902</w:t>
                  </w:r>
                </w:p>
              </w:tc>
            </w:tr>
            <w:tr w:rsidR="00E7157B" w:rsidRPr="00C90C57" w14:paraId="7C828AFE" w14:textId="77777777" w:rsidTr="003C7A6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669" w:type="dxa"/>
                </w:tcPr>
                <w:p w14:paraId="13188473" w14:textId="6A55F0C2" w:rsidR="00E7157B" w:rsidRPr="00C90C57" w:rsidRDefault="00E7157B" w:rsidP="00121931">
                  <w:pPr>
                    <w:pStyle w:val="Osnovnitekst"/>
                    <w:ind w:firstLine="0"/>
                    <w:jc w:val="center"/>
                    <w:rPr>
                      <w:lang w:val="en-US"/>
                    </w:rPr>
                  </w:pPr>
                  <w:r w:rsidRPr="00C90C57">
                    <w:rPr>
                      <w:lang w:val="en-US"/>
                    </w:rPr>
                    <w:t>pics</w:t>
                  </w:r>
                </w:p>
              </w:tc>
              <w:tc>
                <w:tcPr>
                  <w:tcW w:w="1577" w:type="dxa"/>
                </w:tcPr>
                <w:p w14:paraId="2E9DF310" w14:textId="77777777" w:rsidR="00E7157B" w:rsidRPr="00C90C57" w:rsidRDefault="00E7157B" w:rsidP="00121931">
                  <w:pPr>
                    <w:pStyle w:val="Osnovnitekst"/>
                    <w:ind w:firstLine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 w:rsidRPr="00C90C57">
                    <w:rPr>
                      <w:lang w:val="en-US"/>
                    </w:rPr>
                    <w:t>26759</w:t>
                  </w:r>
                </w:p>
              </w:tc>
            </w:tr>
            <w:tr w:rsidR="00E7157B" w:rsidRPr="00C90C57" w14:paraId="4CDB809F" w14:textId="77777777" w:rsidTr="003C7A68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669" w:type="dxa"/>
                </w:tcPr>
                <w:p w14:paraId="371B3ED7" w14:textId="7E0237BC" w:rsidR="00E7157B" w:rsidRPr="00C90C57" w:rsidRDefault="00E7157B" w:rsidP="00121931">
                  <w:pPr>
                    <w:pStyle w:val="Osnovnitekst"/>
                    <w:ind w:firstLine="0"/>
                    <w:jc w:val="center"/>
                    <w:rPr>
                      <w:lang w:val="en-US"/>
                    </w:rPr>
                  </w:pPr>
                  <w:r w:rsidRPr="00C90C57">
                    <w:rPr>
                      <w:lang w:val="en-US"/>
                    </w:rPr>
                    <w:t>technology</w:t>
                  </w:r>
                </w:p>
              </w:tc>
              <w:tc>
                <w:tcPr>
                  <w:tcW w:w="1577" w:type="dxa"/>
                </w:tcPr>
                <w:p w14:paraId="2B468EA8" w14:textId="77777777" w:rsidR="00E7157B" w:rsidRPr="00C90C57" w:rsidRDefault="00E7157B" w:rsidP="00121931">
                  <w:pPr>
                    <w:pStyle w:val="Osnovnitekst"/>
                    <w:ind w:firstLine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 w:rsidRPr="00C90C57">
                    <w:rPr>
                      <w:lang w:val="en-US"/>
                    </w:rPr>
                    <w:t>26070</w:t>
                  </w:r>
                </w:p>
              </w:tc>
            </w:tr>
            <w:tr w:rsidR="00E7157B" w:rsidRPr="00C90C57" w14:paraId="4D706783" w14:textId="77777777" w:rsidTr="003C7A6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669" w:type="dxa"/>
                </w:tcPr>
                <w:p w14:paraId="1BE23971" w14:textId="362131C4" w:rsidR="00E7157B" w:rsidRPr="00C90C57" w:rsidRDefault="00E7157B" w:rsidP="00121931">
                  <w:pPr>
                    <w:pStyle w:val="Osnovnitekst"/>
                    <w:ind w:firstLine="0"/>
                    <w:jc w:val="center"/>
                    <w:rPr>
                      <w:lang w:val="en-US"/>
                    </w:rPr>
                  </w:pPr>
                  <w:r w:rsidRPr="00C90C57">
                    <w:rPr>
                      <w:lang w:val="en-US"/>
                    </w:rPr>
                    <w:t>funny</w:t>
                  </w:r>
                </w:p>
              </w:tc>
              <w:tc>
                <w:tcPr>
                  <w:tcW w:w="1577" w:type="dxa"/>
                </w:tcPr>
                <w:p w14:paraId="50C26A2F" w14:textId="77777777" w:rsidR="00E7157B" w:rsidRPr="00C90C57" w:rsidRDefault="00E7157B" w:rsidP="00121931">
                  <w:pPr>
                    <w:pStyle w:val="Osnovnitekst"/>
                    <w:ind w:firstLine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 w:rsidRPr="00C90C57">
                    <w:rPr>
                      <w:lang w:val="en-US"/>
                    </w:rPr>
                    <w:t>25615</w:t>
                  </w:r>
                </w:p>
              </w:tc>
            </w:tr>
            <w:tr w:rsidR="00E7157B" w:rsidRPr="00C90C57" w14:paraId="0F068FDF" w14:textId="77777777" w:rsidTr="003C7A68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669" w:type="dxa"/>
                </w:tcPr>
                <w:p w14:paraId="6C3FEFA5" w14:textId="327EF975" w:rsidR="00E7157B" w:rsidRPr="00C90C57" w:rsidRDefault="00E7157B" w:rsidP="00121931">
                  <w:pPr>
                    <w:pStyle w:val="Osnovnitekst"/>
                    <w:ind w:firstLine="0"/>
                    <w:jc w:val="center"/>
                    <w:rPr>
                      <w:lang w:val="en-US"/>
                    </w:rPr>
                  </w:pPr>
                  <w:r w:rsidRPr="00C90C57">
                    <w:rPr>
                      <w:lang w:val="en-US"/>
                    </w:rPr>
                    <w:t>entertainment</w:t>
                  </w:r>
                </w:p>
              </w:tc>
              <w:tc>
                <w:tcPr>
                  <w:tcW w:w="1577" w:type="dxa"/>
                </w:tcPr>
                <w:p w14:paraId="6BD96BB9" w14:textId="77777777" w:rsidR="00E7157B" w:rsidRPr="00C90C57" w:rsidRDefault="00E7157B" w:rsidP="00121931">
                  <w:pPr>
                    <w:pStyle w:val="Osnovnitekst"/>
                    <w:ind w:firstLine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 w:rsidRPr="00C90C57">
                    <w:rPr>
                      <w:lang w:val="en-US"/>
                    </w:rPr>
                    <w:t>24717</w:t>
                  </w:r>
                </w:p>
              </w:tc>
            </w:tr>
            <w:tr w:rsidR="00E7157B" w:rsidRPr="00C90C57" w14:paraId="4935F06D" w14:textId="77777777" w:rsidTr="003C7A6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669" w:type="dxa"/>
                </w:tcPr>
                <w:p w14:paraId="09CA14A3" w14:textId="4C34BB65" w:rsidR="00E7157B" w:rsidRPr="00C90C57" w:rsidRDefault="00E7157B" w:rsidP="00121931">
                  <w:pPr>
                    <w:pStyle w:val="Osnovnitekst"/>
                    <w:ind w:firstLine="0"/>
                    <w:jc w:val="center"/>
                    <w:rPr>
                      <w:lang w:val="en-US"/>
                    </w:rPr>
                  </w:pPr>
                  <w:r w:rsidRPr="00C90C57">
                    <w:rPr>
                      <w:lang w:val="en-US"/>
                    </w:rPr>
                    <w:t>programming</w:t>
                  </w:r>
                </w:p>
              </w:tc>
              <w:tc>
                <w:tcPr>
                  <w:tcW w:w="1577" w:type="dxa"/>
                </w:tcPr>
                <w:p w14:paraId="288674A7" w14:textId="77777777" w:rsidR="00E7157B" w:rsidRPr="00C90C57" w:rsidRDefault="00E7157B" w:rsidP="00121931">
                  <w:pPr>
                    <w:pStyle w:val="Osnovnitekst"/>
                    <w:ind w:firstLine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 w:rsidRPr="00C90C57">
                    <w:rPr>
                      <w:lang w:val="en-US"/>
                    </w:rPr>
                    <w:t>23629</w:t>
                  </w:r>
                </w:p>
              </w:tc>
            </w:tr>
            <w:tr w:rsidR="00E7157B" w:rsidRPr="00C90C57" w14:paraId="5302EBCC" w14:textId="77777777" w:rsidTr="003C7A68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669" w:type="dxa"/>
                </w:tcPr>
                <w:p w14:paraId="3555638F" w14:textId="1E05ECE2" w:rsidR="00E7157B" w:rsidRPr="00C90C57" w:rsidRDefault="00E7157B" w:rsidP="00121931">
                  <w:pPr>
                    <w:pStyle w:val="Osnovnitekst"/>
                    <w:ind w:firstLine="0"/>
                    <w:jc w:val="center"/>
                    <w:rPr>
                      <w:lang w:val="en-US"/>
                    </w:rPr>
                  </w:pPr>
                  <w:r w:rsidRPr="00C90C57">
                    <w:rPr>
                      <w:lang w:val="en-US"/>
                    </w:rPr>
                    <w:t>business</w:t>
                  </w:r>
                </w:p>
              </w:tc>
              <w:tc>
                <w:tcPr>
                  <w:tcW w:w="1577" w:type="dxa"/>
                </w:tcPr>
                <w:p w14:paraId="27D93640" w14:textId="77777777" w:rsidR="00E7157B" w:rsidRPr="00C90C57" w:rsidRDefault="00E7157B" w:rsidP="00121931">
                  <w:pPr>
                    <w:pStyle w:val="Osnovnitekst"/>
                    <w:ind w:firstLine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 w:rsidRPr="00C90C57">
                    <w:rPr>
                      <w:lang w:val="en-US"/>
                    </w:rPr>
                    <w:t>23347</w:t>
                  </w:r>
                </w:p>
              </w:tc>
            </w:tr>
            <w:tr w:rsidR="00E7157B" w:rsidRPr="00C90C57" w14:paraId="4B93EF8C" w14:textId="77777777" w:rsidTr="003C7A6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669" w:type="dxa"/>
                </w:tcPr>
                <w:p w14:paraId="321CD3F1" w14:textId="645D4FC0" w:rsidR="00E7157B" w:rsidRPr="00C90C57" w:rsidRDefault="00E7157B" w:rsidP="00121931">
                  <w:pPr>
                    <w:pStyle w:val="Osnovnitekst"/>
                    <w:ind w:firstLine="0"/>
                    <w:jc w:val="center"/>
                    <w:rPr>
                      <w:lang w:val="en-US"/>
                    </w:rPr>
                  </w:pPr>
                  <w:r w:rsidRPr="00C90C57">
                    <w:rPr>
                      <w:lang w:val="en-US"/>
                    </w:rPr>
                    <w:t>science</w:t>
                  </w:r>
                </w:p>
              </w:tc>
              <w:tc>
                <w:tcPr>
                  <w:tcW w:w="1577" w:type="dxa"/>
                </w:tcPr>
                <w:p w14:paraId="16FB8E6F" w14:textId="77777777" w:rsidR="00E7157B" w:rsidRPr="00C90C57" w:rsidRDefault="00E7157B" w:rsidP="00121931">
                  <w:pPr>
                    <w:pStyle w:val="Osnovnitekst"/>
                    <w:ind w:firstLine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 w:rsidRPr="00C90C57">
                    <w:rPr>
                      <w:lang w:val="en-US"/>
                    </w:rPr>
                    <w:t>23332</w:t>
                  </w:r>
                </w:p>
              </w:tc>
            </w:tr>
            <w:tr w:rsidR="00E7157B" w:rsidRPr="00C90C57" w14:paraId="7B27A8BD" w14:textId="77777777" w:rsidTr="003C7A68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669" w:type="dxa"/>
                </w:tcPr>
                <w:p w14:paraId="0559A2AF" w14:textId="6AC954AF" w:rsidR="00E7157B" w:rsidRPr="00C90C57" w:rsidRDefault="00E7157B" w:rsidP="00121931">
                  <w:pPr>
                    <w:pStyle w:val="Osnovnitekst"/>
                    <w:ind w:firstLine="0"/>
                    <w:jc w:val="center"/>
                    <w:rPr>
                      <w:lang w:val="en-US"/>
                    </w:rPr>
                  </w:pPr>
                  <w:proofErr w:type="spellStart"/>
                  <w:r w:rsidRPr="00C90C57">
                    <w:rPr>
                      <w:lang w:val="en-US"/>
                    </w:rPr>
                    <w:t>worldnews</w:t>
                  </w:r>
                  <w:proofErr w:type="spellEnd"/>
                </w:p>
              </w:tc>
              <w:tc>
                <w:tcPr>
                  <w:tcW w:w="1577" w:type="dxa"/>
                </w:tcPr>
                <w:p w14:paraId="5AC2B85D" w14:textId="77777777" w:rsidR="00E7157B" w:rsidRPr="00C90C57" w:rsidRDefault="00E7157B" w:rsidP="00121931">
                  <w:pPr>
                    <w:pStyle w:val="Osnovnitekst"/>
                    <w:ind w:firstLine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 w:rsidRPr="00C90C57">
                    <w:rPr>
                      <w:lang w:val="en-US"/>
                    </w:rPr>
                    <w:t>22472</w:t>
                  </w:r>
                </w:p>
              </w:tc>
            </w:tr>
          </w:tbl>
          <w:p w14:paraId="5CC49010" w14:textId="77777777" w:rsidR="00E7157B" w:rsidRPr="00C90C57" w:rsidRDefault="00E7157B" w:rsidP="00121931">
            <w:pPr>
              <w:pStyle w:val="Osnovnitekst"/>
              <w:ind w:firstLine="0"/>
              <w:jc w:val="center"/>
              <w:rPr>
                <w:lang w:val="sr-Cyrl-RS"/>
              </w:rPr>
            </w:pPr>
          </w:p>
        </w:tc>
        <w:tc>
          <w:tcPr>
            <w:tcW w:w="0" w:type="auto"/>
            <w:vAlign w:val="center"/>
          </w:tcPr>
          <w:tbl>
            <w:tblPr>
              <w:tblStyle w:val="GridTable4-Accent1"/>
              <w:tblpPr w:leftFromText="180" w:rightFromText="180" w:vertAnchor="text" w:horzAnchor="margin" w:tblpY="429"/>
              <w:tblOverlap w:val="never"/>
              <w:tblW w:w="3539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Look w:val="04A0" w:firstRow="1" w:lastRow="0" w:firstColumn="1" w:lastColumn="0" w:noHBand="0" w:noVBand="1"/>
            </w:tblPr>
            <w:tblGrid>
              <w:gridCol w:w="1669"/>
              <w:gridCol w:w="1870"/>
            </w:tblGrid>
            <w:tr w:rsidR="00750E97" w:rsidRPr="00C90C57" w14:paraId="72C8844F" w14:textId="77777777" w:rsidTr="003C7A68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1669" w:type="dxa"/>
                  <w:tcBorders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tcBorders>
                </w:tcPr>
                <w:p w14:paraId="704B5BAE" w14:textId="77777777" w:rsidR="00750E97" w:rsidRPr="00C90C57" w:rsidRDefault="00750E97" w:rsidP="00750E97">
                  <w:pPr>
                    <w:pStyle w:val="Osnovnitekst"/>
                    <w:ind w:firstLine="0"/>
                    <w:jc w:val="center"/>
                    <w:rPr>
                      <w:b w:val="0"/>
                      <w:bCs w:val="0"/>
                      <w:lang w:val="en-US"/>
                    </w:rPr>
                  </w:pPr>
                  <w:r w:rsidRPr="00C90C57">
                    <w:rPr>
                      <w:b w:val="0"/>
                      <w:bCs w:val="0"/>
                      <w:lang w:val="en-US"/>
                    </w:rPr>
                    <w:t>Subreddit</w:t>
                  </w:r>
                </w:p>
              </w:tc>
              <w:tc>
                <w:tcPr>
                  <w:tcW w:w="1870" w:type="dxa"/>
                  <w:tcBorders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tcBorders>
                </w:tcPr>
                <w:p w14:paraId="16090319" w14:textId="77777777" w:rsidR="00750E97" w:rsidRPr="00B44673" w:rsidRDefault="00750E97" w:rsidP="00750E97">
                  <w:pPr>
                    <w:pStyle w:val="Osnovnitekst"/>
                    <w:ind w:firstLine="0"/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b w:val="0"/>
                      <w:bCs w:val="0"/>
                      <w:lang w:val="en-US"/>
                    </w:rPr>
                  </w:pPr>
                  <w:r w:rsidRPr="00B44673">
                    <w:rPr>
                      <w:b w:val="0"/>
                      <w:bCs w:val="0"/>
                      <w:lang w:val="en-US"/>
                    </w:rPr>
                    <w:t>Comment count</w:t>
                  </w:r>
                </w:p>
              </w:tc>
            </w:tr>
            <w:tr w:rsidR="00750E97" w:rsidRPr="00C90C57" w14:paraId="6D8EB532" w14:textId="77777777" w:rsidTr="003C7A6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188CDAD" w14:textId="77777777" w:rsidR="00750E97" w:rsidRPr="00C90C57" w:rsidRDefault="00750E97" w:rsidP="00750E97">
                  <w:pPr>
                    <w:pStyle w:val="Osnovnitekst"/>
                    <w:ind w:firstLine="0"/>
                    <w:jc w:val="center"/>
                    <w:rPr>
                      <w:lang w:val="en-US"/>
                    </w:rPr>
                  </w:pPr>
                  <w:r w:rsidRPr="00C90C57">
                    <w:rPr>
                      <w:lang w:val="en-US"/>
                    </w:rPr>
                    <w:t>reddit.com</w:t>
                  </w:r>
                </w:p>
              </w:tc>
              <w:tc>
                <w:tcPr>
                  <w:tcW w:w="1870" w:type="dxa"/>
                </w:tcPr>
                <w:p w14:paraId="48472CCE" w14:textId="77777777" w:rsidR="00750E97" w:rsidRPr="00C90C57" w:rsidRDefault="00750E97" w:rsidP="00750E97">
                  <w:pPr>
                    <w:pStyle w:val="Osnovnitekst"/>
                    <w:ind w:firstLine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 w:rsidRPr="00C90C57">
                    <w:rPr>
                      <w:lang w:val="en-US"/>
                    </w:rPr>
                    <w:t>738291</w:t>
                  </w:r>
                </w:p>
              </w:tc>
            </w:tr>
            <w:tr w:rsidR="00750E97" w:rsidRPr="00C90C57" w14:paraId="14CDFC46" w14:textId="77777777" w:rsidTr="003C7A68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16CA419E" w14:textId="77777777" w:rsidR="00750E97" w:rsidRPr="00C90C57" w:rsidRDefault="00750E97" w:rsidP="00750E97">
                  <w:pPr>
                    <w:pStyle w:val="Osnovnitekst"/>
                    <w:ind w:firstLine="0"/>
                    <w:jc w:val="center"/>
                    <w:rPr>
                      <w:lang w:val="en-US"/>
                    </w:rPr>
                  </w:pPr>
                  <w:r w:rsidRPr="00C90C57">
                    <w:rPr>
                      <w:lang w:val="en-US"/>
                    </w:rPr>
                    <w:t>politics</w:t>
                  </w:r>
                </w:p>
              </w:tc>
              <w:tc>
                <w:tcPr>
                  <w:tcW w:w="1870" w:type="dxa"/>
                </w:tcPr>
                <w:p w14:paraId="68440703" w14:textId="77777777" w:rsidR="00750E97" w:rsidRPr="00C90C57" w:rsidRDefault="00750E97" w:rsidP="00750E97">
                  <w:pPr>
                    <w:pStyle w:val="Osnovnitekst"/>
                    <w:ind w:firstLine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 w:rsidRPr="00C90C57">
                    <w:rPr>
                      <w:lang w:val="en-US"/>
                    </w:rPr>
                    <w:t>526425</w:t>
                  </w:r>
                </w:p>
              </w:tc>
            </w:tr>
            <w:tr w:rsidR="00750E97" w:rsidRPr="00C90C57" w14:paraId="6FA25596" w14:textId="77777777" w:rsidTr="003C7A6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3D53B869" w14:textId="77777777" w:rsidR="00750E97" w:rsidRPr="00C90C57" w:rsidRDefault="00750E97" w:rsidP="00750E97">
                  <w:pPr>
                    <w:pStyle w:val="Osnovnitekst"/>
                    <w:ind w:firstLine="0"/>
                    <w:jc w:val="center"/>
                    <w:rPr>
                      <w:lang w:val="en-US"/>
                    </w:rPr>
                  </w:pPr>
                  <w:r w:rsidRPr="00C90C57">
                    <w:rPr>
                      <w:lang w:val="en-US"/>
                    </w:rPr>
                    <w:t>programming</w:t>
                  </w:r>
                </w:p>
              </w:tc>
              <w:tc>
                <w:tcPr>
                  <w:tcW w:w="1870" w:type="dxa"/>
                </w:tcPr>
                <w:p w14:paraId="4FD669B6" w14:textId="77777777" w:rsidR="00750E97" w:rsidRPr="00C90C57" w:rsidRDefault="00750E97" w:rsidP="00750E97">
                  <w:pPr>
                    <w:pStyle w:val="Osnovnitekst"/>
                    <w:ind w:firstLine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 w:rsidRPr="00C90C57">
                    <w:rPr>
                      <w:lang w:val="en-US"/>
                    </w:rPr>
                    <w:t>255419</w:t>
                  </w:r>
                </w:p>
              </w:tc>
            </w:tr>
            <w:tr w:rsidR="00750E97" w:rsidRPr="00C90C57" w14:paraId="78548965" w14:textId="77777777" w:rsidTr="003C7A68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41BA5FF7" w14:textId="77777777" w:rsidR="00750E97" w:rsidRPr="00C90C57" w:rsidRDefault="00750E97" w:rsidP="00750E97">
                  <w:pPr>
                    <w:pStyle w:val="Osnovnitekst"/>
                    <w:ind w:firstLine="0"/>
                    <w:jc w:val="center"/>
                    <w:rPr>
                      <w:lang w:val="en-US"/>
                    </w:rPr>
                  </w:pPr>
                  <w:r w:rsidRPr="00C90C57">
                    <w:rPr>
                      <w:lang w:val="en-US"/>
                    </w:rPr>
                    <w:t>pics</w:t>
                  </w:r>
                </w:p>
              </w:tc>
              <w:tc>
                <w:tcPr>
                  <w:tcW w:w="1870" w:type="dxa"/>
                </w:tcPr>
                <w:p w14:paraId="260065F7" w14:textId="77777777" w:rsidR="00750E97" w:rsidRPr="00C90C57" w:rsidRDefault="00750E97" w:rsidP="00750E97">
                  <w:pPr>
                    <w:pStyle w:val="Osnovnitekst"/>
                    <w:ind w:firstLine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 w:rsidRPr="00C90C57">
                    <w:rPr>
                      <w:lang w:val="en-US"/>
                    </w:rPr>
                    <w:t>187328</w:t>
                  </w:r>
                </w:p>
              </w:tc>
            </w:tr>
            <w:tr w:rsidR="00750E97" w:rsidRPr="00C90C57" w14:paraId="35FD5655" w14:textId="77777777" w:rsidTr="003C7A6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E27F1A2" w14:textId="77777777" w:rsidR="00750E97" w:rsidRPr="00C90C57" w:rsidRDefault="00750E97" w:rsidP="00750E97">
                  <w:pPr>
                    <w:pStyle w:val="Osnovnitekst"/>
                    <w:ind w:firstLine="0"/>
                    <w:jc w:val="center"/>
                    <w:rPr>
                      <w:lang w:val="en-US"/>
                    </w:rPr>
                  </w:pPr>
                  <w:r w:rsidRPr="00C90C57">
                    <w:rPr>
                      <w:lang w:val="en-US"/>
                    </w:rPr>
                    <w:t>science</w:t>
                  </w:r>
                </w:p>
              </w:tc>
              <w:tc>
                <w:tcPr>
                  <w:tcW w:w="1870" w:type="dxa"/>
                </w:tcPr>
                <w:p w14:paraId="3D6DBD20" w14:textId="77777777" w:rsidR="00750E97" w:rsidRPr="00C90C57" w:rsidRDefault="00750E97" w:rsidP="00750E97">
                  <w:pPr>
                    <w:pStyle w:val="Osnovnitekst"/>
                    <w:ind w:firstLine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 w:rsidRPr="00C90C57">
                    <w:rPr>
                      <w:lang w:val="en-US"/>
                    </w:rPr>
                    <w:t>161279</w:t>
                  </w:r>
                </w:p>
              </w:tc>
            </w:tr>
            <w:tr w:rsidR="00750E97" w:rsidRPr="00C90C57" w14:paraId="63CEA137" w14:textId="77777777" w:rsidTr="003C7A68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2E5CF52" w14:textId="77777777" w:rsidR="00750E97" w:rsidRPr="00C90C57" w:rsidRDefault="00750E97" w:rsidP="00750E97">
                  <w:pPr>
                    <w:pStyle w:val="Osnovnitekst"/>
                    <w:ind w:firstLine="0"/>
                    <w:jc w:val="center"/>
                    <w:rPr>
                      <w:lang w:val="en-US"/>
                    </w:rPr>
                  </w:pPr>
                  <w:proofErr w:type="spellStart"/>
                  <w:r w:rsidRPr="00C90C57">
                    <w:rPr>
                      <w:lang w:val="en-US"/>
                    </w:rPr>
                    <w:t>worldnews</w:t>
                  </w:r>
                  <w:proofErr w:type="spellEnd"/>
                </w:p>
              </w:tc>
              <w:tc>
                <w:tcPr>
                  <w:tcW w:w="1870" w:type="dxa"/>
                </w:tcPr>
                <w:p w14:paraId="554F71D3" w14:textId="77777777" w:rsidR="00750E97" w:rsidRPr="00C90C57" w:rsidRDefault="00750E97" w:rsidP="00750E97">
                  <w:pPr>
                    <w:pStyle w:val="Osnovnitekst"/>
                    <w:ind w:firstLine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 w:rsidRPr="00C90C57">
                    <w:rPr>
                      <w:lang w:val="en-US"/>
                    </w:rPr>
                    <w:t>150029</w:t>
                  </w:r>
                </w:p>
              </w:tc>
            </w:tr>
            <w:tr w:rsidR="00750E97" w:rsidRPr="00C90C57" w14:paraId="54A63215" w14:textId="77777777" w:rsidTr="003C7A6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090B9499" w14:textId="77777777" w:rsidR="00750E97" w:rsidRPr="00C90C57" w:rsidRDefault="00750E97" w:rsidP="00750E97">
                  <w:pPr>
                    <w:pStyle w:val="Osnovnitekst"/>
                    <w:ind w:firstLine="0"/>
                    <w:jc w:val="center"/>
                    <w:rPr>
                      <w:lang w:val="en-US"/>
                    </w:rPr>
                  </w:pPr>
                  <w:r w:rsidRPr="00C90C57">
                    <w:rPr>
                      <w:lang w:val="en-US"/>
                    </w:rPr>
                    <w:t>WTF</w:t>
                  </w:r>
                </w:p>
              </w:tc>
              <w:tc>
                <w:tcPr>
                  <w:tcW w:w="1870" w:type="dxa"/>
                </w:tcPr>
                <w:p w14:paraId="1C506E5A" w14:textId="77777777" w:rsidR="00750E97" w:rsidRPr="00C90C57" w:rsidRDefault="00750E97" w:rsidP="00750E97">
                  <w:pPr>
                    <w:pStyle w:val="Osnovnitekst"/>
                    <w:ind w:firstLine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 w:rsidRPr="00C90C57">
                    <w:rPr>
                      <w:lang w:val="en-US"/>
                    </w:rPr>
                    <w:t>150029</w:t>
                  </w:r>
                </w:p>
              </w:tc>
            </w:tr>
            <w:tr w:rsidR="00750E97" w:rsidRPr="00C90C57" w14:paraId="5DE82AB3" w14:textId="77777777" w:rsidTr="003C7A68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06DC4319" w14:textId="77777777" w:rsidR="00750E97" w:rsidRPr="00C90C57" w:rsidRDefault="00750E97" w:rsidP="00750E97">
                  <w:pPr>
                    <w:pStyle w:val="Osnovnitekst"/>
                    <w:ind w:firstLine="0"/>
                    <w:jc w:val="center"/>
                    <w:rPr>
                      <w:lang w:val="en-US"/>
                    </w:rPr>
                  </w:pPr>
                  <w:r w:rsidRPr="00C90C57">
                    <w:rPr>
                      <w:lang w:val="en-US"/>
                    </w:rPr>
                    <w:t>funny</w:t>
                  </w:r>
                </w:p>
              </w:tc>
              <w:tc>
                <w:tcPr>
                  <w:tcW w:w="1870" w:type="dxa"/>
                </w:tcPr>
                <w:p w14:paraId="4B06C609" w14:textId="77777777" w:rsidR="00750E97" w:rsidRPr="00C90C57" w:rsidRDefault="00750E97" w:rsidP="00750E97">
                  <w:pPr>
                    <w:pStyle w:val="Osnovnitekst"/>
                    <w:ind w:firstLine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 w:rsidRPr="00C90C57">
                    <w:rPr>
                      <w:lang w:val="en-US"/>
                    </w:rPr>
                    <w:t>114429</w:t>
                  </w:r>
                </w:p>
              </w:tc>
            </w:tr>
            <w:tr w:rsidR="00750E97" w:rsidRPr="00C90C57" w14:paraId="45CFDB1A" w14:textId="77777777" w:rsidTr="003C7A68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2EBAF04B" w14:textId="77777777" w:rsidR="00750E97" w:rsidRPr="00C90C57" w:rsidRDefault="00750E97" w:rsidP="00750E97">
                  <w:pPr>
                    <w:pStyle w:val="Osnovnitekst"/>
                    <w:ind w:firstLine="0"/>
                    <w:jc w:val="center"/>
                    <w:rPr>
                      <w:lang w:val="en-US"/>
                    </w:rPr>
                  </w:pPr>
                  <w:r w:rsidRPr="00C90C57">
                    <w:rPr>
                      <w:lang w:val="en-US"/>
                    </w:rPr>
                    <w:t>technology</w:t>
                  </w:r>
                </w:p>
              </w:tc>
              <w:tc>
                <w:tcPr>
                  <w:tcW w:w="1870" w:type="dxa"/>
                </w:tcPr>
                <w:p w14:paraId="54A129DD" w14:textId="77777777" w:rsidR="00750E97" w:rsidRPr="00C90C57" w:rsidRDefault="00750E97" w:rsidP="00750E97">
                  <w:pPr>
                    <w:pStyle w:val="Osnovnitekst"/>
                    <w:ind w:firstLine="0"/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lang w:val="en-US"/>
                    </w:rPr>
                  </w:pPr>
                  <w:r w:rsidRPr="00C90C57">
                    <w:rPr>
                      <w:lang w:val="en-US"/>
                    </w:rPr>
                    <w:t>99609</w:t>
                  </w:r>
                </w:p>
              </w:tc>
            </w:tr>
            <w:tr w:rsidR="00750E97" w:rsidRPr="00C90C57" w14:paraId="005117C1" w14:textId="77777777" w:rsidTr="003C7A68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0" w:type="auto"/>
                </w:tcPr>
                <w:p w14:paraId="521549CA" w14:textId="77777777" w:rsidR="00750E97" w:rsidRPr="00C90C57" w:rsidRDefault="00750E97" w:rsidP="00750E97">
                  <w:pPr>
                    <w:pStyle w:val="Osnovnitekst"/>
                    <w:ind w:firstLine="0"/>
                    <w:jc w:val="center"/>
                    <w:rPr>
                      <w:lang w:val="en-US"/>
                    </w:rPr>
                  </w:pPr>
                  <w:r w:rsidRPr="00C90C57">
                    <w:rPr>
                      <w:lang w:val="en-US"/>
                    </w:rPr>
                    <w:t>entertainment</w:t>
                  </w:r>
                </w:p>
              </w:tc>
              <w:tc>
                <w:tcPr>
                  <w:tcW w:w="1870" w:type="dxa"/>
                </w:tcPr>
                <w:p w14:paraId="15BC9FF4" w14:textId="77777777" w:rsidR="00750E97" w:rsidRPr="00C90C57" w:rsidRDefault="00750E97" w:rsidP="00750E97">
                  <w:pPr>
                    <w:pStyle w:val="Osnovnitekst"/>
                    <w:ind w:firstLine="0"/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lang w:val="en-US"/>
                    </w:rPr>
                  </w:pPr>
                  <w:r w:rsidRPr="00C90C57">
                    <w:rPr>
                      <w:lang w:val="en-US"/>
                    </w:rPr>
                    <w:t>96118</w:t>
                  </w:r>
                </w:p>
              </w:tc>
            </w:tr>
          </w:tbl>
          <w:p w14:paraId="7BD7A501" w14:textId="77777777" w:rsidR="00E7157B" w:rsidRPr="00C90C57" w:rsidRDefault="00E7157B" w:rsidP="00121931">
            <w:pPr>
              <w:pStyle w:val="Osnovnitekst"/>
              <w:keepNext/>
              <w:ind w:firstLine="0"/>
              <w:jc w:val="center"/>
              <w:rPr>
                <w:lang w:val="sr-Cyrl-RS"/>
              </w:rPr>
            </w:pPr>
          </w:p>
        </w:tc>
      </w:tr>
    </w:tbl>
    <w:p w14:paraId="38B3CB55" w14:textId="4DE8AAD7" w:rsidR="0050040C" w:rsidRPr="00C90C57" w:rsidRDefault="0050040C" w:rsidP="00055A0C">
      <w:pPr>
        <w:pStyle w:val="Osnovnitekst"/>
        <w:rPr>
          <w:lang w:val="en-US"/>
        </w:rPr>
      </w:pPr>
    </w:p>
    <w:p w14:paraId="6A82EA33" w14:textId="202CA8C8" w:rsidR="00121931" w:rsidRPr="00C90C57" w:rsidRDefault="00121931" w:rsidP="00750E97">
      <w:pPr>
        <w:pStyle w:val="Heading3"/>
      </w:pPr>
      <w:bookmarkStart w:id="19" w:name="_Toc108032750"/>
      <w:r w:rsidRPr="00C90C57">
        <w:t>К</w:t>
      </w:r>
      <w:r w:rsidR="006E20E6" w:rsidRPr="00C90C57">
        <w:t xml:space="preserve">акав је просечан број забележених корисника активних у посматраном </w:t>
      </w:r>
      <w:proofErr w:type="spellStart"/>
      <w:r w:rsidR="006E20E6" w:rsidRPr="00C90C57">
        <w:t>поериоду</w:t>
      </w:r>
      <w:proofErr w:type="spellEnd"/>
      <w:r w:rsidR="006E20E6" w:rsidRPr="00C90C57">
        <w:t xml:space="preserve"> по </w:t>
      </w:r>
      <w:proofErr w:type="spellStart"/>
      <w:r w:rsidR="006E20E6" w:rsidRPr="00C90C57">
        <w:t>субредиту</w:t>
      </w:r>
      <w:proofErr w:type="spellEnd"/>
      <w:r w:rsidR="006E20E6" w:rsidRPr="00C90C57">
        <w:t xml:space="preserve">? Корисник се сматра активним ако је забележио барем један коментар или објава тог корисника на </w:t>
      </w:r>
      <w:proofErr w:type="spellStart"/>
      <w:r w:rsidR="006E20E6" w:rsidRPr="00C90C57">
        <w:t>субредиту</w:t>
      </w:r>
      <w:proofErr w:type="spellEnd"/>
      <w:r w:rsidR="006E20E6" w:rsidRPr="00C90C57">
        <w:t>.</w:t>
      </w:r>
      <w:bookmarkEnd w:id="19"/>
    </w:p>
    <w:p w14:paraId="6C53C85C" w14:textId="77777777" w:rsidR="006E20E6" w:rsidRPr="00C90C57" w:rsidRDefault="006E20E6" w:rsidP="006E20E6">
      <w:pPr>
        <w:pStyle w:val="Osnovnitekst"/>
        <w:rPr>
          <w:lang w:val="sr-Cyrl-RS"/>
        </w:rPr>
      </w:pPr>
    </w:p>
    <w:p w14:paraId="0AEB2B68" w14:textId="0D2BC40D" w:rsidR="006E20E6" w:rsidRPr="00C90C57" w:rsidRDefault="006E20E6" w:rsidP="006E20E6">
      <w:pPr>
        <w:pStyle w:val="Osnovnitekst"/>
        <w:rPr>
          <w:b/>
          <w:bCs/>
          <w:lang w:val="sr-Cyrl-RS"/>
        </w:rPr>
      </w:pPr>
      <w:r w:rsidRPr="00C90C57">
        <w:rPr>
          <w:lang w:val="sr-Cyrl-RS"/>
        </w:rPr>
        <w:t xml:space="preserve">Просечан број корисника по </w:t>
      </w:r>
      <w:proofErr w:type="spellStart"/>
      <w:r w:rsidRPr="00C90C57">
        <w:rPr>
          <w:lang w:val="sr-Cyrl-RS"/>
        </w:rPr>
        <w:t>субредиту</w:t>
      </w:r>
      <w:proofErr w:type="spellEnd"/>
      <w:r w:rsidRPr="00C90C57">
        <w:rPr>
          <w:lang w:val="sr-Cyrl-RS"/>
        </w:rPr>
        <w:t xml:space="preserve"> је: </w:t>
      </w:r>
      <w:r w:rsidRPr="00C90C57">
        <w:rPr>
          <w:b/>
          <w:bCs/>
          <w:lang w:val="sr-Cyrl-RS"/>
        </w:rPr>
        <w:t>141.32283.</w:t>
      </w:r>
    </w:p>
    <w:p w14:paraId="5ECA1207" w14:textId="3C0EC4A3" w:rsidR="006E20E6" w:rsidRPr="00C90C57" w:rsidRDefault="006E20E6" w:rsidP="00750E97">
      <w:pPr>
        <w:pStyle w:val="Heading3"/>
      </w:pPr>
      <w:bookmarkStart w:id="20" w:name="_Toc108032751"/>
      <w:r w:rsidRPr="00C90C57">
        <w:lastRenderedPageBreak/>
        <w:t>Ко су корисници са највећим бројем објава, а ко корисници са највећим бројем коментара?</w:t>
      </w:r>
      <w:bookmarkEnd w:id="20"/>
    </w:p>
    <w:p w14:paraId="3A12000A" w14:textId="77777777" w:rsidR="004F2545" w:rsidRPr="00C90C57" w:rsidRDefault="004F2545" w:rsidP="006E20E6">
      <w:pPr>
        <w:pStyle w:val="Osnovnitekst"/>
        <w:keepNext/>
        <w:rPr>
          <w:lang w:val="sr-Cyrl-RS"/>
        </w:rPr>
      </w:pPr>
    </w:p>
    <w:p w14:paraId="39ECFC6E" w14:textId="388E32BA" w:rsidR="00750E97" w:rsidRDefault="00750E97" w:rsidP="00750E97">
      <w:pPr>
        <w:pStyle w:val="Caption"/>
        <w:keepNext/>
        <w:jc w:val="center"/>
      </w:pPr>
      <w:bookmarkStart w:id="21" w:name="_Toc108033668"/>
      <w:proofErr w:type="spellStart"/>
      <w:r>
        <w:t>Табела</w:t>
      </w:r>
      <w:proofErr w:type="spellEnd"/>
      <w:r>
        <w:t xml:space="preserve"> </w:t>
      </w:r>
      <w:r w:rsidR="006F1264">
        <w:fldChar w:fldCharType="begin"/>
      </w:r>
      <w:r w:rsidR="006F1264">
        <w:instrText xml:space="preserve"> STYLEREF 3 \s </w:instrText>
      </w:r>
      <w:r w:rsidR="006F1264">
        <w:fldChar w:fldCharType="separate"/>
      </w:r>
      <w:r w:rsidR="006F1264">
        <w:rPr>
          <w:noProof/>
        </w:rPr>
        <w:t>3.1.3</w:t>
      </w:r>
      <w:r w:rsidR="006F1264">
        <w:fldChar w:fldCharType="end"/>
      </w:r>
      <w:r w:rsidR="006F1264">
        <w:t>.</w:t>
      </w:r>
      <w:r w:rsidR="006F1264">
        <w:fldChar w:fldCharType="begin"/>
      </w:r>
      <w:r w:rsidR="006F1264">
        <w:instrText xml:space="preserve"> SEQ Табела \* ARABIC \s 3 </w:instrText>
      </w:r>
      <w:r w:rsidR="006F1264">
        <w:fldChar w:fldCharType="separate"/>
      </w:r>
      <w:r w:rsidR="006F1264">
        <w:rPr>
          <w:noProof/>
        </w:rPr>
        <w:t>1</w:t>
      </w:r>
      <w:r w:rsidR="006F1264">
        <w:fldChar w:fldCharType="end"/>
      </w:r>
      <w:r w:rsidRPr="00BD3CFD">
        <w:t xml:space="preserve"> </w:t>
      </w:r>
      <w:proofErr w:type="spellStart"/>
      <w:r w:rsidRPr="00BD3CFD">
        <w:t>Преглед</w:t>
      </w:r>
      <w:proofErr w:type="spellEnd"/>
      <w:r w:rsidRPr="00BD3CFD">
        <w:t xml:space="preserve"> </w:t>
      </w:r>
      <w:proofErr w:type="spellStart"/>
      <w:r w:rsidRPr="00BD3CFD">
        <w:t>најактивнијих</w:t>
      </w:r>
      <w:proofErr w:type="spellEnd"/>
      <w:r w:rsidRPr="00BD3CFD">
        <w:t xml:space="preserve"> </w:t>
      </w:r>
      <w:proofErr w:type="spellStart"/>
      <w:r w:rsidRPr="00BD3CFD">
        <w:t>корисника</w:t>
      </w:r>
      <w:proofErr w:type="spellEnd"/>
      <w:r w:rsidRPr="00BD3CFD">
        <w:t xml:space="preserve"> </w:t>
      </w:r>
      <w:proofErr w:type="spellStart"/>
      <w:r w:rsidRPr="00BD3CFD">
        <w:t>по</w:t>
      </w:r>
      <w:proofErr w:type="spellEnd"/>
      <w:r w:rsidRPr="00BD3CFD">
        <w:t xml:space="preserve"> </w:t>
      </w:r>
      <w:proofErr w:type="spellStart"/>
      <w:r w:rsidRPr="00BD3CFD">
        <w:t>типу</w:t>
      </w:r>
      <w:proofErr w:type="spellEnd"/>
      <w:r w:rsidRPr="00BD3CFD">
        <w:t xml:space="preserve"> </w:t>
      </w:r>
      <w:proofErr w:type="spellStart"/>
      <w:r w:rsidRPr="00BD3CFD">
        <w:t>активности</w:t>
      </w:r>
      <w:bookmarkEnd w:id="21"/>
      <w:proofErr w:type="spellEnd"/>
    </w:p>
    <w:p w14:paraId="707FEE69" w14:textId="6E2423E5" w:rsidR="006E20E6" w:rsidRPr="00C90C57" w:rsidRDefault="004F2545" w:rsidP="004F2545">
      <w:pPr>
        <w:pStyle w:val="Osnovnitekst"/>
        <w:keepNext/>
        <w:rPr>
          <w:noProof/>
        </w:rPr>
      </w:pPr>
      <w:r w:rsidRPr="00C90C57">
        <w:rPr>
          <w:lang w:val="sr-Cyrl-RS"/>
        </w:rPr>
        <w:drawing>
          <wp:inline distT="0" distB="0" distL="0" distR="0" wp14:anchorId="366C37DD" wp14:editId="0FEC0C61">
            <wp:extent cx="2476111" cy="3269672"/>
            <wp:effectExtent l="0" t="0" r="635" b="6985"/>
            <wp:docPr id="45" name="Picture 4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Table&#10;&#10;Description automatically generated"/>
                    <pic:cNvPicPr/>
                  </pic:nvPicPr>
                  <pic:blipFill rotWithShape="1">
                    <a:blip r:embed="rId18"/>
                    <a:srcRect t="500" b="1126"/>
                    <a:stretch/>
                  </pic:blipFill>
                  <pic:spPr bwMode="auto">
                    <a:xfrm>
                      <a:off x="0" y="0"/>
                      <a:ext cx="2476846" cy="3270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E20E6" w:rsidRPr="00C90C57">
        <w:rPr>
          <w:noProof/>
        </w:rPr>
        <w:t xml:space="preserve"> </w:t>
      </w:r>
      <w:r w:rsidRPr="00C90C57">
        <w:rPr>
          <w:noProof/>
        </w:rPr>
        <w:drawing>
          <wp:inline distT="0" distB="0" distL="0" distR="0" wp14:anchorId="3710A20D" wp14:editId="19699745">
            <wp:extent cx="2261062" cy="3284376"/>
            <wp:effectExtent l="0" t="0" r="6350" b="0"/>
            <wp:docPr id="46" name="Picture 4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able&#10;&#10;Description automatically generated"/>
                    <pic:cNvPicPr/>
                  </pic:nvPicPr>
                  <pic:blipFill rotWithShape="1">
                    <a:blip r:embed="rId19"/>
                    <a:srcRect t="1186" b="1128"/>
                    <a:stretch/>
                  </pic:blipFill>
                  <pic:spPr bwMode="auto">
                    <a:xfrm>
                      <a:off x="0" y="0"/>
                      <a:ext cx="2273054" cy="3301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CE702" w14:textId="01073217" w:rsidR="006E20E6" w:rsidRPr="00C90C57" w:rsidRDefault="006E20E6" w:rsidP="006E20E6">
      <w:pPr>
        <w:pStyle w:val="Osnovnitekst"/>
        <w:rPr>
          <w:b/>
          <w:bCs/>
          <w:lang w:val="en-US"/>
        </w:rPr>
      </w:pPr>
    </w:p>
    <w:p w14:paraId="44DEBCC6" w14:textId="2ACBDBC6" w:rsidR="00BB2B20" w:rsidRPr="00C90C57" w:rsidRDefault="00BB2B20" w:rsidP="00750E97">
      <w:pPr>
        <w:pStyle w:val="Heading3"/>
      </w:pPr>
      <w:bookmarkStart w:id="22" w:name="_Toc108032752"/>
      <w:r w:rsidRPr="00C90C57">
        <w:lastRenderedPageBreak/>
        <w:t xml:space="preserve">Који корисници су активни на највећем броју </w:t>
      </w:r>
      <w:proofErr w:type="spellStart"/>
      <w:r w:rsidRPr="00C90C57">
        <w:t>субредита</w:t>
      </w:r>
      <w:proofErr w:type="spellEnd"/>
      <w:r w:rsidRPr="00C90C57">
        <w:t xml:space="preserve">? На колико </w:t>
      </w:r>
      <w:proofErr w:type="spellStart"/>
      <w:r w:rsidRPr="00C90C57">
        <w:t>субредита</w:t>
      </w:r>
      <w:proofErr w:type="spellEnd"/>
      <w:r w:rsidRPr="00C90C57">
        <w:t xml:space="preserve"> су активни?</w:t>
      </w:r>
      <w:bookmarkEnd w:id="22"/>
    </w:p>
    <w:p w14:paraId="562431EC" w14:textId="655BF6BA" w:rsidR="00750E97" w:rsidRDefault="00750E97" w:rsidP="00750E97">
      <w:pPr>
        <w:pStyle w:val="Caption"/>
        <w:keepNext/>
        <w:jc w:val="center"/>
      </w:pPr>
      <w:bookmarkStart w:id="23" w:name="_Toc108033669"/>
      <w:proofErr w:type="spellStart"/>
      <w:r>
        <w:t>Табела</w:t>
      </w:r>
      <w:proofErr w:type="spellEnd"/>
      <w:r>
        <w:t xml:space="preserve"> </w:t>
      </w:r>
      <w:r w:rsidR="006F1264">
        <w:fldChar w:fldCharType="begin"/>
      </w:r>
      <w:r w:rsidR="006F1264">
        <w:instrText xml:space="preserve"> STYLEREF 3 \s </w:instrText>
      </w:r>
      <w:r w:rsidR="006F1264">
        <w:fldChar w:fldCharType="separate"/>
      </w:r>
      <w:r w:rsidR="006F1264">
        <w:rPr>
          <w:noProof/>
        </w:rPr>
        <w:t>3.1.4</w:t>
      </w:r>
      <w:r w:rsidR="006F1264">
        <w:fldChar w:fldCharType="end"/>
      </w:r>
      <w:r w:rsidR="006F1264">
        <w:t>.</w:t>
      </w:r>
      <w:r w:rsidR="006F1264">
        <w:fldChar w:fldCharType="begin"/>
      </w:r>
      <w:r w:rsidR="006F1264">
        <w:instrText xml:space="preserve"> SEQ Табела \* ARABIC \s 3 </w:instrText>
      </w:r>
      <w:r w:rsidR="006F1264">
        <w:fldChar w:fldCharType="separate"/>
      </w:r>
      <w:r w:rsidR="006F1264">
        <w:rPr>
          <w:noProof/>
        </w:rPr>
        <w:t>1</w:t>
      </w:r>
      <w:r w:rsidR="006F1264">
        <w:fldChar w:fldCharType="end"/>
      </w:r>
      <w:r>
        <w:rPr>
          <w:lang w:val="sr-Cyrl-RS"/>
        </w:rPr>
        <w:t xml:space="preserve"> </w:t>
      </w:r>
      <w:proofErr w:type="spellStart"/>
      <w:r w:rsidRPr="002F51E7">
        <w:t>Преглед</w:t>
      </w:r>
      <w:proofErr w:type="spellEnd"/>
      <w:r w:rsidRPr="002F51E7">
        <w:t xml:space="preserve"> </w:t>
      </w:r>
      <w:proofErr w:type="spellStart"/>
      <w:r w:rsidRPr="002F51E7">
        <w:t>најактивнијих</w:t>
      </w:r>
      <w:proofErr w:type="spellEnd"/>
      <w:r w:rsidRPr="002F51E7">
        <w:t xml:space="preserve"> </w:t>
      </w:r>
      <w:proofErr w:type="spellStart"/>
      <w:r w:rsidRPr="002F51E7">
        <w:t>корисника</w:t>
      </w:r>
      <w:proofErr w:type="spellEnd"/>
      <w:r w:rsidRPr="002F51E7">
        <w:t xml:space="preserve"> и </w:t>
      </w:r>
      <w:proofErr w:type="spellStart"/>
      <w:r w:rsidRPr="002F51E7">
        <w:t>број</w:t>
      </w:r>
      <w:proofErr w:type="spellEnd"/>
      <w:r w:rsidRPr="002F51E7">
        <w:t xml:space="preserve"> </w:t>
      </w:r>
      <w:proofErr w:type="spellStart"/>
      <w:r w:rsidRPr="002F51E7">
        <w:t>субредита</w:t>
      </w:r>
      <w:bookmarkEnd w:id="23"/>
      <w:proofErr w:type="spellEnd"/>
    </w:p>
    <w:p w14:paraId="69BB081B" w14:textId="463DD3BD" w:rsidR="00BB2B20" w:rsidRPr="00750E97" w:rsidRDefault="00BB2B20" w:rsidP="00750E97">
      <w:pPr>
        <w:pStyle w:val="Osnovnitekst"/>
        <w:keepNext/>
        <w:jc w:val="center"/>
      </w:pPr>
      <w:r w:rsidRPr="00C90C57">
        <w:rPr>
          <w:lang w:val="en-US"/>
        </w:rPr>
        <w:drawing>
          <wp:inline distT="0" distB="0" distL="0" distR="0" wp14:anchorId="4462587C" wp14:editId="0BE97487">
            <wp:extent cx="1781424" cy="3115110"/>
            <wp:effectExtent l="0" t="0" r="9525" b="9525"/>
            <wp:docPr id="47" name="Picture 4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ab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781424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A32C0" w14:textId="1AD10400" w:rsidR="00800722" w:rsidRPr="00750E97" w:rsidRDefault="00800722" w:rsidP="00B737DA">
      <w:pPr>
        <w:pStyle w:val="Heading3"/>
      </w:pPr>
      <w:bookmarkStart w:id="24" w:name="_Toc108032753"/>
      <w:r w:rsidRPr="00750E97">
        <w:t xml:space="preserve">Како су </w:t>
      </w:r>
      <w:proofErr w:type="spellStart"/>
      <w:r w:rsidRPr="00750E97">
        <w:t>корелисани</w:t>
      </w:r>
      <w:proofErr w:type="spellEnd"/>
      <w:r w:rsidRPr="00750E97">
        <w:t xml:space="preserve"> бројеви објава и бројеви коментара корисника? Одредити </w:t>
      </w:r>
      <w:proofErr w:type="spellStart"/>
      <w:r w:rsidRPr="00750E97">
        <w:t>Пирсонов</w:t>
      </w:r>
      <w:proofErr w:type="spellEnd"/>
      <w:r w:rsidRPr="00750E97">
        <w:t xml:space="preserve"> коефицијент корелације и извршити визуелизацију.</w:t>
      </w:r>
      <w:bookmarkEnd w:id="24"/>
    </w:p>
    <w:p w14:paraId="4B04EEAD" w14:textId="2992639F" w:rsidR="00800722" w:rsidRPr="00C90C57" w:rsidRDefault="00800722" w:rsidP="00800722">
      <w:pPr>
        <w:pStyle w:val="Osnovnitekst"/>
        <w:rPr>
          <w:b/>
          <w:bCs/>
          <w:lang w:val="sr-Cyrl-RS"/>
        </w:rPr>
      </w:pPr>
      <w:proofErr w:type="spellStart"/>
      <w:r w:rsidRPr="00C90C57">
        <w:rPr>
          <w:lang w:val="sr-Cyrl-RS"/>
        </w:rPr>
        <w:t>Пирсонов</w:t>
      </w:r>
      <w:proofErr w:type="spellEnd"/>
      <w:r w:rsidRPr="00C90C57">
        <w:rPr>
          <w:lang w:val="sr-Cyrl-RS"/>
        </w:rPr>
        <w:t xml:space="preserve"> коефицијент је: </w:t>
      </w:r>
      <w:r w:rsidRPr="00C90C57">
        <w:rPr>
          <w:b/>
          <w:bCs/>
          <w:lang w:val="sr-Cyrl-RS"/>
        </w:rPr>
        <w:t>0.155797.</w:t>
      </w:r>
    </w:p>
    <w:p w14:paraId="3FAE463A" w14:textId="77777777" w:rsidR="00800722" w:rsidRPr="00C90C57" w:rsidRDefault="00800722" w:rsidP="00800722">
      <w:pPr>
        <w:pStyle w:val="Osnovnitekst"/>
        <w:keepNext/>
        <w:jc w:val="center"/>
      </w:pPr>
      <w:r w:rsidRPr="00C90C57">
        <w:rPr>
          <w:b/>
          <w:bCs/>
          <w:noProof/>
          <w:lang w:val="sr-Cyrl-RS"/>
        </w:rPr>
        <w:drawing>
          <wp:inline distT="0" distB="0" distL="0" distR="0" wp14:anchorId="3658AD10" wp14:editId="7CF860F5">
            <wp:extent cx="4340599" cy="2880000"/>
            <wp:effectExtent l="0" t="0" r="3175" b="0"/>
            <wp:docPr id="49" name="Picture 4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0599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049A09" w14:textId="579262C3" w:rsidR="00800722" w:rsidRPr="00C90C57" w:rsidRDefault="00800722" w:rsidP="00800722">
      <w:pPr>
        <w:pStyle w:val="Caption"/>
        <w:jc w:val="center"/>
        <w:rPr>
          <w:b w:val="0"/>
          <w:bCs w:val="0"/>
          <w:lang w:val="sr-Cyrl-RS"/>
        </w:rPr>
      </w:pPr>
      <w:bookmarkStart w:id="25" w:name="_Toc108033388"/>
      <w:proofErr w:type="spellStart"/>
      <w:r w:rsidRPr="00C90C57">
        <w:t>Слика</w:t>
      </w:r>
      <w:proofErr w:type="spellEnd"/>
      <w:r w:rsidRPr="00C90C57">
        <w:t xml:space="preserve"> </w:t>
      </w:r>
      <w:r w:rsidR="00B737DA">
        <w:fldChar w:fldCharType="begin"/>
      </w:r>
      <w:r w:rsidR="00B737DA">
        <w:instrText xml:space="preserve"> STYLEREF 2 \s </w:instrText>
      </w:r>
      <w:r w:rsidR="00B737DA">
        <w:fldChar w:fldCharType="separate"/>
      </w:r>
      <w:r w:rsidR="00B737DA">
        <w:rPr>
          <w:noProof/>
        </w:rPr>
        <w:t>3.1</w:t>
      </w:r>
      <w:r w:rsidR="00B737DA">
        <w:fldChar w:fldCharType="end"/>
      </w:r>
      <w:r w:rsidR="00B737DA">
        <w:t>.</w:t>
      </w:r>
      <w:r w:rsidR="00B737DA">
        <w:fldChar w:fldCharType="begin"/>
      </w:r>
      <w:r w:rsidR="00B737DA">
        <w:instrText xml:space="preserve"> SEQ Слика \* ARABIC \s 2 </w:instrText>
      </w:r>
      <w:r w:rsidR="00B737DA">
        <w:fldChar w:fldCharType="separate"/>
      </w:r>
      <w:r w:rsidR="00B737DA">
        <w:rPr>
          <w:noProof/>
        </w:rPr>
        <w:t>1</w:t>
      </w:r>
      <w:r w:rsidR="00B737DA">
        <w:fldChar w:fldCharType="end"/>
      </w:r>
      <w:r w:rsidRPr="00C90C57">
        <w:rPr>
          <w:lang w:val="sr-Cyrl-RS"/>
        </w:rPr>
        <w:t xml:space="preserve"> </w:t>
      </w:r>
      <w:proofErr w:type="spellStart"/>
      <w:r w:rsidRPr="00C90C57">
        <w:rPr>
          <w:lang w:val="sr-Cyrl-RS"/>
        </w:rPr>
        <w:t>Пирсонова</w:t>
      </w:r>
      <w:proofErr w:type="spellEnd"/>
      <w:r w:rsidRPr="00C90C57">
        <w:rPr>
          <w:lang w:val="sr-Cyrl-RS"/>
        </w:rPr>
        <w:t xml:space="preserve"> расподела</w:t>
      </w:r>
      <w:bookmarkEnd w:id="25"/>
    </w:p>
    <w:p w14:paraId="0C194139" w14:textId="77777777" w:rsidR="006E20E6" w:rsidRPr="00C90C57" w:rsidRDefault="006E20E6" w:rsidP="006E20E6">
      <w:pPr>
        <w:pStyle w:val="Osnovnitekst"/>
        <w:rPr>
          <w:lang w:val="sr-Cyrl-RS"/>
        </w:rPr>
      </w:pPr>
    </w:p>
    <w:p w14:paraId="71EED597" w14:textId="77777777" w:rsidR="00121931" w:rsidRPr="00C90C57" w:rsidRDefault="00121931" w:rsidP="00055A0C">
      <w:pPr>
        <w:pStyle w:val="Osnovnitekst"/>
        <w:rPr>
          <w:lang w:val="en-US"/>
        </w:rPr>
      </w:pPr>
    </w:p>
    <w:p w14:paraId="3DC91FF4" w14:textId="6B8AF7D8" w:rsidR="00800722" w:rsidRPr="00C90C57" w:rsidRDefault="00800722" w:rsidP="00B737DA">
      <w:pPr>
        <w:pStyle w:val="Heading3"/>
      </w:pPr>
      <w:bookmarkStart w:id="26" w:name="_Toc108032754"/>
      <w:r w:rsidRPr="00C90C57">
        <w:lastRenderedPageBreak/>
        <w:t>К</w:t>
      </w:r>
      <w:r w:rsidR="005E7569" w:rsidRPr="00C90C57">
        <w:t xml:space="preserve">оје објаве поседују највећи број коментара и на којим су </w:t>
      </w:r>
      <w:proofErr w:type="spellStart"/>
      <w:r w:rsidR="005E7569" w:rsidRPr="00C90C57">
        <w:t>субредитима</w:t>
      </w:r>
      <w:proofErr w:type="spellEnd"/>
      <w:r w:rsidR="005E7569" w:rsidRPr="00C90C57">
        <w:t xml:space="preserve"> постављене? Приказати податке о тим објавама, укључујући то на којем су </w:t>
      </w:r>
      <w:proofErr w:type="spellStart"/>
      <w:r w:rsidR="005E7569" w:rsidRPr="00C90C57">
        <w:t>сабредиту</w:t>
      </w:r>
      <w:proofErr w:type="spellEnd"/>
      <w:r w:rsidR="005E7569" w:rsidRPr="00C90C57">
        <w:t xml:space="preserve"> постављене и шта им је садржај (ако је поље објаве „</w:t>
      </w:r>
      <w:r w:rsidR="005E7569" w:rsidRPr="00750E97">
        <w:rPr>
          <w:lang w:val="en-US"/>
        </w:rPr>
        <w:t>over18</w:t>
      </w:r>
      <w:r w:rsidR="005E7569" w:rsidRPr="00C90C57">
        <w:t xml:space="preserve">“ </w:t>
      </w:r>
      <w:proofErr w:type="spellStart"/>
      <w:r w:rsidR="005E7569" w:rsidRPr="00C90C57">
        <w:t>поставлјено</w:t>
      </w:r>
      <w:proofErr w:type="spellEnd"/>
      <w:r w:rsidR="005E7569" w:rsidRPr="00C90C57">
        <w:t xml:space="preserve"> на </w:t>
      </w:r>
      <w:r w:rsidR="005E7569" w:rsidRPr="00750E97">
        <w:rPr>
          <w:lang w:val="en-US"/>
        </w:rPr>
        <w:t>false</w:t>
      </w:r>
      <w:r w:rsidR="005E7569" w:rsidRPr="00C90C57">
        <w:t>).</w:t>
      </w:r>
      <w:bookmarkEnd w:id="26"/>
    </w:p>
    <w:p w14:paraId="0B67C27D" w14:textId="1CA4505D" w:rsidR="003C7A68" w:rsidRDefault="003C7A68" w:rsidP="003C7A68">
      <w:pPr>
        <w:pStyle w:val="Caption"/>
        <w:keepNext/>
        <w:jc w:val="center"/>
      </w:pPr>
      <w:bookmarkStart w:id="27" w:name="_Toc108033670"/>
      <w:proofErr w:type="spellStart"/>
      <w:r>
        <w:t>Табела</w:t>
      </w:r>
      <w:proofErr w:type="spellEnd"/>
      <w:r>
        <w:t xml:space="preserve"> </w:t>
      </w:r>
      <w:r w:rsidR="006F1264">
        <w:fldChar w:fldCharType="begin"/>
      </w:r>
      <w:r w:rsidR="006F1264">
        <w:instrText xml:space="preserve"> STYLEREF 3 \s </w:instrText>
      </w:r>
      <w:r w:rsidR="006F1264">
        <w:fldChar w:fldCharType="separate"/>
      </w:r>
      <w:r w:rsidR="006F1264">
        <w:rPr>
          <w:noProof/>
        </w:rPr>
        <w:t>3.1.6</w:t>
      </w:r>
      <w:r w:rsidR="006F1264">
        <w:fldChar w:fldCharType="end"/>
      </w:r>
      <w:r w:rsidR="006F1264">
        <w:t>.</w:t>
      </w:r>
      <w:r w:rsidR="006F1264">
        <w:fldChar w:fldCharType="begin"/>
      </w:r>
      <w:r w:rsidR="006F1264">
        <w:instrText xml:space="preserve"> SEQ Табела \* ARABIC \s 3 </w:instrText>
      </w:r>
      <w:r w:rsidR="006F1264">
        <w:fldChar w:fldCharType="separate"/>
      </w:r>
      <w:r w:rsidR="006F1264">
        <w:rPr>
          <w:noProof/>
        </w:rPr>
        <w:t>1</w:t>
      </w:r>
      <w:r w:rsidR="006F1264">
        <w:fldChar w:fldCharType="end"/>
      </w:r>
      <w:r>
        <w:rPr>
          <w:lang w:val="sr-Cyrl-RS"/>
        </w:rPr>
        <w:t xml:space="preserve"> Објаве са највише </w:t>
      </w:r>
      <w:proofErr w:type="spellStart"/>
      <w:r>
        <w:rPr>
          <w:lang w:val="sr-Cyrl-RS"/>
        </w:rPr>
        <w:t>коемнтара</w:t>
      </w:r>
      <w:bookmarkEnd w:id="27"/>
      <w:proofErr w:type="spellEnd"/>
    </w:p>
    <w:p w14:paraId="792A8F8C" w14:textId="4D7FEA76" w:rsidR="00C466C0" w:rsidRPr="003C7A68" w:rsidRDefault="00976CA5" w:rsidP="003C7A68">
      <w:pPr>
        <w:pStyle w:val="Osnovnitekst"/>
        <w:keepNext/>
        <w:jc w:val="center"/>
      </w:pPr>
      <w:r w:rsidRPr="00C90C57">
        <w:rPr>
          <w:lang w:val="en-US"/>
        </w:rPr>
        <w:drawing>
          <wp:inline distT="0" distB="0" distL="0" distR="0" wp14:anchorId="406812E5" wp14:editId="59FFBE02">
            <wp:extent cx="6120130" cy="1963420"/>
            <wp:effectExtent l="0" t="0" r="0" b="0"/>
            <wp:docPr id="50" name="Picture 5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picture containing graphical user interfac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6C0" w:rsidRPr="00C90C57">
        <w:rPr>
          <w:lang w:val="en-US"/>
        </w:rPr>
        <w:br w:type="page"/>
      </w:r>
    </w:p>
    <w:p w14:paraId="337AC3D3" w14:textId="5AB70387" w:rsidR="00C466C0" w:rsidRPr="00C90C57" w:rsidRDefault="00C466C0" w:rsidP="00B44673">
      <w:pPr>
        <w:pStyle w:val="Heading2"/>
      </w:pPr>
      <w:bookmarkStart w:id="28" w:name="_Toc108032755"/>
      <w:proofErr w:type="spellStart"/>
      <w:r w:rsidRPr="00C90C57">
        <w:lastRenderedPageBreak/>
        <w:t>Основна</w:t>
      </w:r>
      <w:proofErr w:type="spellEnd"/>
      <w:r w:rsidRPr="00C90C57">
        <w:t xml:space="preserve"> </w:t>
      </w:r>
      <w:proofErr w:type="spellStart"/>
      <w:r w:rsidRPr="00C90C57">
        <w:t>карактеризација</w:t>
      </w:r>
      <w:proofErr w:type="spellEnd"/>
      <w:r w:rsidRPr="00C90C57">
        <w:t xml:space="preserve"> </w:t>
      </w:r>
      <w:proofErr w:type="spellStart"/>
      <w:r w:rsidRPr="00C90C57">
        <w:t>моделовани</w:t>
      </w:r>
      <w:proofErr w:type="spellEnd"/>
      <w:r w:rsidR="00834C4A">
        <w:rPr>
          <w:lang w:val="sr-Cyrl-RS"/>
        </w:rPr>
        <w:t>х</w:t>
      </w:r>
      <w:r w:rsidRPr="00C90C57">
        <w:t xml:space="preserve"> </w:t>
      </w:r>
      <w:proofErr w:type="spellStart"/>
      <w:r w:rsidRPr="00C90C57">
        <w:t>мрежа</w:t>
      </w:r>
      <w:bookmarkEnd w:id="28"/>
      <w:proofErr w:type="spellEnd"/>
    </w:p>
    <w:p w14:paraId="49A96C62" w14:textId="1AA54E1C" w:rsidR="00A718E7" w:rsidRDefault="00A718E7" w:rsidP="00750E97">
      <w:pPr>
        <w:pStyle w:val="Heading3"/>
      </w:pPr>
      <w:bookmarkStart w:id="29" w:name="_Toc108032756"/>
      <w:r>
        <w:t>Колика је густина мреже?</w:t>
      </w:r>
      <w:bookmarkEnd w:id="29"/>
    </w:p>
    <w:p w14:paraId="52B23B32" w14:textId="77777777" w:rsidR="003C7A68" w:rsidRPr="003C7A68" w:rsidRDefault="003C7A68" w:rsidP="003C7A68">
      <w:pPr>
        <w:rPr>
          <w:lang w:val="sr-Cyrl-RS"/>
        </w:rPr>
      </w:pPr>
    </w:p>
    <w:p w14:paraId="5AEAD7A2" w14:textId="5708AF0C" w:rsidR="003C7A68" w:rsidRDefault="003C7A68" w:rsidP="003C7A68">
      <w:pPr>
        <w:pStyle w:val="Caption"/>
        <w:keepNext/>
        <w:jc w:val="center"/>
      </w:pPr>
      <w:bookmarkStart w:id="30" w:name="_Toc108033671"/>
      <w:proofErr w:type="spellStart"/>
      <w:r>
        <w:t>Табела</w:t>
      </w:r>
      <w:proofErr w:type="spellEnd"/>
      <w:r>
        <w:t xml:space="preserve"> </w:t>
      </w:r>
      <w:r w:rsidR="006F1264">
        <w:fldChar w:fldCharType="begin"/>
      </w:r>
      <w:r w:rsidR="006F1264">
        <w:instrText xml:space="preserve"> STYLEREF 3 \s </w:instrText>
      </w:r>
      <w:r w:rsidR="006F1264">
        <w:fldChar w:fldCharType="separate"/>
      </w:r>
      <w:r w:rsidR="006F1264">
        <w:rPr>
          <w:noProof/>
        </w:rPr>
        <w:t>3.2.1</w:t>
      </w:r>
      <w:r w:rsidR="006F1264">
        <w:fldChar w:fldCharType="end"/>
      </w:r>
      <w:r w:rsidR="006F1264">
        <w:t>.</w:t>
      </w:r>
      <w:r w:rsidR="006F1264">
        <w:fldChar w:fldCharType="begin"/>
      </w:r>
      <w:r w:rsidR="006F1264">
        <w:instrText xml:space="preserve"> SEQ Табела \* ARABIC \s 3 </w:instrText>
      </w:r>
      <w:r w:rsidR="006F1264">
        <w:fldChar w:fldCharType="separate"/>
      </w:r>
      <w:r w:rsidR="006F1264">
        <w:rPr>
          <w:noProof/>
        </w:rPr>
        <w:t>1</w:t>
      </w:r>
      <w:r w:rsidR="006F1264">
        <w:fldChar w:fldCharType="end"/>
      </w:r>
      <w:r>
        <w:rPr>
          <w:lang w:val="sr-Cyrl-RS"/>
        </w:rPr>
        <w:t xml:space="preserve"> Густине мрежа</w:t>
      </w:r>
      <w:bookmarkEnd w:id="30"/>
    </w:p>
    <w:tbl>
      <w:tblPr>
        <w:tblStyle w:val="ListTable4-Accent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25"/>
        <w:gridCol w:w="1925"/>
        <w:gridCol w:w="1926"/>
        <w:gridCol w:w="1926"/>
        <w:gridCol w:w="1926"/>
      </w:tblGrid>
      <w:tr w:rsidR="00A718E7" w14:paraId="68A2FA0C" w14:textId="77777777" w:rsidTr="00834C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7B1C0796" w14:textId="3C2663BA" w:rsidR="00A718E7" w:rsidRDefault="00A718E7" w:rsidP="00A718E7">
            <w:pPr>
              <w:pStyle w:val="Osnovnitekst"/>
              <w:ind w:firstLine="0"/>
              <w:rPr>
                <w:lang w:val="sr-Cyrl-RS"/>
              </w:rPr>
            </w:pPr>
            <w:r>
              <w:rPr>
                <w:lang w:val="sr-Cyrl-RS"/>
              </w:rPr>
              <w:t>Мрежа:</w:t>
            </w:r>
          </w:p>
        </w:tc>
        <w:tc>
          <w:tcPr>
            <w:tcW w:w="1925" w:type="dxa"/>
            <w:tcBorders>
              <w:top w:val="none" w:sz="0" w:space="0" w:color="auto"/>
              <w:bottom w:val="none" w:sz="0" w:space="0" w:color="auto"/>
            </w:tcBorders>
          </w:tcPr>
          <w:p w14:paraId="7D5BF7D4" w14:textId="56730606" w:rsidR="00A718E7" w:rsidRPr="00A718E7" w:rsidRDefault="00A718E7" w:rsidP="00A718E7">
            <w:pPr>
              <w:pStyle w:val="Osnovni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SNet</w:t>
            </w:r>
            <w:proofErr w:type="spellEnd"/>
          </w:p>
        </w:tc>
        <w:tc>
          <w:tcPr>
            <w:tcW w:w="1926" w:type="dxa"/>
            <w:tcBorders>
              <w:top w:val="none" w:sz="0" w:space="0" w:color="auto"/>
              <w:bottom w:val="none" w:sz="0" w:space="0" w:color="auto"/>
            </w:tcBorders>
          </w:tcPr>
          <w:p w14:paraId="4C3F8769" w14:textId="04BCF58A" w:rsidR="00A718E7" w:rsidRPr="00A718E7" w:rsidRDefault="00A718E7" w:rsidP="00A718E7">
            <w:pPr>
              <w:pStyle w:val="Osnovni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SNetF</w:t>
            </w:r>
            <w:proofErr w:type="spellEnd"/>
          </w:p>
        </w:tc>
        <w:tc>
          <w:tcPr>
            <w:tcW w:w="1926" w:type="dxa"/>
            <w:tcBorders>
              <w:top w:val="none" w:sz="0" w:space="0" w:color="auto"/>
              <w:bottom w:val="none" w:sz="0" w:space="0" w:color="auto"/>
            </w:tcBorders>
          </w:tcPr>
          <w:p w14:paraId="3C3AA9AD" w14:textId="79C716E9" w:rsidR="00A718E7" w:rsidRPr="00A718E7" w:rsidRDefault="00A718E7" w:rsidP="00A718E7">
            <w:pPr>
              <w:pStyle w:val="Osnovni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SNetT</w:t>
            </w:r>
            <w:proofErr w:type="spellEnd"/>
          </w:p>
        </w:tc>
        <w:tc>
          <w:tcPr>
            <w:tcW w:w="1926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14:paraId="318C2638" w14:textId="41D1DAF3" w:rsidR="00A718E7" w:rsidRPr="00A718E7" w:rsidRDefault="00A718E7" w:rsidP="00A718E7">
            <w:pPr>
              <w:pStyle w:val="Osnovni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UserNet</w:t>
            </w:r>
            <w:proofErr w:type="spellEnd"/>
          </w:p>
        </w:tc>
      </w:tr>
      <w:tr w:rsidR="00A718E7" w14:paraId="4C72C375" w14:textId="77777777" w:rsidTr="00834C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5" w:type="dxa"/>
          </w:tcPr>
          <w:p w14:paraId="4F5F980B" w14:textId="5CA74773" w:rsidR="00A718E7" w:rsidRDefault="00A718E7" w:rsidP="00A718E7">
            <w:pPr>
              <w:pStyle w:val="Osnovnitekst"/>
              <w:ind w:firstLine="0"/>
              <w:rPr>
                <w:lang w:val="sr-Cyrl-RS"/>
              </w:rPr>
            </w:pPr>
            <w:r>
              <w:rPr>
                <w:lang w:val="sr-Cyrl-RS"/>
              </w:rPr>
              <w:t>Густина:</w:t>
            </w:r>
          </w:p>
        </w:tc>
        <w:tc>
          <w:tcPr>
            <w:tcW w:w="1925" w:type="dxa"/>
          </w:tcPr>
          <w:p w14:paraId="2158B73D" w14:textId="41F7936B" w:rsidR="00A718E7" w:rsidRDefault="00A718E7" w:rsidP="00A718E7">
            <w:pPr>
              <w:pStyle w:val="Osnovni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Cyrl-RS"/>
              </w:rPr>
            </w:pPr>
            <w:r>
              <w:rPr>
                <w:lang w:val="sr-Cyrl-RS"/>
              </w:rPr>
              <w:t>0.015</w:t>
            </w:r>
          </w:p>
        </w:tc>
        <w:tc>
          <w:tcPr>
            <w:tcW w:w="1926" w:type="dxa"/>
          </w:tcPr>
          <w:p w14:paraId="637A5F72" w14:textId="66BD9837" w:rsidR="00A718E7" w:rsidRDefault="00A718E7" w:rsidP="00A718E7">
            <w:pPr>
              <w:pStyle w:val="Osnovni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Cyrl-RS"/>
              </w:rPr>
            </w:pPr>
            <w:r>
              <w:rPr>
                <w:lang w:val="sr-Cyrl-RS"/>
              </w:rPr>
              <w:t>0.001</w:t>
            </w:r>
          </w:p>
        </w:tc>
        <w:tc>
          <w:tcPr>
            <w:tcW w:w="1926" w:type="dxa"/>
          </w:tcPr>
          <w:p w14:paraId="68AC92C5" w14:textId="52E64078" w:rsidR="00A718E7" w:rsidRDefault="00A718E7" w:rsidP="00A718E7">
            <w:pPr>
              <w:pStyle w:val="Osnovni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Cyrl-RS"/>
              </w:rPr>
            </w:pPr>
            <w:r>
              <w:rPr>
                <w:lang w:val="sr-Cyrl-RS"/>
              </w:rPr>
              <w:t>1.0</w:t>
            </w:r>
          </w:p>
        </w:tc>
        <w:tc>
          <w:tcPr>
            <w:tcW w:w="1926" w:type="dxa"/>
          </w:tcPr>
          <w:p w14:paraId="3F878128" w14:textId="3825DC79" w:rsidR="00A718E7" w:rsidRDefault="00A718E7" w:rsidP="00A718E7">
            <w:pPr>
              <w:pStyle w:val="Osnovni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Cyrl-RS"/>
              </w:rPr>
            </w:pPr>
            <w:r>
              <w:rPr>
                <w:lang w:val="sr-Cyrl-RS"/>
              </w:rPr>
              <w:t>0.0</w:t>
            </w:r>
          </w:p>
        </w:tc>
      </w:tr>
    </w:tbl>
    <w:p w14:paraId="52B08912" w14:textId="1A95E1C1" w:rsidR="00A718E7" w:rsidRDefault="00A718E7" w:rsidP="00750E97">
      <w:pPr>
        <w:pStyle w:val="Heading3"/>
      </w:pPr>
      <w:bookmarkStart w:id="31" w:name="_Toc108032757"/>
      <w:r>
        <w:t>Колике су просечне дистанце у оквиру мреже и дијаметар мреже?</w:t>
      </w:r>
      <w:bookmarkEnd w:id="31"/>
    </w:p>
    <w:p w14:paraId="030274DF" w14:textId="77777777" w:rsidR="003C7A68" w:rsidRPr="003C7A68" w:rsidRDefault="003C7A68" w:rsidP="003C7A68">
      <w:pPr>
        <w:rPr>
          <w:lang w:val="sr-Cyrl-RS"/>
        </w:rPr>
      </w:pPr>
    </w:p>
    <w:p w14:paraId="56953E0E" w14:textId="6AEDE8DA" w:rsidR="003C7A68" w:rsidRDefault="003C7A68" w:rsidP="003C7A68">
      <w:pPr>
        <w:pStyle w:val="Caption"/>
        <w:keepNext/>
        <w:jc w:val="center"/>
      </w:pPr>
      <w:bookmarkStart w:id="32" w:name="_Toc108033672"/>
      <w:proofErr w:type="spellStart"/>
      <w:r>
        <w:t>Табела</w:t>
      </w:r>
      <w:proofErr w:type="spellEnd"/>
      <w:r>
        <w:t xml:space="preserve"> </w:t>
      </w:r>
      <w:r w:rsidR="006F1264">
        <w:fldChar w:fldCharType="begin"/>
      </w:r>
      <w:r w:rsidR="006F1264">
        <w:instrText xml:space="preserve"> STYLEREF 3 \s </w:instrText>
      </w:r>
      <w:r w:rsidR="006F1264">
        <w:fldChar w:fldCharType="separate"/>
      </w:r>
      <w:r w:rsidR="006F1264">
        <w:rPr>
          <w:noProof/>
        </w:rPr>
        <w:t>3.2.2</w:t>
      </w:r>
      <w:r w:rsidR="006F1264">
        <w:fldChar w:fldCharType="end"/>
      </w:r>
      <w:r w:rsidR="006F1264">
        <w:t>.</w:t>
      </w:r>
      <w:r w:rsidR="006F1264">
        <w:fldChar w:fldCharType="begin"/>
      </w:r>
      <w:r w:rsidR="006F1264">
        <w:instrText xml:space="preserve"> SEQ Табела \* ARABIC \s 3 </w:instrText>
      </w:r>
      <w:r w:rsidR="006F1264">
        <w:fldChar w:fldCharType="separate"/>
      </w:r>
      <w:r w:rsidR="006F1264">
        <w:rPr>
          <w:noProof/>
        </w:rPr>
        <w:t>1</w:t>
      </w:r>
      <w:r w:rsidR="006F1264">
        <w:fldChar w:fldCharType="end"/>
      </w:r>
      <w:r>
        <w:rPr>
          <w:lang w:val="sr-Cyrl-RS"/>
        </w:rPr>
        <w:t xml:space="preserve"> Просечне дистанце и дијаметри</w:t>
      </w:r>
      <w:bookmarkEnd w:id="32"/>
    </w:p>
    <w:tbl>
      <w:tblPr>
        <w:tblStyle w:val="GridTable4-Accent1"/>
        <w:tblW w:w="96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38"/>
        <w:gridCol w:w="1985"/>
        <w:gridCol w:w="1984"/>
        <w:gridCol w:w="1843"/>
        <w:gridCol w:w="2020"/>
      </w:tblGrid>
      <w:tr w:rsidR="00834C4A" w14:paraId="6E6DFF1D" w14:textId="77777777" w:rsidTr="00834C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3E8FD99E" w14:textId="2B5E74DE" w:rsidR="00A718E7" w:rsidRDefault="00A718E7" w:rsidP="00A718E7">
            <w:pPr>
              <w:pStyle w:val="Osnovnitekst"/>
              <w:ind w:firstLine="0"/>
              <w:rPr>
                <w:lang w:val="sr-Cyrl-RS"/>
              </w:rPr>
            </w:pPr>
            <w:r>
              <w:rPr>
                <w:lang w:val="sr-Cyrl-RS"/>
              </w:rPr>
              <w:t>Мрежа</w:t>
            </w:r>
          </w:p>
        </w:tc>
        <w:tc>
          <w:tcPr>
            <w:tcW w:w="198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2F9C6109" w14:textId="2003DEFD" w:rsidR="00A718E7" w:rsidRPr="00A718E7" w:rsidRDefault="00A718E7" w:rsidP="00A718E7">
            <w:pPr>
              <w:pStyle w:val="Osnovni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SNet</w:t>
            </w:r>
            <w:proofErr w:type="spellEnd"/>
          </w:p>
        </w:tc>
        <w:tc>
          <w:tcPr>
            <w:tcW w:w="198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1D43598F" w14:textId="10E51452" w:rsidR="00A718E7" w:rsidRPr="00A718E7" w:rsidRDefault="00A718E7" w:rsidP="00A718E7">
            <w:pPr>
              <w:pStyle w:val="Osnovni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SNetF</w:t>
            </w:r>
            <w:proofErr w:type="spellEnd"/>
          </w:p>
        </w:tc>
        <w:tc>
          <w:tcPr>
            <w:tcW w:w="184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3BCF7AC5" w14:textId="40EFDB08" w:rsidR="00A718E7" w:rsidRPr="00A718E7" w:rsidRDefault="00A718E7" w:rsidP="00A718E7">
            <w:pPr>
              <w:pStyle w:val="Osnovni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SNetT</w:t>
            </w:r>
            <w:proofErr w:type="spellEnd"/>
          </w:p>
        </w:tc>
        <w:tc>
          <w:tcPr>
            <w:tcW w:w="2020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21A5BDC5" w14:textId="61FD3BC3" w:rsidR="00A718E7" w:rsidRPr="00A718E7" w:rsidRDefault="00A718E7" w:rsidP="00A718E7">
            <w:pPr>
              <w:pStyle w:val="Osnovni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UserNet</w:t>
            </w:r>
            <w:proofErr w:type="spellEnd"/>
          </w:p>
        </w:tc>
      </w:tr>
      <w:tr w:rsidR="00834C4A" w14:paraId="08A2F5FE" w14:textId="77777777" w:rsidTr="00834C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0CE0DF7E" w14:textId="792940AD" w:rsidR="00A718E7" w:rsidRDefault="00A718E7" w:rsidP="00A718E7">
            <w:pPr>
              <w:pStyle w:val="Osnovnitekst"/>
              <w:ind w:firstLine="0"/>
              <w:rPr>
                <w:lang w:val="sr-Cyrl-RS"/>
              </w:rPr>
            </w:pPr>
            <w:r>
              <w:rPr>
                <w:lang w:val="sr-Cyrl-RS"/>
              </w:rPr>
              <w:t>Просечна дистанце</w:t>
            </w:r>
          </w:p>
        </w:tc>
        <w:tc>
          <w:tcPr>
            <w:tcW w:w="1985" w:type="dxa"/>
          </w:tcPr>
          <w:p w14:paraId="29EAA43D" w14:textId="0A8A2B11" w:rsidR="00A718E7" w:rsidRDefault="00334462" w:rsidP="00A718E7">
            <w:pPr>
              <w:pStyle w:val="Osnovni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Cyrl-RS"/>
              </w:rPr>
            </w:pPr>
            <w:r>
              <w:rPr>
                <w:lang w:val="sr-Cyrl-RS"/>
              </w:rPr>
              <w:t>2.107</w:t>
            </w:r>
          </w:p>
        </w:tc>
        <w:tc>
          <w:tcPr>
            <w:tcW w:w="1984" w:type="dxa"/>
          </w:tcPr>
          <w:p w14:paraId="29AB8C3B" w14:textId="59CBD12A" w:rsidR="00A718E7" w:rsidRDefault="00334462" w:rsidP="00A718E7">
            <w:pPr>
              <w:pStyle w:val="Osnovni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Cyrl-RS"/>
              </w:rPr>
            </w:pPr>
            <w:r>
              <w:rPr>
                <w:lang w:val="sr-Cyrl-RS"/>
              </w:rPr>
              <w:t>1.814</w:t>
            </w:r>
          </w:p>
        </w:tc>
        <w:tc>
          <w:tcPr>
            <w:tcW w:w="1843" w:type="dxa"/>
          </w:tcPr>
          <w:p w14:paraId="352F85A2" w14:textId="428E41B0" w:rsidR="00A718E7" w:rsidRDefault="00EB3CD0" w:rsidP="00A718E7">
            <w:pPr>
              <w:pStyle w:val="Osnovni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Cyrl-RS"/>
              </w:rPr>
            </w:pPr>
            <w:r>
              <w:rPr>
                <w:lang w:val="sr-Cyrl-RS"/>
              </w:rPr>
              <w:t>1</w:t>
            </w:r>
          </w:p>
        </w:tc>
        <w:tc>
          <w:tcPr>
            <w:tcW w:w="2020" w:type="dxa"/>
          </w:tcPr>
          <w:p w14:paraId="7B26554A" w14:textId="57213756" w:rsidR="00A718E7" w:rsidRDefault="00EB3CD0" w:rsidP="00A718E7">
            <w:pPr>
              <w:pStyle w:val="Osnovni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Cyrl-RS"/>
              </w:rPr>
            </w:pPr>
            <w:r>
              <w:rPr>
                <w:lang w:val="sr-Cyrl-RS"/>
              </w:rPr>
              <w:t>4.190</w:t>
            </w:r>
          </w:p>
        </w:tc>
      </w:tr>
      <w:tr w:rsidR="00A718E7" w14:paraId="31770162" w14:textId="77777777" w:rsidTr="00834C4A">
        <w:trPr>
          <w:trHeight w:val="53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6EC3B95C" w14:textId="4B391B05" w:rsidR="00A718E7" w:rsidRDefault="00A718E7" w:rsidP="00A718E7">
            <w:pPr>
              <w:pStyle w:val="Osnovnitekst"/>
              <w:ind w:firstLine="0"/>
              <w:rPr>
                <w:lang w:val="sr-Cyrl-RS"/>
              </w:rPr>
            </w:pPr>
            <w:r>
              <w:rPr>
                <w:lang w:val="sr-Cyrl-RS"/>
              </w:rPr>
              <w:t>Дијаметар</w:t>
            </w:r>
          </w:p>
        </w:tc>
        <w:tc>
          <w:tcPr>
            <w:tcW w:w="1985" w:type="dxa"/>
          </w:tcPr>
          <w:p w14:paraId="65AADF14" w14:textId="30B0D28D" w:rsidR="00A718E7" w:rsidRDefault="00334462" w:rsidP="00A718E7">
            <w:pPr>
              <w:pStyle w:val="Osnovni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Cyrl-RS"/>
              </w:rPr>
            </w:pPr>
            <w:r>
              <w:rPr>
                <w:lang w:val="sr-Cyrl-RS"/>
              </w:rPr>
              <w:t>5</w:t>
            </w:r>
          </w:p>
        </w:tc>
        <w:tc>
          <w:tcPr>
            <w:tcW w:w="1984" w:type="dxa"/>
          </w:tcPr>
          <w:p w14:paraId="673CE864" w14:textId="7B242C18" w:rsidR="00A718E7" w:rsidRDefault="00334462" w:rsidP="00A718E7">
            <w:pPr>
              <w:pStyle w:val="Osnovni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Cyrl-RS"/>
              </w:rPr>
            </w:pPr>
            <w:r>
              <w:rPr>
                <w:lang w:val="sr-Cyrl-RS"/>
              </w:rPr>
              <w:t>4</w:t>
            </w:r>
          </w:p>
        </w:tc>
        <w:tc>
          <w:tcPr>
            <w:tcW w:w="1843" w:type="dxa"/>
          </w:tcPr>
          <w:p w14:paraId="26AC3446" w14:textId="667AC790" w:rsidR="00A718E7" w:rsidRDefault="00EB3CD0" w:rsidP="00A718E7">
            <w:pPr>
              <w:pStyle w:val="Osnovni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Cyrl-RS"/>
              </w:rPr>
            </w:pPr>
            <w:r>
              <w:rPr>
                <w:lang w:val="sr-Cyrl-RS"/>
              </w:rPr>
              <w:t>1</w:t>
            </w:r>
          </w:p>
        </w:tc>
        <w:tc>
          <w:tcPr>
            <w:tcW w:w="2020" w:type="dxa"/>
          </w:tcPr>
          <w:p w14:paraId="375E2325" w14:textId="2C7B2251" w:rsidR="00A718E7" w:rsidRDefault="00EB3CD0" w:rsidP="00A718E7">
            <w:pPr>
              <w:pStyle w:val="Osnovni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Cyrl-RS"/>
              </w:rPr>
            </w:pPr>
            <w:r>
              <w:rPr>
                <w:lang w:val="sr-Cyrl-RS"/>
              </w:rPr>
              <w:t>12</w:t>
            </w:r>
          </w:p>
        </w:tc>
      </w:tr>
    </w:tbl>
    <w:p w14:paraId="5B0B4F70" w14:textId="78E32017" w:rsidR="00A718E7" w:rsidRDefault="00A718E7" w:rsidP="00A718E7">
      <w:pPr>
        <w:pStyle w:val="Osnovnitekst"/>
        <w:rPr>
          <w:lang w:val="sr-Cyrl-RS"/>
        </w:rPr>
      </w:pPr>
    </w:p>
    <w:p w14:paraId="5BB0B609" w14:textId="2D2B35FC" w:rsidR="00EB3CD0" w:rsidRDefault="00EB3CD0" w:rsidP="00750E97">
      <w:pPr>
        <w:pStyle w:val="Heading3"/>
      </w:pPr>
      <w:bookmarkStart w:id="33" w:name="_Toc108032758"/>
      <w:r>
        <w:t>У којој мери је мрежа повезана и централизована? Навести број и величине повезаних компонената и проценити да ли постоји гигантска компонента.</w:t>
      </w:r>
      <w:bookmarkEnd w:id="33"/>
    </w:p>
    <w:p w14:paraId="6DC2C85B" w14:textId="77777777" w:rsidR="003C7A68" w:rsidRPr="003C7A68" w:rsidRDefault="003C7A68" w:rsidP="003C7A68">
      <w:pPr>
        <w:rPr>
          <w:lang w:val="sr-Cyrl-RS"/>
        </w:rPr>
      </w:pPr>
    </w:p>
    <w:p w14:paraId="6FFD5EAB" w14:textId="7021A9FF" w:rsidR="003C7A68" w:rsidRDefault="003C7A68" w:rsidP="003C7A68">
      <w:pPr>
        <w:pStyle w:val="Caption"/>
        <w:keepNext/>
        <w:jc w:val="center"/>
      </w:pPr>
      <w:bookmarkStart w:id="34" w:name="_Toc108033673"/>
      <w:proofErr w:type="spellStart"/>
      <w:r>
        <w:t>Табела</w:t>
      </w:r>
      <w:proofErr w:type="spellEnd"/>
      <w:r>
        <w:t xml:space="preserve"> </w:t>
      </w:r>
      <w:r w:rsidR="006F1264">
        <w:fldChar w:fldCharType="begin"/>
      </w:r>
      <w:r w:rsidR="006F1264">
        <w:instrText xml:space="preserve"> STYLEREF 3 \s </w:instrText>
      </w:r>
      <w:r w:rsidR="006F1264">
        <w:fldChar w:fldCharType="separate"/>
      </w:r>
      <w:r w:rsidR="006F1264">
        <w:rPr>
          <w:noProof/>
        </w:rPr>
        <w:t>3.2.3</w:t>
      </w:r>
      <w:r w:rsidR="006F1264">
        <w:fldChar w:fldCharType="end"/>
      </w:r>
      <w:r w:rsidR="006F1264">
        <w:t>.</w:t>
      </w:r>
      <w:r w:rsidR="006F1264">
        <w:fldChar w:fldCharType="begin"/>
      </w:r>
      <w:r w:rsidR="006F1264">
        <w:instrText xml:space="preserve"> SEQ Табела \* ARABIC \s 3 </w:instrText>
      </w:r>
      <w:r w:rsidR="006F1264">
        <w:fldChar w:fldCharType="separate"/>
      </w:r>
      <w:r w:rsidR="006F1264">
        <w:rPr>
          <w:noProof/>
        </w:rPr>
        <w:t>1</w:t>
      </w:r>
      <w:r w:rsidR="006F1264">
        <w:fldChar w:fldCharType="end"/>
      </w:r>
      <w:r>
        <w:rPr>
          <w:lang w:val="sr-Cyrl-RS"/>
        </w:rPr>
        <w:t xml:space="preserve"> Повезаност мрежа</w:t>
      </w:r>
      <w:bookmarkEnd w:id="34"/>
    </w:p>
    <w:tbl>
      <w:tblPr>
        <w:tblStyle w:val="GridTable4-Accent1"/>
        <w:tblW w:w="972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57"/>
        <w:gridCol w:w="1838"/>
        <w:gridCol w:w="1965"/>
        <w:gridCol w:w="1978"/>
        <w:gridCol w:w="1385"/>
      </w:tblGrid>
      <w:tr w:rsidR="00B1582E" w14:paraId="514846BF" w14:textId="4814871E" w:rsidTr="00834C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8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7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2EDB29BC" w14:textId="11DB8E44" w:rsidR="00B1582E" w:rsidRDefault="00B1582E" w:rsidP="00EB3CD0">
            <w:pPr>
              <w:pStyle w:val="Osnovnitekst"/>
              <w:ind w:firstLine="0"/>
              <w:rPr>
                <w:lang w:val="sr-Cyrl-RS"/>
              </w:rPr>
            </w:pPr>
            <w:r>
              <w:rPr>
                <w:lang w:val="sr-Cyrl-RS"/>
              </w:rPr>
              <w:t>Мрежа</w:t>
            </w:r>
          </w:p>
        </w:tc>
        <w:tc>
          <w:tcPr>
            <w:tcW w:w="183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28DCD1D0" w14:textId="4F4295FC" w:rsidR="00B1582E" w:rsidRPr="00B1582E" w:rsidRDefault="00B1582E" w:rsidP="00EB3CD0">
            <w:pPr>
              <w:pStyle w:val="Osnovni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SNet</w:t>
            </w:r>
            <w:proofErr w:type="spellEnd"/>
          </w:p>
        </w:tc>
        <w:tc>
          <w:tcPr>
            <w:tcW w:w="196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3A69DB19" w14:textId="42C03887" w:rsidR="00B1582E" w:rsidRPr="00B1582E" w:rsidRDefault="00B1582E" w:rsidP="00EB3CD0">
            <w:pPr>
              <w:pStyle w:val="Osnovni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SNetF</w:t>
            </w:r>
            <w:proofErr w:type="spellEnd"/>
          </w:p>
        </w:tc>
        <w:tc>
          <w:tcPr>
            <w:tcW w:w="197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0A073350" w14:textId="04DAAC13" w:rsidR="00B1582E" w:rsidRPr="00B1582E" w:rsidRDefault="00B1582E" w:rsidP="00EB3CD0">
            <w:pPr>
              <w:pStyle w:val="Osnovni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SNetT</w:t>
            </w:r>
            <w:proofErr w:type="spellEnd"/>
          </w:p>
        </w:tc>
        <w:tc>
          <w:tcPr>
            <w:tcW w:w="138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56905B0B" w14:textId="16BFE337" w:rsidR="00B1582E" w:rsidRDefault="00B1582E" w:rsidP="00EB3CD0">
            <w:pPr>
              <w:pStyle w:val="Osnovni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UserNet</w:t>
            </w:r>
            <w:proofErr w:type="spellEnd"/>
          </w:p>
        </w:tc>
      </w:tr>
      <w:tr w:rsidR="00B1582E" w14:paraId="58E3C5C5" w14:textId="71981010" w:rsidTr="00834C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0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557" w:type="dxa"/>
          </w:tcPr>
          <w:p w14:paraId="5CCF008D" w14:textId="6EB59A7E" w:rsidR="00B1582E" w:rsidRPr="00B1582E" w:rsidRDefault="00B1582E" w:rsidP="00EB3CD0">
            <w:pPr>
              <w:pStyle w:val="Osnovnitekst"/>
              <w:ind w:firstLine="0"/>
              <w:rPr>
                <w:lang w:val="en-US"/>
              </w:rPr>
            </w:pPr>
            <w:r>
              <w:rPr>
                <w:lang w:val="sr-Cyrl-RS"/>
              </w:rPr>
              <w:t>Број слабо повезаних компоненти</w:t>
            </w:r>
            <w:r>
              <w:rPr>
                <w:lang w:val="en-US"/>
              </w:rPr>
              <w:t>:</w:t>
            </w:r>
          </w:p>
        </w:tc>
        <w:tc>
          <w:tcPr>
            <w:tcW w:w="1838" w:type="dxa"/>
          </w:tcPr>
          <w:p w14:paraId="0C550209" w14:textId="46D4D6CF" w:rsidR="00B1582E" w:rsidRPr="00B1582E" w:rsidRDefault="00B1582E" w:rsidP="00EB3CD0">
            <w:pPr>
              <w:pStyle w:val="Osnovni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799</w:t>
            </w:r>
          </w:p>
        </w:tc>
        <w:tc>
          <w:tcPr>
            <w:tcW w:w="1965" w:type="dxa"/>
          </w:tcPr>
          <w:p w14:paraId="343BBA75" w14:textId="66DE40F5" w:rsidR="00B1582E" w:rsidRPr="00B1582E" w:rsidRDefault="00B1582E" w:rsidP="00EB3CD0">
            <w:pPr>
              <w:pStyle w:val="Osnovni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3948</w:t>
            </w:r>
          </w:p>
        </w:tc>
        <w:tc>
          <w:tcPr>
            <w:tcW w:w="1978" w:type="dxa"/>
          </w:tcPr>
          <w:p w14:paraId="726CF444" w14:textId="776EF375" w:rsidR="00B1582E" w:rsidRPr="00B1582E" w:rsidRDefault="00B1582E" w:rsidP="00EB3CD0">
            <w:pPr>
              <w:pStyle w:val="Osnovni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385" w:type="dxa"/>
          </w:tcPr>
          <w:p w14:paraId="31F7F596" w14:textId="77777777" w:rsidR="00B1582E" w:rsidRDefault="00B1582E" w:rsidP="00EB3CD0">
            <w:pPr>
              <w:pStyle w:val="Osnovni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197</w:t>
            </w:r>
          </w:p>
          <w:p w14:paraId="71AD2FB8" w14:textId="3A01F61E" w:rsidR="00B1582E" w:rsidRPr="00B1582E" w:rsidRDefault="00B1582E" w:rsidP="00EB3CD0">
            <w:pPr>
              <w:pStyle w:val="Osnovni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Cyrl-RS"/>
              </w:rPr>
            </w:pPr>
            <w:r>
              <w:rPr>
                <w:lang w:val="sr-Cyrl-RS"/>
              </w:rPr>
              <w:t>(</w:t>
            </w:r>
            <w:r>
              <w:rPr>
                <w:lang w:val="en-US"/>
              </w:rPr>
              <w:t xml:space="preserve">13761 </w:t>
            </w:r>
            <w:r>
              <w:rPr>
                <w:lang w:val="sr-Cyrl-RS"/>
              </w:rPr>
              <w:t>јако повезаних)</w:t>
            </w:r>
          </w:p>
        </w:tc>
      </w:tr>
    </w:tbl>
    <w:p w14:paraId="1BD3DE2F" w14:textId="4927C18D" w:rsidR="00EB3CD0" w:rsidRDefault="00EB3CD0" w:rsidP="00EB3CD0">
      <w:pPr>
        <w:pStyle w:val="Osnovnitekst"/>
        <w:rPr>
          <w:lang w:val="sr-Cyrl-RS"/>
        </w:rPr>
      </w:pPr>
    </w:p>
    <w:p w14:paraId="15390AE1" w14:textId="77777777" w:rsidR="00834C4A" w:rsidRDefault="00834C4A" w:rsidP="00EB3CD0">
      <w:pPr>
        <w:pStyle w:val="Osnovnitekst"/>
        <w:rPr>
          <w:lang w:val="sr-Cyrl-R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3C7A68" w14:paraId="24E11F1F" w14:textId="77777777" w:rsidTr="00834C4A">
        <w:tc>
          <w:tcPr>
            <w:tcW w:w="4814" w:type="dxa"/>
          </w:tcPr>
          <w:p w14:paraId="0F29A146" w14:textId="27576F53" w:rsidR="003C7A68" w:rsidRDefault="00834C4A" w:rsidP="00EB3CD0">
            <w:pPr>
              <w:pStyle w:val="Osnovnitekst"/>
              <w:ind w:firstLine="0"/>
              <w:rPr>
                <w:lang w:val="sr-Cyrl-R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0568C48" wp14:editId="73508AC8">
                  <wp:extent cx="2698201" cy="1800000"/>
                  <wp:effectExtent l="0" t="0" r="6985" b="0"/>
                  <wp:docPr id="74" name="Picture 74" descr="Application, 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Picture 74" descr="Application, table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8201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4B1CA48A" w14:textId="331D702B" w:rsidR="003C7A68" w:rsidRDefault="00834C4A" w:rsidP="00EB3CD0">
            <w:pPr>
              <w:pStyle w:val="Osnovnitekst"/>
              <w:ind w:firstLine="0"/>
              <w:rPr>
                <w:lang w:val="sr-Cyrl-RS"/>
              </w:rPr>
            </w:pPr>
            <w:r>
              <w:rPr>
                <w:noProof/>
                <w:lang w:val="sr-Cyrl-RS"/>
              </w:rPr>
              <w:drawing>
                <wp:inline distT="0" distB="0" distL="0" distR="0" wp14:anchorId="0B650128" wp14:editId="3CEA25B6">
                  <wp:extent cx="2700000" cy="1800000"/>
                  <wp:effectExtent l="0" t="0" r="5715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80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C7A68" w14:paraId="312D780E" w14:textId="77777777" w:rsidTr="00834C4A">
        <w:tc>
          <w:tcPr>
            <w:tcW w:w="4814" w:type="dxa"/>
          </w:tcPr>
          <w:p w14:paraId="6B73ABB2" w14:textId="1B67E727" w:rsidR="003C7A68" w:rsidRDefault="00834C4A" w:rsidP="00EB3CD0">
            <w:pPr>
              <w:pStyle w:val="Osnovnitekst"/>
              <w:ind w:firstLine="0"/>
              <w:rPr>
                <w:lang w:val="sr-Cyrl-RS"/>
              </w:rPr>
            </w:pPr>
            <w:r>
              <w:rPr>
                <w:noProof/>
                <w:lang w:val="sr-Cyrl-RS"/>
              </w:rPr>
              <w:drawing>
                <wp:inline distT="0" distB="0" distL="0" distR="0" wp14:anchorId="7C1B7657" wp14:editId="4497EA21">
                  <wp:extent cx="2700000" cy="1800000"/>
                  <wp:effectExtent l="0" t="0" r="5715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80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4F8EB7C9" w14:textId="66C0AE8F" w:rsidR="003C7A68" w:rsidRDefault="00834C4A" w:rsidP="00834C4A">
            <w:pPr>
              <w:pStyle w:val="Osnovnitekst"/>
              <w:keepNext/>
              <w:ind w:firstLine="0"/>
              <w:rPr>
                <w:lang w:val="sr-Cyrl-RS"/>
              </w:rPr>
            </w:pPr>
            <w:r>
              <w:rPr>
                <w:noProof/>
                <w:lang w:val="sr-Cyrl-RS"/>
              </w:rPr>
              <w:drawing>
                <wp:inline distT="0" distB="0" distL="0" distR="0" wp14:anchorId="08F591B9" wp14:editId="4FE41DA7">
                  <wp:extent cx="2700000" cy="1800000"/>
                  <wp:effectExtent l="0" t="0" r="5715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180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825344" w14:textId="4F1465A8" w:rsidR="003C7A68" w:rsidRPr="00EB3CD0" w:rsidRDefault="00834C4A" w:rsidP="00834C4A">
      <w:pPr>
        <w:pStyle w:val="Caption"/>
        <w:jc w:val="center"/>
        <w:rPr>
          <w:lang w:val="sr-Cyrl-RS"/>
        </w:rPr>
      </w:pPr>
      <w:bookmarkStart w:id="35" w:name="_Toc108033389"/>
      <w:proofErr w:type="spellStart"/>
      <w:r>
        <w:t>Слика</w:t>
      </w:r>
      <w:proofErr w:type="spellEnd"/>
      <w:r>
        <w:t xml:space="preserve"> </w:t>
      </w:r>
      <w:r w:rsidR="00B737DA">
        <w:fldChar w:fldCharType="begin"/>
      </w:r>
      <w:r w:rsidR="00B737DA">
        <w:instrText xml:space="preserve"> STYLEREF 2 \s </w:instrText>
      </w:r>
      <w:r w:rsidR="00B737DA">
        <w:fldChar w:fldCharType="separate"/>
      </w:r>
      <w:r w:rsidR="00B737DA">
        <w:rPr>
          <w:noProof/>
        </w:rPr>
        <w:t>3.2</w:t>
      </w:r>
      <w:r w:rsidR="00B737DA">
        <w:fldChar w:fldCharType="end"/>
      </w:r>
      <w:r w:rsidR="00B737DA">
        <w:t>.</w:t>
      </w:r>
      <w:r w:rsidR="00B737DA">
        <w:fldChar w:fldCharType="begin"/>
      </w:r>
      <w:r w:rsidR="00B737DA">
        <w:instrText xml:space="preserve"> SEQ Слика \* ARABIC \s 2 </w:instrText>
      </w:r>
      <w:r w:rsidR="00B737DA">
        <w:fldChar w:fldCharType="separate"/>
      </w:r>
      <w:r w:rsidR="00B737DA">
        <w:rPr>
          <w:noProof/>
        </w:rPr>
        <w:t>1</w:t>
      </w:r>
      <w:r w:rsidR="00B737DA">
        <w:fldChar w:fldCharType="end"/>
      </w:r>
      <w:r>
        <w:rPr>
          <w:lang w:val="sr-Cyrl-RS"/>
        </w:rPr>
        <w:t xml:space="preserve"> Преглед дистрибуције величина </w:t>
      </w:r>
      <w:proofErr w:type="spellStart"/>
      <w:r>
        <w:rPr>
          <w:lang w:val="en-US"/>
        </w:rPr>
        <w:t>SNet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SNetF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SNetT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UserNet</w:t>
      </w:r>
      <w:bookmarkEnd w:id="35"/>
      <w:proofErr w:type="spellEnd"/>
    </w:p>
    <w:p w14:paraId="42036C2C" w14:textId="13BBD141" w:rsidR="003C7A68" w:rsidRDefault="003C7A68" w:rsidP="003C7A68">
      <w:pPr>
        <w:pStyle w:val="Osnovnitekst"/>
        <w:keepNext/>
      </w:pPr>
    </w:p>
    <w:p w14:paraId="7453DA71" w14:textId="752861C0" w:rsidR="002C48D7" w:rsidRPr="00B4688A" w:rsidRDefault="00B4688A" w:rsidP="00012B01">
      <w:pPr>
        <w:pStyle w:val="Osnovnitekst"/>
        <w:tabs>
          <w:tab w:val="left" w:pos="2954"/>
          <w:tab w:val="left" w:pos="7295"/>
        </w:tabs>
        <w:ind w:left="1035" w:firstLine="0"/>
        <w:rPr>
          <w:lang w:val="en-US"/>
        </w:rPr>
      </w:pPr>
      <w:r>
        <w:rPr>
          <w:lang w:val="sr-Cyrl-RS"/>
        </w:rPr>
        <w:t xml:space="preserve">Све мреже поседују гигантске мреже, осим </w:t>
      </w:r>
      <w:proofErr w:type="spellStart"/>
      <w:r>
        <w:rPr>
          <w:lang w:val="en-US"/>
        </w:rPr>
        <w:t>SNetT</w:t>
      </w:r>
      <w:proofErr w:type="spellEnd"/>
      <w:r>
        <w:rPr>
          <w:lang w:val="sr-Cyrl-RS"/>
        </w:rPr>
        <w:t xml:space="preserve"> која је комплетан </w:t>
      </w:r>
      <w:proofErr w:type="spellStart"/>
      <w:r>
        <w:rPr>
          <w:lang w:val="sr-Cyrl-RS"/>
        </w:rPr>
        <w:t>граф</w:t>
      </w:r>
      <w:proofErr w:type="spellEnd"/>
      <w:r>
        <w:rPr>
          <w:lang w:val="sr-Cyrl-RS"/>
        </w:rPr>
        <w:t xml:space="preserve">. Гигантска мрежа се може тестирати коришћењем адекватног филтера у алату </w:t>
      </w:r>
      <w:r w:rsidRPr="00B4688A">
        <w:rPr>
          <w:i/>
          <w:iCs/>
          <w:lang w:val="en-US"/>
        </w:rPr>
        <w:t>Gephi.</w:t>
      </w:r>
    </w:p>
    <w:p w14:paraId="0F1BD266" w14:textId="62CCF238" w:rsidR="00D020E4" w:rsidRDefault="00D020E4" w:rsidP="00B737DA">
      <w:pPr>
        <w:pStyle w:val="Heading3"/>
      </w:pPr>
      <w:bookmarkStart w:id="36" w:name="_Toc108032759"/>
      <w:r>
        <w:t xml:space="preserve">Колики је просечни, а колики глобални коефицијент </w:t>
      </w:r>
      <w:proofErr w:type="spellStart"/>
      <w:r>
        <w:t>кластеризације</w:t>
      </w:r>
      <w:proofErr w:type="spellEnd"/>
      <w:r>
        <w:t xml:space="preserve"> мреже? Каква је расподела локалног коефицијента </w:t>
      </w:r>
      <w:proofErr w:type="spellStart"/>
      <w:r>
        <w:t>кластеризације</w:t>
      </w:r>
      <w:proofErr w:type="spellEnd"/>
      <w:r>
        <w:t xml:space="preserve"> њених чворова? Да ли је </w:t>
      </w:r>
      <w:proofErr w:type="spellStart"/>
      <w:r>
        <w:t>кластерисање</w:t>
      </w:r>
      <w:proofErr w:type="spellEnd"/>
      <w:r>
        <w:t xml:space="preserve"> изражено или не? Одговор дати упоређивањем са случајно генерисаном </w:t>
      </w:r>
      <w:proofErr w:type="spellStart"/>
      <w:r>
        <w:t>Ердош-Рењи</w:t>
      </w:r>
      <w:proofErr w:type="spellEnd"/>
      <w:r>
        <w:t xml:space="preserve"> мрежом истих димензија.</w:t>
      </w:r>
      <w:bookmarkEnd w:id="36"/>
    </w:p>
    <w:p w14:paraId="6B754614" w14:textId="0D0E5126" w:rsidR="00834C4A" w:rsidRDefault="00834C4A" w:rsidP="00834C4A">
      <w:pPr>
        <w:rPr>
          <w:lang w:val="sr-Cyrl-RS"/>
        </w:rPr>
      </w:pPr>
    </w:p>
    <w:p w14:paraId="794BD739" w14:textId="77777777" w:rsidR="00834C4A" w:rsidRPr="00834C4A" w:rsidRDefault="00834C4A" w:rsidP="00834C4A">
      <w:pPr>
        <w:rPr>
          <w:lang w:val="sr-Cyrl-RS"/>
        </w:rPr>
      </w:pPr>
    </w:p>
    <w:p w14:paraId="6EB50FDD" w14:textId="7CB9624D" w:rsidR="00834C4A" w:rsidRDefault="00834C4A" w:rsidP="00834C4A">
      <w:pPr>
        <w:pStyle w:val="Caption"/>
        <w:keepNext/>
        <w:jc w:val="center"/>
      </w:pPr>
      <w:bookmarkStart w:id="37" w:name="_Toc108033674"/>
      <w:proofErr w:type="spellStart"/>
      <w:r>
        <w:t>Табела</w:t>
      </w:r>
      <w:proofErr w:type="spellEnd"/>
      <w:r>
        <w:t xml:space="preserve"> </w:t>
      </w:r>
      <w:r w:rsidR="006F1264">
        <w:fldChar w:fldCharType="begin"/>
      </w:r>
      <w:r w:rsidR="006F1264">
        <w:instrText xml:space="preserve"> STYLEREF 3 \s </w:instrText>
      </w:r>
      <w:r w:rsidR="006F1264">
        <w:fldChar w:fldCharType="separate"/>
      </w:r>
      <w:r w:rsidR="006F1264">
        <w:rPr>
          <w:noProof/>
        </w:rPr>
        <w:t>3.2.4</w:t>
      </w:r>
      <w:r w:rsidR="006F1264">
        <w:fldChar w:fldCharType="end"/>
      </w:r>
      <w:r w:rsidR="006F1264">
        <w:t>.</w:t>
      </w:r>
      <w:r w:rsidR="006F1264">
        <w:fldChar w:fldCharType="begin"/>
      </w:r>
      <w:r w:rsidR="006F1264">
        <w:instrText xml:space="preserve"> SEQ Табела \* ARABIC \s 3 </w:instrText>
      </w:r>
      <w:r w:rsidR="006F1264">
        <w:fldChar w:fldCharType="separate"/>
      </w:r>
      <w:r w:rsidR="006F1264">
        <w:rPr>
          <w:noProof/>
        </w:rPr>
        <w:t>1</w:t>
      </w:r>
      <w:r w:rsidR="006F1264">
        <w:fldChar w:fldCharType="end"/>
      </w:r>
      <w:r>
        <w:rPr>
          <w:lang w:val="sr-Cyrl-RS"/>
        </w:rPr>
        <w:t xml:space="preserve"> Преглед коефицијената </w:t>
      </w:r>
      <w:proofErr w:type="spellStart"/>
      <w:r>
        <w:rPr>
          <w:lang w:val="sr-Cyrl-RS"/>
        </w:rPr>
        <w:t>кластеризације</w:t>
      </w:r>
      <w:bookmarkEnd w:id="37"/>
      <w:proofErr w:type="spellEnd"/>
    </w:p>
    <w:tbl>
      <w:tblPr>
        <w:tblStyle w:val="GridTable4-Accent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25"/>
        <w:gridCol w:w="1925"/>
        <w:gridCol w:w="1926"/>
        <w:gridCol w:w="1926"/>
        <w:gridCol w:w="1926"/>
      </w:tblGrid>
      <w:tr w:rsidR="00C312C7" w14:paraId="0D35AF4D" w14:textId="77777777" w:rsidTr="00834C4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3894C56B" w14:textId="653124EB" w:rsidR="00C312C7" w:rsidRDefault="00C312C7" w:rsidP="00D020E4">
            <w:pPr>
              <w:pStyle w:val="Osnovnitekst"/>
              <w:ind w:firstLine="0"/>
              <w:rPr>
                <w:lang w:val="sr-Cyrl-RS"/>
              </w:rPr>
            </w:pPr>
            <w:r>
              <w:rPr>
                <w:lang w:val="sr-Cyrl-RS"/>
              </w:rPr>
              <w:t>Мрежа</w:t>
            </w:r>
          </w:p>
        </w:tc>
        <w:tc>
          <w:tcPr>
            <w:tcW w:w="1925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3E6671EA" w14:textId="1A8B3E07" w:rsidR="00C312C7" w:rsidRPr="00C312C7" w:rsidRDefault="00C312C7" w:rsidP="00D020E4">
            <w:pPr>
              <w:pStyle w:val="Osnovni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SNet</w:t>
            </w:r>
            <w:proofErr w:type="spellEnd"/>
          </w:p>
        </w:tc>
        <w:tc>
          <w:tcPr>
            <w:tcW w:w="192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7B2CE1E4" w14:textId="32D14755" w:rsidR="00C312C7" w:rsidRPr="00C312C7" w:rsidRDefault="00C312C7" w:rsidP="00D020E4">
            <w:pPr>
              <w:pStyle w:val="Osnovni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SNetF</w:t>
            </w:r>
            <w:proofErr w:type="spellEnd"/>
          </w:p>
        </w:tc>
        <w:tc>
          <w:tcPr>
            <w:tcW w:w="192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03E2D766" w14:textId="7E5E5680" w:rsidR="00C312C7" w:rsidRPr="00C312C7" w:rsidRDefault="00C312C7" w:rsidP="00D020E4">
            <w:pPr>
              <w:pStyle w:val="Osnovni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SNetT</w:t>
            </w:r>
            <w:proofErr w:type="spellEnd"/>
          </w:p>
        </w:tc>
        <w:tc>
          <w:tcPr>
            <w:tcW w:w="1926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306E295D" w14:textId="4A4A1E16" w:rsidR="00C312C7" w:rsidRPr="00C312C7" w:rsidRDefault="00C312C7" w:rsidP="00D020E4">
            <w:pPr>
              <w:pStyle w:val="Osnovni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UserNet</w:t>
            </w:r>
            <w:proofErr w:type="spellEnd"/>
          </w:p>
        </w:tc>
      </w:tr>
      <w:tr w:rsidR="00C312C7" w14:paraId="20CDD743" w14:textId="77777777" w:rsidTr="00834C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5" w:type="dxa"/>
          </w:tcPr>
          <w:p w14:paraId="5F92E0A2" w14:textId="1C72695C" w:rsidR="00C312C7" w:rsidRPr="00C312C7" w:rsidRDefault="00C312C7" w:rsidP="00D020E4">
            <w:pPr>
              <w:pStyle w:val="Osnovnitekst"/>
              <w:ind w:firstLine="0"/>
              <w:rPr>
                <w:lang w:val="sr-Cyrl-RS"/>
              </w:rPr>
            </w:pPr>
            <w:r>
              <w:rPr>
                <w:lang w:val="sr-Cyrl-RS"/>
              </w:rPr>
              <w:t>Просечни са тежинама</w:t>
            </w:r>
          </w:p>
        </w:tc>
        <w:tc>
          <w:tcPr>
            <w:tcW w:w="1925" w:type="dxa"/>
          </w:tcPr>
          <w:p w14:paraId="20C08184" w14:textId="6B7C7238" w:rsidR="00C312C7" w:rsidRDefault="00C312C7" w:rsidP="00D020E4">
            <w:pPr>
              <w:pStyle w:val="Osnovni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Cyrl-RS"/>
              </w:rPr>
            </w:pPr>
            <w:r>
              <w:rPr>
                <w:lang w:val="sr-Cyrl-RS"/>
              </w:rPr>
              <w:t>0.000247</w:t>
            </w:r>
          </w:p>
        </w:tc>
        <w:tc>
          <w:tcPr>
            <w:tcW w:w="1926" w:type="dxa"/>
          </w:tcPr>
          <w:p w14:paraId="1435768E" w14:textId="3A97F93F" w:rsidR="00C312C7" w:rsidRDefault="00C312C7" w:rsidP="00D020E4">
            <w:pPr>
              <w:pStyle w:val="Osnovni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Cyrl-RS"/>
              </w:rPr>
            </w:pPr>
            <w:r>
              <w:rPr>
                <w:lang w:val="sr-Cyrl-RS"/>
              </w:rPr>
              <w:t>0.000523</w:t>
            </w:r>
          </w:p>
        </w:tc>
        <w:tc>
          <w:tcPr>
            <w:tcW w:w="1926" w:type="dxa"/>
          </w:tcPr>
          <w:p w14:paraId="6211D1A4" w14:textId="7F96DB4F" w:rsidR="00C312C7" w:rsidRDefault="00C312C7" w:rsidP="00D020E4">
            <w:pPr>
              <w:pStyle w:val="Osnovni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Cyrl-RS"/>
              </w:rPr>
            </w:pPr>
            <w:r>
              <w:rPr>
                <w:lang w:val="sr-Cyrl-RS"/>
              </w:rPr>
              <w:t>0.060745</w:t>
            </w:r>
          </w:p>
        </w:tc>
        <w:tc>
          <w:tcPr>
            <w:tcW w:w="1926" w:type="dxa"/>
          </w:tcPr>
          <w:p w14:paraId="60A47949" w14:textId="48054A0A" w:rsidR="00C312C7" w:rsidRDefault="00C312C7" w:rsidP="00D020E4">
            <w:pPr>
              <w:pStyle w:val="Osnovni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Cyrl-RS"/>
              </w:rPr>
            </w:pPr>
            <w:r>
              <w:rPr>
                <w:lang w:val="sr-Cyrl-RS"/>
              </w:rPr>
              <w:t>0.000379</w:t>
            </w:r>
          </w:p>
        </w:tc>
      </w:tr>
      <w:tr w:rsidR="00C312C7" w14:paraId="13535365" w14:textId="77777777" w:rsidTr="00834C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5" w:type="dxa"/>
          </w:tcPr>
          <w:p w14:paraId="13C7F4D7" w14:textId="32C08B44" w:rsidR="00C312C7" w:rsidRDefault="00C312C7" w:rsidP="00D020E4">
            <w:pPr>
              <w:pStyle w:val="Osnovnitekst"/>
              <w:ind w:firstLine="0"/>
              <w:rPr>
                <w:lang w:val="sr-Cyrl-RS"/>
              </w:rPr>
            </w:pPr>
            <w:r>
              <w:rPr>
                <w:lang w:val="sr-Cyrl-RS"/>
              </w:rPr>
              <w:t>Глобални са тежинама</w:t>
            </w:r>
          </w:p>
        </w:tc>
        <w:tc>
          <w:tcPr>
            <w:tcW w:w="1925" w:type="dxa"/>
          </w:tcPr>
          <w:p w14:paraId="7908AB3A" w14:textId="63519E98" w:rsidR="00C312C7" w:rsidRDefault="00C312C7" w:rsidP="00D020E4">
            <w:pPr>
              <w:pStyle w:val="Osnovni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Cyrl-RS"/>
              </w:rPr>
            </w:pPr>
            <w:r>
              <w:rPr>
                <w:lang w:val="sr-Cyrl-RS"/>
              </w:rPr>
              <w:t>0.001219</w:t>
            </w:r>
          </w:p>
        </w:tc>
        <w:tc>
          <w:tcPr>
            <w:tcW w:w="1926" w:type="dxa"/>
          </w:tcPr>
          <w:p w14:paraId="5C9DC914" w14:textId="1B5ACEC5" w:rsidR="00C312C7" w:rsidRDefault="00C312C7" w:rsidP="00D020E4">
            <w:pPr>
              <w:pStyle w:val="Osnovni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Cyrl-RS"/>
              </w:rPr>
            </w:pPr>
            <w:r>
              <w:rPr>
                <w:lang w:val="sr-Cyrl-RS"/>
              </w:rPr>
              <w:t>0.014698</w:t>
            </w:r>
          </w:p>
        </w:tc>
        <w:tc>
          <w:tcPr>
            <w:tcW w:w="1926" w:type="dxa"/>
          </w:tcPr>
          <w:p w14:paraId="2C37EB98" w14:textId="4312A127" w:rsidR="00C312C7" w:rsidRDefault="00C312C7" w:rsidP="00D020E4">
            <w:pPr>
              <w:pStyle w:val="Osnovni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Cyrl-RS"/>
              </w:rPr>
            </w:pPr>
            <w:r>
              <w:rPr>
                <w:lang w:val="sr-Cyrl-RS"/>
              </w:rPr>
              <w:t>0.139317</w:t>
            </w:r>
          </w:p>
        </w:tc>
        <w:tc>
          <w:tcPr>
            <w:tcW w:w="1926" w:type="dxa"/>
          </w:tcPr>
          <w:p w14:paraId="7855EC33" w14:textId="271D241C" w:rsidR="00C312C7" w:rsidRDefault="00C312C7" w:rsidP="00D020E4">
            <w:pPr>
              <w:pStyle w:val="Osnovni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Cyrl-RS"/>
              </w:rPr>
            </w:pPr>
            <w:r>
              <w:rPr>
                <w:lang w:val="sr-Cyrl-RS"/>
              </w:rPr>
              <w:t>0.085552</w:t>
            </w:r>
          </w:p>
        </w:tc>
      </w:tr>
      <w:tr w:rsidR="00C312C7" w14:paraId="46B4D1A9" w14:textId="77777777" w:rsidTr="00834C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5" w:type="dxa"/>
          </w:tcPr>
          <w:p w14:paraId="7EB30EB2" w14:textId="6A93026B" w:rsidR="00C312C7" w:rsidRDefault="00C312C7" w:rsidP="00D020E4">
            <w:pPr>
              <w:pStyle w:val="Osnovnitekst"/>
              <w:ind w:firstLine="0"/>
              <w:rPr>
                <w:lang w:val="sr-Cyrl-RS"/>
              </w:rPr>
            </w:pPr>
            <w:r>
              <w:rPr>
                <w:lang w:val="sr-Cyrl-RS"/>
              </w:rPr>
              <w:lastRenderedPageBreak/>
              <w:t>Просечни без тежина</w:t>
            </w:r>
          </w:p>
        </w:tc>
        <w:tc>
          <w:tcPr>
            <w:tcW w:w="1925" w:type="dxa"/>
          </w:tcPr>
          <w:p w14:paraId="3647CE08" w14:textId="38515CF1" w:rsidR="00C312C7" w:rsidRDefault="00C312C7" w:rsidP="00D020E4">
            <w:pPr>
              <w:pStyle w:val="Osnovni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Cyrl-RS"/>
              </w:rPr>
            </w:pPr>
            <w:r>
              <w:rPr>
                <w:lang w:val="sr-Cyrl-RS"/>
              </w:rPr>
              <w:t>0.618428</w:t>
            </w:r>
          </w:p>
        </w:tc>
        <w:tc>
          <w:tcPr>
            <w:tcW w:w="1926" w:type="dxa"/>
          </w:tcPr>
          <w:p w14:paraId="7BB7DD0C" w14:textId="3CA88832" w:rsidR="00C312C7" w:rsidRDefault="00C312C7" w:rsidP="00D020E4">
            <w:pPr>
              <w:pStyle w:val="Osnovni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Cyrl-RS"/>
              </w:rPr>
            </w:pPr>
            <w:r>
              <w:rPr>
                <w:lang w:val="sr-Cyrl-RS"/>
              </w:rPr>
              <w:t>0.046684</w:t>
            </w:r>
          </w:p>
        </w:tc>
        <w:tc>
          <w:tcPr>
            <w:tcW w:w="1926" w:type="dxa"/>
          </w:tcPr>
          <w:p w14:paraId="57A814E3" w14:textId="4453CC7C" w:rsidR="00C312C7" w:rsidRDefault="00C312C7" w:rsidP="00D020E4">
            <w:pPr>
              <w:pStyle w:val="Osnovni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Cyrl-RS"/>
              </w:rPr>
            </w:pPr>
            <w:r>
              <w:rPr>
                <w:lang w:val="sr-Cyrl-RS"/>
              </w:rPr>
              <w:t>1.0</w:t>
            </w:r>
          </w:p>
        </w:tc>
        <w:tc>
          <w:tcPr>
            <w:tcW w:w="1926" w:type="dxa"/>
          </w:tcPr>
          <w:p w14:paraId="6636284C" w14:textId="4B44326E" w:rsidR="00C312C7" w:rsidRDefault="00C312C7" w:rsidP="00D020E4">
            <w:pPr>
              <w:pStyle w:val="Osnovni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Cyrl-RS"/>
              </w:rPr>
            </w:pPr>
            <w:r>
              <w:rPr>
                <w:lang w:val="sr-Cyrl-RS"/>
              </w:rPr>
              <w:t>0.028293</w:t>
            </w:r>
          </w:p>
        </w:tc>
      </w:tr>
      <w:tr w:rsidR="00C312C7" w14:paraId="0ADD19BB" w14:textId="77777777" w:rsidTr="00834C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5" w:type="dxa"/>
          </w:tcPr>
          <w:p w14:paraId="21DC295F" w14:textId="64F09025" w:rsidR="00C312C7" w:rsidRDefault="00C312C7" w:rsidP="00D020E4">
            <w:pPr>
              <w:pStyle w:val="Osnovnitekst"/>
              <w:ind w:firstLine="0"/>
              <w:rPr>
                <w:lang w:val="sr-Cyrl-RS"/>
              </w:rPr>
            </w:pPr>
            <w:r>
              <w:rPr>
                <w:lang w:val="sr-Cyrl-RS"/>
              </w:rPr>
              <w:t>Глобални без тежина</w:t>
            </w:r>
          </w:p>
        </w:tc>
        <w:tc>
          <w:tcPr>
            <w:tcW w:w="1925" w:type="dxa"/>
          </w:tcPr>
          <w:p w14:paraId="162BE759" w14:textId="6BF5F79F" w:rsidR="00C312C7" w:rsidRDefault="00C312C7" w:rsidP="00D020E4">
            <w:pPr>
              <w:pStyle w:val="Osnovni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Cyrl-RS"/>
              </w:rPr>
            </w:pPr>
            <w:r>
              <w:rPr>
                <w:lang w:val="sr-Cyrl-RS"/>
              </w:rPr>
              <w:t>1.0</w:t>
            </w:r>
          </w:p>
        </w:tc>
        <w:tc>
          <w:tcPr>
            <w:tcW w:w="1926" w:type="dxa"/>
          </w:tcPr>
          <w:p w14:paraId="2D56FFE6" w14:textId="020F7F09" w:rsidR="00C312C7" w:rsidRDefault="00C312C7" w:rsidP="00D020E4">
            <w:pPr>
              <w:pStyle w:val="Osnovni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Cyrl-RS"/>
              </w:rPr>
            </w:pPr>
            <w:r>
              <w:rPr>
                <w:lang w:val="sr-Cyrl-RS"/>
              </w:rPr>
              <w:t>1.0</w:t>
            </w:r>
          </w:p>
        </w:tc>
        <w:tc>
          <w:tcPr>
            <w:tcW w:w="1926" w:type="dxa"/>
          </w:tcPr>
          <w:p w14:paraId="7DA3E7BA" w14:textId="6044D435" w:rsidR="00C312C7" w:rsidRDefault="00C312C7" w:rsidP="00D020E4">
            <w:pPr>
              <w:pStyle w:val="Osnovni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Cyrl-RS"/>
              </w:rPr>
            </w:pPr>
            <w:r>
              <w:rPr>
                <w:lang w:val="sr-Cyrl-RS"/>
              </w:rPr>
              <w:t>1.0</w:t>
            </w:r>
          </w:p>
        </w:tc>
        <w:tc>
          <w:tcPr>
            <w:tcW w:w="1926" w:type="dxa"/>
          </w:tcPr>
          <w:p w14:paraId="13FDCE39" w14:textId="738EE0B5" w:rsidR="00C312C7" w:rsidRDefault="00C312C7" w:rsidP="00D020E4">
            <w:pPr>
              <w:pStyle w:val="Osnovni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Cyrl-RS"/>
              </w:rPr>
            </w:pPr>
            <w:r>
              <w:rPr>
                <w:lang w:val="sr-Cyrl-RS"/>
              </w:rPr>
              <w:t>1.0</w:t>
            </w:r>
          </w:p>
        </w:tc>
      </w:tr>
      <w:tr w:rsidR="00C312C7" w14:paraId="0EECDB6B" w14:textId="77777777" w:rsidTr="00834C4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5" w:type="dxa"/>
          </w:tcPr>
          <w:p w14:paraId="16A3278B" w14:textId="4D82D8A7" w:rsidR="00C312C7" w:rsidRDefault="00C312C7" w:rsidP="00D020E4">
            <w:pPr>
              <w:pStyle w:val="Osnovnitekst"/>
              <w:ind w:firstLine="0"/>
              <w:rPr>
                <w:lang w:val="sr-Cyrl-RS"/>
              </w:rPr>
            </w:pPr>
            <w:r>
              <w:rPr>
                <w:lang w:val="sr-Cyrl-RS"/>
              </w:rPr>
              <w:t>Просечни ЕР</w:t>
            </w:r>
          </w:p>
        </w:tc>
        <w:tc>
          <w:tcPr>
            <w:tcW w:w="1925" w:type="dxa"/>
          </w:tcPr>
          <w:p w14:paraId="0C30C1D9" w14:textId="01100834" w:rsidR="00C312C7" w:rsidRDefault="00C312C7" w:rsidP="00D020E4">
            <w:pPr>
              <w:pStyle w:val="Osnovni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Cyrl-RS"/>
              </w:rPr>
            </w:pPr>
            <w:r>
              <w:rPr>
                <w:lang w:val="sr-Cyrl-RS"/>
              </w:rPr>
              <w:t>0.015472</w:t>
            </w:r>
          </w:p>
        </w:tc>
        <w:tc>
          <w:tcPr>
            <w:tcW w:w="1926" w:type="dxa"/>
          </w:tcPr>
          <w:p w14:paraId="45894B74" w14:textId="0ABBFF34" w:rsidR="00C312C7" w:rsidRDefault="00C312C7" w:rsidP="00D020E4">
            <w:pPr>
              <w:pStyle w:val="Osnovni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Cyrl-RS"/>
              </w:rPr>
            </w:pPr>
            <w:r>
              <w:rPr>
                <w:lang w:val="sr-Cyrl-RS"/>
              </w:rPr>
              <w:t>0.000409</w:t>
            </w:r>
          </w:p>
        </w:tc>
        <w:tc>
          <w:tcPr>
            <w:tcW w:w="1926" w:type="dxa"/>
          </w:tcPr>
          <w:p w14:paraId="3F208A61" w14:textId="5295863A" w:rsidR="00C312C7" w:rsidRDefault="00C312C7" w:rsidP="00D020E4">
            <w:pPr>
              <w:pStyle w:val="Osnovni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Cyrl-RS"/>
              </w:rPr>
            </w:pPr>
            <w:r>
              <w:rPr>
                <w:lang w:val="sr-Cyrl-RS"/>
              </w:rPr>
              <w:t>1.0</w:t>
            </w:r>
          </w:p>
        </w:tc>
        <w:tc>
          <w:tcPr>
            <w:tcW w:w="1926" w:type="dxa"/>
          </w:tcPr>
          <w:p w14:paraId="5E697651" w14:textId="240FD1DF" w:rsidR="00C312C7" w:rsidRDefault="00C312C7" w:rsidP="00D020E4">
            <w:pPr>
              <w:pStyle w:val="Osnovni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Cyrl-RS"/>
              </w:rPr>
            </w:pPr>
            <w:r>
              <w:rPr>
                <w:lang w:val="sr-Cyrl-RS"/>
              </w:rPr>
              <w:t>0.000556</w:t>
            </w:r>
          </w:p>
        </w:tc>
      </w:tr>
      <w:tr w:rsidR="00C312C7" w14:paraId="3BEC4A2F" w14:textId="77777777" w:rsidTr="00834C4A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5" w:type="dxa"/>
          </w:tcPr>
          <w:p w14:paraId="23993232" w14:textId="2B721168" w:rsidR="00C312C7" w:rsidRDefault="00C312C7" w:rsidP="00D020E4">
            <w:pPr>
              <w:pStyle w:val="Osnovnitekst"/>
              <w:ind w:firstLine="0"/>
              <w:rPr>
                <w:lang w:val="sr-Cyrl-RS"/>
              </w:rPr>
            </w:pPr>
            <w:r>
              <w:rPr>
                <w:lang w:val="sr-Cyrl-RS"/>
              </w:rPr>
              <w:t>Глобални ЕР</w:t>
            </w:r>
          </w:p>
        </w:tc>
        <w:tc>
          <w:tcPr>
            <w:tcW w:w="1925" w:type="dxa"/>
          </w:tcPr>
          <w:p w14:paraId="47277FE8" w14:textId="7E57BC8A" w:rsidR="00C312C7" w:rsidRDefault="00C312C7" w:rsidP="00D020E4">
            <w:pPr>
              <w:pStyle w:val="Osnovni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Cyrl-RS"/>
              </w:rPr>
            </w:pPr>
            <w:r>
              <w:rPr>
                <w:lang w:val="sr-Cyrl-RS"/>
              </w:rPr>
              <w:t>0.027484</w:t>
            </w:r>
          </w:p>
        </w:tc>
        <w:tc>
          <w:tcPr>
            <w:tcW w:w="1926" w:type="dxa"/>
          </w:tcPr>
          <w:p w14:paraId="5162B5A8" w14:textId="060119FA" w:rsidR="00C312C7" w:rsidRDefault="00C312C7" w:rsidP="00D020E4">
            <w:pPr>
              <w:pStyle w:val="Osnovni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Cyrl-RS"/>
              </w:rPr>
            </w:pPr>
            <w:r>
              <w:rPr>
                <w:lang w:val="sr-Cyrl-RS"/>
              </w:rPr>
              <w:t>1.0</w:t>
            </w:r>
          </w:p>
        </w:tc>
        <w:tc>
          <w:tcPr>
            <w:tcW w:w="1926" w:type="dxa"/>
          </w:tcPr>
          <w:p w14:paraId="52DFC7B8" w14:textId="2784D945" w:rsidR="00C312C7" w:rsidRDefault="00C312C7" w:rsidP="00D020E4">
            <w:pPr>
              <w:pStyle w:val="Osnovni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Cyrl-RS"/>
              </w:rPr>
            </w:pPr>
            <w:r>
              <w:rPr>
                <w:lang w:val="sr-Cyrl-RS"/>
              </w:rPr>
              <w:t>1.0</w:t>
            </w:r>
          </w:p>
        </w:tc>
        <w:tc>
          <w:tcPr>
            <w:tcW w:w="1926" w:type="dxa"/>
          </w:tcPr>
          <w:p w14:paraId="6DFDC7F1" w14:textId="79BC4ED7" w:rsidR="00C312C7" w:rsidRDefault="00C312C7" w:rsidP="00D020E4">
            <w:pPr>
              <w:pStyle w:val="Osnovnitekst"/>
              <w:ind w:firstLine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sr-Cyrl-RS"/>
              </w:rPr>
            </w:pPr>
            <w:r>
              <w:rPr>
                <w:lang w:val="sr-Cyrl-RS"/>
              </w:rPr>
              <w:t>0.013889</w:t>
            </w:r>
          </w:p>
        </w:tc>
      </w:tr>
    </w:tbl>
    <w:p w14:paraId="514EC26A" w14:textId="0E19EE11" w:rsidR="00D020E4" w:rsidRPr="00D020E4" w:rsidRDefault="00D020E4" w:rsidP="00D020E4">
      <w:pPr>
        <w:pStyle w:val="Osnovnitekst"/>
        <w:rPr>
          <w:lang w:val="sr-Cyrl-RS"/>
        </w:rPr>
      </w:pPr>
    </w:p>
    <w:p w14:paraId="03A02F1C" w14:textId="77A374D0" w:rsidR="004514A7" w:rsidRDefault="00775EE6">
      <w:pPr>
        <w:rPr>
          <w:lang w:val="sr-Cyrl-RS"/>
        </w:rPr>
      </w:pPr>
      <w:r>
        <w:rPr>
          <w:lang w:val="sr-Cyrl-RS"/>
        </w:rPr>
        <w:t xml:space="preserve">Интересантно је да за </w:t>
      </w:r>
      <w:proofErr w:type="spellStart"/>
      <w:r>
        <w:rPr>
          <w:lang w:val="en-US"/>
        </w:rPr>
        <w:t>SNet</w:t>
      </w:r>
      <w:proofErr w:type="spellEnd"/>
      <w:r w:rsidR="00715724">
        <w:rPr>
          <w:lang w:val="en-US"/>
        </w:rPr>
        <w:t xml:space="preserve"> </w:t>
      </w:r>
      <w:r w:rsidR="00715724">
        <w:rPr>
          <w:lang w:val="sr-Cyrl-RS"/>
        </w:rPr>
        <w:t xml:space="preserve">и </w:t>
      </w:r>
      <w:proofErr w:type="spellStart"/>
      <w:r w:rsidR="00715724">
        <w:rPr>
          <w:lang w:val="en-US"/>
        </w:rPr>
        <w:t>SNetF</w:t>
      </w:r>
      <w:proofErr w:type="spellEnd"/>
      <w:r>
        <w:rPr>
          <w:lang w:val="sr-Cyrl-RS"/>
        </w:rPr>
        <w:t xml:space="preserve">, </w:t>
      </w:r>
      <w:r>
        <w:rPr>
          <w:lang w:val="en-US"/>
        </w:rPr>
        <w:t xml:space="preserve">Gephi </w:t>
      </w:r>
      <w:r>
        <w:rPr>
          <w:lang w:val="sr-Cyrl-RS"/>
        </w:rPr>
        <w:t xml:space="preserve">и </w:t>
      </w:r>
      <w:proofErr w:type="spellStart"/>
      <w:r>
        <w:rPr>
          <w:lang w:val="en-US"/>
        </w:rPr>
        <w:t>NetworkX</w:t>
      </w:r>
      <w:proofErr w:type="spellEnd"/>
      <w:r>
        <w:rPr>
          <w:lang w:val="sr-Cyrl-RS"/>
        </w:rPr>
        <w:t xml:space="preserve"> не дају исте резултате.</w:t>
      </w:r>
    </w:p>
    <w:p w14:paraId="3A283422" w14:textId="7A43750B" w:rsidR="00775EE6" w:rsidRDefault="00775EE6">
      <w:pPr>
        <w:rPr>
          <w:lang w:val="sr-Cyrl-RS"/>
        </w:rPr>
      </w:pPr>
    </w:p>
    <w:p w14:paraId="3B9728B6" w14:textId="728FAF99" w:rsidR="00775EE6" w:rsidRDefault="00775EE6">
      <w:pPr>
        <w:rPr>
          <w:lang w:val="sr-Cyrl-RS"/>
        </w:rPr>
      </w:pPr>
    </w:p>
    <w:p w14:paraId="25422E73" w14:textId="0457B217" w:rsidR="00775EE6" w:rsidRDefault="00775EE6">
      <w:pPr>
        <w:rPr>
          <w:lang w:val="sr-Cyrl-RS"/>
        </w:rPr>
      </w:pPr>
    </w:p>
    <w:p w14:paraId="56A71169" w14:textId="5F120CA0" w:rsidR="00775EE6" w:rsidRPr="00715724" w:rsidRDefault="00775EE6">
      <w:pPr>
        <w:rPr>
          <w:lang w:val="en-US"/>
        </w:rPr>
      </w:pPr>
    </w:p>
    <w:p w14:paraId="3E5AEA69" w14:textId="213FD888" w:rsidR="004514A7" w:rsidRDefault="00834C4A">
      <w:pPr>
        <w:rPr>
          <w:lang w:val="en-US"/>
        </w:rPr>
      </w:pPr>
      <w:r>
        <w:rPr>
          <w:noProof/>
          <w:lang w:val="sr-Cyrl-RS"/>
        </w:rPr>
        <w:drawing>
          <wp:anchor distT="0" distB="0" distL="114300" distR="114300" simplePos="0" relativeHeight="251660288" behindDoc="0" locked="0" layoutInCell="1" allowOverlap="1" wp14:anchorId="67E6B2B1" wp14:editId="12A5B140">
            <wp:simplePos x="0" y="0"/>
            <wp:positionH relativeFrom="column">
              <wp:posOffset>-11430</wp:posOffset>
            </wp:positionH>
            <wp:positionV relativeFrom="page">
              <wp:posOffset>4235450</wp:posOffset>
            </wp:positionV>
            <wp:extent cx="2475812" cy="1800000"/>
            <wp:effectExtent l="0" t="0" r="1270" b="0"/>
            <wp:wrapSquare wrapText="bothSides"/>
            <wp:docPr id="79" name="Picture 79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5812" cy="180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514A7">
        <w:rPr>
          <w:lang w:val="sr-Cyrl-RS"/>
        </w:rPr>
        <w:t xml:space="preserve">Визуелизација </w:t>
      </w:r>
      <w:proofErr w:type="spellStart"/>
      <w:r w:rsidR="004514A7">
        <w:rPr>
          <w:lang w:val="en-US"/>
        </w:rPr>
        <w:t>SNet</w:t>
      </w:r>
      <w:proofErr w:type="spellEnd"/>
      <w:r w:rsidR="004514A7">
        <w:rPr>
          <w:lang w:val="en-US"/>
        </w:rPr>
        <w:t>:</w:t>
      </w:r>
    </w:p>
    <w:p w14:paraId="12953663" w14:textId="1AC3BAB5" w:rsidR="004514A7" w:rsidRDefault="004514A7">
      <w:pPr>
        <w:rPr>
          <w:lang w:val="en-US"/>
        </w:rPr>
      </w:pPr>
    </w:p>
    <w:p w14:paraId="14576D47" w14:textId="77777777" w:rsidR="004514A7" w:rsidRDefault="004514A7">
      <w:pPr>
        <w:rPr>
          <w:lang w:val="en-US"/>
        </w:rPr>
      </w:pPr>
    </w:p>
    <w:p w14:paraId="3D989472" w14:textId="5AACD246" w:rsidR="004514A7" w:rsidRDefault="004514A7">
      <w:pPr>
        <w:rPr>
          <w:lang w:val="sr-Cyrl-RS"/>
        </w:rPr>
      </w:pPr>
      <w:r>
        <w:rPr>
          <w:lang w:val="sr-Cyrl-RS"/>
        </w:rPr>
        <w:t xml:space="preserve">На слици се примећује да већина чворова има степен </w:t>
      </w:r>
      <w:proofErr w:type="spellStart"/>
      <w:r>
        <w:rPr>
          <w:lang w:val="sr-Cyrl-RS"/>
        </w:rPr>
        <w:t>кластеризације</w:t>
      </w:r>
      <w:proofErr w:type="spellEnd"/>
      <w:r>
        <w:rPr>
          <w:lang w:val="sr-Cyrl-RS"/>
        </w:rPr>
        <w:t xml:space="preserve"> вредности 1. Ова мрежа је добро </w:t>
      </w:r>
      <w:proofErr w:type="spellStart"/>
      <w:r>
        <w:rPr>
          <w:lang w:val="sr-Cyrl-RS"/>
        </w:rPr>
        <w:t>кластерисана</w:t>
      </w:r>
      <w:proofErr w:type="spellEnd"/>
      <w:r>
        <w:rPr>
          <w:lang w:val="sr-Cyrl-RS"/>
        </w:rPr>
        <w:t>, и то у један велики кластер.</w:t>
      </w:r>
    </w:p>
    <w:p w14:paraId="7B7C4D6D" w14:textId="25D852FE" w:rsidR="004514A7" w:rsidRDefault="004514A7">
      <w:pPr>
        <w:rPr>
          <w:lang w:val="sr-Cyrl-RS"/>
        </w:rPr>
      </w:pPr>
    </w:p>
    <w:p w14:paraId="78BE046D" w14:textId="0E7AA733" w:rsidR="004514A7" w:rsidRDefault="004514A7">
      <w:pPr>
        <w:rPr>
          <w:lang w:val="sr-Cyrl-RS"/>
        </w:rPr>
      </w:pPr>
    </w:p>
    <w:p w14:paraId="63039EDE" w14:textId="0D326B27" w:rsidR="004514A7" w:rsidRDefault="004514A7">
      <w:pPr>
        <w:rPr>
          <w:lang w:val="sr-Cyrl-RS"/>
        </w:rPr>
      </w:pPr>
    </w:p>
    <w:p w14:paraId="22E4F224" w14:textId="50ABBE94" w:rsidR="004514A7" w:rsidRDefault="004514A7">
      <w:pPr>
        <w:rPr>
          <w:lang w:val="sr-Cyrl-RS"/>
        </w:rPr>
      </w:pPr>
    </w:p>
    <w:p w14:paraId="5F9D8685" w14:textId="296293ED" w:rsidR="004514A7" w:rsidRDefault="004359C6">
      <w:pPr>
        <w:rPr>
          <w:lang w:val="sr-Cyrl-R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28A3C5B" wp14:editId="30BB34DA">
                <wp:simplePos x="0" y="0"/>
                <wp:positionH relativeFrom="column">
                  <wp:posOffset>122742</wp:posOffset>
                </wp:positionH>
                <wp:positionV relativeFrom="paragraph">
                  <wp:posOffset>130810</wp:posOffset>
                </wp:positionV>
                <wp:extent cx="2475230" cy="635"/>
                <wp:effectExtent l="0" t="0" r="0" b="0"/>
                <wp:wrapSquare wrapText="bothSides"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5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28FA99" w14:textId="47C3B675" w:rsidR="004359C6" w:rsidRPr="0038365B" w:rsidRDefault="004359C6" w:rsidP="004359C6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sr-Cyrl-RS"/>
                              </w:rPr>
                            </w:pPr>
                            <w:bookmarkStart w:id="38" w:name="_Toc108033390"/>
                            <w:r>
                              <w:t xml:space="preserve">Слика </w:t>
                            </w:r>
                            <w:r w:rsidR="00B737DA">
                              <w:fldChar w:fldCharType="begin"/>
                            </w:r>
                            <w:r w:rsidR="00B737DA">
                              <w:instrText xml:space="preserve"> STYLEREF 2 \s </w:instrText>
                            </w:r>
                            <w:r w:rsidR="00B737DA">
                              <w:fldChar w:fldCharType="separate"/>
                            </w:r>
                            <w:r w:rsidR="00B737DA">
                              <w:rPr>
                                <w:noProof/>
                              </w:rPr>
                              <w:t>3.2</w:t>
                            </w:r>
                            <w:r w:rsidR="00B737DA">
                              <w:fldChar w:fldCharType="end"/>
                            </w:r>
                            <w:r w:rsidR="00B737DA">
                              <w:t>.</w:t>
                            </w:r>
                            <w:r w:rsidR="00B737DA">
                              <w:fldChar w:fldCharType="begin"/>
                            </w:r>
                            <w:r w:rsidR="00B737DA">
                              <w:instrText xml:space="preserve"> SEQ Слика \* ARABIC \s 2 </w:instrText>
                            </w:r>
                            <w:r w:rsidR="00B737DA">
                              <w:fldChar w:fldCharType="separate"/>
                            </w:r>
                            <w:r w:rsidR="00B737DA">
                              <w:rPr>
                                <w:noProof/>
                              </w:rPr>
                              <w:t>2</w:t>
                            </w:r>
                            <w:r w:rsidR="00B737DA">
                              <w:fldChar w:fldCharType="end"/>
                            </w:r>
                            <w:r>
                              <w:rPr>
                                <w:lang w:val="sr-Cyrl-RS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lang w:val="sr-Cyrl-RS"/>
                              </w:rPr>
                              <w:t>Висуелизација</w:t>
                            </w:r>
                            <w:proofErr w:type="spellEnd"/>
                            <w:r>
                              <w:rPr>
                                <w:lang w:val="sr-Cyrl-RS"/>
                              </w:rP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 xml:space="preserve">SNet </w:t>
                            </w:r>
                            <w:r>
                              <w:rPr>
                                <w:lang w:val="sr-Cyrl-RS"/>
                              </w:rPr>
                              <w:t>ЕР</w:t>
                            </w:r>
                            <w:bookmarkEnd w:id="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28A3C5B" id="_x0000_t202" coordsize="21600,21600" o:spt="202" path="m,l,21600r21600,l21600,xe">
                <v:stroke joinstyle="miter"/>
                <v:path gradientshapeok="t" o:connecttype="rect"/>
              </v:shapetype>
              <v:shape id="Text Box 116" o:spid="_x0000_s1026" type="#_x0000_t202" style="position:absolute;margin-left:9.65pt;margin-top:10.3pt;width:194.9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" stroked="f">
                <v:textbox style="mso-fit-shape-to-text:t" inset="0,0,0,0">
                  <w:txbxContent>
                    <w:p w14:paraId="3A28FA99" w14:textId="47C3B675" w:rsidR="004359C6" w:rsidRPr="0038365B" w:rsidRDefault="004359C6" w:rsidP="004359C6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sr-Cyrl-RS"/>
                        </w:rPr>
                      </w:pPr>
                      <w:bookmarkStart w:id="39" w:name="_Toc108033390"/>
                      <w:r>
                        <w:t xml:space="preserve">Слика </w:t>
                      </w:r>
                      <w:r w:rsidR="00B737DA">
                        <w:fldChar w:fldCharType="begin"/>
                      </w:r>
                      <w:r w:rsidR="00B737DA">
                        <w:instrText xml:space="preserve"> STYLEREF 2 \s </w:instrText>
                      </w:r>
                      <w:r w:rsidR="00B737DA">
                        <w:fldChar w:fldCharType="separate"/>
                      </w:r>
                      <w:r w:rsidR="00B737DA">
                        <w:rPr>
                          <w:noProof/>
                        </w:rPr>
                        <w:t>3.2</w:t>
                      </w:r>
                      <w:r w:rsidR="00B737DA">
                        <w:fldChar w:fldCharType="end"/>
                      </w:r>
                      <w:r w:rsidR="00B737DA">
                        <w:t>.</w:t>
                      </w:r>
                      <w:r w:rsidR="00B737DA">
                        <w:fldChar w:fldCharType="begin"/>
                      </w:r>
                      <w:r w:rsidR="00B737DA">
                        <w:instrText xml:space="preserve"> SEQ Слика \* ARABIC \s 2 </w:instrText>
                      </w:r>
                      <w:r w:rsidR="00B737DA">
                        <w:fldChar w:fldCharType="separate"/>
                      </w:r>
                      <w:r w:rsidR="00B737DA">
                        <w:rPr>
                          <w:noProof/>
                        </w:rPr>
                        <w:t>2</w:t>
                      </w:r>
                      <w:r w:rsidR="00B737DA">
                        <w:fldChar w:fldCharType="end"/>
                      </w:r>
                      <w:r>
                        <w:rPr>
                          <w:lang w:val="sr-Cyrl-RS"/>
                        </w:rPr>
                        <w:t xml:space="preserve"> </w:t>
                      </w:r>
                      <w:proofErr w:type="spellStart"/>
                      <w:r>
                        <w:rPr>
                          <w:lang w:val="sr-Cyrl-RS"/>
                        </w:rPr>
                        <w:t>Висуелизација</w:t>
                      </w:r>
                      <w:proofErr w:type="spellEnd"/>
                      <w:r>
                        <w:rPr>
                          <w:lang w:val="sr-Cyrl-RS"/>
                        </w:rPr>
                        <w:t xml:space="preserve"> </w:t>
                      </w:r>
                      <w:r>
                        <w:rPr>
                          <w:lang w:val="en-US"/>
                        </w:rPr>
                        <w:t xml:space="preserve">SNet </w:t>
                      </w:r>
                      <w:r>
                        <w:rPr>
                          <w:lang w:val="sr-Cyrl-RS"/>
                        </w:rPr>
                        <w:t>ЕР</w:t>
                      </w:r>
                      <w:bookmarkEnd w:id="39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64D1762" w14:textId="18E76A3C" w:rsidR="004359C6" w:rsidRDefault="004359C6" w:rsidP="004514A7">
      <w:pPr>
        <w:rPr>
          <w:lang w:val="sr-Cyrl-RS"/>
        </w:rPr>
      </w:pPr>
    </w:p>
    <w:p w14:paraId="00E34DE0" w14:textId="1FC8AB2C" w:rsidR="004359C6" w:rsidRDefault="004359C6" w:rsidP="004514A7">
      <w:pPr>
        <w:rPr>
          <w:lang w:val="sr-Cyrl-RS"/>
        </w:rPr>
      </w:pPr>
    </w:p>
    <w:p w14:paraId="4FF15405" w14:textId="2ED8DCD8" w:rsidR="004359C6" w:rsidRDefault="004359C6" w:rsidP="004514A7">
      <w:pPr>
        <w:rPr>
          <w:lang w:val="sr-Cyrl-RS"/>
        </w:rPr>
      </w:pPr>
    </w:p>
    <w:p w14:paraId="1C0E41BB" w14:textId="1B2C3077" w:rsidR="004359C6" w:rsidRDefault="004359C6" w:rsidP="004514A7">
      <w:pPr>
        <w:rPr>
          <w:lang w:val="sr-Cyrl-RS"/>
        </w:rPr>
      </w:pPr>
      <w:r>
        <w:rPr>
          <w:noProof/>
          <w:lang w:val="sr-Cyrl-RS"/>
        </w:rPr>
        <w:drawing>
          <wp:anchor distT="0" distB="0" distL="114300" distR="114300" simplePos="0" relativeHeight="251661312" behindDoc="0" locked="0" layoutInCell="1" allowOverlap="1" wp14:anchorId="7A80FC80" wp14:editId="7ED160FC">
            <wp:simplePos x="0" y="0"/>
            <wp:positionH relativeFrom="column">
              <wp:posOffset>-55693</wp:posOffset>
            </wp:positionH>
            <wp:positionV relativeFrom="page">
              <wp:posOffset>6850305</wp:posOffset>
            </wp:positionV>
            <wp:extent cx="2464234" cy="1800000"/>
            <wp:effectExtent l="0" t="0" r="0" b="0"/>
            <wp:wrapSquare wrapText="bothSides"/>
            <wp:docPr id="80" name="Picture 80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picture containing 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4234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3E8075" w14:textId="1A613DE8" w:rsidR="004514A7" w:rsidRDefault="004514A7" w:rsidP="004514A7">
      <w:pPr>
        <w:rPr>
          <w:lang w:val="en-US"/>
        </w:rPr>
      </w:pPr>
      <w:r>
        <w:rPr>
          <w:lang w:val="sr-Cyrl-RS"/>
        </w:rPr>
        <w:t xml:space="preserve">Визуелизација </w:t>
      </w:r>
      <w:proofErr w:type="spellStart"/>
      <w:r>
        <w:rPr>
          <w:lang w:val="en-US"/>
        </w:rPr>
        <w:t>SNetF</w:t>
      </w:r>
      <w:proofErr w:type="spellEnd"/>
      <w:r>
        <w:rPr>
          <w:lang w:val="en-US"/>
        </w:rPr>
        <w:t>:</w:t>
      </w:r>
    </w:p>
    <w:p w14:paraId="2DD2EC76" w14:textId="31FD91EA" w:rsidR="004514A7" w:rsidRDefault="004514A7" w:rsidP="004514A7">
      <w:pPr>
        <w:rPr>
          <w:lang w:val="en-US"/>
        </w:rPr>
      </w:pPr>
    </w:p>
    <w:p w14:paraId="0FC62A2F" w14:textId="48396DED" w:rsidR="004514A7" w:rsidRDefault="004514A7" w:rsidP="004514A7">
      <w:pPr>
        <w:rPr>
          <w:lang w:val="en-US"/>
        </w:rPr>
      </w:pPr>
    </w:p>
    <w:p w14:paraId="7AA3CA51" w14:textId="326127A6" w:rsidR="00AA697E" w:rsidRDefault="00AA697E" w:rsidP="004514A7">
      <w:pPr>
        <w:rPr>
          <w:lang w:val="sr-Cyrl-RS"/>
        </w:rPr>
      </w:pPr>
      <w:r>
        <w:rPr>
          <w:lang w:val="sr-Cyrl-RS"/>
        </w:rPr>
        <w:t xml:space="preserve">Слика јако подсећа на слику расподеле код </w:t>
      </w:r>
      <w:proofErr w:type="spellStart"/>
      <w:r>
        <w:rPr>
          <w:lang w:val="en-US"/>
        </w:rPr>
        <w:t>SNet</w:t>
      </w:r>
      <w:proofErr w:type="spellEnd"/>
      <w:r>
        <w:rPr>
          <w:lang w:val="en-US"/>
        </w:rPr>
        <w:t xml:space="preserve"> </w:t>
      </w:r>
      <w:r>
        <w:rPr>
          <w:lang w:val="sr-Cyrl-RS"/>
        </w:rPr>
        <w:t xml:space="preserve">мреже. </w:t>
      </w:r>
      <w:proofErr w:type="spellStart"/>
      <w:r>
        <w:rPr>
          <w:lang w:val="sr-Cyrl-RS"/>
        </w:rPr>
        <w:t>Кластеризација</w:t>
      </w:r>
      <w:proofErr w:type="spellEnd"/>
      <w:r>
        <w:rPr>
          <w:lang w:val="sr-Cyrl-RS"/>
        </w:rPr>
        <w:t xml:space="preserve"> је додатно изражена, што је и очекивано с обзиром да је велики број грана </w:t>
      </w:r>
      <w:proofErr w:type="spellStart"/>
      <w:r>
        <w:rPr>
          <w:lang w:val="sr-Cyrl-RS"/>
        </w:rPr>
        <w:t>графа</w:t>
      </w:r>
      <w:proofErr w:type="spellEnd"/>
      <w:r>
        <w:rPr>
          <w:lang w:val="sr-Cyrl-RS"/>
        </w:rPr>
        <w:t xml:space="preserve"> уклоњен. И о</w:t>
      </w:r>
      <w:r w:rsidR="004514A7">
        <w:rPr>
          <w:lang w:val="sr-Cyrl-RS"/>
        </w:rPr>
        <w:t xml:space="preserve">ва мрежа је добро </w:t>
      </w:r>
      <w:proofErr w:type="spellStart"/>
      <w:r w:rsidR="004514A7">
        <w:rPr>
          <w:lang w:val="sr-Cyrl-RS"/>
        </w:rPr>
        <w:t>кластерисана</w:t>
      </w:r>
      <w:proofErr w:type="spellEnd"/>
      <w:r>
        <w:rPr>
          <w:lang w:val="sr-Cyrl-RS"/>
        </w:rPr>
        <w:t>.</w:t>
      </w:r>
      <w:r w:rsidR="004514A7">
        <w:rPr>
          <w:lang w:val="sr-Cyrl-RS"/>
        </w:rPr>
        <w:t xml:space="preserve"> </w:t>
      </w:r>
    </w:p>
    <w:p w14:paraId="19E6D23D" w14:textId="020B6080" w:rsidR="00AA697E" w:rsidRDefault="00AA697E" w:rsidP="004514A7">
      <w:pPr>
        <w:rPr>
          <w:lang w:val="sr-Cyrl-RS"/>
        </w:rPr>
      </w:pPr>
    </w:p>
    <w:p w14:paraId="20E691FD" w14:textId="14CD6336" w:rsidR="00AA697E" w:rsidRDefault="00AA697E" w:rsidP="004514A7">
      <w:pPr>
        <w:rPr>
          <w:lang w:val="sr-Cyrl-RS"/>
        </w:rPr>
      </w:pPr>
    </w:p>
    <w:p w14:paraId="3DEFBD7B" w14:textId="702A4A12" w:rsidR="00AA697E" w:rsidRDefault="00AA697E" w:rsidP="004514A7">
      <w:pPr>
        <w:rPr>
          <w:lang w:val="sr-Cyrl-RS"/>
        </w:rPr>
      </w:pPr>
    </w:p>
    <w:p w14:paraId="3C517A98" w14:textId="094BF93C" w:rsidR="00AA697E" w:rsidRDefault="004359C6" w:rsidP="004514A7">
      <w:pPr>
        <w:rPr>
          <w:lang w:val="sr-Cyrl-R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A23E947" wp14:editId="17979C41">
                <wp:simplePos x="0" y="0"/>
                <wp:positionH relativeFrom="column">
                  <wp:posOffset>130997</wp:posOffset>
                </wp:positionH>
                <wp:positionV relativeFrom="paragraph">
                  <wp:posOffset>116205</wp:posOffset>
                </wp:positionV>
                <wp:extent cx="2463800" cy="635"/>
                <wp:effectExtent l="0" t="0" r="0" b="0"/>
                <wp:wrapSquare wrapText="bothSides"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3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9F5318" w14:textId="62768144" w:rsidR="004359C6" w:rsidRPr="005154B4" w:rsidRDefault="004359C6" w:rsidP="004359C6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sr-Cyrl-RS"/>
                              </w:rPr>
                            </w:pPr>
                            <w:bookmarkStart w:id="40" w:name="_Toc108033391"/>
                            <w:r>
                              <w:t xml:space="preserve">Слика </w:t>
                            </w:r>
                            <w:r w:rsidR="00B737DA">
                              <w:fldChar w:fldCharType="begin"/>
                            </w:r>
                            <w:r w:rsidR="00B737DA">
                              <w:instrText xml:space="preserve"> STYLEREF 2 \s </w:instrText>
                            </w:r>
                            <w:r w:rsidR="00B737DA">
                              <w:fldChar w:fldCharType="separate"/>
                            </w:r>
                            <w:r w:rsidR="00B737DA">
                              <w:rPr>
                                <w:noProof/>
                              </w:rPr>
                              <w:t>3.2</w:t>
                            </w:r>
                            <w:r w:rsidR="00B737DA">
                              <w:fldChar w:fldCharType="end"/>
                            </w:r>
                            <w:r w:rsidR="00B737DA">
                              <w:t>.</w:t>
                            </w:r>
                            <w:r w:rsidR="00B737DA">
                              <w:fldChar w:fldCharType="begin"/>
                            </w:r>
                            <w:r w:rsidR="00B737DA">
                              <w:instrText xml:space="preserve"> SEQ Слика \* ARABIC \s 2 </w:instrText>
                            </w:r>
                            <w:r w:rsidR="00B737DA">
                              <w:fldChar w:fldCharType="separate"/>
                            </w:r>
                            <w:r w:rsidR="00B737DA">
                              <w:rPr>
                                <w:noProof/>
                              </w:rPr>
                              <w:t>3</w:t>
                            </w:r>
                            <w:r w:rsidR="00B737DA">
                              <w:fldChar w:fldCharType="end"/>
                            </w:r>
                            <w:r>
                              <w:rPr>
                                <w:lang w:val="sr-Cyrl-RS"/>
                              </w:rPr>
                              <w:t xml:space="preserve"> </w:t>
                            </w:r>
                            <w:r w:rsidRPr="00607727">
                              <w:rPr>
                                <w:lang w:val="sr-Cyrl-RS"/>
                              </w:rPr>
                              <w:t xml:space="preserve"> </w:t>
                            </w:r>
                            <w:proofErr w:type="spellStart"/>
                            <w:r w:rsidRPr="00607727">
                              <w:rPr>
                                <w:lang w:val="sr-Cyrl-RS"/>
                              </w:rPr>
                              <w:t>Висуелизација</w:t>
                            </w:r>
                            <w:proofErr w:type="spellEnd"/>
                            <w:r w:rsidRPr="00607727">
                              <w:rPr>
                                <w:lang w:val="sr-Cyrl-RS"/>
                              </w:rPr>
                              <w:t xml:space="preserve"> SNet</w:t>
                            </w:r>
                            <w:r>
                              <w:rPr>
                                <w:lang w:val="en-US"/>
                              </w:rPr>
                              <w:t>F</w:t>
                            </w:r>
                            <w:r w:rsidRPr="00607727">
                              <w:rPr>
                                <w:lang w:val="sr-Cyrl-RS"/>
                              </w:rPr>
                              <w:t xml:space="preserve"> ЕР</w:t>
                            </w:r>
                            <w:bookmarkEnd w:id="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23E947" id="Text Box 117" o:spid="_x0000_s1027" type="#_x0000_t202" style="position:absolute;margin-left:10.3pt;margin-top:9.15pt;width:194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" stroked="f">
                <v:textbox style="mso-fit-shape-to-text:t" inset="0,0,0,0">
                  <w:txbxContent>
                    <w:p w14:paraId="049F5318" w14:textId="62768144" w:rsidR="004359C6" w:rsidRPr="005154B4" w:rsidRDefault="004359C6" w:rsidP="004359C6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sr-Cyrl-RS"/>
                        </w:rPr>
                      </w:pPr>
                      <w:bookmarkStart w:id="41" w:name="_Toc108033391"/>
                      <w:r>
                        <w:t xml:space="preserve">Слика </w:t>
                      </w:r>
                      <w:r w:rsidR="00B737DA">
                        <w:fldChar w:fldCharType="begin"/>
                      </w:r>
                      <w:r w:rsidR="00B737DA">
                        <w:instrText xml:space="preserve"> STYLEREF 2 \s </w:instrText>
                      </w:r>
                      <w:r w:rsidR="00B737DA">
                        <w:fldChar w:fldCharType="separate"/>
                      </w:r>
                      <w:r w:rsidR="00B737DA">
                        <w:rPr>
                          <w:noProof/>
                        </w:rPr>
                        <w:t>3.2</w:t>
                      </w:r>
                      <w:r w:rsidR="00B737DA">
                        <w:fldChar w:fldCharType="end"/>
                      </w:r>
                      <w:r w:rsidR="00B737DA">
                        <w:t>.</w:t>
                      </w:r>
                      <w:r w:rsidR="00B737DA">
                        <w:fldChar w:fldCharType="begin"/>
                      </w:r>
                      <w:r w:rsidR="00B737DA">
                        <w:instrText xml:space="preserve"> SEQ Слика \* ARABIC \s 2 </w:instrText>
                      </w:r>
                      <w:r w:rsidR="00B737DA">
                        <w:fldChar w:fldCharType="separate"/>
                      </w:r>
                      <w:r w:rsidR="00B737DA">
                        <w:rPr>
                          <w:noProof/>
                        </w:rPr>
                        <w:t>3</w:t>
                      </w:r>
                      <w:r w:rsidR="00B737DA">
                        <w:fldChar w:fldCharType="end"/>
                      </w:r>
                      <w:r>
                        <w:rPr>
                          <w:lang w:val="sr-Cyrl-RS"/>
                        </w:rPr>
                        <w:t xml:space="preserve"> </w:t>
                      </w:r>
                      <w:r w:rsidRPr="00607727">
                        <w:rPr>
                          <w:lang w:val="sr-Cyrl-RS"/>
                        </w:rPr>
                        <w:t xml:space="preserve"> </w:t>
                      </w:r>
                      <w:proofErr w:type="spellStart"/>
                      <w:r w:rsidRPr="00607727">
                        <w:rPr>
                          <w:lang w:val="sr-Cyrl-RS"/>
                        </w:rPr>
                        <w:t>Висуелизација</w:t>
                      </w:r>
                      <w:proofErr w:type="spellEnd"/>
                      <w:r w:rsidRPr="00607727">
                        <w:rPr>
                          <w:lang w:val="sr-Cyrl-RS"/>
                        </w:rPr>
                        <w:t xml:space="preserve"> SNet</w:t>
                      </w:r>
                      <w:r>
                        <w:rPr>
                          <w:lang w:val="en-US"/>
                        </w:rPr>
                        <w:t>F</w:t>
                      </w:r>
                      <w:r w:rsidRPr="00607727">
                        <w:rPr>
                          <w:lang w:val="sr-Cyrl-RS"/>
                        </w:rPr>
                        <w:t xml:space="preserve"> ЕР</w:t>
                      </w:r>
                      <w:bookmarkEnd w:id="41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9F717DD" w14:textId="0B151D91" w:rsidR="00AA697E" w:rsidRDefault="00AA697E" w:rsidP="004514A7">
      <w:pPr>
        <w:rPr>
          <w:lang w:val="sr-Cyrl-RS"/>
        </w:rPr>
      </w:pPr>
    </w:p>
    <w:p w14:paraId="7443534C" w14:textId="097D001E" w:rsidR="00AA697E" w:rsidRDefault="00AA697E" w:rsidP="004514A7">
      <w:pPr>
        <w:rPr>
          <w:lang w:val="sr-Cyrl-RS"/>
        </w:rPr>
      </w:pPr>
    </w:p>
    <w:p w14:paraId="78B283C7" w14:textId="58650B75" w:rsidR="00AA697E" w:rsidRDefault="00AA697E" w:rsidP="004514A7">
      <w:pPr>
        <w:rPr>
          <w:lang w:val="sr-Cyrl-RS"/>
        </w:rPr>
      </w:pPr>
    </w:p>
    <w:p w14:paraId="1DA38260" w14:textId="3BD62E06" w:rsidR="00AA697E" w:rsidRDefault="00AA697E" w:rsidP="004514A7">
      <w:pPr>
        <w:rPr>
          <w:lang w:val="sr-Cyrl-RS"/>
        </w:rPr>
      </w:pPr>
    </w:p>
    <w:p w14:paraId="769E3B30" w14:textId="69E4D8A9" w:rsidR="00AA697E" w:rsidRDefault="00AA697E" w:rsidP="004514A7">
      <w:pPr>
        <w:rPr>
          <w:lang w:val="sr-Cyrl-RS"/>
        </w:rPr>
      </w:pPr>
    </w:p>
    <w:p w14:paraId="1F024B5A" w14:textId="0571561D" w:rsidR="00AA697E" w:rsidRDefault="00AA697E" w:rsidP="00AA697E">
      <w:pPr>
        <w:rPr>
          <w:lang w:val="en-US"/>
        </w:rPr>
      </w:pPr>
    </w:p>
    <w:p w14:paraId="6B3F6001" w14:textId="35B61528" w:rsidR="00AA697E" w:rsidRDefault="00834C4A" w:rsidP="00AA697E">
      <w:r>
        <w:rPr>
          <w:noProof/>
          <w:lang w:val="sr-Cyrl-RS"/>
        </w:rPr>
        <w:drawing>
          <wp:anchor distT="0" distB="0" distL="114300" distR="114300" simplePos="0" relativeHeight="251662336" behindDoc="0" locked="0" layoutInCell="1" allowOverlap="1" wp14:anchorId="04D9F2AC" wp14:editId="46469EF5">
            <wp:simplePos x="0" y="0"/>
            <wp:positionH relativeFrom="column">
              <wp:posOffset>-14605</wp:posOffset>
            </wp:positionH>
            <wp:positionV relativeFrom="paragraph">
              <wp:posOffset>23495</wp:posOffset>
            </wp:positionV>
            <wp:extent cx="2422525" cy="1799590"/>
            <wp:effectExtent l="0" t="0" r="0" b="0"/>
            <wp:wrapSquare wrapText="bothSides"/>
            <wp:docPr id="82" name="Picture 82" descr="Ic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Ico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525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697E">
        <w:rPr>
          <w:lang w:val="sr-Cyrl-RS"/>
        </w:rPr>
        <w:t xml:space="preserve">Визуелизација </w:t>
      </w:r>
      <w:proofErr w:type="spellStart"/>
      <w:r w:rsidR="00AA697E">
        <w:t>SNet</w:t>
      </w:r>
      <w:proofErr w:type="spellEnd"/>
      <w:r w:rsidR="00AA697E">
        <w:rPr>
          <w:lang w:val="en-US"/>
        </w:rPr>
        <w:t>F</w:t>
      </w:r>
      <w:r w:rsidR="00AA697E">
        <w:t>:</w:t>
      </w:r>
    </w:p>
    <w:p w14:paraId="7953019E" w14:textId="59A5901A" w:rsidR="00AA697E" w:rsidRDefault="00AA697E" w:rsidP="00AA697E">
      <w:r>
        <w:t> </w:t>
      </w:r>
    </w:p>
    <w:p w14:paraId="3FE66905" w14:textId="77B38DBE" w:rsidR="00AA697E" w:rsidRDefault="00AA697E" w:rsidP="00AA697E">
      <w:pPr>
        <w:rPr>
          <w:lang w:val="sr-Cyrl-RS"/>
        </w:rPr>
      </w:pPr>
      <w:r>
        <w:rPr>
          <w:lang w:val="sr-Cyrl-RS"/>
        </w:rPr>
        <w:t>Како се креирање случајне мреже врши на основу броја ивица и чворова, као и оригиналн</w:t>
      </w:r>
      <w:r w:rsidR="00BF0F9F">
        <w:rPr>
          <w:lang w:val="sr-Cyrl-RS"/>
        </w:rPr>
        <w:t xml:space="preserve">а </w:t>
      </w:r>
      <w:proofErr w:type="spellStart"/>
      <w:r w:rsidR="00BF0F9F">
        <w:rPr>
          <w:lang w:val="en-US"/>
        </w:rPr>
        <w:t>SNetT</w:t>
      </w:r>
      <w:proofErr w:type="spellEnd"/>
      <w:r w:rsidR="00BF0F9F">
        <w:rPr>
          <w:lang w:val="sr-Cyrl-RS"/>
        </w:rPr>
        <w:t xml:space="preserve"> мрежа, </w:t>
      </w:r>
      <w:proofErr w:type="spellStart"/>
      <w:r w:rsidR="00BF0F9F">
        <w:rPr>
          <w:lang w:val="sr-Cyrl-RS"/>
        </w:rPr>
        <w:t>Ердош-Рењи</w:t>
      </w:r>
      <w:proofErr w:type="spellEnd"/>
      <w:r w:rsidR="00BF0F9F">
        <w:rPr>
          <w:lang w:val="sr-Cyrl-RS"/>
        </w:rPr>
        <w:t xml:space="preserve"> је такође комплетан </w:t>
      </w:r>
      <w:proofErr w:type="spellStart"/>
      <w:r w:rsidR="00BF0F9F">
        <w:rPr>
          <w:lang w:val="sr-Cyrl-RS"/>
        </w:rPr>
        <w:t>граф</w:t>
      </w:r>
      <w:proofErr w:type="spellEnd"/>
      <w:r w:rsidR="00BF0F9F">
        <w:rPr>
          <w:lang w:val="sr-Cyrl-RS"/>
        </w:rPr>
        <w:t>. Отуд су вредности на слици идентичне. Ова мрежа је један једини кластер.</w:t>
      </w:r>
      <w:r>
        <w:rPr>
          <w:lang w:val="sr-Cyrl-RS"/>
        </w:rPr>
        <w:t xml:space="preserve"> </w:t>
      </w:r>
    </w:p>
    <w:p w14:paraId="00C96413" w14:textId="5A13374D" w:rsidR="00834C4A" w:rsidRDefault="00834C4A" w:rsidP="00AA697E">
      <w:pPr>
        <w:rPr>
          <w:lang w:val="sr-Cyrl-RS"/>
        </w:rPr>
      </w:pPr>
    </w:p>
    <w:p w14:paraId="26014BFC" w14:textId="08A2B064" w:rsidR="00834C4A" w:rsidRDefault="00834C4A" w:rsidP="00AA697E">
      <w:pPr>
        <w:rPr>
          <w:lang w:val="sr-Cyrl-RS"/>
        </w:rPr>
      </w:pPr>
    </w:p>
    <w:p w14:paraId="3D1ED6F1" w14:textId="42A52885" w:rsidR="00834C4A" w:rsidRDefault="00834C4A" w:rsidP="00AA697E">
      <w:pPr>
        <w:rPr>
          <w:lang w:val="sr-Cyrl-RS"/>
        </w:rPr>
      </w:pPr>
    </w:p>
    <w:p w14:paraId="55105939" w14:textId="25567135" w:rsidR="004359C6" w:rsidRDefault="004359C6" w:rsidP="00AA697E">
      <w:pPr>
        <w:rPr>
          <w:lang w:val="sr-Cyrl-R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83FCBD7" wp14:editId="5203C8C5">
                <wp:simplePos x="0" y="0"/>
                <wp:positionH relativeFrom="column">
                  <wp:posOffset>166930</wp:posOffset>
                </wp:positionH>
                <wp:positionV relativeFrom="paragraph">
                  <wp:posOffset>127635</wp:posOffset>
                </wp:positionV>
                <wp:extent cx="2422525" cy="635"/>
                <wp:effectExtent l="0" t="0" r="0" b="0"/>
                <wp:wrapSquare wrapText="bothSides"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2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B56DD8" w14:textId="640BA606" w:rsidR="004359C6" w:rsidRPr="00C22FC7" w:rsidRDefault="004359C6" w:rsidP="004359C6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sr-Cyrl-RS"/>
                              </w:rPr>
                            </w:pPr>
                            <w:bookmarkStart w:id="42" w:name="_Toc108033392"/>
                            <w:r>
                              <w:t xml:space="preserve">Слика </w:t>
                            </w:r>
                            <w:r w:rsidR="00B737DA">
                              <w:fldChar w:fldCharType="begin"/>
                            </w:r>
                            <w:r w:rsidR="00B737DA">
                              <w:instrText xml:space="preserve"> STYLEREF 2 \s </w:instrText>
                            </w:r>
                            <w:r w:rsidR="00B737DA">
                              <w:fldChar w:fldCharType="separate"/>
                            </w:r>
                            <w:r w:rsidR="00B737DA">
                              <w:rPr>
                                <w:noProof/>
                              </w:rPr>
                              <w:t>3.2</w:t>
                            </w:r>
                            <w:r w:rsidR="00B737DA">
                              <w:fldChar w:fldCharType="end"/>
                            </w:r>
                            <w:r w:rsidR="00B737DA">
                              <w:t>.</w:t>
                            </w:r>
                            <w:r w:rsidR="00B737DA">
                              <w:fldChar w:fldCharType="begin"/>
                            </w:r>
                            <w:r w:rsidR="00B737DA">
                              <w:instrText xml:space="preserve"> SEQ Слика \* ARABIC \s 2 </w:instrText>
                            </w:r>
                            <w:r w:rsidR="00B737DA">
                              <w:fldChar w:fldCharType="separate"/>
                            </w:r>
                            <w:r w:rsidR="00B737DA">
                              <w:rPr>
                                <w:noProof/>
                              </w:rPr>
                              <w:t>4</w:t>
                            </w:r>
                            <w:r w:rsidR="00B737DA">
                              <w:fldChar w:fldCharType="end"/>
                            </w:r>
                            <w:r>
                              <w:t xml:space="preserve"> </w:t>
                            </w:r>
                            <w:r w:rsidRPr="001F1B00">
                              <w:t xml:space="preserve"> </w:t>
                            </w:r>
                            <w:proofErr w:type="spellStart"/>
                            <w:r w:rsidRPr="001F1B00">
                              <w:t>Висуелизација</w:t>
                            </w:r>
                            <w:proofErr w:type="spellEnd"/>
                            <w:r w:rsidRPr="001F1B00">
                              <w:t xml:space="preserve"> SNet</w:t>
                            </w:r>
                            <w:r>
                              <w:t>T</w:t>
                            </w:r>
                            <w:r w:rsidRPr="001F1B00">
                              <w:t xml:space="preserve"> ЕР</w:t>
                            </w:r>
                            <w:bookmarkEnd w:id="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3FCBD7" id="Text Box 118" o:spid="_x0000_s1028" type="#_x0000_t202" style="position:absolute;margin-left:13.15pt;margin-top:10.05pt;width:190.75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" stroked="f">
                <v:textbox style="mso-fit-shape-to-text:t" inset="0,0,0,0">
                  <w:txbxContent>
                    <w:p w14:paraId="64B56DD8" w14:textId="640BA606" w:rsidR="004359C6" w:rsidRPr="00C22FC7" w:rsidRDefault="004359C6" w:rsidP="004359C6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sr-Cyrl-RS"/>
                        </w:rPr>
                      </w:pPr>
                      <w:bookmarkStart w:id="43" w:name="_Toc108033392"/>
                      <w:r>
                        <w:t xml:space="preserve">Слика </w:t>
                      </w:r>
                      <w:r w:rsidR="00B737DA">
                        <w:fldChar w:fldCharType="begin"/>
                      </w:r>
                      <w:r w:rsidR="00B737DA">
                        <w:instrText xml:space="preserve"> STYLEREF 2 \s </w:instrText>
                      </w:r>
                      <w:r w:rsidR="00B737DA">
                        <w:fldChar w:fldCharType="separate"/>
                      </w:r>
                      <w:r w:rsidR="00B737DA">
                        <w:rPr>
                          <w:noProof/>
                        </w:rPr>
                        <w:t>3.2</w:t>
                      </w:r>
                      <w:r w:rsidR="00B737DA">
                        <w:fldChar w:fldCharType="end"/>
                      </w:r>
                      <w:r w:rsidR="00B737DA">
                        <w:t>.</w:t>
                      </w:r>
                      <w:r w:rsidR="00B737DA">
                        <w:fldChar w:fldCharType="begin"/>
                      </w:r>
                      <w:r w:rsidR="00B737DA">
                        <w:instrText xml:space="preserve"> SEQ Слика \* ARABIC \s 2 </w:instrText>
                      </w:r>
                      <w:r w:rsidR="00B737DA">
                        <w:fldChar w:fldCharType="separate"/>
                      </w:r>
                      <w:r w:rsidR="00B737DA">
                        <w:rPr>
                          <w:noProof/>
                        </w:rPr>
                        <w:t>4</w:t>
                      </w:r>
                      <w:r w:rsidR="00B737DA">
                        <w:fldChar w:fldCharType="end"/>
                      </w:r>
                      <w:r>
                        <w:t xml:space="preserve"> </w:t>
                      </w:r>
                      <w:r w:rsidRPr="001F1B00">
                        <w:t xml:space="preserve"> </w:t>
                      </w:r>
                      <w:proofErr w:type="spellStart"/>
                      <w:r w:rsidRPr="001F1B00">
                        <w:t>Висуелизација</w:t>
                      </w:r>
                      <w:proofErr w:type="spellEnd"/>
                      <w:r w:rsidRPr="001F1B00">
                        <w:t xml:space="preserve"> SNet</w:t>
                      </w:r>
                      <w:r>
                        <w:t>T</w:t>
                      </w:r>
                      <w:r w:rsidRPr="001F1B00">
                        <w:t xml:space="preserve"> ЕР</w:t>
                      </w:r>
                      <w:bookmarkEnd w:id="43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FF1110C" w14:textId="77777777" w:rsidR="004359C6" w:rsidRDefault="004359C6" w:rsidP="00AA697E">
      <w:pPr>
        <w:rPr>
          <w:lang w:val="sr-Cyrl-RS"/>
        </w:rPr>
      </w:pPr>
    </w:p>
    <w:p w14:paraId="2D925A2E" w14:textId="7C5E9160" w:rsidR="00834C4A" w:rsidRDefault="00834C4A" w:rsidP="00AA697E">
      <w:pPr>
        <w:rPr>
          <w:lang w:val="sr-Cyrl-RS"/>
        </w:rPr>
      </w:pPr>
    </w:p>
    <w:p w14:paraId="58195733" w14:textId="6C172F29" w:rsidR="00834C4A" w:rsidRDefault="004359C6" w:rsidP="00AA697E">
      <w:pPr>
        <w:rPr>
          <w:lang w:val="sr-Cyrl-RS"/>
        </w:rPr>
      </w:pPr>
      <w:r>
        <w:rPr>
          <w:noProof/>
          <w:lang w:val="sr-Cyrl-RS"/>
        </w:rPr>
        <w:drawing>
          <wp:anchor distT="0" distB="0" distL="114300" distR="114300" simplePos="0" relativeHeight="251663360" behindDoc="0" locked="0" layoutInCell="1" allowOverlap="1" wp14:anchorId="7A91E3CD" wp14:editId="3CF2D69D">
            <wp:simplePos x="0" y="0"/>
            <wp:positionH relativeFrom="column">
              <wp:posOffset>-14156</wp:posOffset>
            </wp:positionH>
            <wp:positionV relativeFrom="page">
              <wp:posOffset>3904615</wp:posOffset>
            </wp:positionV>
            <wp:extent cx="2477770" cy="1799590"/>
            <wp:effectExtent l="0" t="0" r="0" b="0"/>
            <wp:wrapSquare wrapText="bothSides"/>
            <wp:docPr id="83" name="Picture 8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7770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8215C4F" w14:textId="30BAFCCF" w:rsidR="004514A7" w:rsidRDefault="00BF0F9F">
      <w:pPr>
        <w:rPr>
          <w:lang w:val="en-US"/>
        </w:rPr>
      </w:pPr>
      <w:proofErr w:type="spellStart"/>
      <w:r>
        <w:rPr>
          <w:lang w:val="sr-Cyrl-RS"/>
        </w:rPr>
        <w:t>Визиелизација</w:t>
      </w:r>
      <w:proofErr w:type="spellEnd"/>
      <w:r>
        <w:rPr>
          <w:lang w:val="sr-Cyrl-RS"/>
        </w:rPr>
        <w:t xml:space="preserve"> </w:t>
      </w:r>
      <w:proofErr w:type="spellStart"/>
      <w:r>
        <w:rPr>
          <w:lang w:val="en-US"/>
        </w:rPr>
        <w:t>UserNet</w:t>
      </w:r>
      <w:proofErr w:type="spellEnd"/>
      <w:r>
        <w:rPr>
          <w:lang w:val="en-US"/>
        </w:rPr>
        <w:t>:</w:t>
      </w:r>
    </w:p>
    <w:p w14:paraId="49604268" w14:textId="536A95C8" w:rsidR="00BF0F9F" w:rsidRDefault="00BF0F9F">
      <w:pPr>
        <w:rPr>
          <w:lang w:val="sr-Cyrl-RS"/>
        </w:rPr>
      </w:pPr>
    </w:p>
    <w:p w14:paraId="133CF87B" w14:textId="52266F73" w:rsidR="004514A7" w:rsidRDefault="00BF0F9F">
      <w:pPr>
        <w:rPr>
          <w:lang w:val="sr-Cyrl-RS"/>
        </w:rPr>
      </w:pPr>
      <w:r>
        <w:rPr>
          <w:lang w:val="sr-Cyrl-RS"/>
        </w:rPr>
        <w:t xml:space="preserve">На први поглед, две расподеле јако личе. Из тога се може закључити да не постоји нека природан начин повезивања чворова, већ је, слично </w:t>
      </w:r>
      <w:proofErr w:type="spellStart"/>
      <w:r>
        <w:rPr>
          <w:lang w:val="sr-Cyrl-RS"/>
        </w:rPr>
        <w:t>Ердош-Рењи</w:t>
      </w:r>
      <w:proofErr w:type="spellEnd"/>
      <w:r>
        <w:rPr>
          <w:lang w:val="sr-Cyrl-RS"/>
        </w:rPr>
        <w:t xml:space="preserve"> мрежи, повезивање насумично.</w:t>
      </w:r>
    </w:p>
    <w:p w14:paraId="278E6DB7" w14:textId="7B06B69C" w:rsidR="00BF0F9F" w:rsidRPr="00BF0F9F" w:rsidRDefault="00BF0F9F">
      <w:pPr>
        <w:rPr>
          <w:lang w:val="sr-Cyrl-RS"/>
        </w:rPr>
      </w:pPr>
      <w:r>
        <w:rPr>
          <w:lang w:val="sr-Cyrl-RS"/>
        </w:rPr>
        <w:t xml:space="preserve">Такође, са слике се примећује да су вредности расподеле коефицијента </w:t>
      </w:r>
      <w:proofErr w:type="spellStart"/>
      <w:r>
        <w:rPr>
          <w:lang w:val="sr-Cyrl-RS"/>
        </w:rPr>
        <w:t>кластеризације</w:t>
      </w:r>
      <w:proofErr w:type="spellEnd"/>
      <w:r>
        <w:rPr>
          <w:lang w:val="sr-Cyrl-RS"/>
        </w:rPr>
        <w:t xml:space="preserve"> јако мали, па </w:t>
      </w:r>
      <w:r w:rsidR="005A431D">
        <w:rPr>
          <w:lang w:val="sr-Cyrl-RS"/>
        </w:rPr>
        <w:t xml:space="preserve">се долази до закључка да мрежа није изражено </w:t>
      </w:r>
      <w:proofErr w:type="spellStart"/>
      <w:r w:rsidR="005A431D">
        <w:rPr>
          <w:lang w:val="sr-Cyrl-RS"/>
        </w:rPr>
        <w:t>кластерисана</w:t>
      </w:r>
      <w:proofErr w:type="spellEnd"/>
      <w:r w:rsidR="005A431D">
        <w:rPr>
          <w:lang w:val="sr-Cyrl-RS"/>
        </w:rPr>
        <w:t>.</w:t>
      </w:r>
    </w:p>
    <w:p w14:paraId="7573F667" w14:textId="4B98694B" w:rsidR="00BF0F9F" w:rsidRDefault="004359C6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9E94998" wp14:editId="5E516684">
                <wp:simplePos x="0" y="0"/>
                <wp:positionH relativeFrom="column">
                  <wp:posOffset>110490</wp:posOffset>
                </wp:positionH>
                <wp:positionV relativeFrom="paragraph">
                  <wp:posOffset>161925</wp:posOffset>
                </wp:positionV>
                <wp:extent cx="2477770" cy="635"/>
                <wp:effectExtent l="0" t="0" r="0" b="0"/>
                <wp:wrapSquare wrapText="bothSides"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77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5196C9" w14:textId="18AC8D42" w:rsidR="004359C6" w:rsidRPr="00C43D68" w:rsidRDefault="004359C6" w:rsidP="004359C6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  <w:lang w:val="sr-Cyrl-RS"/>
                              </w:rPr>
                            </w:pPr>
                            <w:bookmarkStart w:id="44" w:name="_Toc108033393"/>
                            <w:r>
                              <w:t xml:space="preserve">Слика </w:t>
                            </w:r>
                            <w:r w:rsidR="00B737DA">
                              <w:fldChar w:fldCharType="begin"/>
                            </w:r>
                            <w:r w:rsidR="00B737DA">
                              <w:instrText xml:space="preserve"> STYLEREF 2 \s </w:instrText>
                            </w:r>
                            <w:r w:rsidR="00B737DA">
                              <w:fldChar w:fldCharType="separate"/>
                            </w:r>
                            <w:r w:rsidR="00B737DA">
                              <w:rPr>
                                <w:noProof/>
                              </w:rPr>
                              <w:t>3.2</w:t>
                            </w:r>
                            <w:r w:rsidR="00B737DA">
                              <w:fldChar w:fldCharType="end"/>
                            </w:r>
                            <w:r w:rsidR="00B737DA">
                              <w:t>.</w:t>
                            </w:r>
                            <w:r w:rsidR="00B737DA">
                              <w:fldChar w:fldCharType="begin"/>
                            </w:r>
                            <w:r w:rsidR="00B737DA">
                              <w:instrText xml:space="preserve"> SEQ Слика \* ARABIC \s 2 </w:instrText>
                            </w:r>
                            <w:r w:rsidR="00B737DA">
                              <w:fldChar w:fldCharType="separate"/>
                            </w:r>
                            <w:r w:rsidR="00B737DA">
                              <w:rPr>
                                <w:noProof/>
                              </w:rPr>
                              <w:t>5</w:t>
                            </w:r>
                            <w:r w:rsidR="00B737DA">
                              <w:fldChar w:fldCharType="end"/>
                            </w:r>
                            <w:r>
                              <w:t xml:space="preserve"> </w:t>
                            </w:r>
                            <w:r w:rsidRPr="00F0039D">
                              <w:t xml:space="preserve"> </w:t>
                            </w:r>
                            <w:proofErr w:type="spellStart"/>
                            <w:r w:rsidRPr="00F0039D">
                              <w:t>Висуелизација</w:t>
                            </w:r>
                            <w:proofErr w:type="spellEnd"/>
                            <w:r w:rsidRPr="00F0039D">
                              <w:t xml:space="preserve"> </w:t>
                            </w:r>
                            <w:r>
                              <w:t>UserNet</w:t>
                            </w:r>
                            <w:r w:rsidRPr="00F0039D">
                              <w:t xml:space="preserve"> ЕР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E94998" id="Text Box 119" o:spid="_x0000_s1029" type="#_x0000_t202" style="position:absolute;margin-left:8.7pt;margin-top:12.75pt;width:195.1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" stroked="f">
                <v:textbox style="mso-fit-shape-to-text:t" inset="0,0,0,0">
                  <w:txbxContent>
                    <w:p w14:paraId="795196C9" w14:textId="18AC8D42" w:rsidR="004359C6" w:rsidRPr="00C43D68" w:rsidRDefault="004359C6" w:rsidP="004359C6">
                      <w:pPr>
                        <w:pStyle w:val="Caption"/>
                        <w:rPr>
                          <w:noProof/>
                          <w:sz w:val="24"/>
                          <w:szCs w:val="24"/>
                          <w:lang w:val="sr-Cyrl-RS"/>
                        </w:rPr>
                      </w:pPr>
                      <w:bookmarkStart w:id="45" w:name="_Toc108033393"/>
                      <w:r>
                        <w:t xml:space="preserve">Слика </w:t>
                      </w:r>
                      <w:r w:rsidR="00B737DA">
                        <w:fldChar w:fldCharType="begin"/>
                      </w:r>
                      <w:r w:rsidR="00B737DA">
                        <w:instrText xml:space="preserve"> STYLEREF 2 \s </w:instrText>
                      </w:r>
                      <w:r w:rsidR="00B737DA">
                        <w:fldChar w:fldCharType="separate"/>
                      </w:r>
                      <w:r w:rsidR="00B737DA">
                        <w:rPr>
                          <w:noProof/>
                        </w:rPr>
                        <w:t>3.2</w:t>
                      </w:r>
                      <w:r w:rsidR="00B737DA">
                        <w:fldChar w:fldCharType="end"/>
                      </w:r>
                      <w:r w:rsidR="00B737DA">
                        <w:t>.</w:t>
                      </w:r>
                      <w:r w:rsidR="00B737DA">
                        <w:fldChar w:fldCharType="begin"/>
                      </w:r>
                      <w:r w:rsidR="00B737DA">
                        <w:instrText xml:space="preserve"> SEQ Слика \* ARABIC \s 2 </w:instrText>
                      </w:r>
                      <w:r w:rsidR="00B737DA">
                        <w:fldChar w:fldCharType="separate"/>
                      </w:r>
                      <w:r w:rsidR="00B737DA">
                        <w:rPr>
                          <w:noProof/>
                        </w:rPr>
                        <w:t>5</w:t>
                      </w:r>
                      <w:r w:rsidR="00B737DA">
                        <w:fldChar w:fldCharType="end"/>
                      </w:r>
                      <w:r>
                        <w:t xml:space="preserve"> </w:t>
                      </w:r>
                      <w:r w:rsidRPr="00F0039D">
                        <w:t xml:space="preserve"> </w:t>
                      </w:r>
                      <w:proofErr w:type="spellStart"/>
                      <w:r w:rsidRPr="00F0039D">
                        <w:t>Висуелизација</w:t>
                      </w:r>
                      <w:proofErr w:type="spellEnd"/>
                      <w:r w:rsidRPr="00F0039D">
                        <w:t xml:space="preserve"> </w:t>
                      </w:r>
                      <w:r>
                        <w:t>UserNet</w:t>
                      </w:r>
                      <w:r w:rsidRPr="00F0039D">
                        <w:t xml:space="preserve"> ЕР</w:t>
                      </w:r>
                      <w:bookmarkEnd w:id="45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FB35758" w14:textId="732B28E6" w:rsidR="005A431D" w:rsidRDefault="005A431D">
      <w:pPr>
        <w:rPr>
          <w:lang w:val="en-US"/>
        </w:rPr>
      </w:pPr>
    </w:p>
    <w:p w14:paraId="09DCB2B0" w14:textId="4E2ACCAB" w:rsidR="00BF0F9F" w:rsidRDefault="00BF0F9F">
      <w:pPr>
        <w:rPr>
          <w:lang w:val="en-US"/>
        </w:rPr>
      </w:pPr>
    </w:p>
    <w:p w14:paraId="5AFAA625" w14:textId="77777777" w:rsidR="005A431D" w:rsidRDefault="005A431D">
      <w:pPr>
        <w:rPr>
          <w:lang w:val="en-US"/>
        </w:rPr>
      </w:pPr>
    </w:p>
    <w:p w14:paraId="6B442191" w14:textId="492BB9DB" w:rsidR="005A431D" w:rsidRDefault="005A431D" w:rsidP="00B737DA">
      <w:pPr>
        <w:pStyle w:val="Heading3"/>
      </w:pPr>
      <w:bookmarkStart w:id="46" w:name="_Toc108032760"/>
      <w:r>
        <w:t>На основу питања 8 и 10, закључити да ли мреже показују особине малог-света.</w:t>
      </w:r>
      <w:bookmarkEnd w:id="46"/>
    </w:p>
    <w:p w14:paraId="0EFD0B94" w14:textId="16BE5AC2" w:rsidR="00BF0F9F" w:rsidRDefault="005A431D" w:rsidP="00715724">
      <w:pPr>
        <w:pStyle w:val="Osnovnitekst"/>
        <w:rPr>
          <w:lang w:val="en-US"/>
        </w:rPr>
      </w:pPr>
      <w:r>
        <w:rPr>
          <w:lang w:val="sr-Cyrl-RS"/>
        </w:rPr>
        <w:t xml:space="preserve">Особину малог-цвета мрежа показује уколико је мала вредност просечне удаљености и уколико је висок степен </w:t>
      </w:r>
      <w:proofErr w:type="spellStart"/>
      <w:r>
        <w:rPr>
          <w:lang w:val="sr-Cyrl-RS"/>
        </w:rPr>
        <w:t>кластеризације</w:t>
      </w:r>
      <w:proofErr w:type="spellEnd"/>
      <w:r>
        <w:rPr>
          <w:lang w:val="sr-Cyrl-RS"/>
        </w:rPr>
        <w:t>.</w:t>
      </w:r>
      <w:r w:rsidR="00715724">
        <w:rPr>
          <w:lang w:val="en-US"/>
        </w:rPr>
        <w:t xml:space="preserve"> </w:t>
      </w:r>
    </w:p>
    <w:p w14:paraId="1FAC72EF" w14:textId="0D3A0982" w:rsidR="00715724" w:rsidRDefault="00715724" w:rsidP="00715724">
      <w:pPr>
        <w:pStyle w:val="Osnovnitekst"/>
        <w:rPr>
          <w:lang w:val="en-US"/>
        </w:rPr>
      </w:pPr>
      <w:r>
        <w:rPr>
          <w:lang w:val="sr-Cyrl-RS"/>
        </w:rPr>
        <w:t xml:space="preserve">Како се резултати из </w:t>
      </w:r>
      <w:r>
        <w:rPr>
          <w:lang w:val="en-US"/>
        </w:rPr>
        <w:t xml:space="preserve">Gephi </w:t>
      </w:r>
      <w:r>
        <w:rPr>
          <w:lang w:val="sr-Cyrl-RS"/>
        </w:rPr>
        <w:t xml:space="preserve">и из </w:t>
      </w:r>
      <w:proofErr w:type="spellStart"/>
      <w:r>
        <w:rPr>
          <w:lang w:val="en-US"/>
        </w:rPr>
        <w:t>NetworkX</w:t>
      </w:r>
      <w:proofErr w:type="spellEnd"/>
      <w:r>
        <w:rPr>
          <w:lang w:val="en-US"/>
        </w:rPr>
        <w:t xml:space="preserve"> </w:t>
      </w:r>
      <w:r>
        <w:rPr>
          <w:lang w:val="sr-Cyrl-RS"/>
        </w:rPr>
        <w:t xml:space="preserve">не подударају, а за неке </w:t>
      </w:r>
      <w:proofErr w:type="spellStart"/>
      <w:r>
        <w:rPr>
          <w:lang w:val="sr-Cyrl-RS"/>
        </w:rPr>
        <w:t>графове</w:t>
      </w:r>
      <w:proofErr w:type="spellEnd"/>
      <w:r>
        <w:rPr>
          <w:lang w:val="sr-Cyrl-RS"/>
        </w:rPr>
        <w:t xml:space="preserve"> чак није могуће ни покренути због неповезаности потпуно повезаног </w:t>
      </w:r>
      <w:proofErr w:type="spellStart"/>
      <w:r>
        <w:rPr>
          <w:lang w:val="sr-Cyrl-RS"/>
        </w:rPr>
        <w:t>графа</w:t>
      </w:r>
      <w:proofErr w:type="spellEnd"/>
      <w:r>
        <w:rPr>
          <w:lang w:val="sr-Cyrl-RS"/>
        </w:rPr>
        <w:t>, није било могуће срачунати одговоре за све мреже.</w:t>
      </w:r>
      <w:r w:rsidR="005640A6">
        <w:rPr>
          <w:lang w:val="en-US"/>
        </w:rPr>
        <w:t xml:space="preserve"> </w:t>
      </w:r>
    </w:p>
    <w:p w14:paraId="6B9696F6" w14:textId="4FAC8C9D" w:rsidR="00C774F8" w:rsidRPr="004359C6" w:rsidRDefault="00C774F8" w:rsidP="004359C6">
      <w:pPr>
        <w:pStyle w:val="Osnovnitekst"/>
        <w:rPr>
          <w:lang w:val="en-US"/>
        </w:rPr>
      </w:pPr>
      <w:r>
        <w:rPr>
          <w:lang w:val="en-US"/>
        </w:rPr>
        <w:t>Sigma = (C/Cr) / (L/Lr) &gt; 1</w:t>
      </w:r>
      <w:r>
        <w:rPr>
          <w:lang w:val="sr-Cyrl-RS"/>
        </w:rPr>
        <w:t xml:space="preserve"> </w:t>
      </w:r>
      <w:r>
        <w:rPr>
          <w:lang w:val="en-US"/>
        </w:rPr>
        <w:t>== small-world</w:t>
      </w:r>
      <w:r w:rsidR="004359C6">
        <w:rPr>
          <w:lang w:val="en-US"/>
        </w:rPr>
        <w:tab/>
      </w:r>
      <w:r w:rsidR="004359C6" w:rsidRPr="004359C6">
        <w:rPr>
          <w:i/>
          <w:iCs/>
          <w:lang w:val="en-US"/>
        </w:rPr>
        <w:t xml:space="preserve">(r = </w:t>
      </w:r>
      <w:proofErr w:type="spellStart"/>
      <w:r w:rsidRPr="004359C6">
        <w:rPr>
          <w:i/>
          <w:iCs/>
          <w:lang w:val="sr-Cyrl-RS"/>
        </w:rPr>
        <w:t>Ердош-Рењи</w:t>
      </w:r>
      <w:proofErr w:type="spellEnd"/>
      <w:r w:rsidRPr="004359C6">
        <w:rPr>
          <w:i/>
          <w:iCs/>
          <w:lang w:val="sr-Cyrl-RS"/>
        </w:rPr>
        <w:t xml:space="preserve"> мреже</w:t>
      </w:r>
      <w:r w:rsidR="004359C6" w:rsidRPr="004359C6">
        <w:rPr>
          <w:i/>
          <w:iCs/>
          <w:lang w:val="en-US"/>
        </w:rPr>
        <w:t>)</w:t>
      </w:r>
    </w:p>
    <w:p w14:paraId="6215F34A" w14:textId="6D4D3CCC" w:rsidR="00C774F8" w:rsidRDefault="00C774F8" w:rsidP="00715724">
      <w:pPr>
        <w:pStyle w:val="Osnovnitekst"/>
        <w:rPr>
          <w:lang w:val="sr-Cyrl-RS"/>
        </w:rPr>
      </w:pPr>
      <w:r>
        <w:rPr>
          <w:lang w:val="sr-Cyrl-RS"/>
        </w:rPr>
        <w:t>Резултати који су успели да се изврше:</w:t>
      </w:r>
    </w:p>
    <w:p w14:paraId="472244E9" w14:textId="085AB9D6" w:rsidR="00C774F8" w:rsidRDefault="00C774F8" w:rsidP="00C774F8">
      <w:pPr>
        <w:pStyle w:val="Osnovnitekst"/>
        <w:ind w:left="675"/>
        <w:rPr>
          <w:lang w:val="sr-Cyrl-RS"/>
        </w:rPr>
      </w:pPr>
      <w:proofErr w:type="spellStart"/>
      <w:r>
        <w:rPr>
          <w:lang w:val="en-US"/>
        </w:rPr>
        <w:t>SNet</w:t>
      </w:r>
      <w:proofErr w:type="spellEnd"/>
      <w:r>
        <w:rPr>
          <w:lang w:val="en-US"/>
        </w:rPr>
        <w:t xml:space="preserve">: </w:t>
      </w:r>
      <w:r>
        <w:rPr>
          <w:lang w:val="sr-Cyrl-RS"/>
        </w:rPr>
        <w:t>Јесте, по формули за вредност сигме.</w:t>
      </w:r>
    </w:p>
    <w:p w14:paraId="1B980529" w14:textId="66BEABBC" w:rsidR="00C774F8" w:rsidRPr="00C774F8" w:rsidRDefault="00C774F8" w:rsidP="00C774F8">
      <w:pPr>
        <w:pStyle w:val="Osnovnitekst"/>
        <w:ind w:left="675"/>
        <w:rPr>
          <w:lang w:val="sr-Cyrl-RS"/>
        </w:rPr>
      </w:pPr>
      <w:proofErr w:type="spellStart"/>
      <w:r>
        <w:rPr>
          <w:lang w:val="en-US"/>
        </w:rPr>
        <w:t>UserNet</w:t>
      </w:r>
      <w:proofErr w:type="spellEnd"/>
      <w:r>
        <w:rPr>
          <w:lang w:val="en-US"/>
        </w:rPr>
        <w:t xml:space="preserve">: </w:t>
      </w:r>
      <w:r>
        <w:rPr>
          <w:lang w:val="sr-Cyrl-RS"/>
        </w:rPr>
        <w:t>Јесте, по формули за вредност сигме.</w:t>
      </w:r>
    </w:p>
    <w:p w14:paraId="54BF787F" w14:textId="4CC13373" w:rsidR="005640A6" w:rsidRDefault="005640A6" w:rsidP="00715724">
      <w:pPr>
        <w:pStyle w:val="Osnovnitekst"/>
        <w:rPr>
          <w:lang w:val="sr-Cyrl-RS"/>
        </w:rPr>
      </w:pPr>
      <w:r>
        <w:rPr>
          <w:lang w:val="sr-Cyrl-RS"/>
        </w:rPr>
        <w:lastRenderedPageBreak/>
        <w:t xml:space="preserve">Слободна процена: </w:t>
      </w:r>
    </w:p>
    <w:p w14:paraId="2ADF9BA5" w14:textId="26BA4295" w:rsidR="005640A6" w:rsidRDefault="005640A6" w:rsidP="00C774F8">
      <w:pPr>
        <w:pStyle w:val="Osnovnitekst"/>
        <w:ind w:left="675"/>
        <w:rPr>
          <w:lang w:val="sr-Cyrl-RS"/>
        </w:rPr>
      </w:pPr>
      <w:proofErr w:type="spellStart"/>
      <w:r>
        <w:rPr>
          <w:lang w:val="en-US"/>
        </w:rPr>
        <w:t>SNet</w:t>
      </w:r>
      <w:proofErr w:type="spellEnd"/>
      <w:r>
        <w:rPr>
          <w:lang w:val="en-US"/>
        </w:rPr>
        <w:t xml:space="preserve">: </w:t>
      </w:r>
      <w:r>
        <w:rPr>
          <w:lang w:val="sr-Cyrl-RS"/>
        </w:rPr>
        <w:t>Да</w:t>
      </w:r>
      <w:r w:rsidR="00D13A81">
        <w:rPr>
          <w:lang w:val="sr-Cyrl-RS"/>
        </w:rPr>
        <w:t>,</w:t>
      </w:r>
      <w:r>
        <w:rPr>
          <w:lang w:val="sr-Cyrl-RS"/>
        </w:rPr>
        <w:t xml:space="preserve"> јер је просечни пут само 2</w:t>
      </w:r>
      <w:r w:rsidR="00D13A81">
        <w:rPr>
          <w:lang w:val="sr-Cyrl-RS"/>
        </w:rPr>
        <w:t xml:space="preserve"> и има највиши степен </w:t>
      </w:r>
      <w:proofErr w:type="spellStart"/>
      <w:r w:rsidR="00D13A81">
        <w:rPr>
          <w:lang w:val="sr-Cyrl-RS"/>
        </w:rPr>
        <w:t>кластеризације</w:t>
      </w:r>
      <w:proofErr w:type="spellEnd"/>
    </w:p>
    <w:p w14:paraId="7109C85C" w14:textId="3281BB9C" w:rsidR="00D13A81" w:rsidRDefault="00D13A81" w:rsidP="00C774F8">
      <w:pPr>
        <w:pStyle w:val="Osnovnitekst"/>
        <w:ind w:left="675"/>
        <w:rPr>
          <w:lang w:val="sr-Cyrl-RS"/>
        </w:rPr>
      </w:pPr>
      <w:proofErr w:type="spellStart"/>
      <w:r>
        <w:rPr>
          <w:lang w:val="en-US"/>
        </w:rPr>
        <w:t>SNetF</w:t>
      </w:r>
      <w:proofErr w:type="spellEnd"/>
      <w:r>
        <w:rPr>
          <w:lang w:val="en-US"/>
        </w:rPr>
        <w:t xml:space="preserve">: </w:t>
      </w:r>
      <w:r>
        <w:rPr>
          <w:lang w:val="sr-Cyrl-RS"/>
        </w:rPr>
        <w:t xml:space="preserve">Не, иако је још мањи просечни пут, ова мрежа има јако низак просечни степен </w:t>
      </w:r>
      <w:proofErr w:type="spellStart"/>
      <w:r>
        <w:rPr>
          <w:lang w:val="sr-Cyrl-RS"/>
        </w:rPr>
        <w:t>кластеризације</w:t>
      </w:r>
      <w:proofErr w:type="spellEnd"/>
      <w:r>
        <w:rPr>
          <w:lang w:val="sr-Cyrl-RS"/>
        </w:rPr>
        <w:t xml:space="preserve"> због слабо повезаних компоненти</w:t>
      </w:r>
    </w:p>
    <w:p w14:paraId="36072DEF" w14:textId="503EA15D" w:rsidR="00D13A81" w:rsidRDefault="00D13A81" w:rsidP="00C774F8">
      <w:pPr>
        <w:pStyle w:val="Osnovnitekst"/>
        <w:ind w:left="675"/>
        <w:rPr>
          <w:lang w:val="sr-Cyrl-RS"/>
        </w:rPr>
      </w:pPr>
      <w:proofErr w:type="spellStart"/>
      <w:r>
        <w:rPr>
          <w:lang w:val="en-US"/>
        </w:rPr>
        <w:t>SNetT</w:t>
      </w:r>
      <w:proofErr w:type="spellEnd"/>
      <w:r>
        <w:rPr>
          <w:lang w:val="en-US"/>
        </w:rPr>
        <w:t xml:space="preserve">: </w:t>
      </w:r>
      <w:r>
        <w:rPr>
          <w:lang w:val="sr-Cyrl-RS"/>
        </w:rPr>
        <w:t>Да, јер је свако са сваким повезан.</w:t>
      </w:r>
    </w:p>
    <w:p w14:paraId="0DC15850" w14:textId="6822A702" w:rsidR="00D13A81" w:rsidRPr="00D13A81" w:rsidRDefault="00D13A81" w:rsidP="00C774F8">
      <w:pPr>
        <w:pStyle w:val="Osnovnitekst"/>
        <w:ind w:left="675"/>
        <w:rPr>
          <w:lang w:val="sr-Cyrl-RS"/>
        </w:rPr>
      </w:pPr>
      <w:proofErr w:type="spellStart"/>
      <w:r>
        <w:rPr>
          <w:lang w:val="en-US"/>
        </w:rPr>
        <w:t>UserNet</w:t>
      </w:r>
      <w:proofErr w:type="spellEnd"/>
      <w:r>
        <w:rPr>
          <w:lang w:val="en-US"/>
        </w:rPr>
        <w:t xml:space="preserve">: </w:t>
      </w:r>
      <w:r>
        <w:rPr>
          <w:lang w:val="sr-Cyrl-RS"/>
        </w:rPr>
        <w:t xml:space="preserve">Не, јер је виши просечни пут, а постоји шанса да и не постоји пут с обзиром да је </w:t>
      </w:r>
      <w:proofErr w:type="spellStart"/>
      <w:r>
        <w:rPr>
          <w:lang w:val="sr-Cyrl-RS"/>
        </w:rPr>
        <w:t>граф</w:t>
      </w:r>
      <w:proofErr w:type="spellEnd"/>
      <w:r>
        <w:rPr>
          <w:lang w:val="sr-Cyrl-RS"/>
        </w:rPr>
        <w:t xml:space="preserve"> усмерен.  </w:t>
      </w:r>
    </w:p>
    <w:p w14:paraId="2909FEB2" w14:textId="3DA5E089" w:rsidR="00C774F8" w:rsidRDefault="00C774F8" w:rsidP="00B737DA">
      <w:pPr>
        <w:pStyle w:val="Heading3"/>
      </w:pPr>
      <w:bookmarkStart w:id="47" w:name="_Toc108032761"/>
      <w:r>
        <w:t xml:space="preserve">Извршити </w:t>
      </w:r>
      <w:proofErr w:type="spellStart"/>
      <w:r>
        <w:t>асортативну</w:t>
      </w:r>
      <w:proofErr w:type="spellEnd"/>
      <w:r>
        <w:t xml:space="preserve"> анализу по степену чвора и дати одговор да ли је изражено </w:t>
      </w:r>
      <w:proofErr w:type="spellStart"/>
      <w:r>
        <w:t>асортативно</w:t>
      </w:r>
      <w:proofErr w:type="spellEnd"/>
      <w:r>
        <w:t xml:space="preserve"> мешање. У случају да је мрежа усмерена, анализу вршити и по улазном и по излазном степену чвора. Приложити визуелизацију.</w:t>
      </w:r>
      <w:bookmarkEnd w:id="47"/>
    </w:p>
    <w:p w14:paraId="1FA3C4C2" w14:textId="68C009E9" w:rsidR="00D50D6A" w:rsidRDefault="00D50D6A" w:rsidP="00D50D6A">
      <w:pPr>
        <w:rPr>
          <w:lang w:val="sr-Cyrl-RS"/>
        </w:rPr>
      </w:pPr>
    </w:p>
    <w:p w14:paraId="2A491BC5" w14:textId="77777777" w:rsidR="00D50D6A" w:rsidRPr="00D50D6A" w:rsidRDefault="00D50D6A" w:rsidP="00D50D6A">
      <w:pPr>
        <w:rPr>
          <w:lang w:val="sr-Cyrl-RS"/>
        </w:rPr>
      </w:pPr>
    </w:p>
    <w:p w14:paraId="1A2C04B9" w14:textId="7ACDE462" w:rsidR="00D50D6A" w:rsidRDefault="00D50D6A" w:rsidP="00D50D6A">
      <w:pPr>
        <w:pStyle w:val="Caption"/>
        <w:keepNext/>
        <w:jc w:val="center"/>
      </w:pPr>
      <w:bookmarkStart w:id="48" w:name="_Toc108033675"/>
      <w:proofErr w:type="spellStart"/>
      <w:r>
        <w:t>Табела</w:t>
      </w:r>
      <w:proofErr w:type="spellEnd"/>
      <w:r>
        <w:t xml:space="preserve"> </w:t>
      </w:r>
      <w:r w:rsidR="006F1264">
        <w:fldChar w:fldCharType="begin"/>
      </w:r>
      <w:r w:rsidR="006F1264">
        <w:instrText xml:space="preserve"> STYLEREF 3 \s </w:instrText>
      </w:r>
      <w:r w:rsidR="006F1264">
        <w:fldChar w:fldCharType="separate"/>
      </w:r>
      <w:r w:rsidR="006F1264">
        <w:rPr>
          <w:noProof/>
        </w:rPr>
        <w:t>3.2.6</w:t>
      </w:r>
      <w:r w:rsidR="006F1264">
        <w:fldChar w:fldCharType="end"/>
      </w:r>
      <w:r w:rsidR="006F1264">
        <w:t>.</w:t>
      </w:r>
      <w:r w:rsidR="006F1264">
        <w:fldChar w:fldCharType="begin"/>
      </w:r>
      <w:r w:rsidR="006F1264">
        <w:instrText xml:space="preserve"> SEQ Табела \* ARABIC \s 3 </w:instrText>
      </w:r>
      <w:r w:rsidR="006F1264">
        <w:fldChar w:fldCharType="separate"/>
      </w:r>
      <w:r w:rsidR="006F1264">
        <w:rPr>
          <w:noProof/>
        </w:rPr>
        <w:t>1</w:t>
      </w:r>
      <w:r w:rsidR="006F1264">
        <w:fldChar w:fldCharType="end"/>
      </w:r>
      <w:r>
        <w:t xml:space="preserve"> </w:t>
      </w:r>
      <w:proofErr w:type="spellStart"/>
      <w:r>
        <w:rPr>
          <w:lang w:val="sr-Cyrl-RS"/>
        </w:rPr>
        <w:t>Асортативна</w:t>
      </w:r>
      <w:proofErr w:type="spellEnd"/>
      <w:r>
        <w:rPr>
          <w:lang w:val="sr-Cyrl-RS"/>
        </w:rPr>
        <w:t xml:space="preserve"> анализа</w:t>
      </w:r>
      <w:bookmarkEnd w:id="48"/>
    </w:p>
    <w:tbl>
      <w:tblPr>
        <w:tblStyle w:val="ListTable4-Accent1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41"/>
        <w:gridCol w:w="1920"/>
        <w:gridCol w:w="1921"/>
        <w:gridCol w:w="1924"/>
        <w:gridCol w:w="1922"/>
      </w:tblGrid>
      <w:tr w:rsidR="00933411" w14:paraId="1B6E720E" w14:textId="77777777" w:rsidTr="00D50D6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1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2944B434" w14:textId="5227D1D0" w:rsidR="00933411" w:rsidRPr="00933411" w:rsidRDefault="00933411" w:rsidP="00715724">
            <w:pPr>
              <w:pStyle w:val="Osnovnitekst"/>
              <w:ind w:firstLine="0"/>
              <w:rPr>
                <w:lang w:val="sr-Cyrl-RS"/>
              </w:rPr>
            </w:pPr>
            <w:r>
              <w:rPr>
                <w:lang w:val="sr-Cyrl-RS"/>
              </w:rPr>
              <w:t>Мрежа</w:t>
            </w:r>
          </w:p>
        </w:tc>
        <w:tc>
          <w:tcPr>
            <w:tcW w:w="1920" w:type="dxa"/>
            <w:tcBorders>
              <w:top w:val="none" w:sz="0" w:space="0" w:color="auto"/>
              <w:bottom w:val="none" w:sz="0" w:space="0" w:color="auto"/>
            </w:tcBorders>
          </w:tcPr>
          <w:p w14:paraId="4BC1ED75" w14:textId="4E87F83F" w:rsidR="00933411" w:rsidRPr="00933411" w:rsidRDefault="00933411" w:rsidP="00715724">
            <w:pPr>
              <w:pStyle w:val="Osnovni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SNet</w:t>
            </w:r>
            <w:proofErr w:type="spellEnd"/>
          </w:p>
        </w:tc>
        <w:tc>
          <w:tcPr>
            <w:tcW w:w="1921" w:type="dxa"/>
            <w:tcBorders>
              <w:top w:val="none" w:sz="0" w:space="0" w:color="auto"/>
              <w:bottom w:val="none" w:sz="0" w:space="0" w:color="auto"/>
            </w:tcBorders>
          </w:tcPr>
          <w:p w14:paraId="69BF6EAE" w14:textId="51421F85" w:rsidR="00933411" w:rsidRDefault="00933411" w:rsidP="00715724">
            <w:pPr>
              <w:pStyle w:val="Osnovni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SNetF</w:t>
            </w:r>
            <w:proofErr w:type="spellEnd"/>
          </w:p>
        </w:tc>
        <w:tc>
          <w:tcPr>
            <w:tcW w:w="1924" w:type="dxa"/>
            <w:tcBorders>
              <w:top w:val="none" w:sz="0" w:space="0" w:color="auto"/>
              <w:bottom w:val="none" w:sz="0" w:space="0" w:color="auto"/>
            </w:tcBorders>
          </w:tcPr>
          <w:p w14:paraId="7005E67E" w14:textId="2E16162B" w:rsidR="00933411" w:rsidRDefault="00933411" w:rsidP="00715724">
            <w:pPr>
              <w:pStyle w:val="Osnovni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SNetT</w:t>
            </w:r>
            <w:proofErr w:type="spellEnd"/>
          </w:p>
        </w:tc>
        <w:tc>
          <w:tcPr>
            <w:tcW w:w="1922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14:paraId="2D687572" w14:textId="6B14846F" w:rsidR="00933411" w:rsidRDefault="00933411" w:rsidP="00715724">
            <w:pPr>
              <w:pStyle w:val="Osnovnitekst"/>
              <w:ind w:firstLine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UserNet</w:t>
            </w:r>
            <w:proofErr w:type="spellEnd"/>
          </w:p>
        </w:tc>
      </w:tr>
      <w:tr w:rsidR="00933411" w14:paraId="3FD42281" w14:textId="77777777" w:rsidTr="00D50D6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41" w:type="dxa"/>
          </w:tcPr>
          <w:p w14:paraId="771A3C2E" w14:textId="715BC05C" w:rsidR="00933411" w:rsidRPr="00933411" w:rsidRDefault="00933411" w:rsidP="00715724">
            <w:pPr>
              <w:pStyle w:val="Osnovnitekst"/>
              <w:ind w:firstLine="0"/>
              <w:rPr>
                <w:lang w:val="sr-Cyrl-RS"/>
              </w:rPr>
            </w:pPr>
            <w:r>
              <w:rPr>
                <w:lang w:val="sr-Cyrl-RS"/>
              </w:rPr>
              <w:t xml:space="preserve">Коефицијент </w:t>
            </w:r>
            <w:proofErr w:type="spellStart"/>
            <w:r>
              <w:rPr>
                <w:lang w:val="sr-Cyrl-RS"/>
              </w:rPr>
              <w:t>асортативности</w:t>
            </w:r>
            <w:proofErr w:type="spellEnd"/>
          </w:p>
        </w:tc>
        <w:tc>
          <w:tcPr>
            <w:tcW w:w="1920" w:type="dxa"/>
          </w:tcPr>
          <w:p w14:paraId="44839A49" w14:textId="14FE778B" w:rsidR="00933411" w:rsidRPr="00933411" w:rsidRDefault="004359C6" w:rsidP="00715724">
            <w:pPr>
              <w:pStyle w:val="Osnovni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-0.42823</w:t>
            </w:r>
          </w:p>
        </w:tc>
        <w:tc>
          <w:tcPr>
            <w:tcW w:w="1921" w:type="dxa"/>
          </w:tcPr>
          <w:p w14:paraId="07C2B9D1" w14:textId="013CD449" w:rsidR="004359C6" w:rsidRPr="00933411" w:rsidRDefault="004359C6" w:rsidP="00715724">
            <w:pPr>
              <w:pStyle w:val="Osnovni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-0.61035</w:t>
            </w:r>
          </w:p>
        </w:tc>
        <w:tc>
          <w:tcPr>
            <w:tcW w:w="1924" w:type="dxa"/>
          </w:tcPr>
          <w:p w14:paraId="545F2B7D" w14:textId="7CB5DD91" w:rsidR="00933411" w:rsidRPr="00D17BA2" w:rsidRDefault="00D17BA2" w:rsidP="00715724">
            <w:pPr>
              <w:pStyle w:val="Osnovni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sr-Cyrl-RS"/>
              </w:rPr>
            </w:pPr>
            <w:r>
              <w:rPr>
                <w:lang w:val="sr-Cyrl-RS"/>
              </w:rPr>
              <w:t>Неодређено</w:t>
            </w:r>
          </w:p>
        </w:tc>
        <w:tc>
          <w:tcPr>
            <w:tcW w:w="1922" w:type="dxa"/>
          </w:tcPr>
          <w:p w14:paraId="74088A43" w14:textId="77777777" w:rsidR="00933411" w:rsidRDefault="00933411" w:rsidP="00715724">
            <w:pPr>
              <w:pStyle w:val="Osnovni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In: -0.06096</w:t>
            </w:r>
          </w:p>
          <w:p w14:paraId="62144CD3" w14:textId="5CCB80F4" w:rsidR="00933411" w:rsidRDefault="00933411" w:rsidP="00715724">
            <w:pPr>
              <w:pStyle w:val="Osnovnitekst"/>
              <w:ind w:firstLine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n-US"/>
              </w:rPr>
            </w:pPr>
            <w:r>
              <w:rPr>
                <w:lang w:val="en-US"/>
              </w:rPr>
              <w:t>Out: -0.00102</w:t>
            </w:r>
          </w:p>
        </w:tc>
      </w:tr>
    </w:tbl>
    <w:p w14:paraId="2FC8C001" w14:textId="77777777" w:rsidR="005640A6" w:rsidRPr="005640A6" w:rsidRDefault="005640A6" w:rsidP="00715724">
      <w:pPr>
        <w:pStyle w:val="Osnovnitekst"/>
        <w:rPr>
          <w:lang w:val="en-US"/>
        </w:rPr>
      </w:pPr>
    </w:p>
    <w:p w14:paraId="3F847E46" w14:textId="701B84A8" w:rsidR="00933411" w:rsidRDefault="00933411">
      <w:pPr>
        <w:rPr>
          <w:lang w:val="en-US"/>
        </w:rPr>
      </w:pPr>
      <w:proofErr w:type="spellStart"/>
      <w:r>
        <w:rPr>
          <w:lang w:val="sr-Cyrl-RS"/>
        </w:rPr>
        <w:t>Асортативно</w:t>
      </w:r>
      <w:proofErr w:type="spellEnd"/>
      <w:r>
        <w:rPr>
          <w:lang w:val="sr-Cyrl-RS"/>
        </w:rPr>
        <w:t xml:space="preserve"> мешање је присутно у мрежама </w:t>
      </w:r>
      <w:proofErr w:type="spellStart"/>
      <w:r>
        <w:rPr>
          <w:lang w:val="en-US"/>
        </w:rPr>
        <w:t>SNet</w:t>
      </w:r>
      <w:proofErr w:type="spellEnd"/>
      <w:r>
        <w:rPr>
          <w:lang w:val="en-US"/>
        </w:rPr>
        <w:t xml:space="preserve"> </w:t>
      </w:r>
      <w:r>
        <w:rPr>
          <w:lang w:val="sr-Cyrl-RS"/>
        </w:rPr>
        <w:t xml:space="preserve">и </w:t>
      </w:r>
      <w:proofErr w:type="spellStart"/>
      <w:r>
        <w:rPr>
          <w:lang w:val="en-US"/>
        </w:rPr>
        <w:t>SNetF</w:t>
      </w:r>
      <w:proofErr w:type="spellEnd"/>
      <w:r>
        <w:rPr>
          <w:lang w:val="sr-Cyrl-RS"/>
        </w:rPr>
        <w:t xml:space="preserve"> јер су коефицијенти </w:t>
      </w:r>
      <w:r w:rsidR="00D17BA2">
        <w:rPr>
          <w:lang w:val="sr-Cyrl-RS"/>
        </w:rPr>
        <w:t>ближи -1</w:t>
      </w:r>
      <w:r>
        <w:rPr>
          <w:lang w:val="en-US"/>
        </w:rPr>
        <w:t xml:space="preserve">. </w:t>
      </w:r>
    </w:p>
    <w:p w14:paraId="5F173401" w14:textId="77777777" w:rsidR="00933411" w:rsidRDefault="00933411">
      <w:pPr>
        <w:rPr>
          <w:lang w:val="en-US"/>
        </w:rPr>
      </w:pPr>
      <w:proofErr w:type="spellStart"/>
      <w:r>
        <w:rPr>
          <w:lang w:val="sr-Cyrl-RS"/>
        </w:rPr>
        <w:t>Асортативно</w:t>
      </w:r>
      <w:proofErr w:type="spellEnd"/>
      <w:r>
        <w:rPr>
          <w:lang w:val="sr-Cyrl-RS"/>
        </w:rPr>
        <w:t xml:space="preserve"> мешање није могуће за комплетан </w:t>
      </w:r>
      <w:proofErr w:type="spellStart"/>
      <w:r>
        <w:rPr>
          <w:lang w:val="sr-Cyrl-RS"/>
        </w:rPr>
        <w:t>граф</w:t>
      </w:r>
      <w:proofErr w:type="spellEnd"/>
      <w:r>
        <w:rPr>
          <w:lang w:val="sr-Cyrl-RS"/>
        </w:rPr>
        <w:t xml:space="preserve"> </w:t>
      </w:r>
      <w:proofErr w:type="spellStart"/>
      <w:r>
        <w:rPr>
          <w:lang w:val="en-US"/>
        </w:rPr>
        <w:t>SNetT</w:t>
      </w:r>
      <w:proofErr w:type="spellEnd"/>
      <w:r>
        <w:rPr>
          <w:lang w:val="en-US"/>
        </w:rPr>
        <w:t>.</w:t>
      </w:r>
    </w:p>
    <w:p w14:paraId="77C15B5A" w14:textId="03C1CA75" w:rsidR="00BF0F9F" w:rsidRPr="00933411" w:rsidRDefault="00933411">
      <w:pPr>
        <w:rPr>
          <w:lang w:val="en-US"/>
        </w:rPr>
      </w:pPr>
      <w:proofErr w:type="spellStart"/>
      <w:r>
        <w:rPr>
          <w:lang w:val="sr-Cyrl-RS"/>
        </w:rPr>
        <w:t>Асортатибно</w:t>
      </w:r>
      <w:proofErr w:type="spellEnd"/>
      <w:r>
        <w:rPr>
          <w:lang w:val="sr-Cyrl-RS"/>
        </w:rPr>
        <w:t xml:space="preserve"> мешање није присутно за мрежу </w:t>
      </w:r>
      <w:proofErr w:type="spellStart"/>
      <w:r>
        <w:rPr>
          <w:lang w:val="en-US"/>
        </w:rPr>
        <w:t>UserNet</w:t>
      </w:r>
      <w:proofErr w:type="spellEnd"/>
      <w:r>
        <w:rPr>
          <w:lang w:val="sr-Cyrl-RS"/>
        </w:rPr>
        <w:t xml:space="preserve"> јер су коефицијенти </w:t>
      </w:r>
      <w:r w:rsidR="00D17BA2">
        <w:rPr>
          <w:lang w:val="sr-Cyrl-RS"/>
        </w:rPr>
        <w:t>ближи 0</w:t>
      </w:r>
      <w:r>
        <w:rPr>
          <w:lang w:val="en-US"/>
        </w:rPr>
        <w:t>.</w:t>
      </w:r>
    </w:p>
    <w:p w14:paraId="212D13F7" w14:textId="3CF74611" w:rsidR="00BF0F9F" w:rsidRDefault="00BF0F9F">
      <w:pPr>
        <w:rPr>
          <w:lang w:val="en-US"/>
        </w:rPr>
      </w:pPr>
    </w:p>
    <w:p w14:paraId="337EED3F" w14:textId="560AA9E9" w:rsidR="006421B1" w:rsidRDefault="006421B1" w:rsidP="00B737DA">
      <w:pPr>
        <w:pStyle w:val="Heading3"/>
      </w:pPr>
      <w:bookmarkStart w:id="49" w:name="_Toc108032762"/>
      <w:r>
        <w:t>Да ли мрежа испољава феномен клуба богатих (</w:t>
      </w:r>
      <w:r w:rsidRPr="00750E97">
        <w:rPr>
          <w:lang w:val="en-US"/>
        </w:rPr>
        <w:t>rich-club-phenomenon)?</w:t>
      </w:r>
      <w:r>
        <w:t>.</w:t>
      </w:r>
      <w:bookmarkEnd w:id="49"/>
    </w:p>
    <w:p w14:paraId="747A0672" w14:textId="77777777" w:rsidR="006421B1" w:rsidRDefault="006421B1" w:rsidP="006421B1">
      <w:pPr>
        <w:pStyle w:val="Osnovnitekst"/>
        <w:rPr>
          <w:lang w:val="sr-Cyrl-RS"/>
        </w:rPr>
      </w:pPr>
      <w:r>
        <w:rPr>
          <w:lang w:val="sr-Cyrl-RS"/>
        </w:rPr>
        <w:t xml:space="preserve">Слично пословици ,,богати постају богатији, а сиромашни сиромашнији“, мрежа мора да има мали број </w:t>
      </w:r>
      <w:proofErr w:type="spellStart"/>
      <w:r>
        <w:rPr>
          <w:lang w:val="sr-Cyrl-RS"/>
        </w:rPr>
        <w:t>хабова</w:t>
      </w:r>
      <w:proofErr w:type="spellEnd"/>
      <w:r>
        <w:rPr>
          <w:lang w:val="sr-Cyrl-RS"/>
        </w:rPr>
        <w:t xml:space="preserve">, а велики број слабо повезаних компоненти. Иако је можда већ доказано, </w:t>
      </w:r>
      <w:proofErr w:type="spellStart"/>
      <w:r>
        <w:rPr>
          <w:lang w:val="sr-Cyrl-RS"/>
        </w:rPr>
        <w:t>исцртавањем</w:t>
      </w:r>
      <w:proofErr w:type="spellEnd"/>
      <w:r>
        <w:rPr>
          <w:lang w:val="sr-Cyrl-RS"/>
        </w:rPr>
        <w:t xml:space="preserve"> решења долазимо до закључка.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6421B1" w14:paraId="0A25062E" w14:textId="77777777" w:rsidTr="006421B1">
        <w:tc>
          <w:tcPr>
            <w:tcW w:w="4814" w:type="dxa"/>
          </w:tcPr>
          <w:p w14:paraId="553BF0B0" w14:textId="263CDF1B" w:rsidR="006421B1" w:rsidRDefault="006421B1" w:rsidP="006421B1">
            <w:pPr>
              <w:pStyle w:val="Osnovnitekst"/>
              <w:ind w:firstLine="0"/>
              <w:rPr>
                <w:lang w:val="sr-Cyrl-RS"/>
              </w:rPr>
            </w:pPr>
            <w:r>
              <w:rPr>
                <w:noProof/>
                <w:lang w:val="sr-Cyrl-RS"/>
              </w:rPr>
              <w:lastRenderedPageBreak/>
              <w:drawing>
                <wp:inline distT="0" distB="0" distL="0" distR="0" wp14:anchorId="79457ECC" wp14:editId="7A1E6173">
                  <wp:extent cx="2499406" cy="1800000"/>
                  <wp:effectExtent l="0" t="0" r="0" b="0"/>
                  <wp:docPr id="84" name="Picture 84" descr="Shape, rectang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Picture 84" descr="Shape, rectangle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406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778D7DEE" w14:textId="26037242" w:rsidR="006421B1" w:rsidRDefault="006421B1" w:rsidP="006421B1">
            <w:pPr>
              <w:pStyle w:val="Osnovnitekst"/>
              <w:ind w:firstLine="0"/>
              <w:rPr>
                <w:lang w:val="sr-Cyrl-RS"/>
              </w:rPr>
            </w:pPr>
            <w:r>
              <w:rPr>
                <w:noProof/>
                <w:lang w:val="sr-Cyrl-RS"/>
              </w:rPr>
              <w:drawing>
                <wp:inline distT="0" distB="0" distL="0" distR="0" wp14:anchorId="6D430CD7" wp14:editId="40507D28">
                  <wp:extent cx="2499281" cy="1800000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99281" cy="18000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21B1" w14:paraId="49FF7350" w14:textId="77777777" w:rsidTr="006421B1">
        <w:tc>
          <w:tcPr>
            <w:tcW w:w="9628" w:type="dxa"/>
            <w:gridSpan w:val="2"/>
          </w:tcPr>
          <w:p w14:paraId="20CBEAE7" w14:textId="672C2AA3" w:rsidR="006421B1" w:rsidRDefault="006421B1" w:rsidP="00D50D6A">
            <w:pPr>
              <w:pStyle w:val="Osnovnitekst"/>
              <w:keepNext/>
              <w:ind w:firstLine="0"/>
              <w:jc w:val="center"/>
              <w:rPr>
                <w:lang w:val="sr-Cyrl-RS"/>
              </w:rPr>
            </w:pPr>
            <w:r>
              <w:rPr>
                <w:noProof/>
              </w:rPr>
              <w:drawing>
                <wp:inline distT="0" distB="0" distL="0" distR="0" wp14:anchorId="246CA1C8" wp14:editId="76874514">
                  <wp:extent cx="2536967" cy="1800000"/>
                  <wp:effectExtent l="0" t="0" r="0" b="0"/>
                  <wp:docPr id="87" name="Picture 87" descr="Shape, rectang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Picture 87" descr="Shape, rectangle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6967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0B7372C" w14:textId="6C1ED499" w:rsidR="001539CD" w:rsidRDefault="00D50D6A" w:rsidP="00D50D6A">
      <w:pPr>
        <w:pStyle w:val="Caption"/>
        <w:jc w:val="center"/>
        <w:rPr>
          <w:i/>
          <w:iCs/>
          <w:lang w:val="en-US"/>
        </w:rPr>
      </w:pPr>
      <w:bookmarkStart w:id="50" w:name="_Toc108033394"/>
      <w:proofErr w:type="spellStart"/>
      <w:r>
        <w:t>Слика</w:t>
      </w:r>
      <w:proofErr w:type="spellEnd"/>
      <w:r>
        <w:t xml:space="preserve"> </w:t>
      </w:r>
      <w:r w:rsidR="00B737DA">
        <w:fldChar w:fldCharType="begin"/>
      </w:r>
      <w:r w:rsidR="00B737DA">
        <w:instrText xml:space="preserve"> STYLEREF 2 \s </w:instrText>
      </w:r>
      <w:r w:rsidR="00B737DA">
        <w:fldChar w:fldCharType="separate"/>
      </w:r>
      <w:r w:rsidR="00B737DA">
        <w:rPr>
          <w:noProof/>
        </w:rPr>
        <w:t>3.2</w:t>
      </w:r>
      <w:r w:rsidR="00B737DA">
        <w:fldChar w:fldCharType="end"/>
      </w:r>
      <w:r w:rsidR="00B737DA">
        <w:t>.</w:t>
      </w:r>
      <w:r w:rsidR="00B737DA">
        <w:fldChar w:fldCharType="begin"/>
      </w:r>
      <w:r w:rsidR="00B737DA">
        <w:instrText xml:space="preserve"> SEQ Слика \* ARABIC \s 2 </w:instrText>
      </w:r>
      <w:r w:rsidR="00B737DA">
        <w:fldChar w:fldCharType="separate"/>
      </w:r>
      <w:r w:rsidR="00B737DA">
        <w:rPr>
          <w:noProof/>
        </w:rPr>
        <w:t>6</w:t>
      </w:r>
      <w:r w:rsidR="00B737DA">
        <w:fldChar w:fldCharType="end"/>
      </w:r>
      <w:r>
        <w:rPr>
          <w:lang w:val="sr-Cyrl-RS"/>
        </w:rPr>
        <w:t xml:space="preserve"> Феномен Клуба-богатих </w:t>
      </w:r>
      <w:r w:rsidRPr="005C25CE">
        <w:rPr>
          <w:i/>
          <w:iCs/>
          <w:lang w:val="en-US"/>
        </w:rPr>
        <w:t>Rich</w:t>
      </w:r>
      <w:r>
        <w:rPr>
          <w:i/>
          <w:iCs/>
          <w:lang w:val="sr-Cyrl-RS"/>
        </w:rPr>
        <w:t>-</w:t>
      </w:r>
      <w:r w:rsidRPr="005C25CE">
        <w:rPr>
          <w:i/>
          <w:iCs/>
          <w:lang w:val="en-US"/>
        </w:rPr>
        <w:t>club</w:t>
      </w:r>
      <w:bookmarkEnd w:id="50"/>
    </w:p>
    <w:p w14:paraId="4C070C62" w14:textId="77777777" w:rsidR="00D50D6A" w:rsidRPr="00D50D6A" w:rsidRDefault="00D50D6A" w:rsidP="00D50D6A">
      <w:pPr>
        <w:rPr>
          <w:lang w:val="en-US"/>
        </w:rPr>
      </w:pPr>
    </w:p>
    <w:p w14:paraId="72253EAF" w14:textId="7FCC5212" w:rsidR="006421B1" w:rsidRDefault="001539CD" w:rsidP="006421B1">
      <w:pPr>
        <w:pStyle w:val="Osnovnitekst"/>
        <w:rPr>
          <w:lang w:val="sr-Cyrl-RS"/>
        </w:rPr>
      </w:pPr>
      <w:r>
        <w:rPr>
          <w:lang w:val="sr-Cyrl-RS"/>
        </w:rPr>
        <w:t xml:space="preserve">Као што смо и могли да претпоставимо, прве две мреже испољавају феномен, док трећа то не чини. Како је трећа мрежа комплетна, коефицијент се понаша као константа. </w:t>
      </w:r>
      <w:proofErr w:type="spellStart"/>
      <w:r>
        <w:rPr>
          <w:lang w:val="en-US"/>
        </w:rPr>
        <w:t>UserNet</w:t>
      </w:r>
      <w:proofErr w:type="spellEnd"/>
      <w:r>
        <w:rPr>
          <w:lang w:val="sr-Cyrl-RS"/>
        </w:rPr>
        <w:t xml:space="preserve"> као усмерен </w:t>
      </w:r>
      <w:proofErr w:type="spellStart"/>
      <w:r>
        <w:rPr>
          <w:lang w:val="sr-Cyrl-RS"/>
        </w:rPr>
        <w:t>граф</w:t>
      </w:r>
      <w:proofErr w:type="spellEnd"/>
      <w:r>
        <w:rPr>
          <w:lang w:val="sr-Cyrl-RS"/>
        </w:rPr>
        <w:t xml:space="preserve"> не може да испољава овај феномен. Поред усмерених, ни мултиплекс </w:t>
      </w:r>
      <w:proofErr w:type="spellStart"/>
      <w:r>
        <w:rPr>
          <w:lang w:val="sr-Cyrl-RS"/>
        </w:rPr>
        <w:t>графови</w:t>
      </w:r>
      <w:proofErr w:type="spellEnd"/>
      <w:r>
        <w:rPr>
          <w:lang w:val="sr-Cyrl-RS"/>
        </w:rPr>
        <w:t xml:space="preserve"> и </w:t>
      </w:r>
      <w:proofErr w:type="spellStart"/>
      <w:r>
        <w:rPr>
          <w:lang w:val="sr-Cyrl-RS"/>
        </w:rPr>
        <w:t>графови</w:t>
      </w:r>
      <w:proofErr w:type="spellEnd"/>
      <w:r>
        <w:rPr>
          <w:lang w:val="sr-Cyrl-RS"/>
        </w:rPr>
        <w:t xml:space="preserve"> са чворовима који су повезани сами са собом (</w:t>
      </w:r>
      <w:r>
        <w:rPr>
          <w:i/>
          <w:iCs/>
          <w:lang w:val="en-US"/>
        </w:rPr>
        <w:t>self-looping)</w:t>
      </w:r>
      <w:r>
        <w:rPr>
          <w:lang w:val="en-US"/>
        </w:rPr>
        <w:t xml:space="preserve"> </w:t>
      </w:r>
      <w:r>
        <w:rPr>
          <w:lang w:val="sr-Cyrl-RS"/>
        </w:rPr>
        <w:t>не испољавају овај феномен.</w:t>
      </w:r>
    </w:p>
    <w:p w14:paraId="1F6F0E27" w14:textId="12CADBAE" w:rsidR="001539CD" w:rsidRDefault="001539CD" w:rsidP="00B737DA">
      <w:pPr>
        <w:pStyle w:val="Heading3"/>
      </w:pPr>
      <w:bookmarkStart w:id="51" w:name="_Toc108032763"/>
      <w:r>
        <w:t xml:space="preserve">Каква је дистрибуција по степену и да ли прати </w:t>
      </w:r>
      <w:r w:rsidRPr="00750E97">
        <w:rPr>
          <w:lang w:val="en-US"/>
        </w:rPr>
        <w:t>power-law</w:t>
      </w:r>
      <w:r>
        <w:t xml:space="preserve"> дистрибуцију?</w:t>
      </w:r>
      <w:bookmarkEnd w:id="51"/>
    </w:p>
    <w:p w14:paraId="0B5A56BD" w14:textId="1FE1C989" w:rsidR="001539CD" w:rsidRDefault="001539CD" w:rsidP="001539CD">
      <w:pPr>
        <w:pStyle w:val="Osnovnitekst"/>
        <w:rPr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80"/>
        <w:gridCol w:w="4958"/>
      </w:tblGrid>
      <w:tr w:rsidR="00AE1955" w14:paraId="23C909BF" w14:textId="77777777" w:rsidTr="002767D1">
        <w:tc>
          <w:tcPr>
            <w:tcW w:w="4814" w:type="dxa"/>
          </w:tcPr>
          <w:p w14:paraId="41FDC3CF" w14:textId="1040166B" w:rsidR="00AE1955" w:rsidRDefault="00AE1955" w:rsidP="007F45A8">
            <w:pPr>
              <w:pStyle w:val="Osnovnitekst"/>
              <w:ind w:firstLine="0"/>
              <w:jc w:val="center"/>
              <w:rPr>
                <w:lang w:val="en-US"/>
              </w:rPr>
            </w:pPr>
            <w:r w:rsidRPr="00AE1955">
              <w:rPr>
                <w:noProof/>
              </w:rPr>
              <w:drawing>
                <wp:inline distT="0" distB="0" distL="0" distR="0" wp14:anchorId="05A8B1F5" wp14:editId="41AF850A">
                  <wp:extent cx="2405275" cy="1800000"/>
                  <wp:effectExtent l="0" t="0" r="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5275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3F4DB943" w14:textId="0E0631DD" w:rsidR="00AE1955" w:rsidRDefault="00AE1955" w:rsidP="002767D1">
            <w:pPr>
              <w:pStyle w:val="Osnovnitekst"/>
              <w:keepNext/>
              <w:ind w:firstLine="0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9EB7531" wp14:editId="6ABC1D92">
                  <wp:extent cx="3011352" cy="1800000"/>
                  <wp:effectExtent l="0" t="0" r="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11352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7C7802" w14:textId="05BB207F" w:rsidR="00AE1955" w:rsidRPr="00AE1955" w:rsidRDefault="002767D1" w:rsidP="002767D1">
      <w:pPr>
        <w:pStyle w:val="Caption"/>
        <w:jc w:val="center"/>
        <w:rPr>
          <w:lang w:val="en-US"/>
        </w:rPr>
      </w:pPr>
      <w:bookmarkStart w:id="52" w:name="_Toc108033395"/>
      <w:proofErr w:type="spellStart"/>
      <w:r>
        <w:t>Слика</w:t>
      </w:r>
      <w:proofErr w:type="spellEnd"/>
      <w:r>
        <w:t xml:space="preserve"> </w:t>
      </w:r>
      <w:r w:rsidR="00B737DA">
        <w:fldChar w:fldCharType="begin"/>
      </w:r>
      <w:r w:rsidR="00B737DA">
        <w:instrText xml:space="preserve"> STYLEREF 2 \s </w:instrText>
      </w:r>
      <w:r w:rsidR="00B737DA">
        <w:fldChar w:fldCharType="separate"/>
      </w:r>
      <w:r w:rsidR="00B737DA">
        <w:rPr>
          <w:noProof/>
        </w:rPr>
        <w:t>3.2</w:t>
      </w:r>
      <w:r w:rsidR="00B737DA">
        <w:fldChar w:fldCharType="end"/>
      </w:r>
      <w:r w:rsidR="00B737DA">
        <w:t>.</w:t>
      </w:r>
      <w:r w:rsidR="00B737DA">
        <w:fldChar w:fldCharType="begin"/>
      </w:r>
      <w:r w:rsidR="00B737DA">
        <w:instrText xml:space="preserve"> SEQ Слика \* ARABIC \s 2 </w:instrText>
      </w:r>
      <w:r w:rsidR="00B737DA">
        <w:fldChar w:fldCharType="separate"/>
      </w:r>
      <w:r w:rsidR="00B737DA">
        <w:rPr>
          <w:noProof/>
        </w:rPr>
        <w:t>7</w:t>
      </w:r>
      <w:r w:rsidR="00B737DA">
        <w:fldChar w:fldCharType="end"/>
      </w:r>
      <w:r>
        <w:t xml:space="preserve"> </w:t>
      </w:r>
      <w:r>
        <w:rPr>
          <w:lang w:val="sr-Cyrl-RS"/>
        </w:rPr>
        <w:t xml:space="preserve">Дистрибуција степена </w:t>
      </w:r>
      <w:proofErr w:type="spellStart"/>
      <w:r>
        <w:t>SNet</w:t>
      </w:r>
      <w:proofErr w:type="spellEnd"/>
      <w:r>
        <w:rPr>
          <w:noProof/>
        </w:rPr>
        <w:t xml:space="preserve"> </w:t>
      </w:r>
      <w:r>
        <w:rPr>
          <w:noProof/>
          <w:lang w:val="sr-Cyrl-RS"/>
        </w:rPr>
        <w:t>мреже</w:t>
      </w:r>
      <w:bookmarkEnd w:id="52"/>
    </w:p>
    <w:p w14:paraId="5C757A7E" w14:textId="4134356D" w:rsidR="001539CD" w:rsidRDefault="001539CD" w:rsidP="006421B1">
      <w:pPr>
        <w:pStyle w:val="Osnovnitekst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82"/>
        <w:gridCol w:w="4956"/>
      </w:tblGrid>
      <w:tr w:rsidR="00AE1955" w14:paraId="3D759C1E" w14:textId="77777777" w:rsidTr="002767D1">
        <w:tc>
          <w:tcPr>
            <w:tcW w:w="4814" w:type="dxa"/>
          </w:tcPr>
          <w:p w14:paraId="0F4E8ADD" w14:textId="19476F89" w:rsidR="00AE1955" w:rsidRDefault="00AE1955" w:rsidP="007F45A8">
            <w:pPr>
              <w:pStyle w:val="Osnovnitekst"/>
              <w:ind w:firstLine="0"/>
              <w:jc w:val="center"/>
              <w:rPr>
                <w:lang w:val="sr-Cyrl-RS"/>
              </w:rPr>
            </w:pPr>
            <w:r w:rsidRPr="00AE1955">
              <w:rPr>
                <w:lang w:val="sr-Cyrl-RS"/>
              </w:rPr>
              <w:drawing>
                <wp:inline distT="0" distB="0" distL="0" distR="0" wp14:anchorId="648E8879" wp14:editId="64F101B8">
                  <wp:extent cx="2493244" cy="1800000"/>
                  <wp:effectExtent l="0" t="0" r="254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3244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5331ED9E" w14:textId="7D0A44AE" w:rsidR="00AE1955" w:rsidRDefault="00AE1955" w:rsidP="002767D1">
            <w:pPr>
              <w:pStyle w:val="Osnovnitekst"/>
              <w:keepNext/>
              <w:ind w:firstLine="0"/>
              <w:jc w:val="center"/>
              <w:rPr>
                <w:lang w:val="sr-Cyrl-RS"/>
              </w:rPr>
            </w:pPr>
            <w:r>
              <w:rPr>
                <w:noProof/>
                <w:lang w:val="sr-Cyrl-RS"/>
              </w:rPr>
              <w:drawing>
                <wp:inline distT="0" distB="0" distL="0" distR="0" wp14:anchorId="1787F5D0" wp14:editId="59D34342">
                  <wp:extent cx="3006134" cy="1800000"/>
                  <wp:effectExtent l="0" t="0" r="3810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6134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B31BF7" w14:textId="5F97A32C" w:rsidR="00AE1955" w:rsidRDefault="002767D1" w:rsidP="002767D1">
      <w:pPr>
        <w:pStyle w:val="Caption"/>
        <w:jc w:val="center"/>
        <w:rPr>
          <w:lang w:val="sr-Cyrl-RS"/>
        </w:rPr>
      </w:pPr>
      <w:bookmarkStart w:id="53" w:name="_Toc108033396"/>
      <w:proofErr w:type="spellStart"/>
      <w:r>
        <w:t>Слика</w:t>
      </w:r>
      <w:proofErr w:type="spellEnd"/>
      <w:r>
        <w:t xml:space="preserve"> </w:t>
      </w:r>
      <w:r w:rsidR="00B737DA">
        <w:fldChar w:fldCharType="begin"/>
      </w:r>
      <w:r w:rsidR="00B737DA">
        <w:instrText xml:space="preserve"> STYLEREF 2 \s </w:instrText>
      </w:r>
      <w:r w:rsidR="00B737DA">
        <w:fldChar w:fldCharType="separate"/>
      </w:r>
      <w:r w:rsidR="00B737DA">
        <w:rPr>
          <w:noProof/>
        </w:rPr>
        <w:t>3.2</w:t>
      </w:r>
      <w:r w:rsidR="00B737DA">
        <w:fldChar w:fldCharType="end"/>
      </w:r>
      <w:r w:rsidR="00B737DA">
        <w:t>.</w:t>
      </w:r>
      <w:r w:rsidR="00B737DA">
        <w:fldChar w:fldCharType="begin"/>
      </w:r>
      <w:r w:rsidR="00B737DA">
        <w:instrText xml:space="preserve"> SEQ Слика \* ARABIC \s 2 </w:instrText>
      </w:r>
      <w:r w:rsidR="00B737DA">
        <w:fldChar w:fldCharType="separate"/>
      </w:r>
      <w:r w:rsidR="00B737DA">
        <w:rPr>
          <w:noProof/>
        </w:rPr>
        <w:t>8</w:t>
      </w:r>
      <w:r w:rsidR="00B737DA">
        <w:fldChar w:fldCharType="end"/>
      </w:r>
      <w:r>
        <w:rPr>
          <w:lang w:val="sr-Cyrl-RS"/>
        </w:rPr>
        <w:t xml:space="preserve"> </w:t>
      </w:r>
      <w:r w:rsidRPr="00BD1AA4">
        <w:rPr>
          <w:lang w:val="sr-Cyrl-RS"/>
        </w:rPr>
        <w:t xml:space="preserve">Дистрибуција степена </w:t>
      </w:r>
      <w:proofErr w:type="spellStart"/>
      <w:r w:rsidRPr="00BD1AA4">
        <w:rPr>
          <w:lang w:val="sr-Cyrl-RS"/>
        </w:rPr>
        <w:t>SNet</w:t>
      </w:r>
      <w:proofErr w:type="spellEnd"/>
      <w:r>
        <w:rPr>
          <w:lang w:val="en-US"/>
        </w:rPr>
        <w:t>F</w:t>
      </w:r>
      <w:r w:rsidRPr="00BD1AA4">
        <w:rPr>
          <w:lang w:val="sr-Cyrl-RS"/>
        </w:rPr>
        <w:t xml:space="preserve"> мреже</w:t>
      </w:r>
      <w:bookmarkEnd w:id="53"/>
    </w:p>
    <w:p w14:paraId="3424FBCA" w14:textId="09DC3367" w:rsidR="007F45A8" w:rsidRDefault="007F45A8" w:rsidP="006421B1">
      <w:pPr>
        <w:pStyle w:val="Osnovnitekst"/>
        <w:rPr>
          <w:lang w:val="sr-Cyrl-RS"/>
        </w:rPr>
      </w:pPr>
    </w:p>
    <w:p w14:paraId="7542B391" w14:textId="77777777" w:rsidR="00AE1955" w:rsidRDefault="00AE1955" w:rsidP="002767D1">
      <w:pPr>
        <w:rPr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30"/>
        <w:gridCol w:w="4908"/>
      </w:tblGrid>
      <w:tr w:rsidR="00AE1955" w14:paraId="56798761" w14:textId="77777777" w:rsidTr="002767D1">
        <w:tc>
          <w:tcPr>
            <w:tcW w:w="4814" w:type="dxa"/>
          </w:tcPr>
          <w:p w14:paraId="01906968" w14:textId="337A1CB2" w:rsidR="00AE1955" w:rsidRDefault="00AE1955" w:rsidP="007F45A8">
            <w:pPr>
              <w:jc w:val="center"/>
              <w:rPr>
                <w:lang w:val="en-US"/>
              </w:rPr>
            </w:pPr>
            <w:r w:rsidRPr="00AE1955">
              <w:rPr>
                <w:lang w:val="en-US"/>
              </w:rPr>
              <w:drawing>
                <wp:inline distT="0" distB="0" distL="0" distR="0" wp14:anchorId="6EAB96C7" wp14:editId="237BAA7D">
                  <wp:extent cx="2528959" cy="1800000"/>
                  <wp:effectExtent l="0" t="0" r="5080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8959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1C2870BB" w14:textId="6FB8C107" w:rsidR="00AE1955" w:rsidRDefault="00AE1955" w:rsidP="002767D1">
            <w:pPr>
              <w:keepNext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004E77E" wp14:editId="20A42CA3">
                  <wp:extent cx="2979801" cy="1800000"/>
                  <wp:effectExtent l="0" t="0" r="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79801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FDEE3F" w14:textId="65A2D4A1" w:rsidR="00AE1955" w:rsidRDefault="002767D1" w:rsidP="002767D1">
      <w:pPr>
        <w:pStyle w:val="Caption"/>
        <w:jc w:val="center"/>
        <w:rPr>
          <w:lang w:val="en-US"/>
        </w:rPr>
      </w:pPr>
      <w:bookmarkStart w:id="54" w:name="_Toc108033397"/>
      <w:proofErr w:type="spellStart"/>
      <w:r>
        <w:t>Слика</w:t>
      </w:r>
      <w:proofErr w:type="spellEnd"/>
      <w:r>
        <w:t xml:space="preserve"> </w:t>
      </w:r>
      <w:r w:rsidR="00B737DA">
        <w:fldChar w:fldCharType="begin"/>
      </w:r>
      <w:r w:rsidR="00B737DA">
        <w:instrText xml:space="preserve"> STYLEREF 2 \s </w:instrText>
      </w:r>
      <w:r w:rsidR="00B737DA">
        <w:fldChar w:fldCharType="separate"/>
      </w:r>
      <w:r w:rsidR="00B737DA">
        <w:rPr>
          <w:noProof/>
        </w:rPr>
        <w:t>3.2</w:t>
      </w:r>
      <w:r w:rsidR="00B737DA">
        <w:fldChar w:fldCharType="end"/>
      </w:r>
      <w:r w:rsidR="00B737DA">
        <w:t>.</w:t>
      </w:r>
      <w:r w:rsidR="00B737DA">
        <w:fldChar w:fldCharType="begin"/>
      </w:r>
      <w:r w:rsidR="00B737DA">
        <w:instrText xml:space="preserve"> SEQ Слика \* ARABIC \s 2 </w:instrText>
      </w:r>
      <w:r w:rsidR="00B737DA">
        <w:fldChar w:fldCharType="separate"/>
      </w:r>
      <w:r w:rsidR="00B737DA">
        <w:rPr>
          <w:noProof/>
        </w:rPr>
        <w:t>9</w:t>
      </w:r>
      <w:r w:rsidR="00B737DA">
        <w:fldChar w:fldCharType="end"/>
      </w:r>
      <w:r>
        <w:t xml:space="preserve"> </w:t>
      </w:r>
      <w:proofErr w:type="spellStart"/>
      <w:r w:rsidRPr="00060F47">
        <w:t>Дистрибуција</w:t>
      </w:r>
      <w:proofErr w:type="spellEnd"/>
      <w:r w:rsidRPr="00060F47">
        <w:t xml:space="preserve"> </w:t>
      </w:r>
      <w:proofErr w:type="spellStart"/>
      <w:r w:rsidRPr="00060F47">
        <w:t>степена</w:t>
      </w:r>
      <w:proofErr w:type="spellEnd"/>
      <w:r w:rsidRPr="00060F47">
        <w:t xml:space="preserve"> </w:t>
      </w:r>
      <w:proofErr w:type="spellStart"/>
      <w:r w:rsidRPr="00060F47">
        <w:t>SNet</w:t>
      </w:r>
      <w:r>
        <w:t>T</w:t>
      </w:r>
      <w:proofErr w:type="spellEnd"/>
      <w:r>
        <w:t xml:space="preserve"> </w:t>
      </w:r>
      <w:proofErr w:type="spellStart"/>
      <w:r w:rsidRPr="00060F47">
        <w:t>мреже</w:t>
      </w:r>
      <w:bookmarkEnd w:id="54"/>
      <w:proofErr w:type="spellEnd"/>
    </w:p>
    <w:p w14:paraId="02B51123" w14:textId="775F2C26" w:rsidR="002767D1" w:rsidRDefault="002767D1" w:rsidP="00AE1955">
      <w:pPr>
        <w:tabs>
          <w:tab w:val="left" w:pos="1218"/>
        </w:tabs>
        <w:rPr>
          <w:lang w:val="en-US"/>
        </w:rPr>
      </w:pPr>
    </w:p>
    <w:p w14:paraId="192DB61B" w14:textId="09AFDD70" w:rsidR="002767D1" w:rsidRDefault="002767D1" w:rsidP="00AE1955">
      <w:pPr>
        <w:tabs>
          <w:tab w:val="left" w:pos="1218"/>
        </w:tabs>
        <w:rPr>
          <w:lang w:val="en-US"/>
        </w:rPr>
      </w:pPr>
    </w:p>
    <w:p w14:paraId="3ACECAEF" w14:textId="2A4C03F9" w:rsidR="002767D1" w:rsidRDefault="002767D1" w:rsidP="00AE1955">
      <w:pPr>
        <w:tabs>
          <w:tab w:val="left" w:pos="1218"/>
        </w:tabs>
        <w:rPr>
          <w:lang w:val="en-US"/>
        </w:rPr>
      </w:pPr>
    </w:p>
    <w:p w14:paraId="4141366F" w14:textId="7DD20508" w:rsidR="002767D1" w:rsidRDefault="002767D1" w:rsidP="00AE1955">
      <w:pPr>
        <w:tabs>
          <w:tab w:val="left" w:pos="1218"/>
        </w:tabs>
        <w:rPr>
          <w:lang w:val="en-US"/>
        </w:rPr>
      </w:pPr>
    </w:p>
    <w:p w14:paraId="7D17F365" w14:textId="1AE174B0" w:rsidR="002767D1" w:rsidRDefault="002767D1" w:rsidP="00AE1955">
      <w:pPr>
        <w:tabs>
          <w:tab w:val="left" w:pos="1218"/>
        </w:tabs>
        <w:rPr>
          <w:lang w:val="en-US"/>
        </w:rPr>
      </w:pPr>
    </w:p>
    <w:p w14:paraId="56463550" w14:textId="5E7832CD" w:rsidR="002767D1" w:rsidRDefault="002767D1" w:rsidP="00AE1955">
      <w:pPr>
        <w:tabs>
          <w:tab w:val="left" w:pos="1218"/>
        </w:tabs>
        <w:rPr>
          <w:lang w:val="en-US"/>
        </w:rPr>
      </w:pPr>
    </w:p>
    <w:p w14:paraId="4441BC29" w14:textId="28DC5AFF" w:rsidR="002767D1" w:rsidRDefault="002767D1" w:rsidP="00AE1955">
      <w:pPr>
        <w:tabs>
          <w:tab w:val="left" w:pos="1218"/>
        </w:tabs>
        <w:rPr>
          <w:lang w:val="en-US"/>
        </w:rPr>
      </w:pPr>
    </w:p>
    <w:p w14:paraId="289BA3E8" w14:textId="75EBC8C1" w:rsidR="002767D1" w:rsidRDefault="002767D1" w:rsidP="00AE1955">
      <w:pPr>
        <w:tabs>
          <w:tab w:val="left" w:pos="1218"/>
        </w:tabs>
        <w:rPr>
          <w:lang w:val="en-US"/>
        </w:rPr>
      </w:pPr>
    </w:p>
    <w:p w14:paraId="71818D45" w14:textId="12158555" w:rsidR="002767D1" w:rsidRDefault="002767D1" w:rsidP="00AE1955">
      <w:pPr>
        <w:tabs>
          <w:tab w:val="left" w:pos="1218"/>
        </w:tabs>
        <w:rPr>
          <w:lang w:val="en-US"/>
        </w:rPr>
      </w:pPr>
    </w:p>
    <w:p w14:paraId="5EA8CBB1" w14:textId="77777777" w:rsidR="002767D1" w:rsidRDefault="002767D1" w:rsidP="00AE1955">
      <w:pPr>
        <w:tabs>
          <w:tab w:val="left" w:pos="1218"/>
        </w:tabs>
        <w:rPr>
          <w:lang w:val="en-US"/>
        </w:rPr>
      </w:pPr>
    </w:p>
    <w:p w14:paraId="7152FD03" w14:textId="77777777" w:rsidR="007F45A8" w:rsidRDefault="007F45A8" w:rsidP="00AE1955">
      <w:pPr>
        <w:tabs>
          <w:tab w:val="left" w:pos="1218"/>
        </w:tabs>
        <w:rPr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956"/>
      </w:tblGrid>
      <w:tr w:rsidR="00AE1955" w14:paraId="2D5B1BC8" w14:textId="77777777" w:rsidTr="002767D1">
        <w:tc>
          <w:tcPr>
            <w:tcW w:w="4672" w:type="dxa"/>
          </w:tcPr>
          <w:p w14:paraId="5612E156" w14:textId="5A2867FC" w:rsidR="00AE1955" w:rsidRDefault="007F45A8" w:rsidP="007F45A8">
            <w:pPr>
              <w:tabs>
                <w:tab w:val="left" w:pos="1218"/>
              </w:tabs>
              <w:jc w:val="center"/>
              <w:rPr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D5D0D39" wp14:editId="2691E4A1">
                  <wp:extent cx="2698201" cy="1800000"/>
                  <wp:effectExtent l="0" t="0" r="6985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8201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56" w:type="dxa"/>
          </w:tcPr>
          <w:p w14:paraId="2D5B9475" w14:textId="2E426DEB" w:rsidR="00AE1955" w:rsidRDefault="007F45A8" w:rsidP="007F45A8">
            <w:pPr>
              <w:tabs>
                <w:tab w:val="left" w:pos="1218"/>
              </w:tabs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738B020" wp14:editId="09348D04">
                  <wp:extent cx="2698201" cy="1800000"/>
                  <wp:effectExtent l="0" t="0" r="6985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8201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02C57F5" w14:textId="39D81C8B" w:rsidR="00BF0F9F" w:rsidRDefault="00BF0F9F">
      <w:pPr>
        <w:rPr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82"/>
        <w:gridCol w:w="4956"/>
      </w:tblGrid>
      <w:tr w:rsidR="007F45A8" w14:paraId="79D68A64" w14:textId="77777777" w:rsidTr="002767D1">
        <w:tc>
          <w:tcPr>
            <w:tcW w:w="4814" w:type="dxa"/>
          </w:tcPr>
          <w:p w14:paraId="11A89BBA" w14:textId="77777777" w:rsidR="007F45A8" w:rsidRDefault="007F45A8" w:rsidP="007F45A8">
            <w:pPr>
              <w:tabs>
                <w:tab w:val="left" w:pos="1218"/>
              </w:tabs>
              <w:jc w:val="center"/>
              <w:rPr>
                <w:lang w:val="en-US"/>
              </w:rPr>
            </w:pPr>
            <w:r w:rsidRPr="007F45A8">
              <w:rPr>
                <w:lang w:val="en-US"/>
              </w:rPr>
              <w:drawing>
                <wp:inline distT="0" distB="0" distL="0" distR="0" wp14:anchorId="368827D3" wp14:editId="206C891E">
                  <wp:extent cx="2441704" cy="1800000"/>
                  <wp:effectExtent l="0" t="0" r="0" b="0"/>
                  <wp:docPr id="96" name="Picture 96" descr="Tabl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Picture 96" descr="Table&#10;&#10;Description automatically generated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1704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0C6AD769" w14:textId="77777777" w:rsidR="007F45A8" w:rsidRDefault="007F45A8" w:rsidP="002767D1">
            <w:pPr>
              <w:keepNext/>
              <w:tabs>
                <w:tab w:val="left" w:pos="1218"/>
              </w:tabs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ED517F7" wp14:editId="5005574A">
                  <wp:extent cx="3006134" cy="1800000"/>
                  <wp:effectExtent l="0" t="0" r="3810" b="0"/>
                  <wp:docPr id="99" name="Picture 99" descr="Chart, line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Picture 99" descr="Chart, line chart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6134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D706B6" w14:textId="17C8D1BE" w:rsidR="002767D1" w:rsidRDefault="002767D1" w:rsidP="002767D1">
      <w:pPr>
        <w:pStyle w:val="Caption"/>
        <w:jc w:val="center"/>
      </w:pPr>
      <w:bookmarkStart w:id="55" w:name="_Toc108033398"/>
      <w:proofErr w:type="spellStart"/>
      <w:r>
        <w:t>Слика</w:t>
      </w:r>
      <w:proofErr w:type="spellEnd"/>
      <w:r>
        <w:t xml:space="preserve"> </w:t>
      </w:r>
      <w:r w:rsidR="00B737DA">
        <w:fldChar w:fldCharType="begin"/>
      </w:r>
      <w:r w:rsidR="00B737DA">
        <w:instrText xml:space="preserve"> STYLEREF 2 \s </w:instrText>
      </w:r>
      <w:r w:rsidR="00B737DA">
        <w:fldChar w:fldCharType="separate"/>
      </w:r>
      <w:r w:rsidR="00B737DA">
        <w:rPr>
          <w:noProof/>
        </w:rPr>
        <w:t>3.2</w:t>
      </w:r>
      <w:r w:rsidR="00B737DA">
        <w:fldChar w:fldCharType="end"/>
      </w:r>
      <w:r w:rsidR="00B737DA">
        <w:t>.</w:t>
      </w:r>
      <w:r w:rsidR="00B737DA">
        <w:fldChar w:fldCharType="begin"/>
      </w:r>
      <w:r w:rsidR="00B737DA">
        <w:instrText xml:space="preserve"> SEQ Слика \* ARABIC \s 2 </w:instrText>
      </w:r>
      <w:r w:rsidR="00B737DA">
        <w:fldChar w:fldCharType="separate"/>
      </w:r>
      <w:r w:rsidR="00B737DA">
        <w:rPr>
          <w:noProof/>
        </w:rPr>
        <w:t>10</w:t>
      </w:r>
      <w:r w:rsidR="00B737DA">
        <w:fldChar w:fldCharType="end"/>
      </w:r>
      <w:r>
        <w:t xml:space="preserve"> </w:t>
      </w:r>
      <w:proofErr w:type="spellStart"/>
      <w:r w:rsidRPr="00D45D00">
        <w:t>Дистрибуција</w:t>
      </w:r>
      <w:proofErr w:type="spellEnd"/>
      <w:r w:rsidRPr="00D45D00">
        <w:t xml:space="preserve"> </w:t>
      </w:r>
      <w:proofErr w:type="spellStart"/>
      <w:r w:rsidRPr="00D45D00">
        <w:t>степена</w:t>
      </w:r>
      <w:proofErr w:type="spellEnd"/>
      <w:r w:rsidRPr="00D45D00">
        <w:t xml:space="preserve"> </w:t>
      </w:r>
      <w:proofErr w:type="spellStart"/>
      <w:r>
        <w:t>UserNet</w:t>
      </w:r>
      <w:proofErr w:type="spellEnd"/>
      <w:r w:rsidRPr="00D45D00">
        <w:t xml:space="preserve"> </w:t>
      </w:r>
      <w:proofErr w:type="spellStart"/>
      <w:r w:rsidRPr="00D45D00">
        <w:t>мреже</w:t>
      </w:r>
      <w:bookmarkEnd w:id="55"/>
      <w:proofErr w:type="spellEnd"/>
    </w:p>
    <w:p w14:paraId="53ABF633" w14:textId="77777777" w:rsidR="002767D1" w:rsidRDefault="002767D1">
      <w:pPr>
        <w:rPr>
          <w:lang w:val="sr-Cyrl-RS"/>
        </w:rPr>
      </w:pPr>
    </w:p>
    <w:p w14:paraId="27F6ADD7" w14:textId="1139061B" w:rsidR="007F45A8" w:rsidRDefault="002767D1">
      <w:pPr>
        <w:rPr>
          <w:lang w:val="sr-Cyrl-RS"/>
        </w:rPr>
      </w:pPr>
      <w:r>
        <w:rPr>
          <w:lang w:val="sr-Cyrl-RS"/>
        </w:rPr>
        <w:t>Тумачење</w:t>
      </w:r>
      <w:r w:rsidR="007F45A8">
        <w:rPr>
          <w:lang w:val="sr-Cyrl-RS"/>
        </w:rPr>
        <w:t xml:space="preserve"> </w:t>
      </w:r>
      <w:proofErr w:type="spellStart"/>
      <w:r w:rsidR="007F45A8">
        <w:rPr>
          <w:lang w:val="sr-Cyrl-RS"/>
        </w:rPr>
        <w:t>графова</w:t>
      </w:r>
      <w:proofErr w:type="spellEnd"/>
      <w:r w:rsidR="007F45A8">
        <w:rPr>
          <w:lang w:val="sr-Cyrl-RS"/>
        </w:rPr>
        <w:t>:</w:t>
      </w:r>
    </w:p>
    <w:tbl>
      <w:tblPr>
        <w:tblW w:w="0" w:type="auto"/>
        <w:jc w:val="center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1"/>
        <w:gridCol w:w="3862"/>
        <w:gridCol w:w="825"/>
      </w:tblGrid>
      <w:tr w:rsidR="007F45A8" w14:paraId="395B3692" w14:textId="77777777" w:rsidTr="007F45A8">
        <w:trPr>
          <w:tblHeader/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5F2C925" w14:textId="7BF85697" w:rsidR="007F45A8" w:rsidRPr="007F45A8" w:rsidRDefault="007F45A8">
            <w:pPr>
              <w:spacing w:before="240"/>
              <w:jc w:val="right"/>
              <w:rPr>
                <w:rFonts w:asciiTheme="minorHAnsi" w:hAnsiTheme="minorHAnsi"/>
                <w:b/>
                <w:bCs/>
                <w:color w:val="000000"/>
                <w:sz w:val="18"/>
                <w:szCs w:val="18"/>
                <w:lang w:val="sr-Cyrl-RS"/>
              </w:rPr>
            </w:pPr>
            <w:r>
              <w:rPr>
                <w:rFonts w:asciiTheme="minorHAnsi" w:hAnsiTheme="minorHAnsi"/>
                <w:b/>
                <w:bCs/>
                <w:color w:val="000000"/>
                <w:sz w:val="18"/>
                <w:szCs w:val="18"/>
                <w:lang w:val="sr-Cyrl-RS"/>
              </w:rPr>
              <w:t>Мрежа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E1B5E85" w14:textId="6EDF3DFC" w:rsidR="007F45A8" w:rsidRPr="007F45A8" w:rsidRDefault="007F45A8">
            <w:pPr>
              <w:spacing w:before="240"/>
              <w:jc w:val="right"/>
              <w:rPr>
                <w:rFonts w:asciiTheme="minorHAnsi" w:hAnsiTheme="minorHAnsi"/>
                <w:b/>
                <w:bCs/>
                <w:color w:val="000000"/>
                <w:sz w:val="18"/>
                <w:szCs w:val="18"/>
                <w:lang w:val="sr-Cyrl-RS"/>
              </w:rPr>
            </w:pPr>
            <w:r>
              <w:rPr>
                <w:rFonts w:asciiTheme="minorHAnsi" w:hAnsiTheme="minorHAnsi"/>
                <w:b/>
                <w:bCs/>
                <w:color w:val="000000"/>
                <w:sz w:val="18"/>
                <w:szCs w:val="18"/>
                <w:lang w:val="sr-Cyrl-RS"/>
              </w:rPr>
              <w:t>Разлог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B05D222" w14:textId="26951B3C" w:rsidR="007F45A8" w:rsidRPr="007F45A8" w:rsidRDefault="007F45A8">
            <w:pPr>
              <w:spacing w:before="240"/>
              <w:jc w:val="right"/>
              <w:rPr>
                <w:rFonts w:asciiTheme="minorHAnsi" w:hAnsiTheme="minorHAnsi"/>
                <w:b/>
                <w:bCs/>
                <w:color w:val="000000"/>
                <w:sz w:val="18"/>
                <w:szCs w:val="18"/>
                <w:lang w:val="sr-Cyrl-RS"/>
              </w:rPr>
            </w:pPr>
            <w:r>
              <w:rPr>
                <w:rFonts w:asciiTheme="minorHAnsi" w:hAnsiTheme="minorHAnsi"/>
                <w:b/>
                <w:bCs/>
                <w:color w:val="000000"/>
                <w:sz w:val="18"/>
                <w:szCs w:val="18"/>
                <w:lang w:val="sr-Cyrl-RS"/>
              </w:rPr>
              <w:t>Одлука</w:t>
            </w:r>
          </w:p>
        </w:tc>
      </w:tr>
      <w:tr w:rsidR="007F45A8" w14:paraId="6E8ED0C4" w14:textId="77777777" w:rsidTr="007F45A8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B495F2B" w14:textId="77777777" w:rsidR="007F45A8" w:rsidRDefault="007F45A8">
            <w:pPr>
              <w:spacing w:before="240"/>
              <w:jc w:val="right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SNet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8D4F68C" w14:textId="77777777" w:rsidR="007F45A8" w:rsidRDefault="007F45A8">
            <w:pPr>
              <w:spacing w:before="240"/>
              <w:jc w:val="right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Truncated power-law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D033180" w14:textId="376A79E5" w:rsidR="007F45A8" w:rsidRPr="007F45A8" w:rsidRDefault="007F45A8">
            <w:pPr>
              <w:spacing w:before="240"/>
              <w:jc w:val="right"/>
              <w:rPr>
                <w:rFonts w:asciiTheme="minorHAnsi" w:hAnsiTheme="minorHAnsi"/>
                <w:color w:val="000000"/>
                <w:sz w:val="18"/>
                <w:szCs w:val="18"/>
                <w:lang w:val="sr-Cyrl-RS"/>
              </w:rPr>
            </w:pPr>
            <w:r>
              <w:rPr>
                <w:rFonts w:asciiTheme="minorHAnsi" w:hAnsiTheme="minorHAnsi"/>
                <w:color w:val="000000"/>
                <w:sz w:val="18"/>
                <w:szCs w:val="18"/>
                <w:lang w:val="sr-Cyrl-RS"/>
              </w:rPr>
              <w:t>Да</w:t>
            </w:r>
          </w:p>
        </w:tc>
      </w:tr>
      <w:tr w:rsidR="007F45A8" w14:paraId="331C73FB" w14:textId="77777777" w:rsidTr="007F45A8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77EBE42A" w14:textId="77777777" w:rsidR="007F45A8" w:rsidRDefault="007F45A8">
            <w:pPr>
              <w:spacing w:before="240"/>
              <w:jc w:val="right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SNetF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2F9D0DEE" w14:textId="77777777" w:rsidR="007F45A8" w:rsidRDefault="007F45A8">
            <w:pPr>
              <w:spacing w:before="240"/>
              <w:jc w:val="right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Fluctuates between power-law and lognormal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72C21E1" w14:textId="3650CE58" w:rsidR="007F45A8" w:rsidRPr="007F45A8" w:rsidRDefault="007F45A8">
            <w:pPr>
              <w:spacing w:before="240"/>
              <w:jc w:val="right"/>
              <w:rPr>
                <w:rFonts w:asciiTheme="minorHAnsi" w:hAnsiTheme="minorHAnsi"/>
                <w:color w:val="000000"/>
                <w:sz w:val="18"/>
                <w:szCs w:val="18"/>
                <w:lang w:val="sr-Cyrl-RS"/>
              </w:rPr>
            </w:pPr>
            <w:r>
              <w:rPr>
                <w:rFonts w:asciiTheme="minorHAnsi" w:hAnsiTheme="minorHAnsi"/>
                <w:color w:val="000000"/>
                <w:sz w:val="18"/>
                <w:szCs w:val="18"/>
                <w:lang w:val="sr-Cyrl-RS"/>
              </w:rPr>
              <w:t>Не</w:t>
            </w:r>
          </w:p>
        </w:tc>
      </w:tr>
      <w:tr w:rsidR="007F45A8" w14:paraId="23779989" w14:textId="77777777" w:rsidTr="007F45A8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9A2359" w14:textId="77777777" w:rsidR="007F45A8" w:rsidRDefault="007F45A8">
            <w:pPr>
              <w:spacing w:before="240"/>
              <w:jc w:val="right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SNetT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654AEBE4" w14:textId="77777777" w:rsidR="007F45A8" w:rsidRDefault="007F45A8">
            <w:pPr>
              <w:spacing w:before="240"/>
              <w:jc w:val="right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NaN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5F5F5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06486C83" w14:textId="2D59FC4C" w:rsidR="007F45A8" w:rsidRPr="007F45A8" w:rsidRDefault="007F45A8">
            <w:pPr>
              <w:spacing w:before="240"/>
              <w:jc w:val="right"/>
              <w:rPr>
                <w:rFonts w:asciiTheme="minorHAnsi" w:hAnsiTheme="minorHAnsi"/>
                <w:color w:val="000000"/>
                <w:sz w:val="18"/>
                <w:szCs w:val="18"/>
                <w:lang w:val="sr-Cyrl-RS"/>
              </w:rPr>
            </w:pPr>
            <w:r>
              <w:rPr>
                <w:rFonts w:asciiTheme="minorHAnsi" w:hAnsiTheme="minorHAnsi"/>
                <w:color w:val="000000"/>
                <w:sz w:val="18"/>
                <w:szCs w:val="18"/>
                <w:lang w:val="sr-Cyrl-RS"/>
              </w:rPr>
              <w:t>Не</w:t>
            </w:r>
          </w:p>
        </w:tc>
      </w:tr>
      <w:tr w:rsidR="007F45A8" w14:paraId="5FEEA546" w14:textId="77777777" w:rsidTr="007F45A8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E49DC3C" w14:textId="77777777" w:rsidR="007F45A8" w:rsidRDefault="007F45A8">
            <w:pPr>
              <w:spacing w:before="240"/>
              <w:jc w:val="right"/>
              <w:rPr>
                <w:rFonts w:ascii="Helvetica" w:hAnsi="Helvetica"/>
                <w:color w:val="000000"/>
                <w:sz w:val="18"/>
                <w:szCs w:val="18"/>
              </w:rPr>
            </w:pPr>
            <w:proofErr w:type="spellStart"/>
            <w:r>
              <w:rPr>
                <w:rFonts w:ascii="Helvetica" w:hAnsi="Helvetica"/>
                <w:color w:val="000000"/>
                <w:sz w:val="18"/>
                <w:szCs w:val="18"/>
              </w:rPr>
              <w:t>UserNet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3292BDDE" w14:textId="77777777" w:rsidR="007F45A8" w:rsidRDefault="007F45A8">
            <w:pPr>
              <w:spacing w:before="240"/>
              <w:jc w:val="right"/>
              <w:rPr>
                <w:rFonts w:ascii="Helvetica" w:hAnsi="Helvetica"/>
                <w:color w:val="000000"/>
                <w:sz w:val="18"/>
                <w:szCs w:val="18"/>
              </w:rPr>
            </w:pPr>
            <w:r>
              <w:rPr>
                <w:rFonts w:ascii="Helvetica" w:hAnsi="Helvetica"/>
                <w:color w:val="000000"/>
                <w:sz w:val="18"/>
                <w:szCs w:val="18"/>
              </w:rPr>
              <w:t>Fluctuates too much</w:t>
            </w: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  <w:hideMark/>
          </w:tcPr>
          <w:p w14:paraId="428ABFD8" w14:textId="2A982890" w:rsidR="007F45A8" w:rsidRPr="007F45A8" w:rsidRDefault="007F45A8">
            <w:pPr>
              <w:spacing w:before="240"/>
              <w:jc w:val="right"/>
              <w:rPr>
                <w:rFonts w:asciiTheme="minorHAnsi" w:hAnsiTheme="minorHAnsi"/>
                <w:color w:val="000000"/>
                <w:sz w:val="18"/>
                <w:szCs w:val="18"/>
                <w:lang w:val="sr-Cyrl-RS"/>
              </w:rPr>
            </w:pPr>
            <w:r>
              <w:rPr>
                <w:rFonts w:asciiTheme="minorHAnsi" w:hAnsiTheme="minorHAnsi"/>
                <w:color w:val="000000"/>
                <w:sz w:val="18"/>
                <w:szCs w:val="18"/>
                <w:lang w:val="sr-Cyrl-RS"/>
              </w:rPr>
              <w:t>Не</w:t>
            </w:r>
          </w:p>
        </w:tc>
      </w:tr>
      <w:tr w:rsidR="00C94B07" w14:paraId="639B48E8" w14:textId="77777777" w:rsidTr="007F45A8">
        <w:trPr>
          <w:jc w:val="center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58EF1D2F" w14:textId="77777777" w:rsidR="00C94B07" w:rsidRDefault="00C94B07">
            <w:pPr>
              <w:spacing w:before="240"/>
              <w:jc w:val="right"/>
              <w:rPr>
                <w:rFonts w:ascii="Helvetica" w:hAnsi="Helvetica"/>
                <w:color w:val="000000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83F8451" w14:textId="77777777" w:rsidR="00C94B07" w:rsidRDefault="00C94B07">
            <w:pPr>
              <w:spacing w:before="240"/>
              <w:jc w:val="right"/>
              <w:rPr>
                <w:rFonts w:ascii="Helvetica" w:hAnsi="Helvetica"/>
                <w:color w:val="000000"/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top w:w="120" w:type="dxa"/>
              <w:left w:w="120" w:type="dxa"/>
              <w:bottom w:w="120" w:type="dxa"/>
              <w:right w:w="120" w:type="dxa"/>
            </w:tcMar>
            <w:vAlign w:val="center"/>
          </w:tcPr>
          <w:p w14:paraId="67C3F502" w14:textId="77777777" w:rsidR="00C94B07" w:rsidRDefault="00C94B07">
            <w:pPr>
              <w:spacing w:before="240"/>
              <w:jc w:val="right"/>
              <w:rPr>
                <w:rFonts w:asciiTheme="minorHAnsi" w:hAnsiTheme="minorHAnsi"/>
                <w:color w:val="000000"/>
                <w:sz w:val="18"/>
                <w:szCs w:val="18"/>
                <w:lang w:val="sr-Cyrl-RS"/>
              </w:rPr>
            </w:pPr>
          </w:p>
        </w:tc>
      </w:tr>
    </w:tbl>
    <w:p w14:paraId="37215248" w14:textId="4A84893F" w:rsidR="00C94B07" w:rsidRPr="00C94B07" w:rsidRDefault="007F45A8" w:rsidP="00B737DA">
      <w:pPr>
        <w:pStyle w:val="Heading3"/>
      </w:pPr>
      <w:bookmarkStart w:id="56" w:name="_Toc108032764"/>
      <w:r>
        <w:lastRenderedPageBreak/>
        <w:t xml:space="preserve">Одредити најважније </w:t>
      </w:r>
      <w:proofErr w:type="spellStart"/>
      <w:r>
        <w:t>хабове</w:t>
      </w:r>
      <w:proofErr w:type="spellEnd"/>
      <w:r>
        <w:t xml:space="preserve"> и ауторитете у мрежи. Како су они распоређени и уграђени у мрежу? Да ли су на периферији или у језгру?</w:t>
      </w:r>
      <w:bookmarkEnd w:id="56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C94B07" w14:paraId="1165AEE9" w14:textId="77777777" w:rsidTr="00902312">
        <w:tc>
          <w:tcPr>
            <w:tcW w:w="4814" w:type="dxa"/>
          </w:tcPr>
          <w:p w14:paraId="231C8BC4" w14:textId="660B6BE0" w:rsidR="00C94B07" w:rsidRDefault="00C94B07" w:rsidP="00C94B07">
            <w:pPr>
              <w:pStyle w:val="Osnovnitekst"/>
              <w:ind w:firstLine="0"/>
              <w:jc w:val="center"/>
              <w:rPr>
                <w:lang w:val="sr-Cyrl-RS"/>
              </w:rPr>
            </w:pPr>
            <w:r>
              <w:rPr>
                <w:noProof/>
              </w:rPr>
              <w:drawing>
                <wp:inline distT="0" distB="0" distL="0" distR="0" wp14:anchorId="14F2300A" wp14:editId="4B7C47CF">
                  <wp:extent cx="2698201" cy="1800000"/>
                  <wp:effectExtent l="0" t="0" r="6985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8201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192A9368" w14:textId="70A1150F" w:rsidR="00C94B07" w:rsidRDefault="00C94B07" w:rsidP="00C94B07">
            <w:pPr>
              <w:pStyle w:val="Osnovnitekst"/>
              <w:ind w:firstLine="0"/>
              <w:jc w:val="center"/>
              <w:rPr>
                <w:lang w:val="sr-Cyrl-RS"/>
              </w:rPr>
            </w:pPr>
            <w:r>
              <w:rPr>
                <w:noProof/>
              </w:rPr>
              <w:drawing>
                <wp:inline distT="0" distB="0" distL="0" distR="0" wp14:anchorId="41D70065" wp14:editId="0C460A09">
                  <wp:extent cx="2698201" cy="1800000"/>
                  <wp:effectExtent l="0" t="0" r="6985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8201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94B07" w14:paraId="41E5993D" w14:textId="77777777" w:rsidTr="00902312">
        <w:tc>
          <w:tcPr>
            <w:tcW w:w="9628" w:type="dxa"/>
            <w:gridSpan w:val="2"/>
          </w:tcPr>
          <w:p w14:paraId="1C1738AA" w14:textId="76C36AEC" w:rsidR="00C94B07" w:rsidRDefault="00C94B07" w:rsidP="00902312">
            <w:pPr>
              <w:pStyle w:val="Osnovnitekst"/>
              <w:keepNext/>
              <w:ind w:firstLine="0"/>
              <w:jc w:val="center"/>
              <w:rPr>
                <w:lang w:val="sr-Cyrl-RS"/>
              </w:rPr>
            </w:pPr>
            <w:r>
              <w:rPr>
                <w:noProof/>
              </w:rPr>
              <w:drawing>
                <wp:inline distT="0" distB="0" distL="0" distR="0" wp14:anchorId="41E9CFFA" wp14:editId="75C4709E">
                  <wp:extent cx="4320897" cy="3240000"/>
                  <wp:effectExtent l="0" t="0" r="3810" b="0"/>
                  <wp:docPr id="103" name="Picture 103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Picture 100" descr="A picture containing text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897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C9AD38C" w14:textId="10B0FEA0" w:rsidR="00257700" w:rsidRDefault="00902312" w:rsidP="00902312">
      <w:pPr>
        <w:pStyle w:val="Caption"/>
        <w:jc w:val="center"/>
        <w:rPr>
          <w:noProof/>
          <w:lang w:val="sr-Cyrl-RS"/>
        </w:rPr>
      </w:pPr>
      <w:bookmarkStart w:id="57" w:name="_Toc108033399"/>
      <w:proofErr w:type="spellStart"/>
      <w:r>
        <w:t>Слика</w:t>
      </w:r>
      <w:proofErr w:type="spellEnd"/>
      <w:r>
        <w:t xml:space="preserve"> </w:t>
      </w:r>
      <w:r w:rsidR="00B737DA">
        <w:fldChar w:fldCharType="begin"/>
      </w:r>
      <w:r w:rsidR="00B737DA">
        <w:instrText xml:space="preserve"> STYLEREF 2 \s </w:instrText>
      </w:r>
      <w:r w:rsidR="00B737DA">
        <w:fldChar w:fldCharType="separate"/>
      </w:r>
      <w:r w:rsidR="00B737DA">
        <w:rPr>
          <w:noProof/>
        </w:rPr>
        <w:t>3.2</w:t>
      </w:r>
      <w:r w:rsidR="00B737DA">
        <w:fldChar w:fldCharType="end"/>
      </w:r>
      <w:r w:rsidR="00B737DA">
        <w:t>.</w:t>
      </w:r>
      <w:r w:rsidR="00B737DA">
        <w:fldChar w:fldCharType="begin"/>
      </w:r>
      <w:r w:rsidR="00B737DA">
        <w:instrText xml:space="preserve"> SEQ Слика \* ARABIC \s 2 </w:instrText>
      </w:r>
      <w:r w:rsidR="00B737DA">
        <w:fldChar w:fldCharType="separate"/>
      </w:r>
      <w:r w:rsidR="00B737DA">
        <w:rPr>
          <w:noProof/>
        </w:rPr>
        <w:t>11</w:t>
      </w:r>
      <w:r w:rsidR="00B737DA">
        <w:fldChar w:fldCharType="end"/>
      </w:r>
      <w:r>
        <w:t xml:space="preserve"> </w:t>
      </w:r>
      <w:proofErr w:type="spellStart"/>
      <w:r>
        <w:t>SNet</w:t>
      </w:r>
      <w:proofErr w:type="spellEnd"/>
      <w:r>
        <w:rPr>
          <w:noProof/>
        </w:rPr>
        <w:t xml:space="preserve"> </w:t>
      </w:r>
      <w:r>
        <w:rPr>
          <w:noProof/>
          <w:lang w:val="sr-Cyrl-RS"/>
        </w:rPr>
        <w:t>хабови и ауторитети</w:t>
      </w:r>
      <w:bookmarkEnd w:id="57"/>
    </w:p>
    <w:p w14:paraId="6F357203" w14:textId="7063D9B1" w:rsidR="00902312" w:rsidRDefault="00902312" w:rsidP="00902312">
      <w:pPr>
        <w:rPr>
          <w:lang w:val="sr-Cyrl-RS"/>
        </w:rPr>
      </w:pPr>
    </w:p>
    <w:p w14:paraId="41A35E33" w14:textId="3361B0F5" w:rsidR="00902312" w:rsidRDefault="00902312" w:rsidP="00902312">
      <w:pPr>
        <w:rPr>
          <w:lang w:val="sr-Cyrl-RS"/>
        </w:rPr>
      </w:pPr>
    </w:p>
    <w:p w14:paraId="45CE6618" w14:textId="1A2F7E50" w:rsidR="00902312" w:rsidRDefault="00902312" w:rsidP="00902312">
      <w:pPr>
        <w:rPr>
          <w:lang w:val="sr-Cyrl-RS"/>
        </w:rPr>
      </w:pPr>
    </w:p>
    <w:p w14:paraId="2B0D8381" w14:textId="407AA76E" w:rsidR="00902312" w:rsidRDefault="00902312" w:rsidP="00902312">
      <w:pPr>
        <w:rPr>
          <w:lang w:val="sr-Cyrl-RS"/>
        </w:rPr>
      </w:pPr>
    </w:p>
    <w:p w14:paraId="3C761050" w14:textId="185C8F60" w:rsidR="00902312" w:rsidRDefault="00902312" w:rsidP="00902312">
      <w:pPr>
        <w:rPr>
          <w:lang w:val="sr-Cyrl-RS"/>
        </w:rPr>
      </w:pPr>
    </w:p>
    <w:p w14:paraId="31F52633" w14:textId="77777777" w:rsidR="00902312" w:rsidRPr="00902312" w:rsidRDefault="00902312" w:rsidP="00902312">
      <w:pPr>
        <w:rPr>
          <w:lang w:val="sr-Cyrl-R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9C1A13" w14:paraId="79EC63B8" w14:textId="77777777" w:rsidTr="00902312">
        <w:tc>
          <w:tcPr>
            <w:tcW w:w="4814" w:type="dxa"/>
          </w:tcPr>
          <w:p w14:paraId="6FC1F4CE" w14:textId="77562E13" w:rsidR="009C1A13" w:rsidRDefault="00AD0B3F" w:rsidP="00AD0B3F">
            <w:pPr>
              <w:pStyle w:val="Osnovnitekst"/>
              <w:ind w:firstLine="0"/>
              <w:jc w:val="center"/>
              <w:rPr>
                <w:lang w:val="sr-Cyrl-R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4ED2185" wp14:editId="458A1E52">
                  <wp:extent cx="2698201" cy="1800000"/>
                  <wp:effectExtent l="0" t="0" r="6985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8201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7ED985BB" w14:textId="3E552235" w:rsidR="009C1A13" w:rsidRDefault="00AD0B3F" w:rsidP="00AD0B3F">
            <w:pPr>
              <w:pStyle w:val="Osnovnitekst"/>
              <w:ind w:firstLine="0"/>
              <w:jc w:val="center"/>
              <w:rPr>
                <w:lang w:val="sr-Cyrl-RS"/>
              </w:rPr>
            </w:pPr>
            <w:r>
              <w:rPr>
                <w:noProof/>
              </w:rPr>
              <w:drawing>
                <wp:inline distT="0" distB="0" distL="0" distR="0" wp14:anchorId="0030E2CA" wp14:editId="380E2E04">
                  <wp:extent cx="2698201" cy="1800000"/>
                  <wp:effectExtent l="0" t="0" r="6985" b="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8201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0B3F" w14:paraId="6A15332F" w14:textId="77777777" w:rsidTr="00902312">
        <w:tc>
          <w:tcPr>
            <w:tcW w:w="9628" w:type="dxa"/>
            <w:gridSpan w:val="2"/>
          </w:tcPr>
          <w:p w14:paraId="1D0F2BEF" w14:textId="39B02F6C" w:rsidR="00AD0B3F" w:rsidRDefault="00AD0B3F" w:rsidP="00902312">
            <w:pPr>
              <w:pStyle w:val="Osnovnitekst"/>
              <w:keepNext/>
              <w:ind w:firstLine="0"/>
              <w:jc w:val="center"/>
              <w:rPr>
                <w:lang w:val="sr-Cyrl-RS"/>
              </w:rPr>
            </w:pPr>
            <w:r>
              <w:rPr>
                <w:noProof/>
              </w:rPr>
              <w:drawing>
                <wp:inline distT="0" distB="0" distL="0" distR="0" wp14:anchorId="6F5E5310" wp14:editId="65FC6BCF">
                  <wp:extent cx="4320897" cy="3240000"/>
                  <wp:effectExtent l="0" t="0" r="3810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897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F35CA0" w14:textId="1BB73F38" w:rsidR="009C1A13" w:rsidRDefault="00902312" w:rsidP="00902312">
      <w:pPr>
        <w:pStyle w:val="Caption"/>
        <w:jc w:val="center"/>
        <w:rPr>
          <w:lang w:val="sr-Cyrl-RS"/>
        </w:rPr>
      </w:pPr>
      <w:bookmarkStart w:id="58" w:name="_Toc108033400"/>
      <w:proofErr w:type="spellStart"/>
      <w:r>
        <w:t>Слика</w:t>
      </w:r>
      <w:proofErr w:type="spellEnd"/>
      <w:r>
        <w:t xml:space="preserve"> </w:t>
      </w:r>
      <w:r w:rsidR="00B737DA">
        <w:fldChar w:fldCharType="begin"/>
      </w:r>
      <w:r w:rsidR="00B737DA">
        <w:instrText xml:space="preserve"> STYLEREF 2 \s </w:instrText>
      </w:r>
      <w:r w:rsidR="00B737DA">
        <w:fldChar w:fldCharType="separate"/>
      </w:r>
      <w:r w:rsidR="00B737DA">
        <w:rPr>
          <w:noProof/>
        </w:rPr>
        <w:t>3.2</w:t>
      </w:r>
      <w:r w:rsidR="00B737DA">
        <w:fldChar w:fldCharType="end"/>
      </w:r>
      <w:r w:rsidR="00B737DA">
        <w:t>.</w:t>
      </w:r>
      <w:r w:rsidR="00B737DA">
        <w:fldChar w:fldCharType="begin"/>
      </w:r>
      <w:r w:rsidR="00B737DA">
        <w:instrText xml:space="preserve"> SEQ Слика \* ARABIC \s 2 </w:instrText>
      </w:r>
      <w:r w:rsidR="00B737DA">
        <w:fldChar w:fldCharType="separate"/>
      </w:r>
      <w:r w:rsidR="00B737DA">
        <w:rPr>
          <w:noProof/>
        </w:rPr>
        <w:t>12</w:t>
      </w:r>
      <w:r w:rsidR="00B737DA">
        <w:fldChar w:fldCharType="end"/>
      </w:r>
      <w:r>
        <w:t xml:space="preserve"> </w:t>
      </w:r>
      <w:proofErr w:type="spellStart"/>
      <w:r w:rsidRPr="00FF7AB3">
        <w:t>SNet</w:t>
      </w:r>
      <w:r>
        <w:t>F</w:t>
      </w:r>
      <w:proofErr w:type="spellEnd"/>
      <w:r w:rsidRPr="00FF7AB3">
        <w:t xml:space="preserve"> </w:t>
      </w:r>
      <w:proofErr w:type="spellStart"/>
      <w:r w:rsidRPr="00FF7AB3">
        <w:t>хабови</w:t>
      </w:r>
      <w:proofErr w:type="spellEnd"/>
      <w:r w:rsidRPr="00FF7AB3">
        <w:t xml:space="preserve"> и </w:t>
      </w:r>
      <w:proofErr w:type="spellStart"/>
      <w:r w:rsidRPr="00FF7AB3">
        <w:t>ауторитети</w:t>
      </w:r>
      <w:bookmarkEnd w:id="58"/>
      <w:proofErr w:type="spellEnd"/>
    </w:p>
    <w:p w14:paraId="37CEFF7F" w14:textId="5DE76892" w:rsidR="009C1A13" w:rsidRDefault="009C1A13" w:rsidP="00257700">
      <w:pPr>
        <w:pStyle w:val="Osnovnitekst"/>
        <w:rPr>
          <w:lang w:val="sr-Cyrl-RS"/>
        </w:rPr>
      </w:pPr>
    </w:p>
    <w:p w14:paraId="11A388CD" w14:textId="49C3D931" w:rsidR="00902312" w:rsidRDefault="00902312" w:rsidP="00257700">
      <w:pPr>
        <w:pStyle w:val="Osnovnitekst"/>
        <w:rPr>
          <w:lang w:val="sr-Cyrl-RS"/>
        </w:rPr>
      </w:pPr>
    </w:p>
    <w:p w14:paraId="797019E5" w14:textId="5C9E5203" w:rsidR="00902312" w:rsidRDefault="00902312" w:rsidP="00257700">
      <w:pPr>
        <w:pStyle w:val="Osnovnitekst"/>
        <w:rPr>
          <w:lang w:val="sr-Cyrl-RS"/>
        </w:rPr>
      </w:pPr>
    </w:p>
    <w:p w14:paraId="40BD259D" w14:textId="3358E0C9" w:rsidR="00902312" w:rsidRDefault="00902312" w:rsidP="00257700">
      <w:pPr>
        <w:pStyle w:val="Osnovnitekst"/>
        <w:rPr>
          <w:lang w:val="sr-Cyrl-RS"/>
        </w:rPr>
      </w:pPr>
    </w:p>
    <w:p w14:paraId="73B4564F" w14:textId="77777777" w:rsidR="00902312" w:rsidRPr="00257700" w:rsidRDefault="00902312" w:rsidP="00257700">
      <w:pPr>
        <w:pStyle w:val="Osnovnitekst"/>
        <w:rPr>
          <w:lang w:val="sr-Cyrl-R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C94B07" w14:paraId="67FF9EE8" w14:textId="77777777" w:rsidTr="00902312">
        <w:tc>
          <w:tcPr>
            <w:tcW w:w="4814" w:type="dxa"/>
          </w:tcPr>
          <w:p w14:paraId="052D6F34" w14:textId="282AF664" w:rsidR="00C94B07" w:rsidRDefault="00486998" w:rsidP="00486998">
            <w:pPr>
              <w:pStyle w:val="Osnovnitekst"/>
              <w:ind w:firstLine="0"/>
              <w:jc w:val="center"/>
              <w:rPr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13C950C" wp14:editId="73EE2B8D">
                  <wp:extent cx="2698201" cy="1800000"/>
                  <wp:effectExtent l="0" t="0" r="6985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8201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3B0FCB86" w14:textId="7626BF01" w:rsidR="00C94B07" w:rsidRDefault="00486998" w:rsidP="00486998">
            <w:pPr>
              <w:pStyle w:val="Osnovnitekst"/>
              <w:ind w:firstLine="0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B67D391" wp14:editId="28618155">
                  <wp:extent cx="2698201" cy="1800000"/>
                  <wp:effectExtent l="0" t="0" r="6985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8201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6998" w14:paraId="5B396FA8" w14:textId="77777777" w:rsidTr="00902312">
        <w:tc>
          <w:tcPr>
            <w:tcW w:w="9628" w:type="dxa"/>
            <w:gridSpan w:val="2"/>
          </w:tcPr>
          <w:p w14:paraId="5047529F" w14:textId="1B850D0C" w:rsidR="00486998" w:rsidRDefault="00486998" w:rsidP="00902312">
            <w:pPr>
              <w:pStyle w:val="Osnovnitekst"/>
              <w:keepNext/>
              <w:ind w:firstLine="0"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2529E8E" wp14:editId="7F8AE37C">
                  <wp:extent cx="4320897" cy="3240000"/>
                  <wp:effectExtent l="0" t="0" r="3810" b="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0897" cy="324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CD93FD" w14:textId="24469CD2" w:rsidR="007F45A8" w:rsidRDefault="00902312" w:rsidP="00902312">
      <w:pPr>
        <w:pStyle w:val="Caption"/>
        <w:jc w:val="center"/>
      </w:pPr>
      <w:bookmarkStart w:id="59" w:name="_Toc108033401"/>
      <w:proofErr w:type="spellStart"/>
      <w:r>
        <w:t>Слика</w:t>
      </w:r>
      <w:proofErr w:type="spellEnd"/>
      <w:r>
        <w:t xml:space="preserve"> </w:t>
      </w:r>
      <w:r w:rsidR="00B737DA">
        <w:fldChar w:fldCharType="begin"/>
      </w:r>
      <w:r w:rsidR="00B737DA">
        <w:instrText xml:space="preserve"> STYLEREF 2 \s </w:instrText>
      </w:r>
      <w:r w:rsidR="00B737DA">
        <w:fldChar w:fldCharType="separate"/>
      </w:r>
      <w:r w:rsidR="00B737DA">
        <w:rPr>
          <w:noProof/>
        </w:rPr>
        <w:t>3.2</w:t>
      </w:r>
      <w:r w:rsidR="00B737DA">
        <w:fldChar w:fldCharType="end"/>
      </w:r>
      <w:r w:rsidR="00B737DA">
        <w:t>.</w:t>
      </w:r>
      <w:r w:rsidR="00B737DA">
        <w:fldChar w:fldCharType="begin"/>
      </w:r>
      <w:r w:rsidR="00B737DA">
        <w:instrText xml:space="preserve"> SEQ Слика \* ARABIC \s 2 </w:instrText>
      </w:r>
      <w:r w:rsidR="00B737DA">
        <w:fldChar w:fldCharType="separate"/>
      </w:r>
      <w:r w:rsidR="00B737DA">
        <w:rPr>
          <w:noProof/>
        </w:rPr>
        <w:t>13</w:t>
      </w:r>
      <w:r w:rsidR="00B737DA">
        <w:fldChar w:fldCharType="end"/>
      </w:r>
      <w:r>
        <w:t xml:space="preserve"> </w:t>
      </w:r>
      <w:proofErr w:type="spellStart"/>
      <w:r w:rsidRPr="00FC0029">
        <w:t>SNet</w:t>
      </w:r>
      <w:r>
        <w:t>T</w:t>
      </w:r>
      <w:proofErr w:type="spellEnd"/>
      <w:r w:rsidRPr="00FC0029">
        <w:t xml:space="preserve"> </w:t>
      </w:r>
      <w:proofErr w:type="spellStart"/>
      <w:r w:rsidRPr="00FC0029">
        <w:t>хабови</w:t>
      </w:r>
      <w:proofErr w:type="spellEnd"/>
      <w:r w:rsidRPr="00FC0029">
        <w:t xml:space="preserve"> и </w:t>
      </w:r>
      <w:proofErr w:type="spellStart"/>
      <w:r w:rsidRPr="00FC0029">
        <w:t>ауторитети</w:t>
      </w:r>
      <w:bookmarkEnd w:id="59"/>
      <w:proofErr w:type="spellEnd"/>
    </w:p>
    <w:p w14:paraId="617B6AE4" w14:textId="56C095E0" w:rsidR="00902312" w:rsidRDefault="00902312" w:rsidP="00902312">
      <w:pPr>
        <w:rPr>
          <w:lang w:val="en-US"/>
        </w:rPr>
      </w:pPr>
    </w:p>
    <w:p w14:paraId="3542A58A" w14:textId="58D57FF0" w:rsidR="00902312" w:rsidRDefault="00902312" w:rsidP="00902312">
      <w:pPr>
        <w:rPr>
          <w:lang w:val="en-US"/>
        </w:rPr>
      </w:pPr>
    </w:p>
    <w:p w14:paraId="119A0E1B" w14:textId="5E1BD535" w:rsidR="00902312" w:rsidRDefault="00902312" w:rsidP="00902312">
      <w:pPr>
        <w:rPr>
          <w:lang w:val="en-US"/>
        </w:rPr>
      </w:pPr>
    </w:p>
    <w:p w14:paraId="6CCF4351" w14:textId="66567E4C" w:rsidR="00902312" w:rsidRDefault="00902312" w:rsidP="00902312">
      <w:pPr>
        <w:rPr>
          <w:lang w:val="en-US"/>
        </w:rPr>
      </w:pPr>
    </w:p>
    <w:p w14:paraId="1F381DD3" w14:textId="46DCF6ED" w:rsidR="00902312" w:rsidRDefault="00902312" w:rsidP="00902312">
      <w:pPr>
        <w:rPr>
          <w:lang w:val="en-US"/>
        </w:rPr>
      </w:pPr>
    </w:p>
    <w:p w14:paraId="25F9C2AF" w14:textId="79AE6C38" w:rsidR="00902312" w:rsidRDefault="00902312" w:rsidP="00902312">
      <w:pPr>
        <w:rPr>
          <w:lang w:val="en-US"/>
        </w:rPr>
      </w:pPr>
    </w:p>
    <w:p w14:paraId="337A8679" w14:textId="7E85999C" w:rsidR="00902312" w:rsidRDefault="00902312" w:rsidP="00902312">
      <w:pPr>
        <w:rPr>
          <w:lang w:val="en-US"/>
        </w:rPr>
      </w:pPr>
    </w:p>
    <w:p w14:paraId="6662E4B7" w14:textId="7AED21CF" w:rsidR="00902312" w:rsidRDefault="00902312" w:rsidP="00902312">
      <w:pPr>
        <w:rPr>
          <w:lang w:val="en-US"/>
        </w:rPr>
      </w:pPr>
    </w:p>
    <w:p w14:paraId="76370086" w14:textId="77777777" w:rsidR="00902312" w:rsidRPr="00902312" w:rsidRDefault="00902312" w:rsidP="00902312">
      <w:pPr>
        <w:rPr>
          <w:lang w:val="en-US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AD0B3F" w14:paraId="0F345F5B" w14:textId="77777777" w:rsidTr="00902312">
        <w:tc>
          <w:tcPr>
            <w:tcW w:w="4814" w:type="dxa"/>
          </w:tcPr>
          <w:p w14:paraId="7D43EEB8" w14:textId="24AA67D5" w:rsidR="00AD0B3F" w:rsidRDefault="00AD0B3F" w:rsidP="00AD0B3F">
            <w:pPr>
              <w:jc w:val="center"/>
              <w:rPr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593E6EE" wp14:editId="43252846">
                  <wp:extent cx="2698201" cy="1800000"/>
                  <wp:effectExtent l="0" t="0" r="6985" b="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8201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3229F8A3" w14:textId="3E24AD4F" w:rsidR="00AD0B3F" w:rsidRDefault="00AD0B3F" w:rsidP="00AD0B3F">
            <w:pPr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5593182" wp14:editId="58520CDF">
                  <wp:extent cx="2698201" cy="1800000"/>
                  <wp:effectExtent l="0" t="0" r="6985" b="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98201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0B3F" w14:paraId="1A3147B0" w14:textId="77777777" w:rsidTr="00902312">
        <w:tc>
          <w:tcPr>
            <w:tcW w:w="9628" w:type="dxa"/>
            <w:gridSpan w:val="2"/>
          </w:tcPr>
          <w:p w14:paraId="5AAC2C6D" w14:textId="27255959" w:rsidR="00AD0B3F" w:rsidRDefault="00AD0B3F" w:rsidP="00902312">
            <w:pPr>
              <w:keepNext/>
              <w:jc w:val="center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5317033" wp14:editId="7C96AFD1">
                  <wp:extent cx="4800996" cy="3600000"/>
                  <wp:effectExtent l="0" t="0" r="0" b="635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00996" cy="36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8D9CEF" w14:textId="1653A925" w:rsidR="00902312" w:rsidRDefault="00902312" w:rsidP="00902312">
      <w:pPr>
        <w:pStyle w:val="Caption"/>
        <w:jc w:val="center"/>
      </w:pPr>
      <w:bookmarkStart w:id="60" w:name="_Toc108033402"/>
      <w:proofErr w:type="spellStart"/>
      <w:r>
        <w:t>Слика</w:t>
      </w:r>
      <w:proofErr w:type="spellEnd"/>
      <w:r>
        <w:t xml:space="preserve"> </w:t>
      </w:r>
      <w:r w:rsidR="00B737DA">
        <w:fldChar w:fldCharType="begin"/>
      </w:r>
      <w:r w:rsidR="00B737DA">
        <w:instrText xml:space="preserve"> STYLEREF 2 \s </w:instrText>
      </w:r>
      <w:r w:rsidR="00B737DA">
        <w:fldChar w:fldCharType="separate"/>
      </w:r>
      <w:r w:rsidR="00B737DA">
        <w:rPr>
          <w:noProof/>
        </w:rPr>
        <w:t>3.2</w:t>
      </w:r>
      <w:r w:rsidR="00B737DA">
        <w:fldChar w:fldCharType="end"/>
      </w:r>
      <w:r w:rsidR="00B737DA">
        <w:t>.</w:t>
      </w:r>
      <w:r w:rsidR="00B737DA">
        <w:fldChar w:fldCharType="begin"/>
      </w:r>
      <w:r w:rsidR="00B737DA">
        <w:instrText xml:space="preserve"> SEQ Слика \* ARABIC \s 2 </w:instrText>
      </w:r>
      <w:r w:rsidR="00B737DA">
        <w:fldChar w:fldCharType="separate"/>
      </w:r>
      <w:r w:rsidR="00B737DA">
        <w:rPr>
          <w:noProof/>
        </w:rPr>
        <w:t>14</w:t>
      </w:r>
      <w:r w:rsidR="00B737DA">
        <w:fldChar w:fldCharType="end"/>
      </w:r>
      <w:r>
        <w:t xml:space="preserve"> </w:t>
      </w:r>
      <w:proofErr w:type="spellStart"/>
      <w:r>
        <w:t>UserNet</w:t>
      </w:r>
      <w:proofErr w:type="spellEnd"/>
      <w:r w:rsidRPr="004B77DC">
        <w:t xml:space="preserve"> </w:t>
      </w:r>
      <w:proofErr w:type="spellStart"/>
      <w:r w:rsidRPr="004B77DC">
        <w:t>хабови</w:t>
      </w:r>
      <w:proofErr w:type="spellEnd"/>
      <w:r w:rsidRPr="004B77DC">
        <w:t xml:space="preserve"> и </w:t>
      </w:r>
      <w:proofErr w:type="spellStart"/>
      <w:r w:rsidRPr="004B77DC">
        <w:t>ауторитети</w:t>
      </w:r>
      <w:bookmarkEnd w:id="60"/>
      <w:proofErr w:type="spellEnd"/>
    </w:p>
    <w:p w14:paraId="1D0C36D0" w14:textId="77777777" w:rsidR="00486998" w:rsidRDefault="007F45A8">
      <w:pPr>
        <w:rPr>
          <w:lang w:val="en-US"/>
        </w:rPr>
      </w:pPr>
      <w:r>
        <w:rPr>
          <w:lang w:val="en-US"/>
        </w:rPr>
        <w:br w:type="page"/>
      </w:r>
    </w:p>
    <w:p w14:paraId="0C1E84BF" w14:textId="59C6FCA3" w:rsidR="00C466C0" w:rsidRPr="00C90C57" w:rsidRDefault="00C466C0" w:rsidP="00B44673">
      <w:pPr>
        <w:pStyle w:val="Heading2"/>
      </w:pPr>
      <w:bookmarkStart w:id="61" w:name="_Toc108032765"/>
      <w:proofErr w:type="spellStart"/>
      <w:r w:rsidRPr="00C90C57">
        <w:lastRenderedPageBreak/>
        <w:t>Анализа</w:t>
      </w:r>
      <w:proofErr w:type="spellEnd"/>
      <w:r w:rsidRPr="00C90C57">
        <w:t xml:space="preserve"> </w:t>
      </w:r>
      <w:proofErr w:type="spellStart"/>
      <w:r w:rsidRPr="00C90C57">
        <w:t>мера</w:t>
      </w:r>
      <w:proofErr w:type="spellEnd"/>
      <w:r w:rsidRPr="00C90C57">
        <w:t xml:space="preserve"> </w:t>
      </w:r>
      <w:proofErr w:type="spellStart"/>
      <w:r w:rsidRPr="00C90C57">
        <w:t>централности</w:t>
      </w:r>
      <w:bookmarkEnd w:id="61"/>
      <w:proofErr w:type="spellEnd"/>
    </w:p>
    <w:p w14:paraId="015C6066" w14:textId="453D385D" w:rsidR="00EC6D2C" w:rsidRPr="00C90C57" w:rsidRDefault="00C466C0" w:rsidP="00750E97">
      <w:pPr>
        <w:pStyle w:val="Heading3"/>
      </w:pPr>
      <w:bookmarkStart w:id="62" w:name="_Toc108032766"/>
      <w:r w:rsidRPr="00C90C57">
        <w:t>Спровести анализе мера централности по степену, блискости и релационој централности. Дати преглед најважнијих актера по свакој од њих.</w:t>
      </w:r>
      <w:bookmarkEnd w:id="62"/>
    </w:p>
    <w:p w14:paraId="5D3933D8" w14:textId="77777777" w:rsidR="00902312" w:rsidRDefault="00902312" w:rsidP="00902312">
      <w:pPr>
        <w:pStyle w:val="Caption"/>
        <w:keepNext/>
        <w:jc w:val="center"/>
      </w:pPr>
    </w:p>
    <w:p w14:paraId="0D320208" w14:textId="30753CDF" w:rsidR="00902312" w:rsidRDefault="00902312" w:rsidP="00902312">
      <w:pPr>
        <w:pStyle w:val="Caption"/>
        <w:keepNext/>
        <w:jc w:val="center"/>
      </w:pPr>
      <w:bookmarkStart w:id="63" w:name="_Toc108033676"/>
      <w:proofErr w:type="spellStart"/>
      <w:r>
        <w:t>Табела</w:t>
      </w:r>
      <w:proofErr w:type="spellEnd"/>
      <w:r>
        <w:t xml:space="preserve"> </w:t>
      </w:r>
      <w:r w:rsidR="006F1264">
        <w:fldChar w:fldCharType="begin"/>
      </w:r>
      <w:r w:rsidR="006F1264">
        <w:instrText xml:space="preserve"> STYLEREF 3 \s </w:instrText>
      </w:r>
      <w:r w:rsidR="006F1264">
        <w:fldChar w:fldCharType="separate"/>
      </w:r>
      <w:r w:rsidR="006F1264">
        <w:rPr>
          <w:noProof/>
        </w:rPr>
        <w:t>3.3.1</w:t>
      </w:r>
      <w:r w:rsidR="006F1264">
        <w:fldChar w:fldCharType="end"/>
      </w:r>
      <w:r w:rsidR="006F1264">
        <w:t>.</w:t>
      </w:r>
      <w:r w:rsidR="006F1264">
        <w:fldChar w:fldCharType="begin"/>
      </w:r>
      <w:r w:rsidR="006F1264">
        <w:instrText xml:space="preserve"> SEQ Табела \* ARABIC \s 3 </w:instrText>
      </w:r>
      <w:r w:rsidR="006F1264">
        <w:fldChar w:fldCharType="separate"/>
      </w:r>
      <w:r w:rsidR="006F1264">
        <w:rPr>
          <w:noProof/>
        </w:rPr>
        <w:t>1</w:t>
      </w:r>
      <w:r w:rsidR="006F1264">
        <w:fldChar w:fldCharType="end"/>
      </w:r>
      <w:r>
        <w:rPr>
          <w:lang w:val="sr-Cyrl-RS"/>
        </w:rPr>
        <w:t xml:space="preserve"> Мере централности </w:t>
      </w:r>
      <w:proofErr w:type="spellStart"/>
      <w:r>
        <w:rPr>
          <w:lang w:val="en-US"/>
        </w:rPr>
        <w:t>SNet</w:t>
      </w:r>
      <w:bookmarkEnd w:id="63"/>
      <w:proofErr w:type="spellEnd"/>
    </w:p>
    <w:tbl>
      <w:tblPr>
        <w:tblStyle w:val="ListTable4-Accent1"/>
        <w:tblW w:w="969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1"/>
        <w:gridCol w:w="1225"/>
        <w:gridCol w:w="1999"/>
        <w:gridCol w:w="1243"/>
        <w:gridCol w:w="1999"/>
        <w:gridCol w:w="1243"/>
      </w:tblGrid>
      <w:tr w:rsidR="00A249A9" w:rsidRPr="00C90C57" w14:paraId="179EA1A9" w14:textId="73FC09B1" w:rsidTr="009023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1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7443ABF1" w14:textId="77777777" w:rsidR="00A249A9" w:rsidRPr="008011E4" w:rsidRDefault="00A249A9" w:rsidP="00A249A9">
            <w:pPr>
              <w:pStyle w:val="PlainText"/>
              <w:rPr>
                <w:rFonts w:ascii="Times New Roman" w:hAnsi="Times New Roman" w:cs="Times New Roman"/>
              </w:rPr>
            </w:pPr>
            <w:r w:rsidRPr="008011E4">
              <w:rPr>
                <w:rFonts w:ascii="Times New Roman" w:hAnsi="Times New Roman" w:cs="Times New Roman"/>
              </w:rPr>
              <w:t>subreddit</w:t>
            </w:r>
          </w:p>
        </w:tc>
        <w:tc>
          <w:tcPr>
            <w:tcW w:w="1225" w:type="dxa"/>
            <w:tcBorders>
              <w:top w:val="none" w:sz="0" w:space="0" w:color="auto"/>
              <w:bottom w:val="none" w:sz="0" w:space="0" w:color="auto"/>
            </w:tcBorders>
          </w:tcPr>
          <w:p w14:paraId="63282EF7" w14:textId="77777777" w:rsidR="00A249A9" w:rsidRPr="00C90C57" w:rsidRDefault="00A249A9" w:rsidP="00A249A9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dc</w:t>
            </w:r>
          </w:p>
        </w:tc>
        <w:tc>
          <w:tcPr>
            <w:tcW w:w="1999" w:type="dxa"/>
            <w:tcBorders>
              <w:top w:val="none" w:sz="0" w:space="0" w:color="auto"/>
              <w:bottom w:val="none" w:sz="0" w:space="0" w:color="auto"/>
            </w:tcBorders>
          </w:tcPr>
          <w:p w14:paraId="5FCA55FF" w14:textId="158C65C2" w:rsidR="00A249A9" w:rsidRPr="00C90C57" w:rsidRDefault="00A249A9" w:rsidP="00A249A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subreddit</w:t>
            </w:r>
          </w:p>
        </w:tc>
        <w:tc>
          <w:tcPr>
            <w:tcW w:w="1243" w:type="dxa"/>
            <w:tcBorders>
              <w:top w:val="none" w:sz="0" w:space="0" w:color="auto"/>
              <w:bottom w:val="none" w:sz="0" w:space="0" w:color="auto"/>
            </w:tcBorders>
          </w:tcPr>
          <w:p w14:paraId="705204BB" w14:textId="462885A3" w:rsidR="00A249A9" w:rsidRPr="00C90C57" w:rsidRDefault="00A249A9" w:rsidP="00A249A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cc</w:t>
            </w:r>
          </w:p>
        </w:tc>
        <w:tc>
          <w:tcPr>
            <w:tcW w:w="1999" w:type="dxa"/>
            <w:tcBorders>
              <w:top w:val="none" w:sz="0" w:space="0" w:color="auto"/>
              <w:bottom w:val="none" w:sz="0" w:space="0" w:color="auto"/>
            </w:tcBorders>
          </w:tcPr>
          <w:p w14:paraId="270CCC8E" w14:textId="533A3C80" w:rsidR="00A249A9" w:rsidRPr="00C90C57" w:rsidRDefault="00A249A9" w:rsidP="00A249A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subreddit</w:t>
            </w:r>
          </w:p>
        </w:tc>
        <w:tc>
          <w:tcPr>
            <w:tcW w:w="1243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14:paraId="311023CD" w14:textId="7C2FC9D9" w:rsidR="00A249A9" w:rsidRPr="00C90C57" w:rsidRDefault="00A249A9" w:rsidP="00A249A9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90C57">
              <w:rPr>
                <w:sz w:val="21"/>
                <w:szCs w:val="21"/>
              </w:rPr>
              <w:t>bc</w:t>
            </w:r>
            <w:proofErr w:type="spellEnd"/>
          </w:p>
        </w:tc>
      </w:tr>
      <w:tr w:rsidR="00A249A9" w:rsidRPr="00C90C57" w14:paraId="7F88B043" w14:textId="505F7162" w:rsidTr="009023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1" w:type="dxa"/>
          </w:tcPr>
          <w:p w14:paraId="63ECF7F3" w14:textId="77777777" w:rsidR="00A249A9" w:rsidRPr="008011E4" w:rsidRDefault="00A249A9" w:rsidP="00A249A9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011E4">
              <w:rPr>
                <w:rFonts w:ascii="Times New Roman" w:hAnsi="Times New Roman" w:cs="Times New Roman"/>
                <w:b w:val="0"/>
                <w:bCs w:val="0"/>
              </w:rPr>
              <w:t>reddit.com</w:t>
            </w:r>
          </w:p>
        </w:tc>
        <w:tc>
          <w:tcPr>
            <w:tcW w:w="1225" w:type="dxa"/>
          </w:tcPr>
          <w:p w14:paraId="14F11393" w14:textId="77777777" w:rsidR="00A249A9" w:rsidRPr="00C90C57" w:rsidRDefault="00A249A9" w:rsidP="00A249A9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0.71432</w:t>
            </w:r>
          </w:p>
        </w:tc>
        <w:tc>
          <w:tcPr>
            <w:tcW w:w="1999" w:type="dxa"/>
          </w:tcPr>
          <w:p w14:paraId="3D612906" w14:textId="7ADE7C39" w:rsidR="00A249A9" w:rsidRPr="00C90C57" w:rsidRDefault="00A249A9" w:rsidP="00A249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reddit.com</w:t>
            </w:r>
          </w:p>
        </w:tc>
        <w:tc>
          <w:tcPr>
            <w:tcW w:w="1243" w:type="dxa"/>
          </w:tcPr>
          <w:p w14:paraId="536F961B" w14:textId="44507E8F" w:rsidR="00A249A9" w:rsidRPr="00C90C57" w:rsidRDefault="00A249A9" w:rsidP="00A249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0.72284</w:t>
            </w:r>
          </w:p>
        </w:tc>
        <w:tc>
          <w:tcPr>
            <w:tcW w:w="1999" w:type="dxa"/>
          </w:tcPr>
          <w:p w14:paraId="788D97A3" w14:textId="5CC6B6FF" w:rsidR="00A249A9" w:rsidRPr="00C90C57" w:rsidRDefault="00A249A9" w:rsidP="00A249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reddit.com</w:t>
            </w:r>
          </w:p>
        </w:tc>
        <w:tc>
          <w:tcPr>
            <w:tcW w:w="1243" w:type="dxa"/>
          </w:tcPr>
          <w:p w14:paraId="6AFF3CA7" w14:textId="4E6736DE" w:rsidR="00A249A9" w:rsidRPr="00C90C57" w:rsidRDefault="00A249A9" w:rsidP="00A249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0.24826</w:t>
            </w:r>
          </w:p>
        </w:tc>
      </w:tr>
      <w:tr w:rsidR="00A249A9" w:rsidRPr="00C90C57" w14:paraId="51D05904" w14:textId="68B0C181" w:rsidTr="009023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1" w:type="dxa"/>
          </w:tcPr>
          <w:p w14:paraId="384D2EB1" w14:textId="77777777" w:rsidR="00A249A9" w:rsidRPr="008011E4" w:rsidRDefault="00A249A9" w:rsidP="00A249A9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011E4">
              <w:rPr>
                <w:rFonts w:ascii="Times New Roman" w:hAnsi="Times New Roman" w:cs="Times New Roman"/>
                <w:b w:val="0"/>
                <w:bCs w:val="0"/>
              </w:rPr>
              <w:t>politics</w:t>
            </w:r>
          </w:p>
        </w:tc>
        <w:tc>
          <w:tcPr>
            <w:tcW w:w="1225" w:type="dxa"/>
          </w:tcPr>
          <w:p w14:paraId="040513AC" w14:textId="77777777" w:rsidR="00A249A9" w:rsidRPr="00C90C57" w:rsidRDefault="00A249A9" w:rsidP="00A249A9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0.48998</w:t>
            </w:r>
          </w:p>
        </w:tc>
        <w:tc>
          <w:tcPr>
            <w:tcW w:w="1999" w:type="dxa"/>
          </w:tcPr>
          <w:p w14:paraId="1DFD6018" w14:textId="18DE7768" w:rsidR="00A249A9" w:rsidRPr="00C90C57" w:rsidRDefault="00A249A9" w:rsidP="00A249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technology</w:t>
            </w:r>
          </w:p>
        </w:tc>
        <w:tc>
          <w:tcPr>
            <w:tcW w:w="1243" w:type="dxa"/>
          </w:tcPr>
          <w:p w14:paraId="1C5C3809" w14:textId="299784DC" w:rsidR="00A249A9" w:rsidRPr="00C90C57" w:rsidRDefault="00A249A9" w:rsidP="00A249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0.57667</w:t>
            </w:r>
          </w:p>
        </w:tc>
        <w:tc>
          <w:tcPr>
            <w:tcW w:w="1999" w:type="dxa"/>
          </w:tcPr>
          <w:p w14:paraId="5FFC706A" w14:textId="08E28FA1" w:rsidR="00A249A9" w:rsidRPr="00C90C57" w:rsidRDefault="00A249A9" w:rsidP="00A249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technology</w:t>
            </w:r>
          </w:p>
        </w:tc>
        <w:tc>
          <w:tcPr>
            <w:tcW w:w="1243" w:type="dxa"/>
          </w:tcPr>
          <w:p w14:paraId="72718AB1" w14:textId="76ACD98B" w:rsidR="00A249A9" w:rsidRPr="00C90C57" w:rsidRDefault="00A249A9" w:rsidP="00A249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0.03186</w:t>
            </w:r>
          </w:p>
        </w:tc>
      </w:tr>
      <w:tr w:rsidR="00A249A9" w:rsidRPr="00C90C57" w14:paraId="2D9D446C" w14:textId="6022A354" w:rsidTr="009023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1" w:type="dxa"/>
          </w:tcPr>
          <w:p w14:paraId="6668739C" w14:textId="77777777" w:rsidR="00A249A9" w:rsidRPr="008011E4" w:rsidRDefault="00A249A9" w:rsidP="00A249A9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011E4">
              <w:rPr>
                <w:rFonts w:ascii="Times New Roman" w:hAnsi="Times New Roman" w:cs="Times New Roman"/>
                <w:b w:val="0"/>
                <w:bCs w:val="0"/>
              </w:rPr>
              <w:t>technology</w:t>
            </w:r>
          </w:p>
        </w:tc>
        <w:tc>
          <w:tcPr>
            <w:tcW w:w="1225" w:type="dxa"/>
          </w:tcPr>
          <w:p w14:paraId="50281AE9" w14:textId="77777777" w:rsidR="00A249A9" w:rsidRPr="00C90C57" w:rsidRDefault="00A249A9" w:rsidP="00A249A9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0.48950</w:t>
            </w:r>
          </w:p>
        </w:tc>
        <w:tc>
          <w:tcPr>
            <w:tcW w:w="1999" w:type="dxa"/>
          </w:tcPr>
          <w:p w14:paraId="43E16DD2" w14:textId="19849189" w:rsidR="00A249A9" w:rsidRPr="00C90C57" w:rsidRDefault="00A249A9" w:rsidP="00A249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politics</w:t>
            </w:r>
          </w:p>
        </w:tc>
        <w:tc>
          <w:tcPr>
            <w:tcW w:w="1243" w:type="dxa"/>
          </w:tcPr>
          <w:p w14:paraId="3A3EE283" w14:textId="0DCFF55C" w:rsidR="00A249A9" w:rsidRPr="00C90C57" w:rsidRDefault="00A249A9" w:rsidP="00A249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0.5763</w:t>
            </w:r>
          </w:p>
        </w:tc>
        <w:tc>
          <w:tcPr>
            <w:tcW w:w="1999" w:type="dxa"/>
          </w:tcPr>
          <w:p w14:paraId="2BE0B4D8" w14:textId="522D96A4" w:rsidR="00A249A9" w:rsidRPr="00C90C57" w:rsidRDefault="00A249A9" w:rsidP="00A249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programming</w:t>
            </w:r>
          </w:p>
        </w:tc>
        <w:tc>
          <w:tcPr>
            <w:tcW w:w="1243" w:type="dxa"/>
          </w:tcPr>
          <w:p w14:paraId="66868873" w14:textId="39F8FCE0" w:rsidR="00A249A9" w:rsidRPr="00C90C57" w:rsidRDefault="00A249A9" w:rsidP="00A249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0.02954</w:t>
            </w:r>
          </w:p>
        </w:tc>
      </w:tr>
      <w:tr w:rsidR="00A249A9" w:rsidRPr="00C90C57" w14:paraId="1CF62891" w14:textId="2009FB6A" w:rsidTr="009023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1" w:type="dxa"/>
          </w:tcPr>
          <w:p w14:paraId="692ACFE5" w14:textId="77777777" w:rsidR="00A249A9" w:rsidRPr="008011E4" w:rsidRDefault="00A249A9" w:rsidP="00A249A9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011E4">
              <w:rPr>
                <w:rFonts w:ascii="Times New Roman" w:hAnsi="Times New Roman" w:cs="Times New Roman"/>
                <w:b w:val="0"/>
                <w:bCs w:val="0"/>
              </w:rPr>
              <w:t>pics</w:t>
            </w:r>
          </w:p>
        </w:tc>
        <w:tc>
          <w:tcPr>
            <w:tcW w:w="1225" w:type="dxa"/>
          </w:tcPr>
          <w:p w14:paraId="2A7671BD" w14:textId="77777777" w:rsidR="00A249A9" w:rsidRPr="00C90C57" w:rsidRDefault="00A249A9" w:rsidP="00A249A9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0.48091</w:t>
            </w:r>
          </w:p>
        </w:tc>
        <w:tc>
          <w:tcPr>
            <w:tcW w:w="1999" w:type="dxa"/>
          </w:tcPr>
          <w:p w14:paraId="10ABCC35" w14:textId="24D57CB5" w:rsidR="00A249A9" w:rsidRPr="00C90C57" w:rsidRDefault="00A249A9" w:rsidP="00A249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pics</w:t>
            </w:r>
          </w:p>
        </w:tc>
        <w:tc>
          <w:tcPr>
            <w:tcW w:w="1243" w:type="dxa"/>
          </w:tcPr>
          <w:p w14:paraId="29C5D051" w14:textId="2D1DF7F5" w:rsidR="00A249A9" w:rsidRPr="00C90C57" w:rsidRDefault="00A249A9" w:rsidP="00A249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0.57157</w:t>
            </w:r>
          </w:p>
        </w:tc>
        <w:tc>
          <w:tcPr>
            <w:tcW w:w="1999" w:type="dxa"/>
          </w:tcPr>
          <w:p w14:paraId="39FEC369" w14:textId="4E889307" w:rsidR="00A249A9" w:rsidRPr="00C90C57" w:rsidRDefault="00A249A9" w:rsidP="00A249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politics</w:t>
            </w:r>
          </w:p>
        </w:tc>
        <w:tc>
          <w:tcPr>
            <w:tcW w:w="1243" w:type="dxa"/>
          </w:tcPr>
          <w:p w14:paraId="7D9B6BEE" w14:textId="687D6043" w:rsidR="00A249A9" w:rsidRPr="00C90C57" w:rsidRDefault="00A249A9" w:rsidP="00A249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0.02828</w:t>
            </w:r>
          </w:p>
        </w:tc>
      </w:tr>
      <w:tr w:rsidR="00A249A9" w:rsidRPr="00C90C57" w14:paraId="6C7D9ECD" w14:textId="2CE2D9AF" w:rsidTr="009023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1" w:type="dxa"/>
          </w:tcPr>
          <w:p w14:paraId="67F1B715" w14:textId="77777777" w:rsidR="00A249A9" w:rsidRPr="008011E4" w:rsidRDefault="00A249A9" w:rsidP="00A249A9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011E4">
              <w:rPr>
                <w:rFonts w:ascii="Times New Roman" w:hAnsi="Times New Roman" w:cs="Times New Roman"/>
                <w:b w:val="0"/>
                <w:bCs w:val="0"/>
              </w:rPr>
              <w:t>funny</w:t>
            </w:r>
          </w:p>
        </w:tc>
        <w:tc>
          <w:tcPr>
            <w:tcW w:w="1225" w:type="dxa"/>
          </w:tcPr>
          <w:p w14:paraId="3F098D46" w14:textId="77777777" w:rsidR="00A249A9" w:rsidRPr="00C90C57" w:rsidRDefault="00A249A9" w:rsidP="00A249A9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0.46850</w:t>
            </w:r>
          </w:p>
        </w:tc>
        <w:tc>
          <w:tcPr>
            <w:tcW w:w="1999" w:type="dxa"/>
          </w:tcPr>
          <w:p w14:paraId="2AE0E11E" w14:textId="12C0CA82" w:rsidR="00A249A9" w:rsidRPr="00C90C57" w:rsidRDefault="00A249A9" w:rsidP="00A249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funny</w:t>
            </w:r>
          </w:p>
        </w:tc>
        <w:tc>
          <w:tcPr>
            <w:tcW w:w="1243" w:type="dxa"/>
          </w:tcPr>
          <w:p w14:paraId="102912BE" w14:textId="09259BA5" w:rsidR="00A249A9" w:rsidRPr="00C90C57" w:rsidRDefault="00A249A9" w:rsidP="00A249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0.56514</w:t>
            </w:r>
          </w:p>
        </w:tc>
        <w:tc>
          <w:tcPr>
            <w:tcW w:w="1999" w:type="dxa"/>
          </w:tcPr>
          <w:p w14:paraId="15C5E545" w14:textId="6C56EAB1" w:rsidR="00A249A9" w:rsidRPr="00C90C57" w:rsidRDefault="00A249A9" w:rsidP="00A249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business</w:t>
            </w:r>
          </w:p>
        </w:tc>
        <w:tc>
          <w:tcPr>
            <w:tcW w:w="1243" w:type="dxa"/>
          </w:tcPr>
          <w:p w14:paraId="63F9419C" w14:textId="5D766D27" w:rsidR="00A249A9" w:rsidRPr="00C90C57" w:rsidRDefault="00A249A9" w:rsidP="00A249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0.02677</w:t>
            </w:r>
          </w:p>
        </w:tc>
      </w:tr>
      <w:tr w:rsidR="00A249A9" w:rsidRPr="00C90C57" w14:paraId="60E60F9D" w14:textId="23465DE4" w:rsidTr="009023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1" w:type="dxa"/>
          </w:tcPr>
          <w:p w14:paraId="45C502D7" w14:textId="77777777" w:rsidR="00A249A9" w:rsidRPr="008011E4" w:rsidRDefault="00A249A9" w:rsidP="00A249A9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011E4">
              <w:rPr>
                <w:rFonts w:ascii="Times New Roman" w:hAnsi="Times New Roman" w:cs="Times New Roman"/>
                <w:b w:val="0"/>
                <w:bCs w:val="0"/>
              </w:rPr>
              <w:t>science</w:t>
            </w:r>
          </w:p>
        </w:tc>
        <w:tc>
          <w:tcPr>
            <w:tcW w:w="1225" w:type="dxa"/>
          </w:tcPr>
          <w:p w14:paraId="320ABC49" w14:textId="77777777" w:rsidR="00A249A9" w:rsidRPr="00C90C57" w:rsidRDefault="00A249A9" w:rsidP="00A249A9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0.46468</w:t>
            </w:r>
          </w:p>
        </w:tc>
        <w:tc>
          <w:tcPr>
            <w:tcW w:w="1999" w:type="dxa"/>
          </w:tcPr>
          <w:p w14:paraId="1E9C723E" w14:textId="4D72C887" w:rsidR="00A249A9" w:rsidRPr="00C90C57" w:rsidRDefault="00A249A9" w:rsidP="00A249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science</w:t>
            </w:r>
          </w:p>
        </w:tc>
        <w:tc>
          <w:tcPr>
            <w:tcW w:w="1243" w:type="dxa"/>
          </w:tcPr>
          <w:p w14:paraId="72D76CB8" w14:textId="4783BC48" w:rsidR="00A249A9" w:rsidRPr="00C90C57" w:rsidRDefault="00A249A9" w:rsidP="00A249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0.56326</w:t>
            </w:r>
          </w:p>
        </w:tc>
        <w:tc>
          <w:tcPr>
            <w:tcW w:w="1999" w:type="dxa"/>
          </w:tcPr>
          <w:p w14:paraId="5D8CBCCF" w14:textId="1AEB35BD" w:rsidR="00A249A9" w:rsidRPr="00C90C57" w:rsidRDefault="00A249A9" w:rsidP="00A249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pics</w:t>
            </w:r>
          </w:p>
        </w:tc>
        <w:tc>
          <w:tcPr>
            <w:tcW w:w="1243" w:type="dxa"/>
          </w:tcPr>
          <w:p w14:paraId="7B3427E3" w14:textId="4C795A51" w:rsidR="00A249A9" w:rsidRPr="00C90C57" w:rsidRDefault="00A249A9" w:rsidP="00A249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0.02523</w:t>
            </w:r>
          </w:p>
        </w:tc>
      </w:tr>
      <w:tr w:rsidR="00A249A9" w:rsidRPr="00C90C57" w14:paraId="1422BC8C" w14:textId="668ABA47" w:rsidTr="009023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1" w:type="dxa"/>
          </w:tcPr>
          <w:p w14:paraId="7EE0CCF2" w14:textId="77777777" w:rsidR="00A249A9" w:rsidRPr="008011E4" w:rsidRDefault="00A249A9" w:rsidP="00A249A9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011E4">
              <w:rPr>
                <w:rFonts w:ascii="Times New Roman" w:hAnsi="Times New Roman" w:cs="Times New Roman"/>
                <w:b w:val="0"/>
                <w:bCs w:val="0"/>
              </w:rPr>
              <w:t>entertainment</w:t>
            </w:r>
          </w:p>
        </w:tc>
        <w:tc>
          <w:tcPr>
            <w:tcW w:w="1225" w:type="dxa"/>
          </w:tcPr>
          <w:p w14:paraId="1123593A" w14:textId="77777777" w:rsidR="00A249A9" w:rsidRPr="00C90C57" w:rsidRDefault="00A249A9" w:rsidP="00A249A9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0.45632</w:t>
            </w:r>
          </w:p>
        </w:tc>
        <w:tc>
          <w:tcPr>
            <w:tcW w:w="1999" w:type="dxa"/>
          </w:tcPr>
          <w:p w14:paraId="23216532" w14:textId="0C19B642" w:rsidR="00A249A9" w:rsidRPr="00C90C57" w:rsidRDefault="00A249A9" w:rsidP="00A249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entertainment</w:t>
            </w:r>
          </w:p>
        </w:tc>
        <w:tc>
          <w:tcPr>
            <w:tcW w:w="1243" w:type="dxa"/>
          </w:tcPr>
          <w:p w14:paraId="5333FA64" w14:textId="5171B2FB" w:rsidR="00A249A9" w:rsidRPr="00C90C57" w:rsidRDefault="00A249A9" w:rsidP="00A249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0.55942</w:t>
            </w:r>
          </w:p>
        </w:tc>
        <w:tc>
          <w:tcPr>
            <w:tcW w:w="1999" w:type="dxa"/>
          </w:tcPr>
          <w:p w14:paraId="7319225C" w14:textId="39ADD5BC" w:rsidR="00A249A9" w:rsidRPr="00C90C57" w:rsidRDefault="00A249A9" w:rsidP="00A249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entertainment</w:t>
            </w:r>
          </w:p>
        </w:tc>
        <w:tc>
          <w:tcPr>
            <w:tcW w:w="1243" w:type="dxa"/>
          </w:tcPr>
          <w:p w14:paraId="26482B32" w14:textId="5CED6C74" w:rsidR="00A249A9" w:rsidRPr="00C90C57" w:rsidRDefault="00A249A9" w:rsidP="00A249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0.02474</w:t>
            </w:r>
          </w:p>
        </w:tc>
      </w:tr>
      <w:tr w:rsidR="00A249A9" w:rsidRPr="00C90C57" w14:paraId="29F6C4C2" w14:textId="1B669235" w:rsidTr="009023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1" w:type="dxa"/>
          </w:tcPr>
          <w:p w14:paraId="2E89236C" w14:textId="77777777" w:rsidR="00A249A9" w:rsidRPr="008011E4" w:rsidRDefault="00A249A9" w:rsidP="00A249A9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proofErr w:type="spellStart"/>
            <w:r w:rsidRPr="008011E4">
              <w:rPr>
                <w:rFonts w:ascii="Times New Roman" w:hAnsi="Times New Roman" w:cs="Times New Roman"/>
                <w:b w:val="0"/>
                <w:bCs w:val="0"/>
              </w:rPr>
              <w:t>worldnews</w:t>
            </w:r>
            <w:proofErr w:type="spellEnd"/>
          </w:p>
        </w:tc>
        <w:tc>
          <w:tcPr>
            <w:tcW w:w="1225" w:type="dxa"/>
          </w:tcPr>
          <w:p w14:paraId="5E20C372" w14:textId="77777777" w:rsidR="00A249A9" w:rsidRPr="00C90C57" w:rsidRDefault="00A249A9" w:rsidP="00A249A9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0.45465</w:t>
            </w:r>
          </w:p>
        </w:tc>
        <w:tc>
          <w:tcPr>
            <w:tcW w:w="1999" w:type="dxa"/>
          </w:tcPr>
          <w:p w14:paraId="298B0290" w14:textId="4BEF5B39" w:rsidR="00A249A9" w:rsidRPr="00C90C57" w:rsidRDefault="00A249A9" w:rsidP="00A249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90C57">
              <w:rPr>
                <w:sz w:val="21"/>
                <w:szCs w:val="21"/>
              </w:rPr>
              <w:t>worldnews</w:t>
            </w:r>
            <w:proofErr w:type="spellEnd"/>
          </w:p>
        </w:tc>
        <w:tc>
          <w:tcPr>
            <w:tcW w:w="1243" w:type="dxa"/>
          </w:tcPr>
          <w:p w14:paraId="54EE102C" w14:textId="388B817C" w:rsidR="00A249A9" w:rsidRPr="00C90C57" w:rsidRDefault="00A249A9" w:rsidP="00A249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0.55873</w:t>
            </w:r>
          </w:p>
        </w:tc>
        <w:tc>
          <w:tcPr>
            <w:tcW w:w="1999" w:type="dxa"/>
          </w:tcPr>
          <w:p w14:paraId="4903BC97" w14:textId="17205279" w:rsidR="00A249A9" w:rsidRPr="00C90C57" w:rsidRDefault="00A249A9" w:rsidP="00A249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90C57">
              <w:rPr>
                <w:sz w:val="21"/>
                <w:szCs w:val="21"/>
              </w:rPr>
              <w:t>worldnews</w:t>
            </w:r>
            <w:proofErr w:type="spellEnd"/>
          </w:p>
        </w:tc>
        <w:tc>
          <w:tcPr>
            <w:tcW w:w="1243" w:type="dxa"/>
          </w:tcPr>
          <w:p w14:paraId="2F66D5AE" w14:textId="4E08B2C4" w:rsidR="00A249A9" w:rsidRPr="00C90C57" w:rsidRDefault="00A249A9" w:rsidP="00A249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0.02168</w:t>
            </w:r>
          </w:p>
        </w:tc>
      </w:tr>
      <w:tr w:rsidR="00A249A9" w:rsidRPr="00C90C57" w14:paraId="28A25D42" w14:textId="3EBED5A1" w:rsidTr="009023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1" w:type="dxa"/>
          </w:tcPr>
          <w:p w14:paraId="0AF2ED19" w14:textId="77777777" w:rsidR="00A249A9" w:rsidRPr="008011E4" w:rsidRDefault="00A249A9" w:rsidP="00A249A9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011E4">
              <w:rPr>
                <w:rFonts w:ascii="Times New Roman" w:hAnsi="Times New Roman" w:cs="Times New Roman"/>
                <w:b w:val="0"/>
                <w:bCs w:val="0"/>
              </w:rPr>
              <w:t>programming</w:t>
            </w:r>
          </w:p>
        </w:tc>
        <w:tc>
          <w:tcPr>
            <w:tcW w:w="1225" w:type="dxa"/>
          </w:tcPr>
          <w:p w14:paraId="247E9EE4" w14:textId="77777777" w:rsidR="00A249A9" w:rsidRPr="00C90C57" w:rsidRDefault="00A249A9" w:rsidP="00A249A9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0.45012</w:t>
            </w:r>
          </w:p>
        </w:tc>
        <w:tc>
          <w:tcPr>
            <w:tcW w:w="1999" w:type="dxa"/>
          </w:tcPr>
          <w:p w14:paraId="403D9176" w14:textId="0E0772A2" w:rsidR="00A249A9" w:rsidRPr="00C90C57" w:rsidRDefault="00A249A9" w:rsidP="00A249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programming</w:t>
            </w:r>
          </w:p>
        </w:tc>
        <w:tc>
          <w:tcPr>
            <w:tcW w:w="1243" w:type="dxa"/>
          </w:tcPr>
          <w:p w14:paraId="1502230D" w14:textId="4EC55A36" w:rsidR="00A249A9" w:rsidRPr="00C90C57" w:rsidRDefault="00A249A9" w:rsidP="00A249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0.55576</w:t>
            </w:r>
          </w:p>
        </w:tc>
        <w:tc>
          <w:tcPr>
            <w:tcW w:w="1999" w:type="dxa"/>
          </w:tcPr>
          <w:p w14:paraId="3A1665D1" w14:textId="08FD2E86" w:rsidR="00A249A9" w:rsidRPr="00C90C57" w:rsidRDefault="00A249A9" w:rsidP="00A249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funny</w:t>
            </w:r>
          </w:p>
        </w:tc>
        <w:tc>
          <w:tcPr>
            <w:tcW w:w="1243" w:type="dxa"/>
          </w:tcPr>
          <w:p w14:paraId="084CE516" w14:textId="73EE80A0" w:rsidR="00A249A9" w:rsidRPr="00C90C57" w:rsidRDefault="00A249A9" w:rsidP="00A249A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0.02113</w:t>
            </w:r>
          </w:p>
        </w:tc>
      </w:tr>
      <w:tr w:rsidR="00A249A9" w:rsidRPr="00C90C57" w14:paraId="36475A12" w14:textId="1FC971F0" w:rsidTr="009023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1" w:type="dxa"/>
          </w:tcPr>
          <w:p w14:paraId="777381B4" w14:textId="77777777" w:rsidR="00A249A9" w:rsidRPr="008011E4" w:rsidRDefault="00A249A9" w:rsidP="00A249A9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011E4">
              <w:rPr>
                <w:rFonts w:ascii="Times New Roman" w:hAnsi="Times New Roman" w:cs="Times New Roman"/>
                <w:b w:val="0"/>
                <w:bCs w:val="0"/>
              </w:rPr>
              <w:t>WTF</w:t>
            </w:r>
          </w:p>
        </w:tc>
        <w:tc>
          <w:tcPr>
            <w:tcW w:w="1225" w:type="dxa"/>
          </w:tcPr>
          <w:p w14:paraId="2543D4CC" w14:textId="77777777" w:rsidR="00A249A9" w:rsidRPr="00C90C57" w:rsidRDefault="00A249A9" w:rsidP="00A249A9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0.44940</w:t>
            </w:r>
          </w:p>
        </w:tc>
        <w:tc>
          <w:tcPr>
            <w:tcW w:w="1999" w:type="dxa"/>
          </w:tcPr>
          <w:p w14:paraId="416C7F96" w14:textId="70877075" w:rsidR="00A249A9" w:rsidRPr="00C90C57" w:rsidRDefault="00A249A9" w:rsidP="00A249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sz w:val="21"/>
                <w:szCs w:val="21"/>
                <w:lang w:val="en-US"/>
              </w:rPr>
            </w:pPr>
            <w:r w:rsidRPr="00C90C57">
              <w:rPr>
                <w:sz w:val="21"/>
                <w:szCs w:val="21"/>
              </w:rPr>
              <w:t>WTF</w:t>
            </w:r>
          </w:p>
        </w:tc>
        <w:tc>
          <w:tcPr>
            <w:tcW w:w="1243" w:type="dxa"/>
          </w:tcPr>
          <w:p w14:paraId="7A6785DD" w14:textId="16F23E67" w:rsidR="00A249A9" w:rsidRPr="00C90C57" w:rsidRDefault="00A249A9" w:rsidP="00A249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sz w:val="21"/>
                <w:szCs w:val="21"/>
                <w:lang w:val="en-US"/>
              </w:rPr>
            </w:pPr>
            <w:r w:rsidRPr="00C90C57">
              <w:rPr>
                <w:sz w:val="21"/>
                <w:szCs w:val="21"/>
              </w:rPr>
              <w:t>0.55576</w:t>
            </w:r>
          </w:p>
        </w:tc>
        <w:tc>
          <w:tcPr>
            <w:tcW w:w="1999" w:type="dxa"/>
          </w:tcPr>
          <w:p w14:paraId="0E24C8C0" w14:textId="1CCD926D" w:rsidR="00A249A9" w:rsidRPr="00C90C57" w:rsidRDefault="00A249A9" w:rsidP="00A249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sz w:val="21"/>
                <w:szCs w:val="21"/>
                <w:lang w:val="en-US"/>
              </w:rPr>
            </w:pPr>
            <w:r w:rsidRPr="00C90C57">
              <w:rPr>
                <w:sz w:val="21"/>
                <w:szCs w:val="21"/>
              </w:rPr>
              <w:t>science</w:t>
            </w:r>
          </w:p>
        </w:tc>
        <w:tc>
          <w:tcPr>
            <w:tcW w:w="1243" w:type="dxa"/>
          </w:tcPr>
          <w:p w14:paraId="343628F2" w14:textId="15771027" w:rsidR="00A249A9" w:rsidRPr="00C90C57" w:rsidRDefault="00A249A9" w:rsidP="00A249A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sz w:val="21"/>
                <w:szCs w:val="21"/>
                <w:lang w:val="en-US"/>
              </w:rPr>
            </w:pPr>
            <w:r w:rsidRPr="00C90C57">
              <w:rPr>
                <w:sz w:val="21"/>
                <w:szCs w:val="21"/>
              </w:rPr>
              <w:t>0.02055</w:t>
            </w:r>
          </w:p>
        </w:tc>
      </w:tr>
    </w:tbl>
    <w:p w14:paraId="2F0A389B" w14:textId="4514230F" w:rsidR="008335D0" w:rsidRPr="00C90C57" w:rsidRDefault="008335D0" w:rsidP="00E77A7C">
      <w:pPr>
        <w:pStyle w:val="PlainText"/>
        <w:rPr>
          <w:rFonts w:ascii="Times New Roman" w:hAnsi="Times New Roman" w:cs="Times New Roman"/>
        </w:rPr>
      </w:pPr>
    </w:p>
    <w:p w14:paraId="4A197521" w14:textId="1AB1EB49" w:rsidR="00902312" w:rsidRDefault="00902312" w:rsidP="00902312">
      <w:pPr>
        <w:pStyle w:val="Caption"/>
        <w:keepNext/>
        <w:jc w:val="center"/>
      </w:pPr>
      <w:bookmarkStart w:id="64" w:name="_Toc108033677"/>
      <w:proofErr w:type="spellStart"/>
      <w:r>
        <w:t>Табела</w:t>
      </w:r>
      <w:proofErr w:type="spellEnd"/>
      <w:r>
        <w:t xml:space="preserve"> </w:t>
      </w:r>
      <w:r w:rsidR="006F1264">
        <w:fldChar w:fldCharType="begin"/>
      </w:r>
      <w:r w:rsidR="006F1264">
        <w:instrText xml:space="preserve"> STYLEREF 3 \s </w:instrText>
      </w:r>
      <w:r w:rsidR="006F1264">
        <w:fldChar w:fldCharType="separate"/>
      </w:r>
      <w:r w:rsidR="006F1264">
        <w:rPr>
          <w:noProof/>
        </w:rPr>
        <w:t>3.3.1</w:t>
      </w:r>
      <w:r w:rsidR="006F1264">
        <w:fldChar w:fldCharType="end"/>
      </w:r>
      <w:r w:rsidR="006F1264">
        <w:t>.</w:t>
      </w:r>
      <w:r w:rsidR="006F1264">
        <w:fldChar w:fldCharType="begin"/>
      </w:r>
      <w:r w:rsidR="006F1264">
        <w:instrText xml:space="preserve"> SEQ Табела \* ARABIC \s 3 </w:instrText>
      </w:r>
      <w:r w:rsidR="006F1264">
        <w:fldChar w:fldCharType="separate"/>
      </w:r>
      <w:r w:rsidR="006F1264">
        <w:rPr>
          <w:noProof/>
        </w:rPr>
        <w:t>2</w:t>
      </w:r>
      <w:r w:rsidR="006F1264">
        <w:fldChar w:fldCharType="end"/>
      </w:r>
      <w:r>
        <w:t xml:space="preserve"> </w:t>
      </w:r>
      <w:proofErr w:type="spellStart"/>
      <w:r w:rsidRPr="00032D3A">
        <w:t>Мере</w:t>
      </w:r>
      <w:proofErr w:type="spellEnd"/>
      <w:r w:rsidRPr="00032D3A">
        <w:t xml:space="preserve"> </w:t>
      </w:r>
      <w:proofErr w:type="spellStart"/>
      <w:r w:rsidRPr="00032D3A">
        <w:t>централности</w:t>
      </w:r>
      <w:proofErr w:type="spellEnd"/>
      <w:r w:rsidRPr="00032D3A">
        <w:t xml:space="preserve"> </w:t>
      </w:r>
      <w:proofErr w:type="spellStart"/>
      <w:r w:rsidRPr="00032D3A">
        <w:t>SNet</w:t>
      </w:r>
      <w:r>
        <w:t>F</w:t>
      </w:r>
      <w:bookmarkEnd w:id="64"/>
      <w:proofErr w:type="spellEnd"/>
    </w:p>
    <w:tbl>
      <w:tblPr>
        <w:tblStyle w:val="ListTable4-Accent1"/>
        <w:tblW w:w="965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1"/>
        <w:gridCol w:w="1225"/>
        <w:gridCol w:w="1999"/>
        <w:gridCol w:w="1243"/>
        <w:gridCol w:w="1981"/>
        <w:gridCol w:w="1225"/>
      </w:tblGrid>
      <w:tr w:rsidR="008F16B1" w:rsidRPr="00C90C57" w14:paraId="70616E06" w14:textId="2AE5985C" w:rsidTr="009023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1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07723913" w14:textId="77777777" w:rsidR="008F16B1" w:rsidRPr="008011E4" w:rsidRDefault="008F16B1" w:rsidP="008F16B1">
            <w:pPr>
              <w:pStyle w:val="PlainText"/>
              <w:rPr>
                <w:rFonts w:ascii="Times New Roman" w:hAnsi="Times New Roman" w:cs="Times New Roman"/>
              </w:rPr>
            </w:pPr>
            <w:r w:rsidRPr="008011E4">
              <w:rPr>
                <w:rFonts w:ascii="Times New Roman" w:hAnsi="Times New Roman" w:cs="Times New Roman"/>
              </w:rPr>
              <w:t>subreddit</w:t>
            </w:r>
          </w:p>
        </w:tc>
        <w:tc>
          <w:tcPr>
            <w:tcW w:w="1225" w:type="dxa"/>
            <w:tcBorders>
              <w:top w:val="none" w:sz="0" w:space="0" w:color="auto"/>
              <w:bottom w:val="none" w:sz="0" w:space="0" w:color="auto"/>
            </w:tcBorders>
          </w:tcPr>
          <w:p w14:paraId="44043491" w14:textId="77777777" w:rsidR="008F16B1" w:rsidRPr="00C90C57" w:rsidRDefault="008F16B1" w:rsidP="008F16B1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dc</w:t>
            </w:r>
          </w:p>
        </w:tc>
        <w:tc>
          <w:tcPr>
            <w:tcW w:w="1999" w:type="dxa"/>
            <w:tcBorders>
              <w:top w:val="none" w:sz="0" w:space="0" w:color="auto"/>
              <w:bottom w:val="none" w:sz="0" w:space="0" w:color="auto"/>
            </w:tcBorders>
          </w:tcPr>
          <w:p w14:paraId="1E6E2564" w14:textId="0BB8B075" w:rsidR="008F16B1" w:rsidRPr="00C90C57" w:rsidRDefault="008F16B1" w:rsidP="008F16B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subreddit</w:t>
            </w:r>
          </w:p>
        </w:tc>
        <w:tc>
          <w:tcPr>
            <w:tcW w:w="1243" w:type="dxa"/>
            <w:tcBorders>
              <w:top w:val="none" w:sz="0" w:space="0" w:color="auto"/>
              <w:bottom w:val="none" w:sz="0" w:space="0" w:color="auto"/>
            </w:tcBorders>
          </w:tcPr>
          <w:p w14:paraId="029D4200" w14:textId="475621A4" w:rsidR="008F16B1" w:rsidRPr="00C90C57" w:rsidRDefault="008F16B1" w:rsidP="008F16B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cc</w:t>
            </w:r>
          </w:p>
        </w:tc>
        <w:tc>
          <w:tcPr>
            <w:tcW w:w="1981" w:type="dxa"/>
            <w:tcBorders>
              <w:top w:val="none" w:sz="0" w:space="0" w:color="auto"/>
              <w:bottom w:val="none" w:sz="0" w:space="0" w:color="auto"/>
            </w:tcBorders>
          </w:tcPr>
          <w:p w14:paraId="2D7245A4" w14:textId="53B9BFEF" w:rsidR="008F16B1" w:rsidRPr="00C90C57" w:rsidRDefault="008F16B1" w:rsidP="008F16B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C90C57">
              <w:rPr>
                <w:sz w:val="21"/>
                <w:szCs w:val="21"/>
              </w:rPr>
              <w:t>subreddit</w:t>
            </w:r>
          </w:p>
        </w:tc>
        <w:tc>
          <w:tcPr>
            <w:tcW w:w="1225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14:paraId="4512BC8B" w14:textId="3B1A40B2" w:rsidR="008F16B1" w:rsidRPr="00C90C57" w:rsidRDefault="008F16B1" w:rsidP="008F16B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proofErr w:type="spellStart"/>
            <w:r w:rsidRPr="00C90C57">
              <w:rPr>
                <w:sz w:val="21"/>
                <w:szCs w:val="21"/>
              </w:rPr>
              <w:t>bc</w:t>
            </w:r>
            <w:proofErr w:type="spellEnd"/>
          </w:p>
        </w:tc>
      </w:tr>
      <w:tr w:rsidR="008F16B1" w:rsidRPr="00C90C57" w14:paraId="067BDA97" w14:textId="7AD7EB89" w:rsidTr="009023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1" w:type="dxa"/>
          </w:tcPr>
          <w:p w14:paraId="384FB7F9" w14:textId="77777777" w:rsidR="008F16B1" w:rsidRPr="008011E4" w:rsidRDefault="008F16B1" w:rsidP="008F16B1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011E4">
              <w:rPr>
                <w:rFonts w:ascii="Times New Roman" w:hAnsi="Times New Roman" w:cs="Times New Roman"/>
                <w:b w:val="0"/>
                <w:bCs w:val="0"/>
              </w:rPr>
              <w:t>reddit.com</w:t>
            </w:r>
          </w:p>
        </w:tc>
        <w:tc>
          <w:tcPr>
            <w:tcW w:w="1225" w:type="dxa"/>
          </w:tcPr>
          <w:p w14:paraId="65519988" w14:textId="77777777" w:rsidR="008F16B1" w:rsidRPr="00C90C57" w:rsidRDefault="008F16B1" w:rsidP="008F16B1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0.05704</w:t>
            </w:r>
          </w:p>
        </w:tc>
        <w:tc>
          <w:tcPr>
            <w:tcW w:w="1999" w:type="dxa"/>
          </w:tcPr>
          <w:p w14:paraId="7B8C1AB1" w14:textId="0D87552F" w:rsidR="008F16B1" w:rsidRPr="00C90C57" w:rsidRDefault="008F16B1" w:rsidP="008F16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reddit.com</w:t>
            </w:r>
          </w:p>
        </w:tc>
        <w:tc>
          <w:tcPr>
            <w:tcW w:w="1243" w:type="dxa"/>
          </w:tcPr>
          <w:p w14:paraId="48E8EF49" w14:textId="1BDB9CA1" w:rsidR="008F16B1" w:rsidRPr="00C90C57" w:rsidRDefault="008F16B1" w:rsidP="008F16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0.05706</w:t>
            </w:r>
          </w:p>
        </w:tc>
        <w:tc>
          <w:tcPr>
            <w:tcW w:w="1981" w:type="dxa"/>
          </w:tcPr>
          <w:p w14:paraId="0B6D2D7B" w14:textId="1805062C" w:rsidR="008F16B1" w:rsidRPr="00C90C57" w:rsidRDefault="008F16B1" w:rsidP="008F16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C90C57">
              <w:rPr>
                <w:sz w:val="21"/>
                <w:szCs w:val="21"/>
              </w:rPr>
              <w:t>reddit.com</w:t>
            </w:r>
          </w:p>
        </w:tc>
        <w:tc>
          <w:tcPr>
            <w:tcW w:w="1225" w:type="dxa"/>
          </w:tcPr>
          <w:p w14:paraId="4873D06B" w14:textId="7930C108" w:rsidR="008F16B1" w:rsidRPr="00C90C57" w:rsidRDefault="008F16B1" w:rsidP="008F16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C90C57">
              <w:rPr>
                <w:sz w:val="21"/>
                <w:szCs w:val="21"/>
              </w:rPr>
              <w:t>0.00086</w:t>
            </w:r>
          </w:p>
        </w:tc>
      </w:tr>
      <w:tr w:rsidR="008F16B1" w:rsidRPr="00C90C57" w14:paraId="5E46C40D" w14:textId="1E0F7735" w:rsidTr="009023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1" w:type="dxa"/>
          </w:tcPr>
          <w:p w14:paraId="61BFA640" w14:textId="77777777" w:rsidR="008F16B1" w:rsidRPr="008011E4" w:rsidRDefault="008F16B1" w:rsidP="008F16B1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011E4">
              <w:rPr>
                <w:rFonts w:ascii="Times New Roman" w:hAnsi="Times New Roman" w:cs="Times New Roman"/>
                <w:b w:val="0"/>
                <w:bCs w:val="0"/>
              </w:rPr>
              <w:t>pics</w:t>
            </w:r>
          </w:p>
        </w:tc>
        <w:tc>
          <w:tcPr>
            <w:tcW w:w="1225" w:type="dxa"/>
          </w:tcPr>
          <w:p w14:paraId="1059C0D1" w14:textId="77777777" w:rsidR="008F16B1" w:rsidRPr="00C90C57" w:rsidRDefault="008F16B1" w:rsidP="008F16B1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0.0506</w:t>
            </w:r>
          </w:p>
        </w:tc>
        <w:tc>
          <w:tcPr>
            <w:tcW w:w="1999" w:type="dxa"/>
          </w:tcPr>
          <w:p w14:paraId="29727C6C" w14:textId="16A711FD" w:rsidR="008F16B1" w:rsidRPr="00C90C57" w:rsidRDefault="008F16B1" w:rsidP="008F16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pics</w:t>
            </w:r>
          </w:p>
        </w:tc>
        <w:tc>
          <w:tcPr>
            <w:tcW w:w="1243" w:type="dxa"/>
          </w:tcPr>
          <w:p w14:paraId="281C0531" w14:textId="2269CDFC" w:rsidR="008F16B1" w:rsidRPr="00C90C57" w:rsidRDefault="008F16B1" w:rsidP="008F16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0.05106</w:t>
            </w:r>
          </w:p>
        </w:tc>
        <w:tc>
          <w:tcPr>
            <w:tcW w:w="1981" w:type="dxa"/>
          </w:tcPr>
          <w:p w14:paraId="38D2F76A" w14:textId="13CA915E" w:rsidR="008F16B1" w:rsidRPr="00C90C57" w:rsidRDefault="008F16B1" w:rsidP="008F16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C90C57">
              <w:rPr>
                <w:sz w:val="21"/>
                <w:szCs w:val="21"/>
              </w:rPr>
              <w:t>politics</w:t>
            </w:r>
          </w:p>
        </w:tc>
        <w:tc>
          <w:tcPr>
            <w:tcW w:w="1225" w:type="dxa"/>
          </w:tcPr>
          <w:p w14:paraId="525CFA07" w14:textId="5E6A3DF9" w:rsidR="008F16B1" w:rsidRPr="00C90C57" w:rsidRDefault="008F16B1" w:rsidP="008F16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C90C57">
              <w:rPr>
                <w:sz w:val="21"/>
                <w:szCs w:val="21"/>
              </w:rPr>
              <w:t>0.00018</w:t>
            </w:r>
          </w:p>
        </w:tc>
      </w:tr>
      <w:tr w:rsidR="008F16B1" w:rsidRPr="00C90C57" w14:paraId="2298C426" w14:textId="53F0CD36" w:rsidTr="009023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1" w:type="dxa"/>
          </w:tcPr>
          <w:p w14:paraId="250823B7" w14:textId="77777777" w:rsidR="008F16B1" w:rsidRPr="008011E4" w:rsidRDefault="008F16B1" w:rsidP="008F16B1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011E4">
              <w:rPr>
                <w:rFonts w:ascii="Times New Roman" w:hAnsi="Times New Roman" w:cs="Times New Roman"/>
                <w:b w:val="0"/>
                <w:bCs w:val="0"/>
              </w:rPr>
              <w:t>politics</w:t>
            </w:r>
          </w:p>
        </w:tc>
        <w:tc>
          <w:tcPr>
            <w:tcW w:w="1225" w:type="dxa"/>
          </w:tcPr>
          <w:p w14:paraId="444EEAF6" w14:textId="77777777" w:rsidR="008F16B1" w:rsidRPr="00C90C57" w:rsidRDefault="008F16B1" w:rsidP="008F16B1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0.05012</w:t>
            </w:r>
          </w:p>
        </w:tc>
        <w:tc>
          <w:tcPr>
            <w:tcW w:w="1999" w:type="dxa"/>
          </w:tcPr>
          <w:p w14:paraId="4D28C03C" w14:textId="402CAAFB" w:rsidR="008F16B1" w:rsidRPr="00C90C57" w:rsidRDefault="008F16B1" w:rsidP="008F16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politics</w:t>
            </w:r>
          </w:p>
        </w:tc>
        <w:tc>
          <w:tcPr>
            <w:tcW w:w="1243" w:type="dxa"/>
          </w:tcPr>
          <w:p w14:paraId="2F63922B" w14:textId="0CA845EA" w:rsidR="008F16B1" w:rsidRPr="00C90C57" w:rsidRDefault="008F16B1" w:rsidP="008F16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0.05069</w:t>
            </w:r>
          </w:p>
        </w:tc>
        <w:tc>
          <w:tcPr>
            <w:tcW w:w="1981" w:type="dxa"/>
          </w:tcPr>
          <w:p w14:paraId="5E5D6F6B" w14:textId="5D376C48" w:rsidR="008F16B1" w:rsidRPr="00C90C57" w:rsidRDefault="008F16B1" w:rsidP="008F16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C90C57">
              <w:rPr>
                <w:sz w:val="21"/>
                <w:szCs w:val="21"/>
              </w:rPr>
              <w:t>pics</w:t>
            </w:r>
          </w:p>
        </w:tc>
        <w:tc>
          <w:tcPr>
            <w:tcW w:w="1225" w:type="dxa"/>
          </w:tcPr>
          <w:p w14:paraId="57FD7552" w14:textId="2CD87338" w:rsidR="008F16B1" w:rsidRPr="00C90C57" w:rsidRDefault="008F16B1" w:rsidP="008F16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C90C57">
              <w:rPr>
                <w:sz w:val="21"/>
                <w:szCs w:val="21"/>
              </w:rPr>
              <w:t>0.00018</w:t>
            </w:r>
          </w:p>
        </w:tc>
      </w:tr>
      <w:tr w:rsidR="008F16B1" w:rsidRPr="00C90C57" w14:paraId="5262A9D7" w14:textId="318AA96D" w:rsidTr="009023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1" w:type="dxa"/>
          </w:tcPr>
          <w:p w14:paraId="5C2D7C86" w14:textId="77777777" w:rsidR="008F16B1" w:rsidRPr="008011E4" w:rsidRDefault="008F16B1" w:rsidP="008F16B1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011E4">
              <w:rPr>
                <w:rFonts w:ascii="Times New Roman" w:hAnsi="Times New Roman" w:cs="Times New Roman"/>
                <w:b w:val="0"/>
                <w:bCs w:val="0"/>
              </w:rPr>
              <w:t>science</w:t>
            </w:r>
          </w:p>
        </w:tc>
        <w:tc>
          <w:tcPr>
            <w:tcW w:w="1225" w:type="dxa"/>
          </w:tcPr>
          <w:p w14:paraId="580EFF3D" w14:textId="77777777" w:rsidR="008F16B1" w:rsidRPr="00C90C57" w:rsidRDefault="008F16B1" w:rsidP="008F16B1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0.0494</w:t>
            </w:r>
          </w:p>
        </w:tc>
        <w:tc>
          <w:tcPr>
            <w:tcW w:w="1999" w:type="dxa"/>
          </w:tcPr>
          <w:p w14:paraId="4C6CFA10" w14:textId="27895FB3" w:rsidR="008F16B1" w:rsidRPr="00C90C57" w:rsidRDefault="008F16B1" w:rsidP="008F16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science</w:t>
            </w:r>
          </w:p>
        </w:tc>
        <w:tc>
          <w:tcPr>
            <w:tcW w:w="1243" w:type="dxa"/>
          </w:tcPr>
          <w:p w14:paraId="0BC21B79" w14:textId="5C290D66" w:rsidR="008F16B1" w:rsidRPr="00C90C57" w:rsidRDefault="008F16B1" w:rsidP="008F16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0.05015</w:t>
            </w:r>
          </w:p>
        </w:tc>
        <w:tc>
          <w:tcPr>
            <w:tcW w:w="1981" w:type="dxa"/>
          </w:tcPr>
          <w:p w14:paraId="233C04E0" w14:textId="3241FBA5" w:rsidR="008F16B1" w:rsidRPr="00C90C57" w:rsidRDefault="008F16B1" w:rsidP="008F16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C90C57">
              <w:rPr>
                <w:sz w:val="21"/>
                <w:szCs w:val="21"/>
              </w:rPr>
              <w:t>science</w:t>
            </w:r>
          </w:p>
        </w:tc>
        <w:tc>
          <w:tcPr>
            <w:tcW w:w="1225" w:type="dxa"/>
          </w:tcPr>
          <w:p w14:paraId="2F927DE2" w14:textId="06C8E531" w:rsidR="008F16B1" w:rsidRPr="00C90C57" w:rsidRDefault="008F16B1" w:rsidP="008F16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C90C57">
              <w:rPr>
                <w:sz w:val="21"/>
                <w:szCs w:val="21"/>
              </w:rPr>
              <w:t>0.00015</w:t>
            </w:r>
          </w:p>
        </w:tc>
      </w:tr>
      <w:tr w:rsidR="008F16B1" w:rsidRPr="00C90C57" w14:paraId="3FC4053D" w14:textId="21F4254A" w:rsidTr="009023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1" w:type="dxa"/>
          </w:tcPr>
          <w:p w14:paraId="4996C4F9" w14:textId="77777777" w:rsidR="008F16B1" w:rsidRPr="008011E4" w:rsidRDefault="008F16B1" w:rsidP="008F16B1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011E4">
              <w:rPr>
                <w:rFonts w:ascii="Times New Roman" w:hAnsi="Times New Roman" w:cs="Times New Roman"/>
                <w:b w:val="0"/>
                <w:bCs w:val="0"/>
              </w:rPr>
              <w:t>technology</w:t>
            </w:r>
          </w:p>
        </w:tc>
        <w:tc>
          <w:tcPr>
            <w:tcW w:w="1225" w:type="dxa"/>
          </w:tcPr>
          <w:p w14:paraId="380F5887" w14:textId="77777777" w:rsidR="008F16B1" w:rsidRPr="00C90C57" w:rsidRDefault="008F16B1" w:rsidP="008F16B1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0.0494</w:t>
            </w:r>
          </w:p>
        </w:tc>
        <w:tc>
          <w:tcPr>
            <w:tcW w:w="1999" w:type="dxa"/>
          </w:tcPr>
          <w:p w14:paraId="41F3B734" w14:textId="5C323310" w:rsidR="008F16B1" w:rsidRPr="00C90C57" w:rsidRDefault="008F16B1" w:rsidP="008F16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technology</w:t>
            </w:r>
          </w:p>
        </w:tc>
        <w:tc>
          <w:tcPr>
            <w:tcW w:w="1243" w:type="dxa"/>
          </w:tcPr>
          <w:p w14:paraId="3DC82008" w14:textId="0CDDD0D8" w:rsidR="008F16B1" w:rsidRPr="00C90C57" w:rsidRDefault="008F16B1" w:rsidP="008F16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0.05015</w:t>
            </w:r>
          </w:p>
        </w:tc>
        <w:tc>
          <w:tcPr>
            <w:tcW w:w="1981" w:type="dxa"/>
          </w:tcPr>
          <w:p w14:paraId="50B6B761" w14:textId="285FBB97" w:rsidR="008F16B1" w:rsidRPr="00C90C57" w:rsidRDefault="008F16B1" w:rsidP="008F16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C90C57">
              <w:rPr>
                <w:sz w:val="21"/>
                <w:szCs w:val="21"/>
              </w:rPr>
              <w:t>technology</w:t>
            </w:r>
          </w:p>
        </w:tc>
        <w:tc>
          <w:tcPr>
            <w:tcW w:w="1225" w:type="dxa"/>
          </w:tcPr>
          <w:p w14:paraId="2E4747B9" w14:textId="640D44F7" w:rsidR="008F16B1" w:rsidRPr="00C90C57" w:rsidRDefault="008F16B1" w:rsidP="008F16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C90C57">
              <w:rPr>
                <w:sz w:val="21"/>
                <w:szCs w:val="21"/>
              </w:rPr>
              <w:t>0.00015</w:t>
            </w:r>
          </w:p>
        </w:tc>
      </w:tr>
      <w:tr w:rsidR="008F16B1" w:rsidRPr="00C90C57" w14:paraId="29BBF192" w14:textId="7F9754C0" w:rsidTr="009023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1" w:type="dxa"/>
          </w:tcPr>
          <w:p w14:paraId="3AD55379" w14:textId="77777777" w:rsidR="008F16B1" w:rsidRPr="008011E4" w:rsidRDefault="008F16B1" w:rsidP="008F16B1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011E4">
              <w:rPr>
                <w:rFonts w:ascii="Times New Roman" w:hAnsi="Times New Roman" w:cs="Times New Roman"/>
                <w:b w:val="0"/>
                <w:bCs w:val="0"/>
              </w:rPr>
              <w:t>funny</w:t>
            </w:r>
          </w:p>
        </w:tc>
        <w:tc>
          <w:tcPr>
            <w:tcW w:w="1225" w:type="dxa"/>
          </w:tcPr>
          <w:p w14:paraId="24F01756" w14:textId="77777777" w:rsidR="008F16B1" w:rsidRPr="00C90C57" w:rsidRDefault="008F16B1" w:rsidP="008F16B1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0.04869</w:t>
            </w:r>
          </w:p>
        </w:tc>
        <w:tc>
          <w:tcPr>
            <w:tcW w:w="1999" w:type="dxa"/>
          </w:tcPr>
          <w:p w14:paraId="32231839" w14:textId="5F8AAFF4" w:rsidR="008F16B1" w:rsidRPr="00C90C57" w:rsidRDefault="008F16B1" w:rsidP="008F16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funny</w:t>
            </w:r>
          </w:p>
        </w:tc>
        <w:tc>
          <w:tcPr>
            <w:tcW w:w="1243" w:type="dxa"/>
          </w:tcPr>
          <w:p w14:paraId="07650CE4" w14:textId="668D1CDF" w:rsidR="008F16B1" w:rsidRPr="00C90C57" w:rsidRDefault="008F16B1" w:rsidP="008F16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0.04962</w:t>
            </w:r>
          </w:p>
        </w:tc>
        <w:tc>
          <w:tcPr>
            <w:tcW w:w="1981" w:type="dxa"/>
          </w:tcPr>
          <w:p w14:paraId="551F9616" w14:textId="7BAC50BD" w:rsidR="008F16B1" w:rsidRPr="00C90C57" w:rsidRDefault="008F16B1" w:rsidP="008F16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C90C57">
              <w:rPr>
                <w:sz w:val="21"/>
                <w:szCs w:val="21"/>
              </w:rPr>
              <w:t>programming</w:t>
            </w:r>
          </w:p>
        </w:tc>
        <w:tc>
          <w:tcPr>
            <w:tcW w:w="1225" w:type="dxa"/>
          </w:tcPr>
          <w:p w14:paraId="6B9B5411" w14:textId="6C1BB276" w:rsidR="008F16B1" w:rsidRPr="00C90C57" w:rsidRDefault="008F16B1" w:rsidP="008F16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C90C57">
              <w:rPr>
                <w:sz w:val="21"/>
                <w:szCs w:val="21"/>
              </w:rPr>
              <w:t>0.00014</w:t>
            </w:r>
          </w:p>
        </w:tc>
      </w:tr>
      <w:tr w:rsidR="008F16B1" w:rsidRPr="00C90C57" w14:paraId="16C3FF55" w14:textId="40F4F601" w:rsidTr="009023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1" w:type="dxa"/>
          </w:tcPr>
          <w:p w14:paraId="6F955A8F" w14:textId="77777777" w:rsidR="008F16B1" w:rsidRPr="008011E4" w:rsidRDefault="008F16B1" w:rsidP="008F16B1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proofErr w:type="spellStart"/>
            <w:r w:rsidRPr="008011E4">
              <w:rPr>
                <w:rFonts w:ascii="Times New Roman" w:hAnsi="Times New Roman" w:cs="Times New Roman"/>
                <w:b w:val="0"/>
                <w:bCs w:val="0"/>
              </w:rPr>
              <w:t>worldnews</w:t>
            </w:r>
            <w:proofErr w:type="spellEnd"/>
          </w:p>
        </w:tc>
        <w:tc>
          <w:tcPr>
            <w:tcW w:w="1225" w:type="dxa"/>
          </w:tcPr>
          <w:p w14:paraId="4FC013CA" w14:textId="77777777" w:rsidR="008F16B1" w:rsidRPr="00C90C57" w:rsidRDefault="008F16B1" w:rsidP="008F16B1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0.04797</w:t>
            </w:r>
          </w:p>
        </w:tc>
        <w:tc>
          <w:tcPr>
            <w:tcW w:w="1999" w:type="dxa"/>
          </w:tcPr>
          <w:p w14:paraId="618C3CCC" w14:textId="4E05EB70" w:rsidR="008F16B1" w:rsidRPr="00C90C57" w:rsidRDefault="008F16B1" w:rsidP="008F16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90C57">
              <w:rPr>
                <w:sz w:val="21"/>
                <w:szCs w:val="21"/>
              </w:rPr>
              <w:t>worldnews</w:t>
            </w:r>
            <w:proofErr w:type="spellEnd"/>
          </w:p>
        </w:tc>
        <w:tc>
          <w:tcPr>
            <w:tcW w:w="1243" w:type="dxa"/>
          </w:tcPr>
          <w:p w14:paraId="5C05558B" w14:textId="54260FD6" w:rsidR="008F16B1" w:rsidRPr="00C90C57" w:rsidRDefault="008F16B1" w:rsidP="008F16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0.0491</w:t>
            </w:r>
          </w:p>
        </w:tc>
        <w:tc>
          <w:tcPr>
            <w:tcW w:w="1981" w:type="dxa"/>
          </w:tcPr>
          <w:p w14:paraId="6B1DC57E" w14:textId="1CA26E67" w:rsidR="008F16B1" w:rsidRPr="00C90C57" w:rsidRDefault="008F16B1" w:rsidP="008F16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C90C57">
              <w:rPr>
                <w:sz w:val="21"/>
                <w:szCs w:val="21"/>
              </w:rPr>
              <w:t>funny</w:t>
            </w:r>
          </w:p>
        </w:tc>
        <w:tc>
          <w:tcPr>
            <w:tcW w:w="1225" w:type="dxa"/>
          </w:tcPr>
          <w:p w14:paraId="108E5883" w14:textId="7D9A46EF" w:rsidR="008F16B1" w:rsidRPr="00C90C57" w:rsidRDefault="008F16B1" w:rsidP="008F16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C90C57">
              <w:rPr>
                <w:sz w:val="21"/>
                <w:szCs w:val="21"/>
              </w:rPr>
              <w:t>0.00014</w:t>
            </w:r>
          </w:p>
        </w:tc>
      </w:tr>
      <w:tr w:rsidR="008F16B1" w:rsidRPr="00C90C57" w14:paraId="6EB3CC27" w14:textId="3FE64C64" w:rsidTr="009023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1" w:type="dxa"/>
          </w:tcPr>
          <w:p w14:paraId="0E8E76B1" w14:textId="77777777" w:rsidR="008F16B1" w:rsidRPr="008011E4" w:rsidRDefault="008F16B1" w:rsidP="008F16B1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011E4">
              <w:rPr>
                <w:rFonts w:ascii="Times New Roman" w:hAnsi="Times New Roman" w:cs="Times New Roman"/>
                <w:b w:val="0"/>
                <w:bCs w:val="0"/>
              </w:rPr>
              <w:t>WTF</w:t>
            </w:r>
          </w:p>
        </w:tc>
        <w:tc>
          <w:tcPr>
            <w:tcW w:w="1225" w:type="dxa"/>
          </w:tcPr>
          <w:p w14:paraId="0A6C1023" w14:textId="77777777" w:rsidR="008F16B1" w:rsidRPr="00C90C57" w:rsidRDefault="008F16B1" w:rsidP="008F16B1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0.04654</w:t>
            </w:r>
          </w:p>
        </w:tc>
        <w:tc>
          <w:tcPr>
            <w:tcW w:w="1999" w:type="dxa"/>
          </w:tcPr>
          <w:p w14:paraId="2C598E64" w14:textId="797A2CB6" w:rsidR="008F16B1" w:rsidRPr="00C90C57" w:rsidRDefault="008F16B1" w:rsidP="008F16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WTF</w:t>
            </w:r>
          </w:p>
        </w:tc>
        <w:tc>
          <w:tcPr>
            <w:tcW w:w="1243" w:type="dxa"/>
          </w:tcPr>
          <w:p w14:paraId="02B86E1F" w14:textId="5F1242B1" w:rsidR="008F16B1" w:rsidRPr="00C90C57" w:rsidRDefault="008F16B1" w:rsidP="008F16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0.0481</w:t>
            </w:r>
          </w:p>
        </w:tc>
        <w:tc>
          <w:tcPr>
            <w:tcW w:w="1981" w:type="dxa"/>
          </w:tcPr>
          <w:p w14:paraId="3D0F9FD5" w14:textId="1E72361E" w:rsidR="008F16B1" w:rsidRPr="00C90C57" w:rsidRDefault="008F16B1" w:rsidP="008F16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proofErr w:type="spellStart"/>
            <w:r w:rsidRPr="00C90C57">
              <w:rPr>
                <w:sz w:val="21"/>
                <w:szCs w:val="21"/>
              </w:rPr>
              <w:t>worldnews</w:t>
            </w:r>
            <w:proofErr w:type="spellEnd"/>
          </w:p>
        </w:tc>
        <w:tc>
          <w:tcPr>
            <w:tcW w:w="1225" w:type="dxa"/>
          </w:tcPr>
          <w:p w14:paraId="010D7804" w14:textId="22A03896" w:rsidR="008F16B1" w:rsidRPr="00C90C57" w:rsidRDefault="008F16B1" w:rsidP="008F16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C90C57">
              <w:rPr>
                <w:sz w:val="21"/>
                <w:szCs w:val="21"/>
              </w:rPr>
              <w:t>0.00013</w:t>
            </w:r>
          </w:p>
        </w:tc>
      </w:tr>
      <w:tr w:rsidR="008F16B1" w:rsidRPr="00C90C57" w14:paraId="2AADF4AC" w14:textId="7CC1E334" w:rsidTr="009023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1" w:type="dxa"/>
          </w:tcPr>
          <w:p w14:paraId="197A35E2" w14:textId="77777777" w:rsidR="008F16B1" w:rsidRPr="008011E4" w:rsidRDefault="008F16B1" w:rsidP="008F16B1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011E4">
              <w:rPr>
                <w:rFonts w:ascii="Times New Roman" w:hAnsi="Times New Roman" w:cs="Times New Roman"/>
                <w:b w:val="0"/>
                <w:bCs w:val="0"/>
              </w:rPr>
              <w:t>entertainment</w:t>
            </w:r>
          </w:p>
        </w:tc>
        <w:tc>
          <w:tcPr>
            <w:tcW w:w="1225" w:type="dxa"/>
          </w:tcPr>
          <w:p w14:paraId="0071D967" w14:textId="77777777" w:rsidR="008F16B1" w:rsidRPr="00C90C57" w:rsidRDefault="008F16B1" w:rsidP="008F16B1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0.04606</w:t>
            </w:r>
          </w:p>
        </w:tc>
        <w:tc>
          <w:tcPr>
            <w:tcW w:w="1999" w:type="dxa"/>
          </w:tcPr>
          <w:p w14:paraId="5B4FA67D" w14:textId="16CE2710" w:rsidR="008F16B1" w:rsidRPr="00C90C57" w:rsidRDefault="008F16B1" w:rsidP="008F16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entertainment</w:t>
            </w:r>
          </w:p>
        </w:tc>
        <w:tc>
          <w:tcPr>
            <w:tcW w:w="1243" w:type="dxa"/>
          </w:tcPr>
          <w:p w14:paraId="19B2E174" w14:textId="7DBD44F6" w:rsidR="008F16B1" w:rsidRPr="00C90C57" w:rsidRDefault="008F16B1" w:rsidP="008F16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0.04777</w:t>
            </w:r>
          </w:p>
        </w:tc>
        <w:tc>
          <w:tcPr>
            <w:tcW w:w="1981" w:type="dxa"/>
          </w:tcPr>
          <w:p w14:paraId="38EA6D47" w14:textId="1E92E86E" w:rsidR="008F16B1" w:rsidRPr="00C90C57" w:rsidRDefault="008F16B1" w:rsidP="008F16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C90C57">
              <w:rPr>
                <w:sz w:val="21"/>
                <w:szCs w:val="21"/>
              </w:rPr>
              <w:t>WTF</w:t>
            </w:r>
          </w:p>
        </w:tc>
        <w:tc>
          <w:tcPr>
            <w:tcW w:w="1225" w:type="dxa"/>
          </w:tcPr>
          <w:p w14:paraId="3536331C" w14:textId="77A78C69" w:rsidR="008F16B1" w:rsidRPr="00C90C57" w:rsidRDefault="008F16B1" w:rsidP="008F16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C90C57">
              <w:rPr>
                <w:sz w:val="21"/>
                <w:szCs w:val="21"/>
              </w:rPr>
              <w:t>0.00011</w:t>
            </w:r>
          </w:p>
        </w:tc>
      </w:tr>
      <w:tr w:rsidR="008F16B1" w:rsidRPr="00C90C57" w14:paraId="606E94F0" w14:textId="7B5389DE" w:rsidTr="00902312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1" w:type="dxa"/>
          </w:tcPr>
          <w:p w14:paraId="2F7782E1" w14:textId="77777777" w:rsidR="008F16B1" w:rsidRPr="008011E4" w:rsidRDefault="008F16B1" w:rsidP="008F16B1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011E4">
              <w:rPr>
                <w:rFonts w:ascii="Times New Roman" w:hAnsi="Times New Roman" w:cs="Times New Roman"/>
                <w:b w:val="0"/>
                <w:bCs w:val="0"/>
              </w:rPr>
              <w:t>programming</w:t>
            </w:r>
          </w:p>
        </w:tc>
        <w:tc>
          <w:tcPr>
            <w:tcW w:w="1225" w:type="dxa"/>
          </w:tcPr>
          <w:p w14:paraId="16E4BE8B" w14:textId="77777777" w:rsidR="008F16B1" w:rsidRPr="00C90C57" w:rsidRDefault="008F16B1" w:rsidP="008F16B1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0.04439</w:t>
            </w:r>
          </w:p>
        </w:tc>
        <w:tc>
          <w:tcPr>
            <w:tcW w:w="1999" w:type="dxa"/>
          </w:tcPr>
          <w:p w14:paraId="3680D153" w14:textId="3DC3FB4C" w:rsidR="008F16B1" w:rsidRPr="00C90C57" w:rsidRDefault="008F16B1" w:rsidP="008F16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sz w:val="21"/>
                <w:szCs w:val="21"/>
                <w:lang w:val="en-US"/>
              </w:rPr>
            </w:pPr>
            <w:r w:rsidRPr="00C90C57">
              <w:rPr>
                <w:sz w:val="21"/>
                <w:szCs w:val="21"/>
              </w:rPr>
              <w:t>programming</w:t>
            </w:r>
          </w:p>
        </w:tc>
        <w:tc>
          <w:tcPr>
            <w:tcW w:w="1243" w:type="dxa"/>
          </w:tcPr>
          <w:p w14:paraId="06EB2FE1" w14:textId="228C7A16" w:rsidR="008F16B1" w:rsidRPr="00C90C57" w:rsidRDefault="008F16B1" w:rsidP="008F16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sz w:val="21"/>
                <w:szCs w:val="21"/>
                <w:lang w:val="en-US"/>
              </w:rPr>
            </w:pPr>
            <w:r w:rsidRPr="00C90C57">
              <w:rPr>
                <w:sz w:val="21"/>
                <w:szCs w:val="21"/>
              </w:rPr>
              <w:t>0.04667</w:t>
            </w:r>
          </w:p>
        </w:tc>
        <w:tc>
          <w:tcPr>
            <w:tcW w:w="1981" w:type="dxa"/>
          </w:tcPr>
          <w:p w14:paraId="02D5ACC6" w14:textId="04EB7B0A" w:rsidR="008F16B1" w:rsidRPr="00C90C57" w:rsidRDefault="008F16B1" w:rsidP="008F16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C90C57">
              <w:rPr>
                <w:sz w:val="21"/>
                <w:szCs w:val="21"/>
              </w:rPr>
              <w:t>entertainment</w:t>
            </w:r>
          </w:p>
        </w:tc>
        <w:tc>
          <w:tcPr>
            <w:tcW w:w="1225" w:type="dxa"/>
          </w:tcPr>
          <w:p w14:paraId="4EDCFB8A" w14:textId="71C281A4" w:rsidR="008F16B1" w:rsidRPr="00C90C57" w:rsidRDefault="008F16B1" w:rsidP="008F16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C90C57">
              <w:rPr>
                <w:sz w:val="21"/>
                <w:szCs w:val="21"/>
              </w:rPr>
              <w:t>0.0001</w:t>
            </w:r>
          </w:p>
        </w:tc>
      </w:tr>
    </w:tbl>
    <w:p w14:paraId="0C3B14AA" w14:textId="59C8C0C1" w:rsidR="008F16B1" w:rsidRPr="00C90C57" w:rsidRDefault="008F16B1">
      <w:pPr>
        <w:rPr>
          <w:lang w:val="sr-Latn-CS"/>
        </w:rPr>
      </w:pPr>
    </w:p>
    <w:p w14:paraId="5C9F89B2" w14:textId="2524C9B1" w:rsidR="00902312" w:rsidRDefault="008011E4" w:rsidP="008011E4">
      <w:pPr>
        <w:pStyle w:val="Caption"/>
        <w:keepNext/>
        <w:tabs>
          <w:tab w:val="left" w:pos="625"/>
          <w:tab w:val="center" w:pos="4819"/>
        </w:tabs>
      </w:pPr>
      <w:r>
        <w:tab/>
      </w:r>
      <w:r>
        <w:tab/>
      </w:r>
      <w:bookmarkStart w:id="65" w:name="_Toc108033678"/>
      <w:proofErr w:type="spellStart"/>
      <w:r w:rsidR="00902312">
        <w:t>Табела</w:t>
      </w:r>
      <w:proofErr w:type="spellEnd"/>
      <w:r w:rsidR="00902312">
        <w:t xml:space="preserve"> </w:t>
      </w:r>
      <w:r w:rsidR="006F1264">
        <w:fldChar w:fldCharType="begin"/>
      </w:r>
      <w:r w:rsidR="006F1264">
        <w:instrText xml:space="preserve"> STYLEREF 3 \s </w:instrText>
      </w:r>
      <w:r w:rsidR="006F1264">
        <w:fldChar w:fldCharType="separate"/>
      </w:r>
      <w:r w:rsidR="006F1264">
        <w:rPr>
          <w:noProof/>
        </w:rPr>
        <w:t>3.3.1</w:t>
      </w:r>
      <w:r w:rsidR="006F1264">
        <w:fldChar w:fldCharType="end"/>
      </w:r>
      <w:r w:rsidR="006F1264">
        <w:t>.</w:t>
      </w:r>
      <w:r w:rsidR="006F1264">
        <w:fldChar w:fldCharType="begin"/>
      </w:r>
      <w:r w:rsidR="006F1264">
        <w:instrText xml:space="preserve"> SEQ Табела \* ARABIC \s 3 </w:instrText>
      </w:r>
      <w:r w:rsidR="006F1264">
        <w:fldChar w:fldCharType="separate"/>
      </w:r>
      <w:r w:rsidR="006F1264">
        <w:rPr>
          <w:noProof/>
        </w:rPr>
        <w:t>3</w:t>
      </w:r>
      <w:r w:rsidR="006F1264">
        <w:fldChar w:fldCharType="end"/>
      </w:r>
      <w:r w:rsidR="00902312">
        <w:t xml:space="preserve"> </w:t>
      </w:r>
      <w:proofErr w:type="spellStart"/>
      <w:r w:rsidR="00902312" w:rsidRPr="009C090B">
        <w:t>Мере</w:t>
      </w:r>
      <w:proofErr w:type="spellEnd"/>
      <w:r w:rsidR="00902312" w:rsidRPr="009C090B">
        <w:t xml:space="preserve"> </w:t>
      </w:r>
      <w:proofErr w:type="spellStart"/>
      <w:r w:rsidR="00902312" w:rsidRPr="009C090B">
        <w:t>централности</w:t>
      </w:r>
      <w:proofErr w:type="spellEnd"/>
      <w:r w:rsidR="00902312" w:rsidRPr="009C090B">
        <w:t xml:space="preserve"> </w:t>
      </w:r>
      <w:proofErr w:type="spellStart"/>
      <w:r w:rsidR="00902312" w:rsidRPr="009C090B">
        <w:t>SNet</w:t>
      </w:r>
      <w:r w:rsidR="00902312">
        <w:t>T</w:t>
      </w:r>
      <w:bookmarkEnd w:id="65"/>
      <w:proofErr w:type="spellEnd"/>
    </w:p>
    <w:tbl>
      <w:tblPr>
        <w:tblStyle w:val="ListTable4-Accent1"/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80"/>
        <w:gridCol w:w="1276"/>
        <w:gridCol w:w="1984"/>
        <w:gridCol w:w="1134"/>
        <w:gridCol w:w="1985"/>
        <w:gridCol w:w="1275"/>
      </w:tblGrid>
      <w:tr w:rsidR="008011E4" w:rsidRPr="00C90C57" w14:paraId="011D2C2B" w14:textId="318612BC" w:rsidTr="008011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211353DF" w14:textId="77777777" w:rsidR="008F16B1" w:rsidRPr="008011E4" w:rsidRDefault="008F16B1" w:rsidP="008F16B1">
            <w:pPr>
              <w:pStyle w:val="PlainText"/>
              <w:rPr>
                <w:rFonts w:ascii="Times New Roman" w:hAnsi="Times New Roman" w:cs="Times New Roman"/>
              </w:rPr>
            </w:pPr>
            <w:r w:rsidRPr="008011E4">
              <w:rPr>
                <w:rFonts w:ascii="Times New Roman" w:hAnsi="Times New Roman" w:cs="Times New Roman"/>
              </w:rPr>
              <w:t>subreddit</w:t>
            </w:r>
          </w:p>
        </w:tc>
        <w:tc>
          <w:tcPr>
            <w:tcW w:w="1276" w:type="dxa"/>
          </w:tcPr>
          <w:p w14:paraId="7D856268" w14:textId="77777777" w:rsidR="008F16B1" w:rsidRPr="00C90C57" w:rsidRDefault="008F16B1" w:rsidP="008F16B1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dc</w:t>
            </w:r>
          </w:p>
        </w:tc>
        <w:tc>
          <w:tcPr>
            <w:tcW w:w="1984" w:type="dxa"/>
          </w:tcPr>
          <w:p w14:paraId="0AED7505" w14:textId="1DE72706" w:rsidR="008F16B1" w:rsidRPr="00C90C57" w:rsidRDefault="008F16B1" w:rsidP="008F16B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subreddit</w:t>
            </w:r>
          </w:p>
        </w:tc>
        <w:tc>
          <w:tcPr>
            <w:tcW w:w="1134" w:type="dxa"/>
          </w:tcPr>
          <w:p w14:paraId="52AEFB2F" w14:textId="47D0C8B4" w:rsidR="008F16B1" w:rsidRPr="00C90C57" w:rsidRDefault="008F16B1" w:rsidP="008F16B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cc</w:t>
            </w:r>
          </w:p>
        </w:tc>
        <w:tc>
          <w:tcPr>
            <w:tcW w:w="1985" w:type="dxa"/>
          </w:tcPr>
          <w:p w14:paraId="7F89893D" w14:textId="1E0F94C9" w:rsidR="008F16B1" w:rsidRPr="00C90C57" w:rsidRDefault="008F16B1" w:rsidP="008F16B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subreddit</w:t>
            </w:r>
          </w:p>
        </w:tc>
        <w:tc>
          <w:tcPr>
            <w:tcW w:w="1275" w:type="dxa"/>
          </w:tcPr>
          <w:p w14:paraId="5A62EC49" w14:textId="0DEA5160" w:rsidR="008F16B1" w:rsidRPr="00C90C57" w:rsidRDefault="008F16B1" w:rsidP="008F16B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90C57">
              <w:rPr>
                <w:sz w:val="21"/>
                <w:szCs w:val="21"/>
              </w:rPr>
              <w:t>bc</w:t>
            </w:r>
            <w:proofErr w:type="spellEnd"/>
          </w:p>
        </w:tc>
      </w:tr>
      <w:tr w:rsidR="008011E4" w:rsidRPr="00C90C57" w14:paraId="14A3C3D5" w14:textId="71407E1A" w:rsidTr="008011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3292D51" w14:textId="77777777" w:rsidR="008F16B1" w:rsidRPr="008011E4" w:rsidRDefault="008F16B1" w:rsidP="008F16B1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011E4">
              <w:rPr>
                <w:rFonts w:ascii="Times New Roman" w:hAnsi="Times New Roman" w:cs="Times New Roman"/>
                <w:b w:val="0"/>
                <w:bCs w:val="0"/>
              </w:rPr>
              <w:t>reddit.com</w:t>
            </w:r>
          </w:p>
        </w:tc>
        <w:tc>
          <w:tcPr>
            <w:tcW w:w="1276" w:type="dxa"/>
          </w:tcPr>
          <w:p w14:paraId="5DBC1CA5" w14:textId="77777777" w:rsidR="008F16B1" w:rsidRPr="00C90C57" w:rsidRDefault="008F16B1" w:rsidP="008F16B1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1.0</w:t>
            </w:r>
          </w:p>
        </w:tc>
        <w:tc>
          <w:tcPr>
            <w:tcW w:w="1984" w:type="dxa"/>
          </w:tcPr>
          <w:p w14:paraId="1E2152E1" w14:textId="4FD1E1C7" w:rsidR="008F16B1" w:rsidRPr="00C90C57" w:rsidRDefault="008F16B1" w:rsidP="008F16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reddit.com</w:t>
            </w:r>
          </w:p>
        </w:tc>
        <w:tc>
          <w:tcPr>
            <w:tcW w:w="1134" w:type="dxa"/>
          </w:tcPr>
          <w:p w14:paraId="7F753DD4" w14:textId="41CF818F" w:rsidR="008F16B1" w:rsidRPr="00C90C57" w:rsidRDefault="008F16B1" w:rsidP="008F16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1.0</w:t>
            </w:r>
          </w:p>
        </w:tc>
        <w:tc>
          <w:tcPr>
            <w:tcW w:w="1985" w:type="dxa"/>
          </w:tcPr>
          <w:p w14:paraId="5232AE6B" w14:textId="075E2E2B" w:rsidR="008F16B1" w:rsidRPr="00C90C57" w:rsidRDefault="008F16B1" w:rsidP="008F16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reddit.com</w:t>
            </w:r>
          </w:p>
        </w:tc>
        <w:tc>
          <w:tcPr>
            <w:tcW w:w="1275" w:type="dxa"/>
          </w:tcPr>
          <w:p w14:paraId="7D5A2C30" w14:textId="431DDD7F" w:rsidR="008F16B1" w:rsidRPr="00C90C57" w:rsidRDefault="008F16B1" w:rsidP="008F16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</w:t>
            </w:r>
          </w:p>
        </w:tc>
      </w:tr>
      <w:tr w:rsidR="008F16B1" w:rsidRPr="00C90C57" w14:paraId="539EF527" w14:textId="6BC71B9D" w:rsidTr="008011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381974D" w14:textId="77777777" w:rsidR="008F16B1" w:rsidRPr="008011E4" w:rsidRDefault="008F16B1" w:rsidP="008F16B1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011E4">
              <w:rPr>
                <w:rFonts w:ascii="Times New Roman" w:hAnsi="Times New Roman" w:cs="Times New Roman"/>
                <w:b w:val="0"/>
                <w:bCs w:val="0"/>
              </w:rPr>
              <w:t>funny</w:t>
            </w:r>
          </w:p>
        </w:tc>
        <w:tc>
          <w:tcPr>
            <w:tcW w:w="1276" w:type="dxa"/>
          </w:tcPr>
          <w:p w14:paraId="0D9621E5" w14:textId="77777777" w:rsidR="008F16B1" w:rsidRPr="00C90C57" w:rsidRDefault="008F16B1" w:rsidP="008F16B1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1.0</w:t>
            </w:r>
          </w:p>
        </w:tc>
        <w:tc>
          <w:tcPr>
            <w:tcW w:w="1984" w:type="dxa"/>
          </w:tcPr>
          <w:p w14:paraId="2A550AED" w14:textId="240813C0" w:rsidR="008F16B1" w:rsidRPr="00C90C57" w:rsidRDefault="008F16B1" w:rsidP="008F16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funny</w:t>
            </w:r>
          </w:p>
        </w:tc>
        <w:tc>
          <w:tcPr>
            <w:tcW w:w="1134" w:type="dxa"/>
          </w:tcPr>
          <w:p w14:paraId="1B90FB5E" w14:textId="64EA74FB" w:rsidR="008F16B1" w:rsidRPr="00C90C57" w:rsidRDefault="008F16B1" w:rsidP="008F16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1.0</w:t>
            </w:r>
          </w:p>
        </w:tc>
        <w:tc>
          <w:tcPr>
            <w:tcW w:w="1985" w:type="dxa"/>
          </w:tcPr>
          <w:p w14:paraId="507B4501" w14:textId="0A9908CA" w:rsidR="008F16B1" w:rsidRPr="00C90C57" w:rsidRDefault="008F16B1" w:rsidP="008F16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funny</w:t>
            </w:r>
          </w:p>
        </w:tc>
        <w:tc>
          <w:tcPr>
            <w:tcW w:w="1275" w:type="dxa"/>
          </w:tcPr>
          <w:p w14:paraId="241311A7" w14:textId="2BF2EE0C" w:rsidR="008F16B1" w:rsidRPr="00C90C57" w:rsidRDefault="008F16B1" w:rsidP="008F16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</w:t>
            </w:r>
          </w:p>
        </w:tc>
      </w:tr>
      <w:tr w:rsidR="008011E4" w:rsidRPr="00C90C57" w14:paraId="1EC3F9AF" w14:textId="21A312D6" w:rsidTr="008011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78E0766" w14:textId="77777777" w:rsidR="008F16B1" w:rsidRPr="008011E4" w:rsidRDefault="008F16B1" w:rsidP="008F16B1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011E4">
              <w:rPr>
                <w:rFonts w:ascii="Times New Roman" w:hAnsi="Times New Roman" w:cs="Times New Roman"/>
                <w:b w:val="0"/>
                <w:bCs w:val="0"/>
              </w:rPr>
              <w:t>atheism</w:t>
            </w:r>
          </w:p>
        </w:tc>
        <w:tc>
          <w:tcPr>
            <w:tcW w:w="1276" w:type="dxa"/>
          </w:tcPr>
          <w:p w14:paraId="6EBE8A13" w14:textId="77777777" w:rsidR="008F16B1" w:rsidRPr="00C90C57" w:rsidRDefault="008F16B1" w:rsidP="008F16B1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1.0</w:t>
            </w:r>
          </w:p>
        </w:tc>
        <w:tc>
          <w:tcPr>
            <w:tcW w:w="1984" w:type="dxa"/>
          </w:tcPr>
          <w:p w14:paraId="5A5B8020" w14:textId="10AD3D44" w:rsidR="008F16B1" w:rsidRPr="00C90C57" w:rsidRDefault="008F16B1" w:rsidP="008F16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atheism</w:t>
            </w:r>
          </w:p>
        </w:tc>
        <w:tc>
          <w:tcPr>
            <w:tcW w:w="1134" w:type="dxa"/>
          </w:tcPr>
          <w:p w14:paraId="034F34E7" w14:textId="611407C9" w:rsidR="008F16B1" w:rsidRPr="00C90C57" w:rsidRDefault="008F16B1" w:rsidP="008F16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1.0</w:t>
            </w:r>
          </w:p>
        </w:tc>
        <w:tc>
          <w:tcPr>
            <w:tcW w:w="1985" w:type="dxa"/>
          </w:tcPr>
          <w:p w14:paraId="0816525E" w14:textId="722A773F" w:rsidR="008F16B1" w:rsidRPr="00C90C57" w:rsidRDefault="008F16B1" w:rsidP="008F16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atheism</w:t>
            </w:r>
          </w:p>
        </w:tc>
        <w:tc>
          <w:tcPr>
            <w:tcW w:w="1275" w:type="dxa"/>
          </w:tcPr>
          <w:p w14:paraId="5B62A395" w14:textId="622DB035" w:rsidR="008F16B1" w:rsidRPr="00C90C57" w:rsidRDefault="008F16B1" w:rsidP="008F16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</w:t>
            </w:r>
          </w:p>
        </w:tc>
      </w:tr>
      <w:tr w:rsidR="008F16B1" w:rsidRPr="00C90C57" w14:paraId="134C30BC" w14:textId="0DCDD911" w:rsidTr="008011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F02C826" w14:textId="77777777" w:rsidR="008F16B1" w:rsidRPr="008011E4" w:rsidRDefault="008F16B1" w:rsidP="008F16B1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proofErr w:type="spellStart"/>
            <w:r w:rsidRPr="008011E4">
              <w:rPr>
                <w:rFonts w:ascii="Times New Roman" w:hAnsi="Times New Roman" w:cs="Times New Roman"/>
                <w:b w:val="0"/>
                <w:bCs w:val="0"/>
              </w:rPr>
              <w:t>bestof</w:t>
            </w:r>
            <w:proofErr w:type="spellEnd"/>
          </w:p>
        </w:tc>
        <w:tc>
          <w:tcPr>
            <w:tcW w:w="1276" w:type="dxa"/>
          </w:tcPr>
          <w:p w14:paraId="08C54747" w14:textId="77777777" w:rsidR="008F16B1" w:rsidRPr="00C90C57" w:rsidRDefault="008F16B1" w:rsidP="008F16B1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1.0</w:t>
            </w:r>
          </w:p>
        </w:tc>
        <w:tc>
          <w:tcPr>
            <w:tcW w:w="1984" w:type="dxa"/>
          </w:tcPr>
          <w:p w14:paraId="17448C2A" w14:textId="17082EF0" w:rsidR="008F16B1" w:rsidRPr="00C90C57" w:rsidRDefault="008F16B1" w:rsidP="008F16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90C57">
              <w:rPr>
                <w:sz w:val="21"/>
                <w:szCs w:val="21"/>
              </w:rPr>
              <w:t>bestof</w:t>
            </w:r>
            <w:proofErr w:type="spellEnd"/>
          </w:p>
        </w:tc>
        <w:tc>
          <w:tcPr>
            <w:tcW w:w="1134" w:type="dxa"/>
          </w:tcPr>
          <w:p w14:paraId="3BC1DB55" w14:textId="2FFD659C" w:rsidR="008F16B1" w:rsidRPr="00C90C57" w:rsidRDefault="008F16B1" w:rsidP="008F16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1.0</w:t>
            </w:r>
          </w:p>
        </w:tc>
        <w:tc>
          <w:tcPr>
            <w:tcW w:w="1985" w:type="dxa"/>
          </w:tcPr>
          <w:p w14:paraId="2D0D25A9" w14:textId="5161F42D" w:rsidR="008F16B1" w:rsidRPr="00C90C57" w:rsidRDefault="008F16B1" w:rsidP="008F16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90C57">
              <w:rPr>
                <w:sz w:val="21"/>
                <w:szCs w:val="21"/>
              </w:rPr>
              <w:t>bestof</w:t>
            </w:r>
            <w:proofErr w:type="spellEnd"/>
          </w:p>
        </w:tc>
        <w:tc>
          <w:tcPr>
            <w:tcW w:w="1275" w:type="dxa"/>
          </w:tcPr>
          <w:p w14:paraId="6C6A9EFB" w14:textId="35E138E4" w:rsidR="008F16B1" w:rsidRPr="00C90C57" w:rsidRDefault="008F16B1" w:rsidP="008F16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</w:t>
            </w:r>
          </w:p>
        </w:tc>
      </w:tr>
      <w:tr w:rsidR="008011E4" w:rsidRPr="00C90C57" w14:paraId="65AE29FC" w14:textId="1C5054CD" w:rsidTr="008011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F793AF3" w14:textId="77777777" w:rsidR="008F16B1" w:rsidRPr="008011E4" w:rsidRDefault="008F16B1" w:rsidP="008F16B1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011E4">
              <w:rPr>
                <w:rFonts w:ascii="Times New Roman" w:hAnsi="Times New Roman" w:cs="Times New Roman"/>
                <w:b w:val="0"/>
                <w:bCs w:val="0"/>
              </w:rPr>
              <w:t>technology</w:t>
            </w:r>
          </w:p>
        </w:tc>
        <w:tc>
          <w:tcPr>
            <w:tcW w:w="1276" w:type="dxa"/>
          </w:tcPr>
          <w:p w14:paraId="28D7463C" w14:textId="77777777" w:rsidR="008F16B1" w:rsidRPr="00C90C57" w:rsidRDefault="008F16B1" w:rsidP="008F16B1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1.0</w:t>
            </w:r>
          </w:p>
        </w:tc>
        <w:tc>
          <w:tcPr>
            <w:tcW w:w="1984" w:type="dxa"/>
          </w:tcPr>
          <w:p w14:paraId="73204122" w14:textId="4FCC25FD" w:rsidR="008F16B1" w:rsidRPr="00C90C57" w:rsidRDefault="008F16B1" w:rsidP="008F16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technology</w:t>
            </w:r>
          </w:p>
        </w:tc>
        <w:tc>
          <w:tcPr>
            <w:tcW w:w="1134" w:type="dxa"/>
          </w:tcPr>
          <w:p w14:paraId="376F9C4E" w14:textId="65DA49F4" w:rsidR="008F16B1" w:rsidRPr="00C90C57" w:rsidRDefault="008F16B1" w:rsidP="008F16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1.0</w:t>
            </w:r>
          </w:p>
        </w:tc>
        <w:tc>
          <w:tcPr>
            <w:tcW w:w="1985" w:type="dxa"/>
          </w:tcPr>
          <w:p w14:paraId="50D20B5F" w14:textId="36C8BDA7" w:rsidR="008F16B1" w:rsidRPr="00C90C57" w:rsidRDefault="008F16B1" w:rsidP="008F16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technology</w:t>
            </w:r>
          </w:p>
        </w:tc>
        <w:tc>
          <w:tcPr>
            <w:tcW w:w="1275" w:type="dxa"/>
          </w:tcPr>
          <w:p w14:paraId="250B1F9E" w14:textId="4E206D8F" w:rsidR="008F16B1" w:rsidRPr="00C90C57" w:rsidRDefault="008F16B1" w:rsidP="008F16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</w:t>
            </w:r>
          </w:p>
        </w:tc>
      </w:tr>
      <w:tr w:rsidR="008F16B1" w:rsidRPr="00C90C57" w14:paraId="01A94E9E" w14:textId="4D17E223" w:rsidTr="008011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0530EF34" w14:textId="77777777" w:rsidR="008F16B1" w:rsidRPr="008011E4" w:rsidRDefault="008F16B1" w:rsidP="008F16B1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011E4">
              <w:rPr>
                <w:rFonts w:ascii="Times New Roman" w:hAnsi="Times New Roman" w:cs="Times New Roman"/>
                <w:b w:val="0"/>
                <w:bCs w:val="0"/>
              </w:rPr>
              <w:t>WTF</w:t>
            </w:r>
          </w:p>
        </w:tc>
        <w:tc>
          <w:tcPr>
            <w:tcW w:w="1276" w:type="dxa"/>
          </w:tcPr>
          <w:p w14:paraId="415554F7" w14:textId="77777777" w:rsidR="008F16B1" w:rsidRPr="00C90C57" w:rsidRDefault="008F16B1" w:rsidP="008F16B1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1.0</w:t>
            </w:r>
          </w:p>
        </w:tc>
        <w:tc>
          <w:tcPr>
            <w:tcW w:w="1984" w:type="dxa"/>
          </w:tcPr>
          <w:p w14:paraId="6A30C6AE" w14:textId="5E80CBE0" w:rsidR="008F16B1" w:rsidRPr="00C90C57" w:rsidRDefault="008F16B1" w:rsidP="008F16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WTF</w:t>
            </w:r>
          </w:p>
        </w:tc>
        <w:tc>
          <w:tcPr>
            <w:tcW w:w="1134" w:type="dxa"/>
          </w:tcPr>
          <w:p w14:paraId="6C42ECBC" w14:textId="0E1A39A7" w:rsidR="008F16B1" w:rsidRPr="00C90C57" w:rsidRDefault="008F16B1" w:rsidP="008F16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1.0</w:t>
            </w:r>
          </w:p>
        </w:tc>
        <w:tc>
          <w:tcPr>
            <w:tcW w:w="1985" w:type="dxa"/>
          </w:tcPr>
          <w:p w14:paraId="284B34BB" w14:textId="791E1331" w:rsidR="008F16B1" w:rsidRPr="00C90C57" w:rsidRDefault="008F16B1" w:rsidP="008F16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WTF</w:t>
            </w:r>
          </w:p>
        </w:tc>
        <w:tc>
          <w:tcPr>
            <w:tcW w:w="1275" w:type="dxa"/>
          </w:tcPr>
          <w:p w14:paraId="68329F81" w14:textId="11D33E42" w:rsidR="008F16B1" w:rsidRPr="00C90C57" w:rsidRDefault="008F16B1" w:rsidP="008F16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</w:t>
            </w:r>
          </w:p>
        </w:tc>
      </w:tr>
      <w:tr w:rsidR="008011E4" w:rsidRPr="00C90C57" w14:paraId="41E1A8C0" w14:textId="70081C67" w:rsidTr="008011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B324C2B" w14:textId="77777777" w:rsidR="008F16B1" w:rsidRPr="008011E4" w:rsidRDefault="008F16B1" w:rsidP="008F16B1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proofErr w:type="spellStart"/>
            <w:r w:rsidRPr="008011E4">
              <w:rPr>
                <w:rFonts w:ascii="Times New Roman" w:hAnsi="Times New Roman" w:cs="Times New Roman"/>
                <w:b w:val="0"/>
                <w:bCs w:val="0"/>
              </w:rPr>
              <w:t>canada</w:t>
            </w:r>
            <w:proofErr w:type="spellEnd"/>
          </w:p>
        </w:tc>
        <w:tc>
          <w:tcPr>
            <w:tcW w:w="1276" w:type="dxa"/>
          </w:tcPr>
          <w:p w14:paraId="33A0FB9E" w14:textId="77777777" w:rsidR="008F16B1" w:rsidRPr="00C90C57" w:rsidRDefault="008F16B1" w:rsidP="008F16B1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1.0</w:t>
            </w:r>
          </w:p>
        </w:tc>
        <w:tc>
          <w:tcPr>
            <w:tcW w:w="1984" w:type="dxa"/>
          </w:tcPr>
          <w:p w14:paraId="083C828A" w14:textId="0A7A349E" w:rsidR="008F16B1" w:rsidRPr="00C90C57" w:rsidRDefault="008F16B1" w:rsidP="008F16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90C57">
              <w:rPr>
                <w:sz w:val="21"/>
                <w:szCs w:val="21"/>
              </w:rPr>
              <w:t>canada</w:t>
            </w:r>
            <w:proofErr w:type="spellEnd"/>
          </w:p>
        </w:tc>
        <w:tc>
          <w:tcPr>
            <w:tcW w:w="1134" w:type="dxa"/>
          </w:tcPr>
          <w:p w14:paraId="14689072" w14:textId="0D4144A7" w:rsidR="008F16B1" w:rsidRPr="00C90C57" w:rsidRDefault="008F16B1" w:rsidP="008F16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1.0</w:t>
            </w:r>
          </w:p>
        </w:tc>
        <w:tc>
          <w:tcPr>
            <w:tcW w:w="1985" w:type="dxa"/>
          </w:tcPr>
          <w:p w14:paraId="02367EA1" w14:textId="65C80C07" w:rsidR="008F16B1" w:rsidRPr="00C90C57" w:rsidRDefault="008F16B1" w:rsidP="008F16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90C57">
              <w:rPr>
                <w:sz w:val="21"/>
                <w:szCs w:val="21"/>
              </w:rPr>
              <w:t>canada</w:t>
            </w:r>
            <w:proofErr w:type="spellEnd"/>
          </w:p>
        </w:tc>
        <w:tc>
          <w:tcPr>
            <w:tcW w:w="1275" w:type="dxa"/>
          </w:tcPr>
          <w:p w14:paraId="7FA4867B" w14:textId="46825650" w:rsidR="008F16B1" w:rsidRPr="00C90C57" w:rsidRDefault="008F16B1" w:rsidP="008F16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</w:t>
            </w:r>
          </w:p>
        </w:tc>
      </w:tr>
      <w:tr w:rsidR="008F16B1" w:rsidRPr="00C90C57" w14:paraId="2EF53315" w14:textId="113618E0" w:rsidTr="008011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52983773" w14:textId="77777777" w:rsidR="008F16B1" w:rsidRPr="008011E4" w:rsidRDefault="008F16B1" w:rsidP="008F16B1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011E4">
              <w:rPr>
                <w:rFonts w:ascii="Times New Roman" w:hAnsi="Times New Roman" w:cs="Times New Roman"/>
                <w:b w:val="0"/>
                <w:bCs w:val="0"/>
              </w:rPr>
              <w:t>geek</w:t>
            </w:r>
          </w:p>
        </w:tc>
        <w:tc>
          <w:tcPr>
            <w:tcW w:w="1276" w:type="dxa"/>
          </w:tcPr>
          <w:p w14:paraId="34940E4B" w14:textId="77777777" w:rsidR="008F16B1" w:rsidRPr="00C90C57" w:rsidRDefault="008F16B1" w:rsidP="008F16B1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1.0</w:t>
            </w:r>
          </w:p>
        </w:tc>
        <w:tc>
          <w:tcPr>
            <w:tcW w:w="1984" w:type="dxa"/>
          </w:tcPr>
          <w:p w14:paraId="6639C313" w14:textId="2D712378" w:rsidR="008F16B1" w:rsidRPr="00C90C57" w:rsidRDefault="008F16B1" w:rsidP="008F16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geek</w:t>
            </w:r>
          </w:p>
        </w:tc>
        <w:tc>
          <w:tcPr>
            <w:tcW w:w="1134" w:type="dxa"/>
          </w:tcPr>
          <w:p w14:paraId="50FDA35E" w14:textId="686A6FA8" w:rsidR="008F16B1" w:rsidRPr="00C90C57" w:rsidRDefault="008F16B1" w:rsidP="008F16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1.0</w:t>
            </w:r>
          </w:p>
        </w:tc>
        <w:tc>
          <w:tcPr>
            <w:tcW w:w="1985" w:type="dxa"/>
          </w:tcPr>
          <w:p w14:paraId="63650CBC" w14:textId="29C1B6DC" w:rsidR="008F16B1" w:rsidRPr="00C90C57" w:rsidRDefault="008F16B1" w:rsidP="008F16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geek</w:t>
            </w:r>
          </w:p>
        </w:tc>
        <w:tc>
          <w:tcPr>
            <w:tcW w:w="1275" w:type="dxa"/>
          </w:tcPr>
          <w:p w14:paraId="36A66D73" w14:textId="0790E6D9" w:rsidR="008F16B1" w:rsidRPr="00C90C57" w:rsidRDefault="008F16B1" w:rsidP="008F16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</w:t>
            </w:r>
          </w:p>
        </w:tc>
      </w:tr>
      <w:tr w:rsidR="008011E4" w:rsidRPr="00C90C57" w14:paraId="6BA5452D" w14:textId="5CF4CCE6" w:rsidTr="008011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3E094867" w14:textId="77777777" w:rsidR="008F16B1" w:rsidRPr="008011E4" w:rsidRDefault="008F16B1" w:rsidP="008F16B1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011E4">
              <w:rPr>
                <w:rFonts w:ascii="Times New Roman" w:hAnsi="Times New Roman" w:cs="Times New Roman"/>
                <w:b w:val="0"/>
                <w:bCs w:val="0"/>
              </w:rPr>
              <w:t>photography</w:t>
            </w:r>
          </w:p>
        </w:tc>
        <w:tc>
          <w:tcPr>
            <w:tcW w:w="1276" w:type="dxa"/>
          </w:tcPr>
          <w:p w14:paraId="052B5D41" w14:textId="77777777" w:rsidR="008F16B1" w:rsidRPr="00C90C57" w:rsidRDefault="008F16B1" w:rsidP="008F16B1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1.0</w:t>
            </w:r>
          </w:p>
        </w:tc>
        <w:tc>
          <w:tcPr>
            <w:tcW w:w="1984" w:type="dxa"/>
          </w:tcPr>
          <w:p w14:paraId="035CED04" w14:textId="79EE909F" w:rsidR="008F16B1" w:rsidRPr="00C90C57" w:rsidRDefault="008F16B1" w:rsidP="008F16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photography</w:t>
            </w:r>
          </w:p>
        </w:tc>
        <w:tc>
          <w:tcPr>
            <w:tcW w:w="1134" w:type="dxa"/>
          </w:tcPr>
          <w:p w14:paraId="1EFD63E8" w14:textId="502F1FB1" w:rsidR="008F16B1" w:rsidRPr="00C90C57" w:rsidRDefault="008F16B1" w:rsidP="008F16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1.0</w:t>
            </w:r>
          </w:p>
        </w:tc>
        <w:tc>
          <w:tcPr>
            <w:tcW w:w="1985" w:type="dxa"/>
          </w:tcPr>
          <w:p w14:paraId="36658AFE" w14:textId="2B3B64FD" w:rsidR="008F16B1" w:rsidRPr="00C90C57" w:rsidRDefault="008F16B1" w:rsidP="008F16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photography</w:t>
            </w:r>
          </w:p>
        </w:tc>
        <w:tc>
          <w:tcPr>
            <w:tcW w:w="1275" w:type="dxa"/>
          </w:tcPr>
          <w:p w14:paraId="7091FA47" w14:textId="209E06AB" w:rsidR="008F16B1" w:rsidRPr="00C90C57" w:rsidRDefault="008F16B1" w:rsidP="008F16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</w:t>
            </w:r>
          </w:p>
        </w:tc>
      </w:tr>
      <w:tr w:rsidR="008F16B1" w:rsidRPr="00C90C57" w14:paraId="248152DF" w14:textId="69728FE8" w:rsidTr="008011E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80" w:type="dxa"/>
          </w:tcPr>
          <w:p w14:paraId="61505BE6" w14:textId="77777777" w:rsidR="008F16B1" w:rsidRPr="008011E4" w:rsidRDefault="008F16B1" w:rsidP="008F16B1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011E4">
              <w:rPr>
                <w:rFonts w:ascii="Times New Roman" w:hAnsi="Times New Roman" w:cs="Times New Roman"/>
                <w:b w:val="0"/>
                <w:bCs w:val="0"/>
              </w:rPr>
              <w:t>history</w:t>
            </w:r>
          </w:p>
        </w:tc>
        <w:tc>
          <w:tcPr>
            <w:tcW w:w="1276" w:type="dxa"/>
          </w:tcPr>
          <w:p w14:paraId="62E273CC" w14:textId="77777777" w:rsidR="008F16B1" w:rsidRPr="00C90C57" w:rsidRDefault="008F16B1" w:rsidP="008F16B1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1.0</w:t>
            </w:r>
          </w:p>
        </w:tc>
        <w:tc>
          <w:tcPr>
            <w:tcW w:w="1984" w:type="dxa"/>
          </w:tcPr>
          <w:p w14:paraId="330650C8" w14:textId="3D71B8B9" w:rsidR="008F16B1" w:rsidRPr="00C90C57" w:rsidRDefault="008F16B1" w:rsidP="008F16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sz w:val="21"/>
                <w:szCs w:val="21"/>
                <w:lang w:val="en-US"/>
              </w:rPr>
            </w:pPr>
            <w:r w:rsidRPr="00C90C57">
              <w:rPr>
                <w:sz w:val="21"/>
                <w:szCs w:val="21"/>
              </w:rPr>
              <w:t>history</w:t>
            </w:r>
          </w:p>
        </w:tc>
        <w:tc>
          <w:tcPr>
            <w:tcW w:w="1134" w:type="dxa"/>
          </w:tcPr>
          <w:p w14:paraId="1455DFA7" w14:textId="4EC86DBE" w:rsidR="008F16B1" w:rsidRPr="00C90C57" w:rsidRDefault="008F16B1" w:rsidP="008F16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sz w:val="21"/>
                <w:szCs w:val="21"/>
                <w:lang w:val="en-US"/>
              </w:rPr>
            </w:pPr>
            <w:r w:rsidRPr="00C90C57">
              <w:rPr>
                <w:sz w:val="21"/>
                <w:szCs w:val="21"/>
              </w:rPr>
              <w:t>1.0</w:t>
            </w:r>
          </w:p>
        </w:tc>
        <w:tc>
          <w:tcPr>
            <w:tcW w:w="1985" w:type="dxa"/>
          </w:tcPr>
          <w:p w14:paraId="6B07A38D" w14:textId="4DB42251" w:rsidR="008F16B1" w:rsidRPr="00C90C57" w:rsidRDefault="008F16B1" w:rsidP="008F16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sz w:val="21"/>
                <w:szCs w:val="21"/>
                <w:lang w:val="en-US"/>
              </w:rPr>
            </w:pPr>
            <w:r w:rsidRPr="00C90C57">
              <w:rPr>
                <w:sz w:val="21"/>
                <w:szCs w:val="21"/>
              </w:rPr>
              <w:t>history</w:t>
            </w:r>
          </w:p>
        </w:tc>
        <w:tc>
          <w:tcPr>
            <w:tcW w:w="1275" w:type="dxa"/>
          </w:tcPr>
          <w:p w14:paraId="1F1A441F" w14:textId="12955B17" w:rsidR="008F16B1" w:rsidRPr="00C90C57" w:rsidRDefault="008F16B1" w:rsidP="008F16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sz w:val="21"/>
                <w:szCs w:val="21"/>
                <w:lang w:val="en-US"/>
              </w:rPr>
            </w:pPr>
            <w:r w:rsidRPr="00C90C57">
              <w:rPr>
                <w:sz w:val="21"/>
                <w:szCs w:val="21"/>
              </w:rPr>
              <w:t>0.0</w:t>
            </w:r>
          </w:p>
        </w:tc>
      </w:tr>
    </w:tbl>
    <w:p w14:paraId="3F26C14D" w14:textId="519470DC" w:rsidR="008F16B1" w:rsidRPr="00C90C57" w:rsidRDefault="008F16B1" w:rsidP="00E77A7C">
      <w:pPr>
        <w:pStyle w:val="PlainText"/>
        <w:rPr>
          <w:rFonts w:ascii="Times New Roman" w:hAnsi="Times New Roman" w:cs="Times New Roman"/>
        </w:rPr>
      </w:pPr>
    </w:p>
    <w:p w14:paraId="46BA7D1E" w14:textId="059790BF" w:rsidR="008F16B1" w:rsidRDefault="008F16B1" w:rsidP="00E77A7C">
      <w:pPr>
        <w:pStyle w:val="PlainText"/>
        <w:rPr>
          <w:rFonts w:ascii="Times New Roman" w:hAnsi="Times New Roman" w:cs="Times New Roman"/>
        </w:rPr>
      </w:pPr>
    </w:p>
    <w:p w14:paraId="2298A0B1" w14:textId="54596DB5" w:rsidR="00902312" w:rsidRDefault="00902312" w:rsidP="00E77A7C">
      <w:pPr>
        <w:pStyle w:val="PlainText"/>
        <w:rPr>
          <w:rFonts w:ascii="Times New Roman" w:hAnsi="Times New Roman" w:cs="Times New Roman"/>
        </w:rPr>
      </w:pPr>
    </w:p>
    <w:p w14:paraId="05D29691" w14:textId="7AE6FC08" w:rsidR="00902312" w:rsidRDefault="00902312" w:rsidP="00E77A7C">
      <w:pPr>
        <w:pStyle w:val="PlainText"/>
        <w:rPr>
          <w:rFonts w:ascii="Times New Roman" w:hAnsi="Times New Roman" w:cs="Times New Roman"/>
        </w:rPr>
      </w:pPr>
    </w:p>
    <w:p w14:paraId="0A5FCA6D" w14:textId="17E57378" w:rsidR="00902312" w:rsidRDefault="00902312" w:rsidP="00E77A7C">
      <w:pPr>
        <w:pStyle w:val="PlainText"/>
        <w:rPr>
          <w:rFonts w:ascii="Times New Roman" w:hAnsi="Times New Roman" w:cs="Times New Roman"/>
        </w:rPr>
      </w:pPr>
    </w:p>
    <w:p w14:paraId="588B7B17" w14:textId="79FDF98B" w:rsidR="00902312" w:rsidRDefault="00902312" w:rsidP="00E77A7C">
      <w:pPr>
        <w:pStyle w:val="PlainText"/>
        <w:rPr>
          <w:rFonts w:ascii="Times New Roman" w:hAnsi="Times New Roman" w:cs="Times New Roman"/>
        </w:rPr>
      </w:pPr>
    </w:p>
    <w:p w14:paraId="1F5B41AF" w14:textId="0AF3978A" w:rsidR="00902312" w:rsidRDefault="00902312" w:rsidP="00E77A7C">
      <w:pPr>
        <w:pStyle w:val="PlainText"/>
        <w:rPr>
          <w:rFonts w:ascii="Times New Roman" w:hAnsi="Times New Roman" w:cs="Times New Roman"/>
        </w:rPr>
      </w:pPr>
    </w:p>
    <w:p w14:paraId="3E054187" w14:textId="00862237" w:rsidR="008F16B1" w:rsidRPr="00C90C57" w:rsidRDefault="008F16B1" w:rsidP="00E61F13">
      <w:pPr>
        <w:pStyle w:val="Osnovnitekst"/>
      </w:pPr>
    </w:p>
    <w:p w14:paraId="73E5A975" w14:textId="3DE598D7" w:rsidR="00902312" w:rsidRDefault="00902312" w:rsidP="00902312">
      <w:pPr>
        <w:pStyle w:val="Caption"/>
        <w:keepNext/>
        <w:jc w:val="center"/>
      </w:pPr>
      <w:bookmarkStart w:id="66" w:name="_Toc108033679"/>
      <w:proofErr w:type="spellStart"/>
      <w:r>
        <w:lastRenderedPageBreak/>
        <w:t>Табела</w:t>
      </w:r>
      <w:proofErr w:type="spellEnd"/>
      <w:r>
        <w:t xml:space="preserve"> </w:t>
      </w:r>
      <w:r w:rsidR="006F1264">
        <w:fldChar w:fldCharType="begin"/>
      </w:r>
      <w:r w:rsidR="006F1264">
        <w:instrText xml:space="preserve"> STYLEREF 3 \s </w:instrText>
      </w:r>
      <w:r w:rsidR="006F1264">
        <w:fldChar w:fldCharType="separate"/>
      </w:r>
      <w:r w:rsidR="006F1264">
        <w:rPr>
          <w:noProof/>
        </w:rPr>
        <w:t>3.3.1</w:t>
      </w:r>
      <w:r w:rsidR="006F1264">
        <w:fldChar w:fldCharType="end"/>
      </w:r>
      <w:r w:rsidR="006F1264">
        <w:t>.</w:t>
      </w:r>
      <w:r w:rsidR="006F1264">
        <w:fldChar w:fldCharType="begin"/>
      </w:r>
      <w:r w:rsidR="006F1264">
        <w:instrText xml:space="preserve"> SEQ Табела \* ARABIC \s 3 </w:instrText>
      </w:r>
      <w:r w:rsidR="006F1264">
        <w:fldChar w:fldCharType="separate"/>
      </w:r>
      <w:r w:rsidR="006F1264">
        <w:rPr>
          <w:noProof/>
        </w:rPr>
        <w:t>4</w:t>
      </w:r>
      <w:r w:rsidR="006F1264">
        <w:fldChar w:fldCharType="end"/>
      </w:r>
      <w:r>
        <w:t xml:space="preserve"> </w:t>
      </w:r>
      <w:proofErr w:type="spellStart"/>
      <w:r w:rsidRPr="00015F21">
        <w:t>Мере</w:t>
      </w:r>
      <w:proofErr w:type="spellEnd"/>
      <w:r w:rsidRPr="00015F21">
        <w:t xml:space="preserve"> </w:t>
      </w:r>
      <w:proofErr w:type="spellStart"/>
      <w:r w:rsidRPr="00015F21">
        <w:t>централности</w:t>
      </w:r>
      <w:proofErr w:type="spellEnd"/>
      <w:r w:rsidRPr="00015F21">
        <w:t xml:space="preserve"> </w:t>
      </w:r>
      <w:proofErr w:type="spellStart"/>
      <w:r>
        <w:t>UserNet</w:t>
      </w:r>
      <w:bookmarkEnd w:id="66"/>
      <w:proofErr w:type="spellEnd"/>
    </w:p>
    <w:tbl>
      <w:tblPr>
        <w:tblStyle w:val="GridTable4-Accent1"/>
        <w:tblW w:w="9741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34"/>
        <w:gridCol w:w="1113"/>
        <w:gridCol w:w="2134"/>
        <w:gridCol w:w="1113"/>
        <w:gridCol w:w="2134"/>
        <w:gridCol w:w="1113"/>
      </w:tblGrid>
      <w:tr w:rsidR="008F16B1" w:rsidRPr="00C90C57" w14:paraId="01784528" w14:textId="6FD7B467" w:rsidTr="009023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3940C3DB" w14:textId="77777777" w:rsidR="008F16B1" w:rsidRPr="008011E4" w:rsidRDefault="008F16B1" w:rsidP="008011E4">
            <w:pPr>
              <w:pStyle w:val="PlainText"/>
              <w:rPr>
                <w:rFonts w:ascii="Times New Roman" w:hAnsi="Times New Roman" w:cs="Times New Roman"/>
              </w:rPr>
            </w:pPr>
            <w:r w:rsidRPr="008011E4">
              <w:rPr>
                <w:rFonts w:ascii="Times New Roman" w:hAnsi="Times New Roman" w:cs="Times New Roman"/>
              </w:rPr>
              <w:t>subreddit</w:t>
            </w:r>
          </w:p>
        </w:tc>
        <w:tc>
          <w:tcPr>
            <w:tcW w:w="111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04A678E3" w14:textId="77777777" w:rsidR="008F16B1" w:rsidRPr="00C90C57" w:rsidRDefault="008F16B1" w:rsidP="008011E4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dc</w:t>
            </w:r>
          </w:p>
        </w:tc>
        <w:tc>
          <w:tcPr>
            <w:tcW w:w="213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0DA39A17" w14:textId="3A9CAD51" w:rsidR="008F16B1" w:rsidRPr="00C90C57" w:rsidRDefault="008F16B1" w:rsidP="008011E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subreddit</w:t>
            </w:r>
          </w:p>
        </w:tc>
        <w:tc>
          <w:tcPr>
            <w:tcW w:w="111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585B1E0D" w14:textId="27B1D90A" w:rsidR="008F16B1" w:rsidRPr="00C90C57" w:rsidRDefault="008F16B1" w:rsidP="008011E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cc</w:t>
            </w:r>
          </w:p>
        </w:tc>
        <w:tc>
          <w:tcPr>
            <w:tcW w:w="213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4130C815" w14:textId="39AF446C" w:rsidR="008F16B1" w:rsidRPr="00C90C57" w:rsidRDefault="008F16B1" w:rsidP="008011E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subreddit</w:t>
            </w:r>
          </w:p>
        </w:tc>
        <w:tc>
          <w:tcPr>
            <w:tcW w:w="1113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</w:tcPr>
          <w:p w14:paraId="0778A06E" w14:textId="13E0C060" w:rsidR="008F16B1" w:rsidRPr="00C90C57" w:rsidRDefault="008F16B1" w:rsidP="008011E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90C57">
              <w:rPr>
                <w:sz w:val="21"/>
                <w:szCs w:val="21"/>
              </w:rPr>
              <w:t>bc</w:t>
            </w:r>
            <w:proofErr w:type="spellEnd"/>
          </w:p>
        </w:tc>
      </w:tr>
      <w:tr w:rsidR="008F16B1" w:rsidRPr="00C90C57" w14:paraId="119BF046" w14:textId="3040CDE3" w:rsidTr="009023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4" w:type="dxa"/>
          </w:tcPr>
          <w:p w14:paraId="2283ADD8" w14:textId="77777777" w:rsidR="008F16B1" w:rsidRPr="008011E4" w:rsidRDefault="008F16B1" w:rsidP="008011E4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011E4">
              <w:rPr>
                <w:rFonts w:ascii="Times New Roman" w:hAnsi="Times New Roman" w:cs="Times New Roman"/>
                <w:b w:val="0"/>
                <w:bCs w:val="0"/>
              </w:rPr>
              <w:t>7oby</w:t>
            </w:r>
          </w:p>
        </w:tc>
        <w:tc>
          <w:tcPr>
            <w:tcW w:w="1113" w:type="dxa"/>
          </w:tcPr>
          <w:p w14:paraId="30B101B9" w14:textId="77777777" w:rsidR="008F16B1" w:rsidRPr="00C90C57" w:rsidRDefault="008F16B1" w:rsidP="008011E4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0.07199</w:t>
            </w:r>
          </w:p>
        </w:tc>
        <w:tc>
          <w:tcPr>
            <w:tcW w:w="2134" w:type="dxa"/>
          </w:tcPr>
          <w:p w14:paraId="6C8F4A37" w14:textId="557E78AE" w:rsidR="008F16B1" w:rsidRPr="00C90C57" w:rsidRDefault="008F16B1" w:rsidP="008011E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7oby</w:t>
            </w:r>
          </w:p>
        </w:tc>
        <w:tc>
          <w:tcPr>
            <w:tcW w:w="1113" w:type="dxa"/>
          </w:tcPr>
          <w:p w14:paraId="501F2294" w14:textId="6FE8A125" w:rsidR="008F16B1" w:rsidRPr="00C90C57" w:rsidRDefault="008F16B1" w:rsidP="008011E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0.19143</w:t>
            </w:r>
          </w:p>
        </w:tc>
        <w:tc>
          <w:tcPr>
            <w:tcW w:w="2134" w:type="dxa"/>
          </w:tcPr>
          <w:p w14:paraId="41273AFB" w14:textId="5E665472" w:rsidR="008F16B1" w:rsidRPr="00C90C57" w:rsidRDefault="008F16B1" w:rsidP="008011E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7oby</w:t>
            </w:r>
          </w:p>
        </w:tc>
        <w:tc>
          <w:tcPr>
            <w:tcW w:w="1113" w:type="dxa"/>
          </w:tcPr>
          <w:p w14:paraId="190E8DE5" w14:textId="16C2737B" w:rsidR="008F16B1" w:rsidRPr="00C90C57" w:rsidRDefault="008F16B1" w:rsidP="008011E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0.03876</w:t>
            </w:r>
          </w:p>
        </w:tc>
      </w:tr>
      <w:tr w:rsidR="008F16B1" w:rsidRPr="00C90C57" w14:paraId="799AA299" w14:textId="3CD4F5E6" w:rsidTr="0090231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4" w:type="dxa"/>
          </w:tcPr>
          <w:p w14:paraId="69441FF7" w14:textId="77777777" w:rsidR="008F16B1" w:rsidRPr="008011E4" w:rsidRDefault="008F16B1" w:rsidP="008011E4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proofErr w:type="spellStart"/>
            <w:r w:rsidRPr="008011E4">
              <w:rPr>
                <w:rFonts w:ascii="Times New Roman" w:hAnsi="Times New Roman" w:cs="Times New Roman"/>
                <w:b w:val="0"/>
                <w:bCs w:val="0"/>
              </w:rPr>
              <w:t>alllie</w:t>
            </w:r>
            <w:proofErr w:type="spellEnd"/>
          </w:p>
        </w:tc>
        <w:tc>
          <w:tcPr>
            <w:tcW w:w="1113" w:type="dxa"/>
          </w:tcPr>
          <w:p w14:paraId="758B3C71" w14:textId="77777777" w:rsidR="008F16B1" w:rsidRPr="00C90C57" w:rsidRDefault="008F16B1" w:rsidP="008011E4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0.06625</w:t>
            </w:r>
          </w:p>
        </w:tc>
        <w:tc>
          <w:tcPr>
            <w:tcW w:w="2134" w:type="dxa"/>
          </w:tcPr>
          <w:p w14:paraId="6C77BA27" w14:textId="0EB30E94" w:rsidR="008F16B1" w:rsidRPr="00C90C57" w:rsidRDefault="008F16B1" w:rsidP="00801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90C57">
              <w:rPr>
                <w:sz w:val="21"/>
                <w:szCs w:val="21"/>
              </w:rPr>
              <w:t>NoMoreNicksLeft</w:t>
            </w:r>
            <w:proofErr w:type="spellEnd"/>
          </w:p>
        </w:tc>
        <w:tc>
          <w:tcPr>
            <w:tcW w:w="1113" w:type="dxa"/>
          </w:tcPr>
          <w:p w14:paraId="482D58C3" w14:textId="06430029" w:rsidR="008F16B1" w:rsidRPr="00C90C57" w:rsidRDefault="008F16B1" w:rsidP="00801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0.18919</w:t>
            </w:r>
          </w:p>
        </w:tc>
        <w:tc>
          <w:tcPr>
            <w:tcW w:w="2134" w:type="dxa"/>
          </w:tcPr>
          <w:p w14:paraId="50EA4595" w14:textId="25F613E0" w:rsidR="008F16B1" w:rsidRPr="00C90C57" w:rsidRDefault="008F16B1" w:rsidP="00801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90C57">
              <w:rPr>
                <w:sz w:val="21"/>
                <w:szCs w:val="21"/>
              </w:rPr>
              <w:t>alllie</w:t>
            </w:r>
            <w:proofErr w:type="spellEnd"/>
          </w:p>
        </w:tc>
        <w:tc>
          <w:tcPr>
            <w:tcW w:w="1113" w:type="dxa"/>
          </w:tcPr>
          <w:p w14:paraId="467C347A" w14:textId="6C652CE6" w:rsidR="008F16B1" w:rsidRPr="00C90C57" w:rsidRDefault="008F16B1" w:rsidP="00801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0.02146</w:t>
            </w:r>
          </w:p>
        </w:tc>
      </w:tr>
      <w:tr w:rsidR="008F16B1" w:rsidRPr="00C90C57" w14:paraId="39C897A9" w14:textId="00785A10" w:rsidTr="009023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4" w:type="dxa"/>
          </w:tcPr>
          <w:p w14:paraId="4E9739B2" w14:textId="77777777" w:rsidR="008F16B1" w:rsidRPr="008011E4" w:rsidRDefault="008F16B1" w:rsidP="008011E4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proofErr w:type="spellStart"/>
            <w:r w:rsidRPr="008011E4">
              <w:rPr>
                <w:rFonts w:ascii="Times New Roman" w:hAnsi="Times New Roman" w:cs="Times New Roman"/>
                <w:b w:val="0"/>
                <w:bCs w:val="0"/>
              </w:rPr>
              <w:t>rmuser</w:t>
            </w:r>
            <w:proofErr w:type="spellEnd"/>
          </w:p>
        </w:tc>
        <w:tc>
          <w:tcPr>
            <w:tcW w:w="1113" w:type="dxa"/>
          </w:tcPr>
          <w:p w14:paraId="1A8D4CD0" w14:textId="77777777" w:rsidR="008F16B1" w:rsidRPr="00C90C57" w:rsidRDefault="008F16B1" w:rsidP="008011E4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0.0507</w:t>
            </w:r>
          </w:p>
        </w:tc>
        <w:tc>
          <w:tcPr>
            <w:tcW w:w="2134" w:type="dxa"/>
          </w:tcPr>
          <w:p w14:paraId="20EEAB8B" w14:textId="19FE373A" w:rsidR="008F16B1" w:rsidRPr="00C90C57" w:rsidRDefault="008F16B1" w:rsidP="008011E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90C57">
              <w:rPr>
                <w:sz w:val="21"/>
                <w:szCs w:val="21"/>
              </w:rPr>
              <w:t>mutatron</w:t>
            </w:r>
            <w:proofErr w:type="spellEnd"/>
          </w:p>
        </w:tc>
        <w:tc>
          <w:tcPr>
            <w:tcW w:w="1113" w:type="dxa"/>
          </w:tcPr>
          <w:p w14:paraId="7F37C7F0" w14:textId="48997B6B" w:rsidR="008F16B1" w:rsidRPr="00C90C57" w:rsidRDefault="008F16B1" w:rsidP="008011E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0.18328</w:t>
            </w:r>
          </w:p>
        </w:tc>
        <w:tc>
          <w:tcPr>
            <w:tcW w:w="2134" w:type="dxa"/>
          </w:tcPr>
          <w:p w14:paraId="2423B782" w14:textId="089DA458" w:rsidR="008F16B1" w:rsidRPr="00C90C57" w:rsidRDefault="008F16B1" w:rsidP="008011E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qgyh2</w:t>
            </w:r>
          </w:p>
        </w:tc>
        <w:tc>
          <w:tcPr>
            <w:tcW w:w="1113" w:type="dxa"/>
          </w:tcPr>
          <w:p w14:paraId="0943C9B4" w14:textId="22B68AAA" w:rsidR="008F16B1" w:rsidRPr="00C90C57" w:rsidRDefault="008F16B1" w:rsidP="008011E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0.01541</w:t>
            </w:r>
          </w:p>
        </w:tc>
      </w:tr>
      <w:tr w:rsidR="008F16B1" w:rsidRPr="00C90C57" w14:paraId="30C326D2" w14:textId="4FF270EA" w:rsidTr="0090231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4" w:type="dxa"/>
          </w:tcPr>
          <w:p w14:paraId="429B8BF5" w14:textId="77777777" w:rsidR="008F16B1" w:rsidRPr="008011E4" w:rsidRDefault="008F16B1" w:rsidP="008011E4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011E4">
              <w:rPr>
                <w:rFonts w:ascii="Times New Roman" w:hAnsi="Times New Roman" w:cs="Times New Roman"/>
                <w:b w:val="0"/>
                <w:bCs w:val="0"/>
              </w:rPr>
              <w:t>qgyh2</w:t>
            </w:r>
          </w:p>
        </w:tc>
        <w:tc>
          <w:tcPr>
            <w:tcW w:w="1113" w:type="dxa"/>
          </w:tcPr>
          <w:p w14:paraId="64552040" w14:textId="77777777" w:rsidR="008F16B1" w:rsidRPr="00C90C57" w:rsidRDefault="008F16B1" w:rsidP="008011E4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0.04785</w:t>
            </w:r>
          </w:p>
        </w:tc>
        <w:tc>
          <w:tcPr>
            <w:tcW w:w="2134" w:type="dxa"/>
          </w:tcPr>
          <w:p w14:paraId="5590CD1F" w14:textId="14359944" w:rsidR="008F16B1" w:rsidRPr="00C90C57" w:rsidRDefault="008F16B1" w:rsidP="00801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fingers</w:t>
            </w:r>
          </w:p>
        </w:tc>
        <w:tc>
          <w:tcPr>
            <w:tcW w:w="1113" w:type="dxa"/>
          </w:tcPr>
          <w:p w14:paraId="2F1A04C4" w14:textId="674572CF" w:rsidR="008F16B1" w:rsidRPr="00C90C57" w:rsidRDefault="008F16B1" w:rsidP="00801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0.18261</w:t>
            </w:r>
          </w:p>
        </w:tc>
        <w:tc>
          <w:tcPr>
            <w:tcW w:w="2134" w:type="dxa"/>
          </w:tcPr>
          <w:p w14:paraId="22E29857" w14:textId="5CC10AFB" w:rsidR="008F16B1" w:rsidRPr="00C90C57" w:rsidRDefault="008F16B1" w:rsidP="00801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90C57">
              <w:rPr>
                <w:sz w:val="21"/>
                <w:szCs w:val="21"/>
              </w:rPr>
              <w:t>rmuser</w:t>
            </w:r>
            <w:proofErr w:type="spellEnd"/>
          </w:p>
        </w:tc>
        <w:tc>
          <w:tcPr>
            <w:tcW w:w="1113" w:type="dxa"/>
          </w:tcPr>
          <w:p w14:paraId="69FAFCCC" w14:textId="74CF1619" w:rsidR="008F16B1" w:rsidRPr="00C90C57" w:rsidRDefault="008F16B1" w:rsidP="00801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0.01456</w:t>
            </w:r>
          </w:p>
        </w:tc>
      </w:tr>
      <w:tr w:rsidR="008F16B1" w:rsidRPr="00C90C57" w14:paraId="44097C7C" w14:textId="478FB1E5" w:rsidTr="009023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4" w:type="dxa"/>
          </w:tcPr>
          <w:p w14:paraId="4187E73A" w14:textId="77777777" w:rsidR="008F16B1" w:rsidRPr="008011E4" w:rsidRDefault="008F16B1" w:rsidP="008011E4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proofErr w:type="spellStart"/>
            <w:r w:rsidRPr="008011E4">
              <w:rPr>
                <w:rFonts w:ascii="Times New Roman" w:hAnsi="Times New Roman" w:cs="Times New Roman"/>
                <w:b w:val="0"/>
                <w:bCs w:val="0"/>
              </w:rPr>
              <w:t>deuteros</w:t>
            </w:r>
            <w:proofErr w:type="spellEnd"/>
          </w:p>
        </w:tc>
        <w:tc>
          <w:tcPr>
            <w:tcW w:w="1113" w:type="dxa"/>
          </w:tcPr>
          <w:p w14:paraId="15BE63DB" w14:textId="77777777" w:rsidR="008F16B1" w:rsidRPr="00C90C57" w:rsidRDefault="008F16B1" w:rsidP="008011E4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0.03842</w:t>
            </w:r>
          </w:p>
        </w:tc>
        <w:tc>
          <w:tcPr>
            <w:tcW w:w="2134" w:type="dxa"/>
          </w:tcPr>
          <w:p w14:paraId="67C87F48" w14:textId="3D263CE3" w:rsidR="008F16B1" w:rsidRPr="00C90C57" w:rsidRDefault="008F16B1" w:rsidP="008011E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90C57">
              <w:rPr>
                <w:sz w:val="21"/>
                <w:szCs w:val="21"/>
              </w:rPr>
              <w:t>Poromenos</w:t>
            </w:r>
            <w:proofErr w:type="spellEnd"/>
          </w:p>
        </w:tc>
        <w:tc>
          <w:tcPr>
            <w:tcW w:w="1113" w:type="dxa"/>
          </w:tcPr>
          <w:p w14:paraId="11C7E844" w14:textId="7EFAB58A" w:rsidR="008F16B1" w:rsidRPr="00C90C57" w:rsidRDefault="008F16B1" w:rsidP="008011E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0.18236</w:t>
            </w:r>
          </w:p>
        </w:tc>
        <w:tc>
          <w:tcPr>
            <w:tcW w:w="2134" w:type="dxa"/>
          </w:tcPr>
          <w:p w14:paraId="6EA87EEC" w14:textId="6FFEC13E" w:rsidR="008F16B1" w:rsidRPr="00C90C57" w:rsidRDefault="008F16B1" w:rsidP="008011E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90C57">
              <w:rPr>
                <w:sz w:val="21"/>
                <w:szCs w:val="21"/>
              </w:rPr>
              <w:t>NoMoreNicksLeft</w:t>
            </w:r>
            <w:proofErr w:type="spellEnd"/>
          </w:p>
        </w:tc>
        <w:tc>
          <w:tcPr>
            <w:tcW w:w="1113" w:type="dxa"/>
          </w:tcPr>
          <w:p w14:paraId="511A10AE" w14:textId="1B486628" w:rsidR="008F16B1" w:rsidRPr="00C90C57" w:rsidRDefault="008F16B1" w:rsidP="008011E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0.01248</w:t>
            </w:r>
          </w:p>
        </w:tc>
      </w:tr>
      <w:tr w:rsidR="008F16B1" w:rsidRPr="00C90C57" w14:paraId="025F3D43" w14:textId="4383BF1C" w:rsidTr="0090231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4" w:type="dxa"/>
          </w:tcPr>
          <w:p w14:paraId="0F37104A" w14:textId="77777777" w:rsidR="008F16B1" w:rsidRPr="008011E4" w:rsidRDefault="008F16B1" w:rsidP="008011E4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011E4">
              <w:rPr>
                <w:rFonts w:ascii="Times New Roman" w:hAnsi="Times New Roman" w:cs="Times New Roman"/>
                <w:b w:val="0"/>
                <w:bCs w:val="0"/>
              </w:rPr>
              <w:t>tsteele93</w:t>
            </w:r>
          </w:p>
        </w:tc>
        <w:tc>
          <w:tcPr>
            <w:tcW w:w="1113" w:type="dxa"/>
          </w:tcPr>
          <w:p w14:paraId="4E7890FE" w14:textId="77777777" w:rsidR="008F16B1" w:rsidRPr="00C90C57" w:rsidRDefault="008F16B1" w:rsidP="008011E4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0.036</w:t>
            </w:r>
          </w:p>
        </w:tc>
        <w:tc>
          <w:tcPr>
            <w:tcW w:w="2134" w:type="dxa"/>
          </w:tcPr>
          <w:p w14:paraId="4BD3E5B7" w14:textId="487FCB99" w:rsidR="008F16B1" w:rsidRPr="00C90C57" w:rsidRDefault="008F16B1" w:rsidP="00801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90C57">
              <w:rPr>
                <w:sz w:val="21"/>
                <w:szCs w:val="21"/>
              </w:rPr>
              <w:t>amstrdamordeath</w:t>
            </w:r>
            <w:proofErr w:type="spellEnd"/>
          </w:p>
        </w:tc>
        <w:tc>
          <w:tcPr>
            <w:tcW w:w="1113" w:type="dxa"/>
          </w:tcPr>
          <w:p w14:paraId="1B207D9E" w14:textId="69B28512" w:rsidR="008F16B1" w:rsidRPr="00C90C57" w:rsidRDefault="008F16B1" w:rsidP="00801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0.18161</w:t>
            </w:r>
          </w:p>
        </w:tc>
        <w:tc>
          <w:tcPr>
            <w:tcW w:w="2134" w:type="dxa"/>
          </w:tcPr>
          <w:p w14:paraId="30475FF4" w14:textId="47D3C935" w:rsidR="008F16B1" w:rsidRPr="00C90C57" w:rsidRDefault="008F16B1" w:rsidP="00801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90C57">
              <w:rPr>
                <w:sz w:val="21"/>
                <w:szCs w:val="21"/>
              </w:rPr>
              <w:t>mutatron</w:t>
            </w:r>
            <w:proofErr w:type="spellEnd"/>
          </w:p>
        </w:tc>
        <w:tc>
          <w:tcPr>
            <w:tcW w:w="1113" w:type="dxa"/>
          </w:tcPr>
          <w:p w14:paraId="3D38D1C2" w14:textId="22DAC5E8" w:rsidR="008F16B1" w:rsidRPr="00C90C57" w:rsidRDefault="008F16B1" w:rsidP="00801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0.01097</w:t>
            </w:r>
          </w:p>
        </w:tc>
      </w:tr>
      <w:tr w:rsidR="008F16B1" w:rsidRPr="00C90C57" w14:paraId="046A392C" w14:textId="3DE70BFB" w:rsidTr="009023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4" w:type="dxa"/>
          </w:tcPr>
          <w:p w14:paraId="04B0F60F" w14:textId="77777777" w:rsidR="008F16B1" w:rsidRPr="008011E4" w:rsidRDefault="008F16B1" w:rsidP="008011E4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proofErr w:type="spellStart"/>
            <w:r w:rsidRPr="008011E4">
              <w:rPr>
                <w:rFonts w:ascii="Times New Roman" w:hAnsi="Times New Roman" w:cs="Times New Roman"/>
                <w:b w:val="0"/>
                <w:bCs w:val="0"/>
              </w:rPr>
              <w:t>NoMoreNicksLeft</w:t>
            </w:r>
            <w:proofErr w:type="spellEnd"/>
          </w:p>
        </w:tc>
        <w:tc>
          <w:tcPr>
            <w:tcW w:w="1113" w:type="dxa"/>
          </w:tcPr>
          <w:p w14:paraId="13DC45B0" w14:textId="77777777" w:rsidR="008F16B1" w:rsidRPr="00C90C57" w:rsidRDefault="008F16B1" w:rsidP="008011E4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0.03478</w:t>
            </w:r>
          </w:p>
        </w:tc>
        <w:tc>
          <w:tcPr>
            <w:tcW w:w="2134" w:type="dxa"/>
          </w:tcPr>
          <w:p w14:paraId="45DE61A4" w14:textId="6B5A67B1" w:rsidR="008F16B1" w:rsidRPr="00C90C57" w:rsidRDefault="008F16B1" w:rsidP="008011E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90C57">
              <w:rPr>
                <w:sz w:val="21"/>
                <w:szCs w:val="21"/>
              </w:rPr>
              <w:t>MrKlaatu</w:t>
            </w:r>
            <w:proofErr w:type="spellEnd"/>
          </w:p>
        </w:tc>
        <w:tc>
          <w:tcPr>
            <w:tcW w:w="1113" w:type="dxa"/>
          </w:tcPr>
          <w:p w14:paraId="7F54980F" w14:textId="0648CF0A" w:rsidR="008F16B1" w:rsidRPr="00C90C57" w:rsidRDefault="008F16B1" w:rsidP="008011E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0.18122</w:t>
            </w:r>
          </w:p>
        </w:tc>
        <w:tc>
          <w:tcPr>
            <w:tcW w:w="2134" w:type="dxa"/>
          </w:tcPr>
          <w:p w14:paraId="63C36696" w14:textId="683F701B" w:rsidR="008F16B1" w:rsidRPr="00C90C57" w:rsidRDefault="008F16B1" w:rsidP="008011E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tsteele93</w:t>
            </w:r>
          </w:p>
        </w:tc>
        <w:tc>
          <w:tcPr>
            <w:tcW w:w="1113" w:type="dxa"/>
          </w:tcPr>
          <w:p w14:paraId="5A43707E" w14:textId="64BCAFF2" w:rsidR="008F16B1" w:rsidRPr="00C90C57" w:rsidRDefault="008F16B1" w:rsidP="008011E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0.01073</w:t>
            </w:r>
          </w:p>
        </w:tc>
      </w:tr>
      <w:tr w:rsidR="008F16B1" w:rsidRPr="00C90C57" w14:paraId="4DF17831" w14:textId="35B6C596" w:rsidTr="0090231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4" w:type="dxa"/>
          </w:tcPr>
          <w:p w14:paraId="3953F9D1" w14:textId="77777777" w:rsidR="008F16B1" w:rsidRPr="008011E4" w:rsidRDefault="008F16B1" w:rsidP="008011E4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011E4">
              <w:rPr>
                <w:rFonts w:ascii="Times New Roman" w:hAnsi="Times New Roman" w:cs="Times New Roman"/>
                <w:b w:val="0"/>
                <w:bCs w:val="0"/>
              </w:rPr>
              <w:t>bobcat</w:t>
            </w:r>
          </w:p>
        </w:tc>
        <w:tc>
          <w:tcPr>
            <w:tcW w:w="1113" w:type="dxa"/>
          </w:tcPr>
          <w:p w14:paraId="65A389FC" w14:textId="77777777" w:rsidR="008F16B1" w:rsidRPr="00C90C57" w:rsidRDefault="008F16B1" w:rsidP="008011E4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0.03104</w:t>
            </w:r>
          </w:p>
        </w:tc>
        <w:tc>
          <w:tcPr>
            <w:tcW w:w="2134" w:type="dxa"/>
          </w:tcPr>
          <w:p w14:paraId="2D220253" w14:textId="3DF5B27B" w:rsidR="008F16B1" w:rsidRPr="00C90C57" w:rsidRDefault="008F16B1" w:rsidP="00801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sakebomb69</w:t>
            </w:r>
          </w:p>
        </w:tc>
        <w:tc>
          <w:tcPr>
            <w:tcW w:w="1113" w:type="dxa"/>
          </w:tcPr>
          <w:p w14:paraId="0CC007BE" w14:textId="15CCE3D7" w:rsidR="008F16B1" w:rsidRPr="00C90C57" w:rsidRDefault="008F16B1" w:rsidP="00801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0.18045</w:t>
            </w:r>
          </w:p>
        </w:tc>
        <w:tc>
          <w:tcPr>
            <w:tcW w:w="2134" w:type="dxa"/>
          </w:tcPr>
          <w:p w14:paraId="3FC6C9D5" w14:textId="6CC78FBC" w:rsidR="008F16B1" w:rsidRPr="00C90C57" w:rsidRDefault="008F16B1" w:rsidP="00801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90C57">
              <w:rPr>
                <w:sz w:val="21"/>
                <w:szCs w:val="21"/>
              </w:rPr>
              <w:t>deuteros</w:t>
            </w:r>
            <w:proofErr w:type="spellEnd"/>
          </w:p>
        </w:tc>
        <w:tc>
          <w:tcPr>
            <w:tcW w:w="1113" w:type="dxa"/>
          </w:tcPr>
          <w:p w14:paraId="4839CF03" w14:textId="3EE223D8" w:rsidR="008F16B1" w:rsidRPr="00C90C57" w:rsidRDefault="008F16B1" w:rsidP="00801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0.00984</w:t>
            </w:r>
          </w:p>
        </w:tc>
      </w:tr>
      <w:tr w:rsidR="008F16B1" w:rsidRPr="00C90C57" w14:paraId="2FB046FA" w14:textId="0485FBC0" w:rsidTr="009023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4" w:type="dxa"/>
          </w:tcPr>
          <w:p w14:paraId="6EE541C9" w14:textId="77777777" w:rsidR="008F16B1" w:rsidRPr="008011E4" w:rsidRDefault="008F16B1" w:rsidP="008011E4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proofErr w:type="spellStart"/>
            <w:r w:rsidRPr="008011E4">
              <w:rPr>
                <w:rFonts w:ascii="Times New Roman" w:hAnsi="Times New Roman" w:cs="Times New Roman"/>
                <w:b w:val="0"/>
                <w:bCs w:val="0"/>
              </w:rPr>
              <w:t>mutatron</w:t>
            </w:r>
            <w:proofErr w:type="spellEnd"/>
          </w:p>
        </w:tc>
        <w:tc>
          <w:tcPr>
            <w:tcW w:w="1113" w:type="dxa"/>
          </w:tcPr>
          <w:p w14:paraId="6C19AA89" w14:textId="77777777" w:rsidR="008F16B1" w:rsidRPr="00C90C57" w:rsidRDefault="008F16B1" w:rsidP="008011E4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0.02825</w:t>
            </w:r>
          </w:p>
        </w:tc>
        <w:tc>
          <w:tcPr>
            <w:tcW w:w="2134" w:type="dxa"/>
          </w:tcPr>
          <w:p w14:paraId="64DCD383" w14:textId="72D833A4" w:rsidR="008F16B1" w:rsidRPr="00C90C57" w:rsidRDefault="008F16B1" w:rsidP="008011E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90C57">
              <w:rPr>
                <w:sz w:val="21"/>
                <w:szCs w:val="21"/>
              </w:rPr>
              <w:t>uteunawaytay</w:t>
            </w:r>
            <w:proofErr w:type="spellEnd"/>
          </w:p>
        </w:tc>
        <w:tc>
          <w:tcPr>
            <w:tcW w:w="1113" w:type="dxa"/>
          </w:tcPr>
          <w:p w14:paraId="06AB408E" w14:textId="6B421349" w:rsidR="008F16B1" w:rsidRPr="00C90C57" w:rsidRDefault="008F16B1" w:rsidP="008011E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0.17882</w:t>
            </w:r>
          </w:p>
        </w:tc>
        <w:tc>
          <w:tcPr>
            <w:tcW w:w="2134" w:type="dxa"/>
          </w:tcPr>
          <w:p w14:paraId="2317A5E8" w14:textId="2559A1CE" w:rsidR="008F16B1" w:rsidRPr="00C90C57" w:rsidRDefault="008F16B1" w:rsidP="008011E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bobcat</w:t>
            </w:r>
          </w:p>
        </w:tc>
        <w:tc>
          <w:tcPr>
            <w:tcW w:w="1113" w:type="dxa"/>
          </w:tcPr>
          <w:p w14:paraId="5D446EC0" w14:textId="7AA11E72" w:rsidR="008F16B1" w:rsidRPr="00C90C57" w:rsidRDefault="008F16B1" w:rsidP="008011E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0.00883</w:t>
            </w:r>
          </w:p>
        </w:tc>
      </w:tr>
      <w:tr w:rsidR="008F16B1" w:rsidRPr="00C90C57" w14:paraId="0ACE8B6E" w14:textId="1219E79D" w:rsidTr="0090231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34" w:type="dxa"/>
          </w:tcPr>
          <w:p w14:paraId="40A4CA9F" w14:textId="77777777" w:rsidR="008F16B1" w:rsidRPr="008011E4" w:rsidRDefault="008F16B1" w:rsidP="008011E4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proofErr w:type="spellStart"/>
            <w:r w:rsidRPr="008011E4">
              <w:rPr>
                <w:rFonts w:ascii="Times New Roman" w:hAnsi="Times New Roman" w:cs="Times New Roman"/>
                <w:b w:val="0"/>
                <w:bCs w:val="0"/>
              </w:rPr>
              <w:t>jordanlund</w:t>
            </w:r>
            <w:proofErr w:type="spellEnd"/>
          </w:p>
        </w:tc>
        <w:tc>
          <w:tcPr>
            <w:tcW w:w="1113" w:type="dxa"/>
          </w:tcPr>
          <w:p w14:paraId="0CFE173F" w14:textId="77777777" w:rsidR="008F16B1" w:rsidRPr="00C90C57" w:rsidRDefault="008F16B1" w:rsidP="008011E4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0.02577</w:t>
            </w:r>
          </w:p>
        </w:tc>
        <w:tc>
          <w:tcPr>
            <w:tcW w:w="2134" w:type="dxa"/>
          </w:tcPr>
          <w:p w14:paraId="2A3ABEC9" w14:textId="21D13D2D" w:rsidR="008F16B1" w:rsidRPr="00C90C57" w:rsidRDefault="008F16B1" w:rsidP="00801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sz w:val="21"/>
                <w:szCs w:val="21"/>
                <w:lang w:val="en-US"/>
              </w:rPr>
            </w:pPr>
            <w:proofErr w:type="spellStart"/>
            <w:r w:rsidRPr="00C90C57">
              <w:rPr>
                <w:sz w:val="21"/>
                <w:szCs w:val="21"/>
              </w:rPr>
              <w:t>nixonrichard</w:t>
            </w:r>
            <w:proofErr w:type="spellEnd"/>
          </w:p>
        </w:tc>
        <w:tc>
          <w:tcPr>
            <w:tcW w:w="1113" w:type="dxa"/>
          </w:tcPr>
          <w:p w14:paraId="2AB5F6FE" w14:textId="7324A516" w:rsidR="008F16B1" w:rsidRPr="00C90C57" w:rsidRDefault="008F16B1" w:rsidP="00801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sz w:val="21"/>
                <w:szCs w:val="21"/>
                <w:lang w:val="en-US"/>
              </w:rPr>
            </w:pPr>
            <w:r w:rsidRPr="00C90C57">
              <w:rPr>
                <w:sz w:val="21"/>
                <w:szCs w:val="21"/>
              </w:rPr>
              <w:t>0.17757</w:t>
            </w:r>
          </w:p>
        </w:tc>
        <w:tc>
          <w:tcPr>
            <w:tcW w:w="2134" w:type="dxa"/>
          </w:tcPr>
          <w:p w14:paraId="06D7309B" w14:textId="57E4EF8C" w:rsidR="008F16B1" w:rsidRPr="00C90C57" w:rsidRDefault="008F16B1" w:rsidP="00801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sz w:val="21"/>
                <w:szCs w:val="21"/>
                <w:lang w:val="en-US"/>
              </w:rPr>
            </w:pPr>
            <w:proofErr w:type="spellStart"/>
            <w:r w:rsidRPr="00C90C57">
              <w:rPr>
                <w:sz w:val="21"/>
                <w:szCs w:val="21"/>
              </w:rPr>
              <w:t>glengyron</w:t>
            </w:r>
            <w:proofErr w:type="spellEnd"/>
          </w:p>
        </w:tc>
        <w:tc>
          <w:tcPr>
            <w:tcW w:w="1113" w:type="dxa"/>
          </w:tcPr>
          <w:p w14:paraId="08705120" w14:textId="04C6AD2C" w:rsidR="008F16B1" w:rsidRPr="00C90C57" w:rsidRDefault="008F16B1" w:rsidP="00801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sz w:val="21"/>
                <w:szCs w:val="21"/>
                <w:lang w:val="en-US"/>
              </w:rPr>
            </w:pPr>
            <w:r w:rsidRPr="00C90C57">
              <w:rPr>
                <w:sz w:val="21"/>
                <w:szCs w:val="21"/>
              </w:rPr>
              <w:t>0.00851</w:t>
            </w:r>
          </w:p>
        </w:tc>
      </w:tr>
    </w:tbl>
    <w:p w14:paraId="13BF7912" w14:textId="1E36D992" w:rsidR="008F16B1" w:rsidRPr="00C90C57" w:rsidRDefault="008F16B1" w:rsidP="008011E4">
      <w:pPr>
        <w:pStyle w:val="PlainText"/>
        <w:rPr>
          <w:rFonts w:ascii="Times New Roman" w:hAnsi="Times New Roman" w:cs="Times New Roman"/>
        </w:rPr>
      </w:pPr>
    </w:p>
    <w:p w14:paraId="5D641634" w14:textId="77777777" w:rsidR="008F16B1" w:rsidRPr="00C90C57" w:rsidRDefault="008F16B1" w:rsidP="008011E4">
      <w:pPr>
        <w:pStyle w:val="PlainText"/>
        <w:rPr>
          <w:rFonts w:ascii="Times New Roman" w:hAnsi="Times New Roman" w:cs="Times New Roman"/>
        </w:rPr>
      </w:pPr>
    </w:p>
    <w:tbl>
      <w:tblPr>
        <w:tblStyle w:val="ListTable4-Accent1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33"/>
        <w:gridCol w:w="1225"/>
        <w:gridCol w:w="2107"/>
        <w:gridCol w:w="1243"/>
      </w:tblGrid>
      <w:tr w:rsidR="008F16B1" w:rsidRPr="00C90C57" w14:paraId="099B1E11" w14:textId="0857C452" w:rsidTr="009023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3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77F75B58" w14:textId="77777777" w:rsidR="008F16B1" w:rsidRPr="008011E4" w:rsidRDefault="008F16B1" w:rsidP="008011E4">
            <w:pPr>
              <w:pStyle w:val="PlainText"/>
              <w:rPr>
                <w:rFonts w:ascii="Times New Roman" w:hAnsi="Times New Roman" w:cs="Times New Roman"/>
              </w:rPr>
            </w:pPr>
            <w:r w:rsidRPr="008011E4">
              <w:rPr>
                <w:rFonts w:ascii="Times New Roman" w:hAnsi="Times New Roman" w:cs="Times New Roman"/>
              </w:rPr>
              <w:t>subreddit</w:t>
            </w:r>
          </w:p>
        </w:tc>
        <w:tc>
          <w:tcPr>
            <w:tcW w:w="1225" w:type="dxa"/>
            <w:tcBorders>
              <w:top w:val="none" w:sz="0" w:space="0" w:color="auto"/>
              <w:bottom w:val="none" w:sz="0" w:space="0" w:color="auto"/>
            </w:tcBorders>
          </w:tcPr>
          <w:p w14:paraId="67783521" w14:textId="77777777" w:rsidR="008F16B1" w:rsidRPr="00C90C57" w:rsidRDefault="008F16B1" w:rsidP="008011E4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C90C57">
              <w:rPr>
                <w:rFonts w:ascii="Times New Roman" w:hAnsi="Times New Roman" w:cs="Times New Roman"/>
              </w:rPr>
              <w:t>in_dc</w:t>
            </w:r>
            <w:proofErr w:type="spellEnd"/>
          </w:p>
        </w:tc>
        <w:tc>
          <w:tcPr>
            <w:tcW w:w="2107" w:type="dxa"/>
            <w:tcBorders>
              <w:top w:val="none" w:sz="0" w:space="0" w:color="auto"/>
              <w:bottom w:val="none" w:sz="0" w:space="0" w:color="auto"/>
            </w:tcBorders>
          </w:tcPr>
          <w:p w14:paraId="2A1323C8" w14:textId="167EFAF3" w:rsidR="008F16B1" w:rsidRPr="00C90C57" w:rsidRDefault="008F16B1" w:rsidP="008011E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subreddit</w:t>
            </w:r>
          </w:p>
        </w:tc>
        <w:tc>
          <w:tcPr>
            <w:tcW w:w="1243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14:paraId="3B5066A7" w14:textId="206DED6F" w:rsidR="008F16B1" w:rsidRPr="00C90C57" w:rsidRDefault="008F16B1" w:rsidP="008011E4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90C57">
              <w:rPr>
                <w:sz w:val="21"/>
                <w:szCs w:val="21"/>
              </w:rPr>
              <w:t>out_dc</w:t>
            </w:r>
            <w:proofErr w:type="spellEnd"/>
          </w:p>
        </w:tc>
      </w:tr>
      <w:tr w:rsidR="008F16B1" w:rsidRPr="00C90C57" w14:paraId="331492A5" w14:textId="343A74CC" w:rsidTr="009023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3" w:type="dxa"/>
          </w:tcPr>
          <w:p w14:paraId="2279462E" w14:textId="77777777" w:rsidR="008F16B1" w:rsidRPr="008011E4" w:rsidRDefault="008F16B1" w:rsidP="008011E4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proofErr w:type="spellStart"/>
            <w:r w:rsidRPr="008011E4">
              <w:rPr>
                <w:rFonts w:ascii="Times New Roman" w:hAnsi="Times New Roman" w:cs="Times New Roman"/>
                <w:b w:val="0"/>
                <w:bCs w:val="0"/>
              </w:rPr>
              <w:t>NoMoreNicksLeft</w:t>
            </w:r>
            <w:proofErr w:type="spellEnd"/>
          </w:p>
        </w:tc>
        <w:tc>
          <w:tcPr>
            <w:tcW w:w="1225" w:type="dxa"/>
          </w:tcPr>
          <w:p w14:paraId="21862A61" w14:textId="77777777" w:rsidR="008F16B1" w:rsidRPr="00C90C57" w:rsidRDefault="008F16B1" w:rsidP="008011E4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0.02451</w:t>
            </w:r>
          </w:p>
        </w:tc>
        <w:tc>
          <w:tcPr>
            <w:tcW w:w="2107" w:type="dxa"/>
          </w:tcPr>
          <w:p w14:paraId="419F75CC" w14:textId="78B19DD2" w:rsidR="008F16B1" w:rsidRPr="00C90C57" w:rsidRDefault="008F16B1" w:rsidP="008011E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90C57">
              <w:rPr>
                <w:sz w:val="21"/>
                <w:szCs w:val="21"/>
              </w:rPr>
              <w:t>alllie</w:t>
            </w:r>
            <w:proofErr w:type="spellEnd"/>
          </w:p>
        </w:tc>
        <w:tc>
          <w:tcPr>
            <w:tcW w:w="1243" w:type="dxa"/>
          </w:tcPr>
          <w:p w14:paraId="1D76FC16" w14:textId="51008C94" w:rsidR="008F16B1" w:rsidRPr="00C90C57" w:rsidRDefault="008F16B1" w:rsidP="008011E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0.05587</w:t>
            </w:r>
          </w:p>
        </w:tc>
      </w:tr>
      <w:tr w:rsidR="008F16B1" w:rsidRPr="00C90C57" w14:paraId="508B2B41" w14:textId="1D1DFD62" w:rsidTr="0090231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3" w:type="dxa"/>
          </w:tcPr>
          <w:p w14:paraId="452C2C79" w14:textId="77777777" w:rsidR="008F16B1" w:rsidRPr="008011E4" w:rsidRDefault="008F16B1" w:rsidP="008011E4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011E4">
              <w:rPr>
                <w:rFonts w:ascii="Times New Roman" w:hAnsi="Times New Roman" w:cs="Times New Roman"/>
                <w:b w:val="0"/>
                <w:bCs w:val="0"/>
              </w:rPr>
              <w:t>7oby</w:t>
            </w:r>
          </w:p>
        </w:tc>
        <w:tc>
          <w:tcPr>
            <w:tcW w:w="1225" w:type="dxa"/>
          </w:tcPr>
          <w:p w14:paraId="4AB3031C" w14:textId="77777777" w:rsidR="008F16B1" w:rsidRPr="00C90C57" w:rsidRDefault="008F16B1" w:rsidP="008011E4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0.02287</w:t>
            </w:r>
          </w:p>
        </w:tc>
        <w:tc>
          <w:tcPr>
            <w:tcW w:w="2107" w:type="dxa"/>
          </w:tcPr>
          <w:p w14:paraId="228E567F" w14:textId="0CE08B62" w:rsidR="008F16B1" w:rsidRPr="00C90C57" w:rsidRDefault="008F16B1" w:rsidP="00801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7oby</w:t>
            </w:r>
          </w:p>
        </w:tc>
        <w:tc>
          <w:tcPr>
            <w:tcW w:w="1243" w:type="dxa"/>
          </w:tcPr>
          <w:p w14:paraId="4998FAF6" w14:textId="1D4FE42E" w:rsidR="008F16B1" w:rsidRPr="00C90C57" w:rsidRDefault="008F16B1" w:rsidP="00801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0.04912</w:t>
            </w:r>
          </w:p>
        </w:tc>
      </w:tr>
      <w:tr w:rsidR="008F16B1" w:rsidRPr="00C90C57" w14:paraId="5FFEA3BC" w14:textId="1CF16752" w:rsidTr="009023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3" w:type="dxa"/>
          </w:tcPr>
          <w:p w14:paraId="5C6AC133" w14:textId="77777777" w:rsidR="008F16B1" w:rsidRPr="008011E4" w:rsidRDefault="008F16B1" w:rsidP="008011E4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proofErr w:type="spellStart"/>
            <w:r w:rsidRPr="008011E4">
              <w:rPr>
                <w:rFonts w:ascii="Times New Roman" w:hAnsi="Times New Roman" w:cs="Times New Roman"/>
                <w:b w:val="0"/>
                <w:bCs w:val="0"/>
              </w:rPr>
              <w:t>mutatron</w:t>
            </w:r>
            <w:proofErr w:type="spellEnd"/>
          </w:p>
        </w:tc>
        <w:tc>
          <w:tcPr>
            <w:tcW w:w="1225" w:type="dxa"/>
          </w:tcPr>
          <w:p w14:paraId="0682B8F8" w14:textId="77777777" w:rsidR="008F16B1" w:rsidRPr="00C90C57" w:rsidRDefault="008F16B1" w:rsidP="008011E4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0.02129</w:t>
            </w:r>
          </w:p>
        </w:tc>
        <w:tc>
          <w:tcPr>
            <w:tcW w:w="2107" w:type="dxa"/>
          </w:tcPr>
          <w:p w14:paraId="74156783" w14:textId="18997B5C" w:rsidR="008F16B1" w:rsidRPr="00C90C57" w:rsidRDefault="008F16B1" w:rsidP="008011E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90C57">
              <w:rPr>
                <w:sz w:val="21"/>
                <w:szCs w:val="21"/>
              </w:rPr>
              <w:t>rmuser</w:t>
            </w:r>
            <w:proofErr w:type="spellEnd"/>
          </w:p>
        </w:tc>
        <w:tc>
          <w:tcPr>
            <w:tcW w:w="1243" w:type="dxa"/>
          </w:tcPr>
          <w:p w14:paraId="74310BAA" w14:textId="531E42FA" w:rsidR="008F16B1" w:rsidRPr="00C90C57" w:rsidRDefault="008F16B1" w:rsidP="008011E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0.04527</w:t>
            </w:r>
          </w:p>
        </w:tc>
      </w:tr>
      <w:tr w:rsidR="008F16B1" w:rsidRPr="00C90C57" w14:paraId="7C0C0F12" w14:textId="4AFC4065" w:rsidTr="0090231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3" w:type="dxa"/>
          </w:tcPr>
          <w:p w14:paraId="0D557488" w14:textId="77777777" w:rsidR="008F16B1" w:rsidRPr="008011E4" w:rsidRDefault="008F16B1" w:rsidP="008011E4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proofErr w:type="spellStart"/>
            <w:r w:rsidRPr="008011E4">
              <w:rPr>
                <w:rFonts w:ascii="Times New Roman" w:hAnsi="Times New Roman" w:cs="Times New Roman"/>
                <w:b w:val="0"/>
                <w:bCs w:val="0"/>
              </w:rPr>
              <w:t>Poromenos</w:t>
            </w:r>
            <w:proofErr w:type="spellEnd"/>
          </w:p>
        </w:tc>
        <w:tc>
          <w:tcPr>
            <w:tcW w:w="1225" w:type="dxa"/>
          </w:tcPr>
          <w:p w14:paraId="22644732" w14:textId="77777777" w:rsidR="008F16B1" w:rsidRPr="00C90C57" w:rsidRDefault="008F16B1" w:rsidP="008011E4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0.01739</w:t>
            </w:r>
          </w:p>
        </w:tc>
        <w:tc>
          <w:tcPr>
            <w:tcW w:w="2107" w:type="dxa"/>
          </w:tcPr>
          <w:p w14:paraId="4A3F38C9" w14:textId="18E2CD20" w:rsidR="008F16B1" w:rsidRPr="00C90C57" w:rsidRDefault="008F16B1" w:rsidP="00801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qgyh2</w:t>
            </w:r>
          </w:p>
        </w:tc>
        <w:tc>
          <w:tcPr>
            <w:tcW w:w="1243" w:type="dxa"/>
          </w:tcPr>
          <w:p w14:paraId="7672458B" w14:textId="4FE40031" w:rsidR="008F16B1" w:rsidRPr="00C90C57" w:rsidRDefault="008F16B1" w:rsidP="00801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0.03979</w:t>
            </w:r>
          </w:p>
        </w:tc>
      </w:tr>
      <w:tr w:rsidR="008F16B1" w:rsidRPr="00C90C57" w14:paraId="5DD5613B" w14:textId="78E84126" w:rsidTr="009023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3" w:type="dxa"/>
          </w:tcPr>
          <w:p w14:paraId="3EC8BEBE" w14:textId="77777777" w:rsidR="008F16B1" w:rsidRPr="008011E4" w:rsidRDefault="008F16B1" w:rsidP="008011E4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011E4">
              <w:rPr>
                <w:rFonts w:ascii="Times New Roman" w:hAnsi="Times New Roman" w:cs="Times New Roman"/>
                <w:b w:val="0"/>
                <w:bCs w:val="0"/>
              </w:rPr>
              <w:t>fingers</w:t>
            </w:r>
          </w:p>
        </w:tc>
        <w:tc>
          <w:tcPr>
            <w:tcW w:w="1225" w:type="dxa"/>
          </w:tcPr>
          <w:p w14:paraId="364A5CC2" w14:textId="77777777" w:rsidR="008F16B1" w:rsidRPr="00C90C57" w:rsidRDefault="008F16B1" w:rsidP="008011E4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0.01634</w:t>
            </w:r>
          </w:p>
        </w:tc>
        <w:tc>
          <w:tcPr>
            <w:tcW w:w="2107" w:type="dxa"/>
          </w:tcPr>
          <w:p w14:paraId="0118377C" w14:textId="5E620DA5" w:rsidR="008F16B1" w:rsidRPr="00C90C57" w:rsidRDefault="008F16B1" w:rsidP="008011E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90C57">
              <w:rPr>
                <w:sz w:val="21"/>
                <w:szCs w:val="21"/>
              </w:rPr>
              <w:t>deuteros</w:t>
            </w:r>
            <w:proofErr w:type="spellEnd"/>
          </w:p>
        </w:tc>
        <w:tc>
          <w:tcPr>
            <w:tcW w:w="1243" w:type="dxa"/>
          </w:tcPr>
          <w:p w14:paraId="19153A16" w14:textId="72B26C5C" w:rsidR="008F16B1" w:rsidRPr="00C90C57" w:rsidRDefault="008F16B1" w:rsidP="008011E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0.02909</w:t>
            </w:r>
          </w:p>
        </w:tc>
      </w:tr>
      <w:tr w:rsidR="008F16B1" w:rsidRPr="00C90C57" w14:paraId="716E1CBC" w14:textId="41F3FFDB" w:rsidTr="0090231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3" w:type="dxa"/>
          </w:tcPr>
          <w:p w14:paraId="40B4EA76" w14:textId="77777777" w:rsidR="008F16B1" w:rsidRPr="008011E4" w:rsidRDefault="008F16B1" w:rsidP="008011E4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011E4">
              <w:rPr>
                <w:rFonts w:ascii="Times New Roman" w:hAnsi="Times New Roman" w:cs="Times New Roman"/>
                <w:b w:val="0"/>
                <w:bCs w:val="0"/>
              </w:rPr>
              <w:t>matts2</w:t>
            </w:r>
          </w:p>
        </w:tc>
        <w:tc>
          <w:tcPr>
            <w:tcW w:w="1225" w:type="dxa"/>
          </w:tcPr>
          <w:p w14:paraId="7793854F" w14:textId="77777777" w:rsidR="008F16B1" w:rsidRPr="00C90C57" w:rsidRDefault="008F16B1" w:rsidP="008011E4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0.01597</w:t>
            </w:r>
          </w:p>
        </w:tc>
        <w:tc>
          <w:tcPr>
            <w:tcW w:w="2107" w:type="dxa"/>
          </w:tcPr>
          <w:p w14:paraId="48AB46E8" w14:textId="45CF0BE5" w:rsidR="008F16B1" w:rsidRPr="00C90C57" w:rsidRDefault="008F16B1" w:rsidP="00801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tsteele93</w:t>
            </w:r>
          </w:p>
        </w:tc>
        <w:tc>
          <w:tcPr>
            <w:tcW w:w="1243" w:type="dxa"/>
          </w:tcPr>
          <w:p w14:paraId="6DCBFDA8" w14:textId="33081F64" w:rsidR="008F16B1" w:rsidRPr="00C90C57" w:rsidRDefault="008F16B1" w:rsidP="00801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0.02751</w:t>
            </w:r>
          </w:p>
        </w:tc>
      </w:tr>
      <w:tr w:rsidR="008F16B1" w:rsidRPr="00C90C57" w14:paraId="3EF2839B" w14:textId="59A918F1" w:rsidTr="009023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3" w:type="dxa"/>
          </w:tcPr>
          <w:p w14:paraId="522A8A5A" w14:textId="77777777" w:rsidR="008F16B1" w:rsidRPr="008011E4" w:rsidRDefault="008F16B1" w:rsidP="008011E4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proofErr w:type="spellStart"/>
            <w:r w:rsidRPr="008011E4">
              <w:rPr>
                <w:rFonts w:ascii="Times New Roman" w:hAnsi="Times New Roman" w:cs="Times New Roman"/>
                <w:b w:val="0"/>
                <w:bCs w:val="0"/>
              </w:rPr>
              <w:t>amstrdamordeath</w:t>
            </w:r>
            <w:proofErr w:type="spellEnd"/>
          </w:p>
        </w:tc>
        <w:tc>
          <w:tcPr>
            <w:tcW w:w="1225" w:type="dxa"/>
          </w:tcPr>
          <w:p w14:paraId="450A808D" w14:textId="77777777" w:rsidR="008F16B1" w:rsidRPr="00C90C57" w:rsidRDefault="008F16B1" w:rsidP="008011E4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0.01581</w:t>
            </w:r>
          </w:p>
        </w:tc>
        <w:tc>
          <w:tcPr>
            <w:tcW w:w="2107" w:type="dxa"/>
          </w:tcPr>
          <w:p w14:paraId="472EB8AE" w14:textId="6AB060D4" w:rsidR="008F16B1" w:rsidRPr="00C90C57" w:rsidRDefault="008F16B1" w:rsidP="008011E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bobcat</w:t>
            </w:r>
          </w:p>
        </w:tc>
        <w:tc>
          <w:tcPr>
            <w:tcW w:w="1243" w:type="dxa"/>
          </w:tcPr>
          <w:p w14:paraId="666FD0F6" w14:textId="0B7FA1B3" w:rsidR="008F16B1" w:rsidRPr="00C90C57" w:rsidRDefault="008F16B1" w:rsidP="008011E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0.02303</w:t>
            </w:r>
          </w:p>
        </w:tc>
      </w:tr>
      <w:tr w:rsidR="008F16B1" w:rsidRPr="00C90C57" w14:paraId="7170FEB2" w14:textId="3A6B0D18" w:rsidTr="0090231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3" w:type="dxa"/>
          </w:tcPr>
          <w:p w14:paraId="035D23FA" w14:textId="77777777" w:rsidR="008F16B1" w:rsidRPr="008011E4" w:rsidRDefault="008F16B1" w:rsidP="008011E4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proofErr w:type="spellStart"/>
            <w:r w:rsidRPr="008011E4">
              <w:rPr>
                <w:rFonts w:ascii="Times New Roman" w:hAnsi="Times New Roman" w:cs="Times New Roman"/>
                <w:b w:val="0"/>
                <w:bCs w:val="0"/>
              </w:rPr>
              <w:t>MrKlaatu</w:t>
            </w:r>
            <w:proofErr w:type="spellEnd"/>
          </w:p>
        </w:tc>
        <w:tc>
          <w:tcPr>
            <w:tcW w:w="1225" w:type="dxa"/>
          </w:tcPr>
          <w:p w14:paraId="2739DA1B" w14:textId="77777777" w:rsidR="008F16B1" w:rsidRPr="00C90C57" w:rsidRDefault="008F16B1" w:rsidP="008011E4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0.01581</w:t>
            </w:r>
          </w:p>
        </w:tc>
        <w:tc>
          <w:tcPr>
            <w:tcW w:w="2107" w:type="dxa"/>
          </w:tcPr>
          <w:p w14:paraId="37E22CFB" w14:textId="2A7C2F13" w:rsidR="008F16B1" w:rsidRPr="00C90C57" w:rsidRDefault="008F16B1" w:rsidP="00801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90C57">
              <w:rPr>
                <w:sz w:val="21"/>
                <w:szCs w:val="21"/>
              </w:rPr>
              <w:t>grauenwolf</w:t>
            </w:r>
            <w:proofErr w:type="spellEnd"/>
          </w:p>
        </w:tc>
        <w:tc>
          <w:tcPr>
            <w:tcW w:w="1243" w:type="dxa"/>
          </w:tcPr>
          <w:p w14:paraId="7AE47C29" w14:textId="7926C13E" w:rsidR="008F16B1" w:rsidRPr="00C90C57" w:rsidRDefault="008F16B1" w:rsidP="00801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0.01792</w:t>
            </w:r>
          </w:p>
        </w:tc>
      </w:tr>
      <w:tr w:rsidR="008F16B1" w:rsidRPr="00C90C57" w14:paraId="64FAAB3C" w14:textId="5ED06374" w:rsidTr="009023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3" w:type="dxa"/>
          </w:tcPr>
          <w:p w14:paraId="5757EEB1" w14:textId="77777777" w:rsidR="008F16B1" w:rsidRPr="008011E4" w:rsidRDefault="008F16B1" w:rsidP="008011E4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proofErr w:type="spellStart"/>
            <w:r w:rsidRPr="008011E4">
              <w:rPr>
                <w:rFonts w:ascii="Times New Roman" w:hAnsi="Times New Roman" w:cs="Times New Roman"/>
                <w:b w:val="0"/>
                <w:bCs w:val="0"/>
              </w:rPr>
              <w:t>nixonrichard</w:t>
            </w:r>
            <w:proofErr w:type="spellEnd"/>
          </w:p>
        </w:tc>
        <w:tc>
          <w:tcPr>
            <w:tcW w:w="1225" w:type="dxa"/>
          </w:tcPr>
          <w:p w14:paraId="636CEE31" w14:textId="77777777" w:rsidR="008F16B1" w:rsidRPr="00C90C57" w:rsidRDefault="008F16B1" w:rsidP="008011E4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0.01549</w:t>
            </w:r>
          </w:p>
        </w:tc>
        <w:tc>
          <w:tcPr>
            <w:tcW w:w="2107" w:type="dxa"/>
          </w:tcPr>
          <w:p w14:paraId="7B8443C3" w14:textId="58258A9B" w:rsidR="008F16B1" w:rsidRPr="00C90C57" w:rsidRDefault="008F16B1" w:rsidP="008011E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90C57">
              <w:rPr>
                <w:sz w:val="21"/>
                <w:szCs w:val="21"/>
              </w:rPr>
              <w:t>Aerik</w:t>
            </w:r>
            <w:proofErr w:type="spellEnd"/>
          </w:p>
        </w:tc>
        <w:tc>
          <w:tcPr>
            <w:tcW w:w="1243" w:type="dxa"/>
          </w:tcPr>
          <w:p w14:paraId="1C287BE4" w14:textId="33433FAA" w:rsidR="008F16B1" w:rsidRPr="00C90C57" w:rsidRDefault="008F16B1" w:rsidP="008011E4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0.01734</w:t>
            </w:r>
          </w:p>
        </w:tc>
      </w:tr>
      <w:tr w:rsidR="008F16B1" w:rsidRPr="00C90C57" w14:paraId="4F15692C" w14:textId="35EE310E" w:rsidTr="0090231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33" w:type="dxa"/>
          </w:tcPr>
          <w:p w14:paraId="20F61B65" w14:textId="77777777" w:rsidR="008F16B1" w:rsidRPr="008011E4" w:rsidRDefault="008F16B1" w:rsidP="008011E4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011E4">
              <w:rPr>
                <w:rFonts w:ascii="Times New Roman" w:hAnsi="Times New Roman" w:cs="Times New Roman"/>
                <w:b w:val="0"/>
                <w:bCs w:val="0"/>
              </w:rPr>
              <w:t>malcontent</w:t>
            </w:r>
          </w:p>
        </w:tc>
        <w:tc>
          <w:tcPr>
            <w:tcW w:w="1225" w:type="dxa"/>
          </w:tcPr>
          <w:p w14:paraId="1C85AB9D" w14:textId="77777777" w:rsidR="008F16B1" w:rsidRPr="00C90C57" w:rsidRDefault="008F16B1" w:rsidP="008011E4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0.01528</w:t>
            </w:r>
          </w:p>
        </w:tc>
        <w:tc>
          <w:tcPr>
            <w:tcW w:w="2107" w:type="dxa"/>
          </w:tcPr>
          <w:p w14:paraId="0DDCA6D4" w14:textId="3687A596" w:rsidR="008F16B1" w:rsidRPr="00C90C57" w:rsidRDefault="008F16B1" w:rsidP="008011E4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sz w:val="21"/>
                <w:szCs w:val="21"/>
                <w:lang w:val="en-US"/>
              </w:rPr>
            </w:pPr>
            <w:proofErr w:type="spellStart"/>
            <w:r w:rsidRPr="00C90C57">
              <w:rPr>
                <w:sz w:val="21"/>
                <w:szCs w:val="21"/>
              </w:rPr>
              <w:t>AMerrickanGirl</w:t>
            </w:r>
            <w:proofErr w:type="spellEnd"/>
          </w:p>
        </w:tc>
        <w:tc>
          <w:tcPr>
            <w:tcW w:w="1243" w:type="dxa"/>
          </w:tcPr>
          <w:p w14:paraId="64F8C417" w14:textId="0CE82F4E" w:rsidR="008F16B1" w:rsidRPr="00C90C57" w:rsidRDefault="008F16B1" w:rsidP="008011E4">
            <w:pPr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HAnsi"/>
                <w:sz w:val="21"/>
                <w:szCs w:val="21"/>
                <w:lang w:val="en-US"/>
              </w:rPr>
            </w:pPr>
            <w:r w:rsidRPr="00C90C57">
              <w:rPr>
                <w:sz w:val="21"/>
                <w:szCs w:val="21"/>
              </w:rPr>
              <w:t>0.01713</w:t>
            </w:r>
          </w:p>
        </w:tc>
      </w:tr>
    </w:tbl>
    <w:p w14:paraId="5DF0BC74" w14:textId="3642D118" w:rsidR="00E2717D" w:rsidRPr="00C90C57" w:rsidRDefault="00E2717D" w:rsidP="00750E97">
      <w:pPr>
        <w:pStyle w:val="Heading3"/>
      </w:pPr>
      <w:bookmarkStart w:id="67" w:name="_Toc108032767"/>
      <w:r w:rsidRPr="00C90C57">
        <w:t>Ко су најважнији актери по централности по сопственом вектору? Шта нам то говори о њима?</w:t>
      </w:r>
      <w:bookmarkEnd w:id="67"/>
    </w:p>
    <w:p w14:paraId="657A2E42" w14:textId="5D3B6686" w:rsidR="00505073" w:rsidRPr="00C90C57" w:rsidRDefault="00E2717D" w:rsidP="00505073">
      <w:pPr>
        <w:pStyle w:val="Osnovnitekst"/>
        <w:rPr>
          <w:lang w:val="en-US"/>
        </w:rPr>
      </w:pPr>
      <w:r w:rsidRPr="00C90C57">
        <w:rPr>
          <w:lang w:val="sr-Cyrl-RS"/>
        </w:rPr>
        <w:t>Ова мера централности је варијанта централности по степену. Говори нам о утицају, односно моћи, сваког чвора. Моћнији чвор је чвор који је окружен чворовима са нижим степенима централности</w:t>
      </w:r>
      <w:r w:rsidR="00505073" w:rsidRPr="00C90C57">
        <w:rPr>
          <w:lang w:val="sr-Cyrl-RS"/>
        </w:rPr>
        <w:t>. Утицајнији чвор је чвор који има висок степен централности, баш као и његови суседи. Табеле у наставку представљају утицај.</w:t>
      </w:r>
    </w:p>
    <w:p w14:paraId="648A2305" w14:textId="202D9B28" w:rsidR="00902312" w:rsidRDefault="00902312" w:rsidP="00902312">
      <w:pPr>
        <w:pStyle w:val="Caption"/>
        <w:keepNext/>
        <w:jc w:val="center"/>
      </w:pPr>
      <w:bookmarkStart w:id="68" w:name="_Toc108033680"/>
      <w:proofErr w:type="spellStart"/>
      <w:r>
        <w:t>Табела</w:t>
      </w:r>
      <w:proofErr w:type="spellEnd"/>
      <w:r>
        <w:t xml:space="preserve"> </w:t>
      </w:r>
      <w:r w:rsidR="006F1264">
        <w:fldChar w:fldCharType="begin"/>
      </w:r>
      <w:r w:rsidR="006F1264">
        <w:instrText xml:space="preserve"> STYLEREF 3 \s </w:instrText>
      </w:r>
      <w:r w:rsidR="006F1264">
        <w:fldChar w:fldCharType="separate"/>
      </w:r>
      <w:r w:rsidR="006F1264">
        <w:rPr>
          <w:noProof/>
        </w:rPr>
        <w:t>3.3.2</w:t>
      </w:r>
      <w:r w:rsidR="006F1264">
        <w:fldChar w:fldCharType="end"/>
      </w:r>
      <w:r w:rsidR="006F1264">
        <w:t>.</w:t>
      </w:r>
      <w:r w:rsidR="006F1264">
        <w:fldChar w:fldCharType="begin"/>
      </w:r>
      <w:r w:rsidR="006F1264">
        <w:instrText xml:space="preserve"> SEQ Табела \* ARABIC \s 3 </w:instrText>
      </w:r>
      <w:r w:rsidR="006F1264">
        <w:fldChar w:fldCharType="separate"/>
      </w:r>
      <w:r w:rsidR="006F1264">
        <w:rPr>
          <w:noProof/>
        </w:rPr>
        <w:t>1</w:t>
      </w:r>
      <w:r w:rsidR="006F1264">
        <w:fldChar w:fldCharType="end"/>
      </w:r>
      <w:r>
        <w:t xml:space="preserve"> </w:t>
      </w:r>
      <w:r>
        <w:rPr>
          <w:lang w:val="sr-Cyrl-RS"/>
        </w:rPr>
        <w:t xml:space="preserve">Својствени вектор </w:t>
      </w:r>
      <w:proofErr w:type="spellStart"/>
      <w:r>
        <w:t>SNet</w:t>
      </w:r>
      <w:bookmarkEnd w:id="68"/>
      <w:proofErr w:type="spellEnd"/>
    </w:p>
    <w:tbl>
      <w:tblPr>
        <w:tblStyle w:val="ListTable4-Accent1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09"/>
        <w:gridCol w:w="3210"/>
      </w:tblGrid>
      <w:tr w:rsidR="00505073" w:rsidRPr="00C90C57" w14:paraId="3AA628AF" w14:textId="77777777" w:rsidTr="0090231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62ACEA07" w14:textId="77777777" w:rsidR="00505073" w:rsidRPr="008011E4" w:rsidRDefault="00505073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8011E4">
              <w:rPr>
                <w:rFonts w:ascii="Times New Roman" w:hAnsi="Times New Roman" w:cs="Times New Roman"/>
              </w:rPr>
              <w:t>subreddit</w:t>
            </w:r>
          </w:p>
        </w:tc>
        <w:tc>
          <w:tcPr>
            <w:tcW w:w="321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14:paraId="1E9AFB44" w14:textId="77777777" w:rsidR="00505073" w:rsidRPr="00C90C57" w:rsidRDefault="00505073" w:rsidP="00E77A7C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C90C57">
              <w:rPr>
                <w:rFonts w:ascii="Times New Roman" w:hAnsi="Times New Roman" w:cs="Times New Roman"/>
              </w:rPr>
              <w:t>evc</w:t>
            </w:r>
            <w:proofErr w:type="spellEnd"/>
          </w:p>
        </w:tc>
      </w:tr>
      <w:tr w:rsidR="00505073" w:rsidRPr="00C90C57" w14:paraId="0EB2EC28" w14:textId="77777777" w:rsidTr="009023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54A5489C" w14:textId="77777777" w:rsidR="00505073" w:rsidRPr="008011E4" w:rsidRDefault="00505073" w:rsidP="00E77A7C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011E4">
              <w:rPr>
                <w:rFonts w:ascii="Times New Roman" w:hAnsi="Times New Roman" w:cs="Times New Roman"/>
                <w:b w:val="0"/>
                <w:bCs w:val="0"/>
              </w:rPr>
              <w:t>reddit.com</w:t>
            </w:r>
          </w:p>
        </w:tc>
        <w:tc>
          <w:tcPr>
            <w:tcW w:w="3210" w:type="dxa"/>
          </w:tcPr>
          <w:p w14:paraId="63DF75B1" w14:textId="77777777" w:rsidR="00505073" w:rsidRPr="00C90C57" w:rsidRDefault="00505073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0.38428</w:t>
            </w:r>
          </w:p>
        </w:tc>
      </w:tr>
      <w:tr w:rsidR="00505073" w:rsidRPr="00C90C57" w14:paraId="7DCF4FF1" w14:textId="77777777" w:rsidTr="0090231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70C9B410" w14:textId="77777777" w:rsidR="00505073" w:rsidRPr="008011E4" w:rsidRDefault="00505073" w:rsidP="00E77A7C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011E4">
              <w:rPr>
                <w:rFonts w:ascii="Times New Roman" w:hAnsi="Times New Roman" w:cs="Times New Roman"/>
                <w:b w:val="0"/>
                <w:bCs w:val="0"/>
              </w:rPr>
              <w:t>politics</w:t>
            </w:r>
          </w:p>
        </w:tc>
        <w:tc>
          <w:tcPr>
            <w:tcW w:w="3210" w:type="dxa"/>
          </w:tcPr>
          <w:p w14:paraId="050DCF1D" w14:textId="77777777" w:rsidR="00505073" w:rsidRPr="00C90C57" w:rsidRDefault="00505073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0.3157</w:t>
            </w:r>
          </w:p>
        </w:tc>
      </w:tr>
      <w:tr w:rsidR="00505073" w:rsidRPr="00C90C57" w14:paraId="3CBF168A" w14:textId="77777777" w:rsidTr="009023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0B78B886" w14:textId="77777777" w:rsidR="00505073" w:rsidRPr="008011E4" w:rsidRDefault="00505073" w:rsidP="00E77A7C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011E4">
              <w:rPr>
                <w:rFonts w:ascii="Times New Roman" w:hAnsi="Times New Roman" w:cs="Times New Roman"/>
                <w:b w:val="0"/>
                <w:bCs w:val="0"/>
              </w:rPr>
              <w:t>pics</w:t>
            </w:r>
          </w:p>
        </w:tc>
        <w:tc>
          <w:tcPr>
            <w:tcW w:w="3210" w:type="dxa"/>
          </w:tcPr>
          <w:p w14:paraId="314B9C7C" w14:textId="77777777" w:rsidR="00505073" w:rsidRPr="00C90C57" w:rsidRDefault="00505073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0.29206</w:t>
            </w:r>
          </w:p>
        </w:tc>
      </w:tr>
      <w:tr w:rsidR="00505073" w:rsidRPr="00C90C57" w14:paraId="3199CB9F" w14:textId="77777777" w:rsidTr="0090231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21234273" w14:textId="77777777" w:rsidR="00505073" w:rsidRPr="008011E4" w:rsidRDefault="00505073" w:rsidP="00E77A7C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011E4">
              <w:rPr>
                <w:rFonts w:ascii="Times New Roman" w:hAnsi="Times New Roman" w:cs="Times New Roman"/>
                <w:b w:val="0"/>
                <w:bCs w:val="0"/>
              </w:rPr>
              <w:t>funny</w:t>
            </w:r>
          </w:p>
        </w:tc>
        <w:tc>
          <w:tcPr>
            <w:tcW w:w="3210" w:type="dxa"/>
          </w:tcPr>
          <w:p w14:paraId="60B8EE46" w14:textId="77777777" w:rsidR="00505073" w:rsidRPr="00C90C57" w:rsidRDefault="00505073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0.28054</w:t>
            </w:r>
          </w:p>
        </w:tc>
      </w:tr>
      <w:tr w:rsidR="00505073" w:rsidRPr="00C90C57" w14:paraId="31CC04C9" w14:textId="77777777" w:rsidTr="009023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59908F74" w14:textId="77777777" w:rsidR="00505073" w:rsidRPr="008011E4" w:rsidRDefault="00505073" w:rsidP="00E77A7C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011E4">
              <w:rPr>
                <w:rFonts w:ascii="Times New Roman" w:hAnsi="Times New Roman" w:cs="Times New Roman"/>
                <w:b w:val="0"/>
                <w:bCs w:val="0"/>
              </w:rPr>
              <w:t>science</w:t>
            </w:r>
          </w:p>
        </w:tc>
        <w:tc>
          <w:tcPr>
            <w:tcW w:w="3210" w:type="dxa"/>
          </w:tcPr>
          <w:p w14:paraId="19DC4191" w14:textId="77777777" w:rsidR="00505073" w:rsidRPr="00C90C57" w:rsidRDefault="00505073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0.27384</w:t>
            </w:r>
          </w:p>
        </w:tc>
      </w:tr>
      <w:tr w:rsidR="00505073" w:rsidRPr="00C90C57" w14:paraId="4D5E982C" w14:textId="77777777" w:rsidTr="0090231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0AFCF0CB" w14:textId="77777777" w:rsidR="00505073" w:rsidRPr="008011E4" w:rsidRDefault="00505073" w:rsidP="00E77A7C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011E4">
              <w:rPr>
                <w:rFonts w:ascii="Times New Roman" w:hAnsi="Times New Roman" w:cs="Times New Roman"/>
                <w:b w:val="0"/>
                <w:bCs w:val="0"/>
              </w:rPr>
              <w:t>technology</w:t>
            </w:r>
          </w:p>
        </w:tc>
        <w:tc>
          <w:tcPr>
            <w:tcW w:w="3210" w:type="dxa"/>
          </w:tcPr>
          <w:p w14:paraId="24AE4A21" w14:textId="77777777" w:rsidR="00505073" w:rsidRPr="00C90C57" w:rsidRDefault="00505073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0.26536</w:t>
            </w:r>
          </w:p>
        </w:tc>
      </w:tr>
      <w:tr w:rsidR="00505073" w:rsidRPr="00C90C57" w14:paraId="6B7D6322" w14:textId="77777777" w:rsidTr="009023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532F01ED" w14:textId="77777777" w:rsidR="00505073" w:rsidRPr="008011E4" w:rsidRDefault="00505073" w:rsidP="00E77A7C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proofErr w:type="spellStart"/>
            <w:r w:rsidRPr="008011E4">
              <w:rPr>
                <w:rFonts w:ascii="Times New Roman" w:hAnsi="Times New Roman" w:cs="Times New Roman"/>
                <w:b w:val="0"/>
                <w:bCs w:val="0"/>
              </w:rPr>
              <w:t>worldnews</w:t>
            </w:r>
            <w:proofErr w:type="spellEnd"/>
          </w:p>
        </w:tc>
        <w:tc>
          <w:tcPr>
            <w:tcW w:w="3210" w:type="dxa"/>
          </w:tcPr>
          <w:p w14:paraId="4D69B624" w14:textId="77777777" w:rsidR="00505073" w:rsidRPr="00C90C57" w:rsidRDefault="00505073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0.25857</w:t>
            </w:r>
          </w:p>
        </w:tc>
      </w:tr>
      <w:tr w:rsidR="00505073" w:rsidRPr="00C90C57" w14:paraId="015BF513" w14:textId="77777777" w:rsidTr="0090231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74055562" w14:textId="77777777" w:rsidR="00505073" w:rsidRPr="008011E4" w:rsidRDefault="00505073" w:rsidP="00E77A7C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011E4">
              <w:rPr>
                <w:rFonts w:ascii="Times New Roman" w:hAnsi="Times New Roman" w:cs="Times New Roman"/>
                <w:b w:val="0"/>
                <w:bCs w:val="0"/>
              </w:rPr>
              <w:t>WTF</w:t>
            </w:r>
          </w:p>
        </w:tc>
        <w:tc>
          <w:tcPr>
            <w:tcW w:w="3210" w:type="dxa"/>
          </w:tcPr>
          <w:p w14:paraId="0BA984E5" w14:textId="77777777" w:rsidR="00505073" w:rsidRPr="00C90C57" w:rsidRDefault="00505073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0.25355</w:t>
            </w:r>
          </w:p>
        </w:tc>
      </w:tr>
      <w:tr w:rsidR="00505073" w:rsidRPr="00C90C57" w14:paraId="73E689E0" w14:textId="77777777" w:rsidTr="0090231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7F022F62" w14:textId="77777777" w:rsidR="00505073" w:rsidRPr="008011E4" w:rsidRDefault="00505073" w:rsidP="00E77A7C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011E4">
              <w:rPr>
                <w:rFonts w:ascii="Times New Roman" w:hAnsi="Times New Roman" w:cs="Times New Roman"/>
                <w:b w:val="0"/>
                <w:bCs w:val="0"/>
              </w:rPr>
              <w:t>entertainment</w:t>
            </w:r>
          </w:p>
        </w:tc>
        <w:tc>
          <w:tcPr>
            <w:tcW w:w="3210" w:type="dxa"/>
          </w:tcPr>
          <w:p w14:paraId="11E0B0AD" w14:textId="77777777" w:rsidR="00505073" w:rsidRPr="00C90C57" w:rsidRDefault="00505073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0.25304</w:t>
            </w:r>
          </w:p>
        </w:tc>
      </w:tr>
      <w:tr w:rsidR="00505073" w:rsidRPr="00C90C57" w14:paraId="457C0D99" w14:textId="77777777" w:rsidTr="00902312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4FAE9272" w14:textId="77777777" w:rsidR="00505073" w:rsidRPr="008011E4" w:rsidRDefault="00505073" w:rsidP="00E77A7C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011E4">
              <w:rPr>
                <w:rFonts w:ascii="Times New Roman" w:hAnsi="Times New Roman" w:cs="Times New Roman"/>
                <w:b w:val="0"/>
                <w:bCs w:val="0"/>
              </w:rPr>
              <w:t>programming</w:t>
            </w:r>
          </w:p>
        </w:tc>
        <w:tc>
          <w:tcPr>
            <w:tcW w:w="3210" w:type="dxa"/>
          </w:tcPr>
          <w:p w14:paraId="7734F3DB" w14:textId="77777777" w:rsidR="00505073" w:rsidRPr="00C90C57" w:rsidRDefault="00505073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0.22023</w:t>
            </w:r>
          </w:p>
        </w:tc>
      </w:tr>
    </w:tbl>
    <w:p w14:paraId="64F5374C" w14:textId="08ADD706" w:rsidR="00505073" w:rsidRPr="00C90C57" w:rsidRDefault="00505073" w:rsidP="00E77A7C">
      <w:pPr>
        <w:pStyle w:val="PlainText"/>
        <w:rPr>
          <w:rFonts w:ascii="Times New Roman" w:hAnsi="Times New Roman" w:cs="Times New Roman"/>
        </w:rPr>
      </w:pPr>
    </w:p>
    <w:p w14:paraId="101EA84C" w14:textId="4AD8FDCB" w:rsidR="00505073" w:rsidRDefault="00505073" w:rsidP="00E77A7C">
      <w:pPr>
        <w:pStyle w:val="PlainText"/>
        <w:rPr>
          <w:rFonts w:ascii="Times New Roman" w:hAnsi="Times New Roman" w:cs="Times New Roman"/>
        </w:rPr>
      </w:pPr>
    </w:p>
    <w:p w14:paraId="018D29CB" w14:textId="1F890A71" w:rsidR="00902312" w:rsidRDefault="00902312" w:rsidP="00E77A7C">
      <w:pPr>
        <w:pStyle w:val="PlainText"/>
        <w:rPr>
          <w:rFonts w:ascii="Times New Roman" w:hAnsi="Times New Roman" w:cs="Times New Roman"/>
        </w:rPr>
      </w:pPr>
    </w:p>
    <w:p w14:paraId="676265A5" w14:textId="77777777" w:rsidR="00902312" w:rsidRPr="00C90C57" w:rsidRDefault="00902312" w:rsidP="00E77A7C">
      <w:pPr>
        <w:pStyle w:val="PlainText"/>
        <w:rPr>
          <w:rFonts w:ascii="Times New Roman" w:hAnsi="Times New Roman" w:cs="Times New Roman"/>
        </w:rPr>
      </w:pPr>
    </w:p>
    <w:p w14:paraId="557BD9B0" w14:textId="44E2530E" w:rsidR="00505073" w:rsidRPr="00C90C57" w:rsidRDefault="00505073" w:rsidP="00505073">
      <w:pPr>
        <w:pStyle w:val="Osnovnitekst"/>
        <w:rPr>
          <w:lang w:val="en-US"/>
        </w:rPr>
      </w:pPr>
    </w:p>
    <w:p w14:paraId="48A498C5" w14:textId="6A74D14A" w:rsidR="00902312" w:rsidRDefault="00902312" w:rsidP="008011E4">
      <w:pPr>
        <w:pStyle w:val="Caption"/>
        <w:keepNext/>
        <w:jc w:val="center"/>
      </w:pPr>
      <w:bookmarkStart w:id="69" w:name="_Toc108033681"/>
      <w:proofErr w:type="spellStart"/>
      <w:r>
        <w:lastRenderedPageBreak/>
        <w:t>Табела</w:t>
      </w:r>
      <w:proofErr w:type="spellEnd"/>
      <w:r>
        <w:t xml:space="preserve"> </w:t>
      </w:r>
      <w:r w:rsidR="006F1264">
        <w:fldChar w:fldCharType="begin"/>
      </w:r>
      <w:r w:rsidR="006F1264">
        <w:instrText xml:space="preserve"> STYLEREF 3 \s </w:instrText>
      </w:r>
      <w:r w:rsidR="006F1264">
        <w:fldChar w:fldCharType="separate"/>
      </w:r>
      <w:r w:rsidR="006F1264">
        <w:rPr>
          <w:noProof/>
        </w:rPr>
        <w:t>3.3.2</w:t>
      </w:r>
      <w:r w:rsidR="006F1264">
        <w:fldChar w:fldCharType="end"/>
      </w:r>
      <w:r w:rsidR="006F1264">
        <w:t>.</w:t>
      </w:r>
      <w:r w:rsidR="006F1264">
        <w:fldChar w:fldCharType="begin"/>
      </w:r>
      <w:r w:rsidR="006F1264">
        <w:instrText xml:space="preserve"> SEQ Табела \* ARABIC \s 3 </w:instrText>
      </w:r>
      <w:r w:rsidR="006F1264">
        <w:fldChar w:fldCharType="separate"/>
      </w:r>
      <w:r w:rsidR="006F1264">
        <w:rPr>
          <w:noProof/>
        </w:rPr>
        <w:t>2</w:t>
      </w:r>
      <w:r w:rsidR="006F1264">
        <w:fldChar w:fldCharType="end"/>
      </w:r>
      <w:r>
        <w:rPr>
          <w:lang w:val="sr-Cyrl-RS"/>
        </w:rPr>
        <w:t xml:space="preserve"> Својствени вектор </w:t>
      </w:r>
      <w:proofErr w:type="spellStart"/>
      <w:r w:rsidRPr="003A6318">
        <w:t>SNet</w:t>
      </w:r>
      <w:r>
        <w:t>F</w:t>
      </w:r>
      <w:bookmarkEnd w:id="69"/>
      <w:proofErr w:type="spellEnd"/>
    </w:p>
    <w:tbl>
      <w:tblPr>
        <w:tblStyle w:val="ListTable4-Accent1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09"/>
        <w:gridCol w:w="3210"/>
      </w:tblGrid>
      <w:tr w:rsidR="002D56F3" w:rsidRPr="00C90C57" w14:paraId="0DC2364D" w14:textId="77777777" w:rsidTr="008011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50C313E3" w14:textId="77777777" w:rsidR="002D56F3" w:rsidRPr="00C90C57" w:rsidRDefault="002D56F3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subreddit</w:t>
            </w:r>
          </w:p>
        </w:tc>
        <w:tc>
          <w:tcPr>
            <w:tcW w:w="321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14:paraId="66DED5F0" w14:textId="77777777" w:rsidR="002D56F3" w:rsidRPr="00C90C57" w:rsidRDefault="002D56F3" w:rsidP="00E77A7C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C90C57">
              <w:rPr>
                <w:rFonts w:ascii="Times New Roman" w:hAnsi="Times New Roman" w:cs="Times New Roman"/>
              </w:rPr>
              <w:t>evc</w:t>
            </w:r>
            <w:proofErr w:type="spellEnd"/>
          </w:p>
        </w:tc>
      </w:tr>
      <w:tr w:rsidR="002D56F3" w:rsidRPr="00C90C57" w14:paraId="6435AB2F" w14:textId="77777777" w:rsidTr="008011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06239324" w14:textId="77777777" w:rsidR="002D56F3" w:rsidRPr="00C90C57" w:rsidRDefault="002D56F3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reddit.com</w:t>
            </w:r>
          </w:p>
        </w:tc>
        <w:tc>
          <w:tcPr>
            <w:tcW w:w="3210" w:type="dxa"/>
          </w:tcPr>
          <w:p w14:paraId="1DD08972" w14:textId="77777777" w:rsidR="002D56F3" w:rsidRPr="00C90C57" w:rsidRDefault="002D56F3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0.38434</w:t>
            </w:r>
          </w:p>
        </w:tc>
      </w:tr>
      <w:tr w:rsidR="002D56F3" w:rsidRPr="00C90C57" w14:paraId="2A4CD31E" w14:textId="77777777" w:rsidTr="008011E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4C4A0423" w14:textId="77777777" w:rsidR="002D56F3" w:rsidRPr="00C90C57" w:rsidRDefault="002D56F3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politics</w:t>
            </w:r>
          </w:p>
        </w:tc>
        <w:tc>
          <w:tcPr>
            <w:tcW w:w="3210" w:type="dxa"/>
          </w:tcPr>
          <w:p w14:paraId="4E8DA056" w14:textId="77777777" w:rsidR="002D56F3" w:rsidRPr="00C90C57" w:rsidRDefault="002D56F3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0.31576</w:t>
            </w:r>
          </w:p>
        </w:tc>
      </w:tr>
      <w:tr w:rsidR="002D56F3" w:rsidRPr="00C90C57" w14:paraId="49985BC4" w14:textId="77777777" w:rsidTr="008011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5C7C9FE7" w14:textId="77777777" w:rsidR="002D56F3" w:rsidRPr="00C90C57" w:rsidRDefault="002D56F3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pics</w:t>
            </w:r>
          </w:p>
        </w:tc>
        <w:tc>
          <w:tcPr>
            <w:tcW w:w="3210" w:type="dxa"/>
          </w:tcPr>
          <w:p w14:paraId="340F4A0B" w14:textId="77777777" w:rsidR="002D56F3" w:rsidRPr="00C90C57" w:rsidRDefault="002D56F3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0.29211</w:t>
            </w:r>
          </w:p>
        </w:tc>
      </w:tr>
      <w:tr w:rsidR="002D56F3" w:rsidRPr="00C90C57" w14:paraId="21F52386" w14:textId="77777777" w:rsidTr="008011E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6716DAC0" w14:textId="77777777" w:rsidR="002D56F3" w:rsidRPr="00C90C57" w:rsidRDefault="002D56F3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funny</w:t>
            </w:r>
          </w:p>
        </w:tc>
        <w:tc>
          <w:tcPr>
            <w:tcW w:w="3210" w:type="dxa"/>
          </w:tcPr>
          <w:p w14:paraId="72D2F45A" w14:textId="77777777" w:rsidR="002D56F3" w:rsidRPr="00C90C57" w:rsidRDefault="002D56F3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0.28058</w:t>
            </w:r>
          </w:p>
        </w:tc>
      </w:tr>
      <w:tr w:rsidR="002D56F3" w:rsidRPr="00C90C57" w14:paraId="0806C6CC" w14:textId="77777777" w:rsidTr="008011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15D56961" w14:textId="77777777" w:rsidR="002D56F3" w:rsidRPr="00C90C57" w:rsidRDefault="002D56F3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science</w:t>
            </w:r>
          </w:p>
        </w:tc>
        <w:tc>
          <w:tcPr>
            <w:tcW w:w="3210" w:type="dxa"/>
          </w:tcPr>
          <w:p w14:paraId="37385AF9" w14:textId="77777777" w:rsidR="002D56F3" w:rsidRPr="00C90C57" w:rsidRDefault="002D56F3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0.27388</w:t>
            </w:r>
          </w:p>
        </w:tc>
      </w:tr>
      <w:tr w:rsidR="002D56F3" w:rsidRPr="00C90C57" w14:paraId="51BF49EB" w14:textId="77777777" w:rsidTr="008011E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6B9EE9EC" w14:textId="77777777" w:rsidR="002D56F3" w:rsidRPr="00C90C57" w:rsidRDefault="002D56F3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technology</w:t>
            </w:r>
          </w:p>
        </w:tc>
        <w:tc>
          <w:tcPr>
            <w:tcW w:w="3210" w:type="dxa"/>
          </w:tcPr>
          <w:p w14:paraId="4A80FEE4" w14:textId="77777777" w:rsidR="002D56F3" w:rsidRPr="00C90C57" w:rsidRDefault="002D56F3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0.2654</w:t>
            </w:r>
          </w:p>
        </w:tc>
      </w:tr>
      <w:tr w:rsidR="002D56F3" w:rsidRPr="00C90C57" w14:paraId="4522A7C3" w14:textId="77777777" w:rsidTr="008011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7CFB493A" w14:textId="77777777" w:rsidR="002D56F3" w:rsidRPr="00C90C57" w:rsidRDefault="002D56F3" w:rsidP="00E77A7C">
            <w:pPr>
              <w:pStyle w:val="PlainText"/>
              <w:rPr>
                <w:rFonts w:ascii="Times New Roman" w:hAnsi="Times New Roman" w:cs="Times New Roman"/>
              </w:rPr>
            </w:pPr>
            <w:proofErr w:type="spellStart"/>
            <w:r w:rsidRPr="00C90C57">
              <w:rPr>
                <w:rFonts w:ascii="Times New Roman" w:hAnsi="Times New Roman" w:cs="Times New Roman"/>
              </w:rPr>
              <w:t>worldnews</w:t>
            </w:r>
            <w:proofErr w:type="spellEnd"/>
          </w:p>
        </w:tc>
        <w:tc>
          <w:tcPr>
            <w:tcW w:w="3210" w:type="dxa"/>
          </w:tcPr>
          <w:p w14:paraId="4F3526E9" w14:textId="77777777" w:rsidR="002D56F3" w:rsidRPr="00C90C57" w:rsidRDefault="002D56F3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0.25861</w:t>
            </w:r>
          </w:p>
        </w:tc>
      </w:tr>
      <w:tr w:rsidR="002D56F3" w:rsidRPr="00C90C57" w14:paraId="026CB6BB" w14:textId="77777777" w:rsidTr="008011E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30C0952F" w14:textId="77777777" w:rsidR="002D56F3" w:rsidRPr="00C90C57" w:rsidRDefault="002D56F3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WTF</w:t>
            </w:r>
          </w:p>
        </w:tc>
        <w:tc>
          <w:tcPr>
            <w:tcW w:w="3210" w:type="dxa"/>
          </w:tcPr>
          <w:p w14:paraId="6727F19B" w14:textId="77777777" w:rsidR="002D56F3" w:rsidRPr="00C90C57" w:rsidRDefault="002D56F3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0.25358</w:t>
            </w:r>
          </w:p>
        </w:tc>
      </w:tr>
      <w:tr w:rsidR="002D56F3" w:rsidRPr="00C90C57" w14:paraId="0FFEEB5E" w14:textId="77777777" w:rsidTr="008011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78A94238" w14:textId="77777777" w:rsidR="002D56F3" w:rsidRPr="00C90C57" w:rsidRDefault="002D56F3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entertainment</w:t>
            </w:r>
          </w:p>
        </w:tc>
        <w:tc>
          <w:tcPr>
            <w:tcW w:w="3210" w:type="dxa"/>
          </w:tcPr>
          <w:p w14:paraId="105E62BF" w14:textId="77777777" w:rsidR="002D56F3" w:rsidRPr="00C90C57" w:rsidRDefault="002D56F3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0.25308</w:t>
            </w:r>
          </w:p>
        </w:tc>
      </w:tr>
      <w:tr w:rsidR="002D56F3" w:rsidRPr="00C90C57" w14:paraId="7E4FC6BD" w14:textId="77777777" w:rsidTr="008011E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063E6995" w14:textId="77777777" w:rsidR="002D56F3" w:rsidRPr="00C90C57" w:rsidRDefault="002D56F3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programming</w:t>
            </w:r>
          </w:p>
        </w:tc>
        <w:tc>
          <w:tcPr>
            <w:tcW w:w="3210" w:type="dxa"/>
          </w:tcPr>
          <w:p w14:paraId="23653FDD" w14:textId="77777777" w:rsidR="002D56F3" w:rsidRPr="00C90C57" w:rsidRDefault="002D56F3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0.22025</w:t>
            </w:r>
          </w:p>
        </w:tc>
      </w:tr>
    </w:tbl>
    <w:p w14:paraId="76510994" w14:textId="77777777" w:rsidR="00F72808" w:rsidRPr="00C90C57" w:rsidRDefault="00F72808" w:rsidP="002D56F3">
      <w:pPr>
        <w:rPr>
          <w:lang w:val="en-US"/>
        </w:rPr>
      </w:pPr>
    </w:p>
    <w:p w14:paraId="5A1E8060" w14:textId="7393AD72" w:rsidR="008011E4" w:rsidRDefault="008011E4" w:rsidP="008011E4">
      <w:pPr>
        <w:pStyle w:val="Caption"/>
        <w:keepNext/>
        <w:jc w:val="center"/>
      </w:pPr>
      <w:bookmarkStart w:id="70" w:name="_Toc108033682"/>
      <w:proofErr w:type="spellStart"/>
      <w:r>
        <w:t>Табела</w:t>
      </w:r>
      <w:proofErr w:type="spellEnd"/>
      <w:r>
        <w:t xml:space="preserve"> </w:t>
      </w:r>
      <w:r w:rsidR="006F1264">
        <w:fldChar w:fldCharType="begin"/>
      </w:r>
      <w:r w:rsidR="006F1264">
        <w:instrText xml:space="preserve"> STYLEREF 3 \s </w:instrText>
      </w:r>
      <w:r w:rsidR="006F1264">
        <w:fldChar w:fldCharType="separate"/>
      </w:r>
      <w:r w:rsidR="006F1264">
        <w:rPr>
          <w:noProof/>
        </w:rPr>
        <w:t>3.3.2</w:t>
      </w:r>
      <w:r w:rsidR="006F1264">
        <w:fldChar w:fldCharType="end"/>
      </w:r>
      <w:r w:rsidR="006F1264">
        <w:t>.</w:t>
      </w:r>
      <w:r w:rsidR="006F1264">
        <w:fldChar w:fldCharType="begin"/>
      </w:r>
      <w:r w:rsidR="006F1264">
        <w:instrText xml:space="preserve"> SEQ Табела \* ARABIC \s 3 </w:instrText>
      </w:r>
      <w:r w:rsidR="006F1264">
        <w:fldChar w:fldCharType="separate"/>
      </w:r>
      <w:r w:rsidR="006F1264">
        <w:rPr>
          <w:noProof/>
        </w:rPr>
        <w:t>3</w:t>
      </w:r>
      <w:r w:rsidR="006F1264">
        <w:fldChar w:fldCharType="end"/>
      </w:r>
      <w:r>
        <w:t xml:space="preserve"> </w:t>
      </w:r>
      <w:proofErr w:type="spellStart"/>
      <w:r w:rsidRPr="00032B5B">
        <w:t>Својствени</w:t>
      </w:r>
      <w:proofErr w:type="spellEnd"/>
      <w:r w:rsidRPr="00032B5B">
        <w:t xml:space="preserve"> </w:t>
      </w:r>
      <w:proofErr w:type="spellStart"/>
      <w:r w:rsidRPr="00032B5B">
        <w:t>вектор</w:t>
      </w:r>
      <w:proofErr w:type="spellEnd"/>
      <w:r w:rsidRPr="00032B5B">
        <w:t xml:space="preserve"> </w:t>
      </w:r>
      <w:proofErr w:type="spellStart"/>
      <w:r w:rsidRPr="00032B5B">
        <w:t>SNet</w:t>
      </w:r>
      <w:r>
        <w:t>T</w:t>
      </w:r>
      <w:bookmarkEnd w:id="70"/>
      <w:proofErr w:type="spellEnd"/>
    </w:p>
    <w:tbl>
      <w:tblPr>
        <w:tblStyle w:val="ListTable4-Accent1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09"/>
        <w:gridCol w:w="3210"/>
      </w:tblGrid>
      <w:tr w:rsidR="002D56F3" w:rsidRPr="00C90C57" w14:paraId="5217B242" w14:textId="77777777" w:rsidTr="008011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67A6217D" w14:textId="77777777" w:rsidR="002D56F3" w:rsidRPr="00C90C57" w:rsidRDefault="002D56F3" w:rsidP="008011E4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subreddit</w:t>
            </w:r>
          </w:p>
        </w:tc>
        <w:tc>
          <w:tcPr>
            <w:tcW w:w="321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14:paraId="6B5FB7B6" w14:textId="77777777" w:rsidR="002D56F3" w:rsidRPr="00C90C57" w:rsidRDefault="002D56F3" w:rsidP="008011E4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C90C57">
              <w:rPr>
                <w:rFonts w:ascii="Times New Roman" w:hAnsi="Times New Roman" w:cs="Times New Roman"/>
              </w:rPr>
              <w:t>evc</w:t>
            </w:r>
            <w:proofErr w:type="spellEnd"/>
          </w:p>
        </w:tc>
      </w:tr>
      <w:tr w:rsidR="002D56F3" w:rsidRPr="00C90C57" w14:paraId="0A1667A0" w14:textId="77777777" w:rsidTr="008011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151F7BFA" w14:textId="77777777" w:rsidR="002D56F3" w:rsidRPr="00C90C57" w:rsidRDefault="002D56F3" w:rsidP="008011E4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reddit.com</w:t>
            </w:r>
          </w:p>
        </w:tc>
        <w:tc>
          <w:tcPr>
            <w:tcW w:w="3210" w:type="dxa"/>
          </w:tcPr>
          <w:p w14:paraId="73E3ED60" w14:textId="77777777" w:rsidR="002D56F3" w:rsidRPr="00C90C57" w:rsidRDefault="002D56F3" w:rsidP="008011E4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0.38898</w:t>
            </w:r>
          </w:p>
        </w:tc>
      </w:tr>
      <w:tr w:rsidR="002D56F3" w:rsidRPr="00C90C57" w14:paraId="4A2E9BB2" w14:textId="77777777" w:rsidTr="008011E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38F1902B" w14:textId="77777777" w:rsidR="002D56F3" w:rsidRPr="00C90C57" w:rsidRDefault="002D56F3" w:rsidP="008011E4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politics</w:t>
            </w:r>
          </w:p>
        </w:tc>
        <w:tc>
          <w:tcPr>
            <w:tcW w:w="3210" w:type="dxa"/>
          </w:tcPr>
          <w:p w14:paraId="2634946B" w14:textId="77777777" w:rsidR="002D56F3" w:rsidRPr="00C90C57" w:rsidRDefault="002D56F3" w:rsidP="008011E4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0.31938</w:t>
            </w:r>
          </w:p>
        </w:tc>
      </w:tr>
      <w:tr w:rsidR="002D56F3" w:rsidRPr="00C90C57" w14:paraId="68E7B7C8" w14:textId="77777777" w:rsidTr="008011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22E501D9" w14:textId="77777777" w:rsidR="002D56F3" w:rsidRPr="00C90C57" w:rsidRDefault="002D56F3" w:rsidP="008011E4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pics</w:t>
            </w:r>
          </w:p>
        </w:tc>
        <w:tc>
          <w:tcPr>
            <w:tcW w:w="3210" w:type="dxa"/>
          </w:tcPr>
          <w:p w14:paraId="46849F7F" w14:textId="77777777" w:rsidR="002D56F3" w:rsidRPr="00C90C57" w:rsidRDefault="002D56F3" w:rsidP="008011E4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0.29518</w:t>
            </w:r>
          </w:p>
        </w:tc>
      </w:tr>
      <w:tr w:rsidR="002D56F3" w:rsidRPr="00C90C57" w14:paraId="04C5BE6C" w14:textId="77777777" w:rsidTr="008011E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501179B8" w14:textId="77777777" w:rsidR="002D56F3" w:rsidRPr="00C90C57" w:rsidRDefault="002D56F3" w:rsidP="008011E4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funny</w:t>
            </w:r>
          </w:p>
        </w:tc>
        <w:tc>
          <w:tcPr>
            <w:tcW w:w="3210" w:type="dxa"/>
          </w:tcPr>
          <w:p w14:paraId="49776761" w14:textId="77777777" w:rsidR="002D56F3" w:rsidRPr="00C90C57" w:rsidRDefault="002D56F3" w:rsidP="008011E4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0.28349</w:t>
            </w:r>
          </w:p>
        </w:tc>
      </w:tr>
      <w:tr w:rsidR="002D56F3" w:rsidRPr="00C90C57" w14:paraId="5EEBC4E7" w14:textId="77777777" w:rsidTr="008011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3BB7AB6E" w14:textId="77777777" w:rsidR="002D56F3" w:rsidRPr="00C90C57" w:rsidRDefault="002D56F3" w:rsidP="008011E4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science</w:t>
            </w:r>
          </w:p>
        </w:tc>
        <w:tc>
          <w:tcPr>
            <w:tcW w:w="3210" w:type="dxa"/>
          </w:tcPr>
          <w:p w14:paraId="1038679E" w14:textId="77777777" w:rsidR="002D56F3" w:rsidRPr="00C90C57" w:rsidRDefault="002D56F3" w:rsidP="008011E4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0.27677</w:t>
            </w:r>
          </w:p>
        </w:tc>
      </w:tr>
      <w:tr w:rsidR="002D56F3" w:rsidRPr="00C90C57" w14:paraId="016EA343" w14:textId="77777777" w:rsidTr="008011E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5F0787EA" w14:textId="77777777" w:rsidR="002D56F3" w:rsidRPr="00C90C57" w:rsidRDefault="002D56F3" w:rsidP="008011E4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technology</w:t>
            </w:r>
          </w:p>
        </w:tc>
        <w:tc>
          <w:tcPr>
            <w:tcW w:w="3210" w:type="dxa"/>
          </w:tcPr>
          <w:p w14:paraId="3EF6141E" w14:textId="77777777" w:rsidR="002D56F3" w:rsidRPr="00C90C57" w:rsidRDefault="002D56F3" w:rsidP="008011E4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0.26828</w:t>
            </w:r>
          </w:p>
        </w:tc>
      </w:tr>
      <w:tr w:rsidR="002D56F3" w:rsidRPr="00C90C57" w14:paraId="3D34BD4A" w14:textId="77777777" w:rsidTr="008011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3B5622C2" w14:textId="77777777" w:rsidR="002D56F3" w:rsidRPr="00C90C57" w:rsidRDefault="002D56F3" w:rsidP="008011E4">
            <w:pPr>
              <w:pStyle w:val="PlainText"/>
              <w:rPr>
                <w:rFonts w:ascii="Times New Roman" w:hAnsi="Times New Roman" w:cs="Times New Roman"/>
              </w:rPr>
            </w:pPr>
            <w:proofErr w:type="spellStart"/>
            <w:r w:rsidRPr="00C90C57">
              <w:rPr>
                <w:rFonts w:ascii="Times New Roman" w:hAnsi="Times New Roman" w:cs="Times New Roman"/>
              </w:rPr>
              <w:t>worldnews</w:t>
            </w:r>
            <w:proofErr w:type="spellEnd"/>
          </w:p>
        </w:tc>
        <w:tc>
          <w:tcPr>
            <w:tcW w:w="3210" w:type="dxa"/>
          </w:tcPr>
          <w:p w14:paraId="7280406E" w14:textId="77777777" w:rsidR="002D56F3" w:rsidRPr="00C90C57" w:rsidRDefault="002D56F3" w:rsidP="008011E4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0.26141</w:t>
            </w:r>
          </w:p>
        </w:tc>
      </w:tr>
      <w:tr w:rsidR="002D56F3" w:rsidRPr="00C90C57" w14:paraId="445C1201" w14:textId="77777777" w:rsidTr="008011E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7EA33FF3" w14:textId="77777777" w:rsidR="002D56F3" w:rsidRPr="00C90C57" w:rsidRDefault="002D56F3" w:rsidP="008011E4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WTF</w:t>
            </w:r>
          </w:p>
        </w:tc>
        <w:tc>
          <w:tcPr>
            <w:tcW w:w="3210" w:type="dxa"/>
          </w:tcPr>
          <w:p w14:paraId="57D93F3E" w14:textId="77777777" w:rsidR="002D56F3" w:rsidRPr="00C90C57" w:rsidRDefault="002D56F3" w:rsidP="008011E4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0.25601</w:t>
            </w:r>
          </w:p>
        </w:tc>
      </w:tr>
      <w:tr w:rsidR="002D56F3" w:rsidRPr="00C90C57" w14:paraId="75C4332B" w14:textId="77777777" w:rsidTr="008011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6DF7BA5D" w14:textId="77777777" w:rsidR="002D56F3" w:rsidRPr="00C90C57" w:rsidRDefault="002D56F3" w:rsidP="008011E4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entertainment</w:t>
            </w:r>
          </w:p>
        </w:tc>
        <w:tc>
          <w:tcPr>
            <w:tcW w:w="3210" w:type="dxa"/>
          </w:tcPr>
          <w:p w14:paraId="53B58535" w14:textId="77777777" w:rsidR="002D56F3" w:rsidRPr="00C90C57" w:rsidRDefault="002D56F3" w:rsidP="008011E4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0.25554</w:t>
            </w:r>
          </w:p>
        </w:tc>
      </w:tr>
      <w:tr w:rsidR="002D56F3" w:rsidRPr="00C90C57" w14:paraId="51CCEEBA" w14:textId="77777777" w:rsidTr="008011E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302BBA31" w14:textId="77777777" w:rsidR="002D56F3" w:rsidRPr="00C90C57" w:rsidRDefault="002D56F3" w:rsidP="008011E4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programming</w:t>
            </w:r>
          </w:p>
        </w:tc>
        <w:tc>
          <w:tcPr>
            <w:tcW w:w="3210" w:type="dxa"/>
          </w:tcPr>
          <w:p w14:paraId="1892C644" w14:textId="77777777" w:rsidR="002D56F3" w:rsidRPr="00C90C57" w:rsidRDefault="002D56F3" w:rsidP="008011E4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0.22282</w:t>
            </w:r>
          </w:p>
        </w:tc>
      </w:tr>
    </w:tbl>
    <w:p w14:paraId="1F9AC386" w14:textId="78553231" w:rsidR="008F16B1" w:rsidRPr="00C90C57" w:rsidRDefault="008F16B1" w:rsidP="00E77A7C">
      <w:pPr>
        <w:pStyle w:val="PlainText"/>
        <w:rPr>
          <w:rFonts w:ascii="Times New Roman" w:hAnsi="Times New Roman" w:cs="Times New Roman"/>
        </w:rPr>
      </w:pPr>
    </w:p>
    <w:p w14:paraId="75C139D4" w14:textId="2F7F6908" w:rsidR="008011E4" w:rsidRDefault="008011E4" w:rsidP="008011E4">
      <w:pPr>
        <w:pStyle w:val="Caption"/>
        <w:keepNext/>
        <w:jc w:val="center"/>
      </w:pPr>
      <w:bookmarkStart w:id="71" w:name="_Toc108033683"/>
      <w:proofErr w:type="spellStart"/>
      <w:r>
        <w:t>Табела</w:t>
      </w:r>
      <w:proofErr w:type="spellEnd"/>
      <w:r>
        <w:t xml:space="preserve"> </w:t>
      </w:r>
      <w:r w:rsidR="006F1264">
        <w:fldChar w:fldCharType="begin"/>
      </w:r>
      <w:r w:rsidR="006F1264">
        <w:instrText xml:space="preserve"> STYLEREF 3 \s </w:instrText>
      </w:r>
      <w:r w:rsidR="006F1264">
        <w:fldChar w:fldCharType="separate"/>
      </w:r>
      <w:r w:rsidR="006F1264">
        <w:rPr>
          <w:noProof/>
        </w:rPr>
        <w:t>3.3.2</w:t>
      </w:r>
      <w:r w:rsidR="006F1264">
        <w:fldChar w:fldCharType="end"/>
      </w:r>
      <w:r w:rsidR="006F1264">
        <w:t>.</w:t>
      </w:r>
      <w:r w:rsidR="006F1264">
        <w:fldChar w:fldCharType="begin"/>
      </w:r>
      <w:r w:rsidR="006F1264">
        <w:instrText xml:space="preserve"> SEQ Табела \* ARABIC \s 3 </w:instrText>
      </w:r>
      <w:r w:rsidR="006F1264">
        <w:fldChar w:fldCharType="separate"/>
      </w:r>
      <w:r w:rsidR="006F1264">
        <w:rPr>
          <w:noProof/>
        </w:rPr>
        <w:t>4</w:t>
      </w:r>
      <w:r w:rsidR="006F1264">
        <w:fldChar w:fldCharType="end"/>
      </w:r>
      <w:r>
        <w:t xml:space="preserve"> </w:t>
      </w:r>
      <w:proofErr w:type="spellStart"/>
      <w:r w:rsidRPr="00E17EB0">
        <w:t>Својствени</w:t>
      </w:r>
      <w:proofErr w:type="spellEnd"/>
      <w:r w:rsidRPr="00E17EB0">
        <w:t xml:space="preserve"> </w:t>
      </w:r>
      <w:proofErr w:type="spellStart"/>
      <w:r w:rsidRPr="00E17EB0">
        <w:t>вектор</w:t>
      </w:r>
      <w:proofErr w:type="spellEnd"/>
      <w:r w:rsidRPr="00E17EB0">
        <w:t xml:space="preserve"> </w:t>
      </w:r>
      <w:proofErr w:type="spellStart"/>
      <w:r>
        <w:t>UserNet</w:t>
      </w:r>
      <w:bookmarkEnd w:id="71"/>
      <w:proofErr w:type="spellEnd"/>
    </w:p>
    <w:tbl>
      <w:tblPr>
        <w:tblStyle w:val="ListTable4-Accent1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09"/>
        <w:gridCol w:w="3210"/>
      </w:tblGrid>
      <w:tr w:rsidR="002D56F3" w:rsidRPr="00C90C57" w14:paraId="34D95B2C" w14:textId="77777777" w:rsidTr="008011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10727CF2" w14:textId="77777777" w:rsidR="002D56F3" w:rsidRPr="00C90C57" w:rsidRDefault="002D56F3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subreddit</w:t>
            </w:r>
          </w:p>
        </w:tc>
        <w:tc>
          <w:tcPr>
            <w:tcW w:w="321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14:paraId="13300916" w14:textId="77777777" w:rsidR="002D56F3" w:rsidRPr="00C90C57" w:rsidRDefault="002D56F3" w:rsidP="00E77A7C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C90C57">
              <w:rPr>
                <w:rFonts w:ascii="Times New Roman" w:hAnsi="Times New Roman" w:cs="Times New Roman"/>
              </w:rPr>
              <w:t>evc</w:t>
            </w:r>
            <w:proofErr w:type="spellEnd"/>
          </w:p>
        </w:tc>
      </w:tr>
      <w:tr w:rsidR="002D56F3" w:rsidRPr="00C90C57" w14:paraId="13A0657A" w14:textId="77777777" w:rsidTr="008011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2ED73BF7" w14:textId="77777777" w:rsidR="002D56F3" w:rsidRPr="00C90C57" w:rsidRDefault="002D56F3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malcontent</w:t>
            </w:r>
          </w:p>
        </w:tc>
        <w:tc>
          <w:tcPr>
            <w:tcW w:w="3210" w:type="dxa"/>
          </w:tcPr>
          <w:p w14:paraId="12243F63" w14:textId="77777777" w:rsidR="002D56F3" w:rsidRPr="00C90C57" w:rsidRDefault="002D56F3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0.61088</w:t>
            </w:r>
          </w:p>
        </w:tc>
      </w:tr>
      <w:tr w:rsidR="002D56F3" w:rsidRPr="00C90C57" w14:paraId="282010A3" w14:textId="77777777" w:rsidTr="008011E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3C93A6C4" w14:textId="77777777" w:rsidR="002D56F3" w:rsidRPr="00C90C57" w:rsidRDefault="002D56F3" w:rsidP="00E77A7C">
            <w:pPr>
              <w:pStyle w:val="PlainText"/>
              <w:rPr>
                <w:rFonts w:ascii="Times New Roman" w:hAnsi="Times New Roman" w:cs="Times New Roman"/>
              </w:rPr>
            </w:pPr>
            <w:proofErr w:type="spellStart"/>
            <w:r w:rsidRPr="00C90C57">
              <w:rPr>
                <w:rFonts w:ascii="Times New Roman" w:hAnsi="Times New Roman" w:cs="Times New Roman"/>
              </w:rPr>
              <w:t>glengyron</w:t>
            </w:r>
            <w:proofErr w:type="spellEnd"/>
          </w:p>
        </w:tc>
        <w:tc>
          <w:tcPr>
            <w:tcW w:w="3210" w:type="dxa"/>
          </w:tcPr>
          <w:p w14:paraId="07717EF4" w14:textId="77777777" w:rsidR="002D56F3" w:rsidRPr="00C90C57" w:rsidRDefault="002D56F3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0.48943</w:t>
            </w:r>
          </w:p>
        </w:tc>
      </w:tr>
      <w:tr w:rsidR="002D56F3" w:rsidRPr="00C90C57" w14:paraId="29F7D44B" w14:textId="77777777" w:rsidTr="008011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1AC4A0EB" w14:textId="77777777" w:rsidR="002D56F3" w:rsidRPr="00C90C57" w:rsidRDefault="002D56F3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matts2</w:t>
            </w:r>
          </w:p>
        </w:tc>
        <w:tc>
          <w:tcPr>
            <w:tcW w:w="3210" w:type="dxa"/>
          </w:tcPr>
          <w:p w14:paraId="045E1FD5" w14:textId="77777777" w:rsidR="002D56F3" w:rsidRPr="00C90C57" w:rsidRDefault="002D56F3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0.19386</w:t>
            </w:r>
          </w:p>
        </w:tc>
      </w:tr>
      <w:tr w:rsidR="002D56F3" w:rsidRPr="00C90C57" w14:paraId="20BA89B4" w14:textId="77777777" w:rsidTr="008011E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1CCFB29E" w14:textId="77777777" w:rsidR="002D56F3" w:rsidRPr="00C90C57" w:rsidRDefault="002D56F3" w:rsidP="00E77A7C">
            <w:pPr>
              <w:pStyle w:val="PlainText"/>
              <w:rPr>
                <w:rFonts w:ascii="Times New Roman" w:hAnsi="Times New Roman" w:cs="Times New Roman"/>
              </w:rPr>
            </w:pPr>
            <w:proofErr w:type="spellStart"/>
            <w:r w:rsidRPr="00C90C57">
              <w:rPr>
                <w:rFonts w:ascii="Times New Roman" w:hAnsi="Times New Roman" w:cs="Times New Roman"/>
              </w:rPr>
              <w:t>eaturbrainz</w:t>
            </w:r>
            <w:proofErr w:type="spellEnd"/>
          </w:p>
        </w:tc>
        <w:tc>
          <w:tcPr>
            <w:tcW w:w="3210" w:type="dxa"/>
          </w:tcPr>
          <w:p w14:paraId="6704082D" w14:textId="77777777" w:rsidR="002D56F3" w:rsidRPr="00C90C57" w:rsidRDefault="002D56F3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0.15458</w:t>
            </w:r>
          </w:p>
        </w:tc>
      </w:tr>
      <w:tr w:rsidR="002D56F3" w:rsidRPr="00C90C57" w14:paraId="49F51DC0" w14:textId="77777777" w:rsidTr="008011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01A52AAE" w14:textId="77777777" w:rsidR="002D56F3" w:rsidRPr="00C90C57" w:rsidRDefault="002D56F3" w:rsidP="00E77A7C">
            <w:pPr>
              <w:pStyle w:val="PlainText"/>
              <w:rPr>
                <w:rFonts w:ascii="Times New Roman" w:hAnsi="Times New Roman" w:cs="Times New Roman"/>
              </w:rPr>
            </w:pPr>
            <w:proofErr w:type="spellStart"/>
            <w:r w:rsidRPr="00C90C57">
              <w:rPr>
                <w:rFonts w:ascii="Times New Roman" w:hAnsi="Times New Roman" w:cs="Times New Roman"/>
              </w:rPr>
              <w:t>NoMoreNicksLeft</w:t>
            </w:r>
            <w:proofErr w:type="spellEnd"/>
          </w:p>
        </w:tc>
        <w:tc>
          <w:tcPr>
            <w:tcW w:w="3210" w:type="dxa"/>
          </w:tcPr>
          <w:p w14:paraId="3863064A" w14:textId="77777777" w:rsidR="002D56F3" w:rsidRPr="00C90C57" w:rsidRDefault="002D56F3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0.15251</w:t>
            </w:r>
          </w:p>
        </w:tc>
      </w:tr>
      <w:tr w:rsidR="002D56F3" w:rsidRPr="00C90C57" w14:paraId="4EDFD1F5" w14:textId="77777777" w:rsidTr="008011E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5023ACC3" w14:textId="77777777" w:rsidR="002D56F3" w:rsidRPr="00C90C57" w:rsidRDefault="002D56F3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7oby</w:t>
            </w:r>
          </w:p>
        </w:tc>
        <w:tc>
          <w:tcPr>
            <w:tcW w:w="3210" w:type="dxa"/>
          </w:tcPr>
          <w:p w14:paraId="03A793DA" w14:textId="77777777" w:rsidR="002D56F3" w:rsidRPr="00C90C57" w:rsidRDefault="002D56F3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0.136</w:t>
            </w:r>
          </w:p>
        </w:tc>
      </w:tr>
      <w:tr w:rsidR="002D56F3" w:rsidRPr="00C90C57" w14:paraId="7819BC94" w14:textId="77777777" w:rsidTr="008011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74E692FD" w14:textId="77777777" w:rsidR="002D56F3" w:rsidRPr="00C90C57" w:rsidRDefault="002D56F3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43P04T34</w:t>
            </w:r>
          </w:p>
        </w:tc>
        <w:tc>
          <w:tcPr>
            <w:tcW w:w="3210" w:type="dxa"/>
          </w:tcPr>
          <w:p w14:paraId="4CA1D94A" w14:textId="77777777" w:rsidR="002D56F3" w:rsidRPr="00C90C57" w:rsidRDefault="002D56F3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0.10537</w:t>
            </w:r>
          </w:p>
        </w:tc>
      </w:tr>
      <w:tr w:rsidR="002D56F3" w:rsidRPr="00C90C57" w14:paraId="4EE586B7" w14:textId="77777777" w:rsidTr="008011E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3D82E978" w14:textId="77777777" w:rsidR="002D56F3" w:rsidRPr="00C90C57" w:rsidRDefault="002D56F3" w:rsidP="00E77A7C">
            <w:pPr>
              <w:pStyle w:val="PlainText"/>
              <w:rPr>
                <w:rFonts w:ascii="Times New Roman" w:hAnsi="Times New Roman" w:cs="Times New Roman"/>
              </w:rPr>
            </w:pPr>
            <w:proofErr w:type="spellStart"/>
            <w:r w:rsidRPr="00C90C57">
              <w:rPr>
                <w:rFonts w:ascii="Times New Roman" w:hAnsi="Times New Roman" w:cs="Times New Roman"/>
              </w:rPr>
              <w:t>mexicodoug</w:t>
            </w:r>
            <w:proofErr w:type="spellEnd"/>
          </w:p>
        </w:tc>
        <w:tc>
          <w:tcPr>
            <w:tcW w:w="3210" w:type="dxa"/>
          </w:tcPr>
          <w:p w14:paraId="62436779" w14:textId="77777777" w:rsidR="002D56F3" w:rsidRPr="00C90C57" w:rsidRDefault="002D56F3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0.09835</w:t>
            </w:r>
          </w:p>
        </w:tc>
      </w:tr>
      <w:tr w:rsidR="002D56F3" w:rsidRPr="00C90C57" w14:paraId="3D1FB270" w14:textId="77777777" w:rsidTr="008011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54371478" w14:textId="77777777" w:rsidR="002D56F3" w:rsidRPr="00C90C57" w:rsidRDefault="002D56F3" w:rsidP="00E77A7C">
            <w:pPr>
              <w:pStyle w:val="PlainText"/>
              <w:rPr>
                <w:rFonts w:ascii="Times New Roman" w:hAnsi="Times New Roman" w:cs="Times New Roman"/>
              </w:rPr>
            </w:pPr>
            <w:proofErr w:type="spellStart"/>
            <w:r w:rsidRPr="00C90C57">
              <w:rPr>
                <w:rFonts w:ascii="Times New Roman" w:hAnsi="Times New Roman" w:cs="Times New Roman"/>
              </w:rPr>
              <w:t>otakucode</w:t>
            </w:r>
            <w:proofErr w:type="spellEnd"/>
          </w:p>
        </w:tc>
        <w:tc>
          <w:tcPr>
            <w:tcW w:w="3210" w:type="dxa"/>
          </w:tcPr>
          <w:p w14:paraId="601913F6" w14:textId="77777777" w:rsidR="002D56F3" w:rsidRPr="00C90C57" w:rsidRDefault="002D56F3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0.09579</w:t>
            </w:r>
          </w:p>
        </w:tc>
      </w:tr>
      <w:tr w:rsidR="002D56F3" w:rsidRPr="00C90C57" w14:paraId="168EF099" w14:textId="77777777" w:rsidTr="008011E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0C4393F8" w14:textId="77777777" w:rsidR="002D56F3" w:rsidRPr="00C90C57" w:rsidRDefault="002D56F3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sakebomb69</w:t>
            </w:r>
          </w:p>
        </w:tc>
        <w:tc>
          <w:tcPr>
            <w:tcW w:w="3210" w:type="dxa"/>
          </w:tcPr>
          <w:p w14:paraId="17905163" w14:textId="77777777" w:rsidR="002D56F3" w:rsidRPr="00C90C57" w:rsidRDefault="002D56F3" w:rsidP="002D56F3">
            <w:pPr>
              <w:pStyle w:val="PlainText"/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0.09521</w:t>
            </w:r>
          </w:p>
        </w:tc>
      </w:tr>
    </w:tbl>
    <w:p w14:paraId="74D6C93E" w14:textId="52782B5E" w:rsidR="002D56F3" w:rsidRPr="00C90C57" w:rsidRDefault="002D56F3" w:rsidP="002D56F3">
      <w:pPr>
        <w:pStyle w:val="Caption"/>
        <w:jc w:val="center"/>
      </w:pPr>
      <w:bookmarkStart w:id="72" w:name="_Toc108033684"/>
      <w:proofErr w:type="spellStart"/>
      <w:r w:rsidRPr="00C90C57">
        <w:t>Табела</w:t>
      </w:r>
      <w:proofErr w:type="spellEnd"/>
      <w:r w:rsidRPr="00C90C57">
        <w:t xml:space="preserve"> </w:t>
      </w:r>
      <w:r w:rsidR="006F1264">
        <w:fldChar w:fldCharType="begin"/>
      </w:r>
      <w:r w:rsidR="006F1264">
        <w:instrText xml:space="preserve"> STYLEREF 3 \s </w:instrText>
      </w:r>
      <w:r w:rsidR="006F1264">
        <w:fldChar w:fldCharType="separate"/>
      </w:r>
      <w:r w:rsidR="006F1264">
        <w:rPr>
          <w:noProof/>
        </w:rPr>
        <w:t>3.3.2</w:t>
      </w:r>
      <w:r w:rsidR="006F1264">
        <w:fldChar w:fldCharType="end"/>
      </w:r>
      <w:r w:rsidR="006F1264">
        <w:t>.</w:t>
      </w:r>
      <w:r w:rsidR="006F1264">
        <w:fldChar w:fldCharType="begin"/>
      </w:r>
      <w:r w:rsidR="006F1264">
        <w:instrText xml:space="preserve"> SEQ Табела \* ARABIC \s 3 </w:instrText>
      </w:r>
      <w:r w:rsidR="006F1264">
        <w:fldChar w:fldCharType="separate"/>
      </w:r>
      <w:r w:rsidR="006F1264">
        <w:rPr>
          <w:noProof/>
        </w:rPr>
        <w:t>5</w:t>
      </w:r>
      <w:r w:rsidR="006F1264">
        <w:fldChar w:fldCharType="end"/>
      </w:r>
      <w:r w:rsidRPr="00C90C57">
        <w:rPr>
          <w:lang w:val="sr-Cyrl-RS"/>
        </w:rPr>
        <w:t xml:space="preserve"> Преглед централности по својственом вектор по мрежама</w:t>
      </w:r>
      <w:bookmarkEnd w:id="72"/>
    </w:p>
    <w:p w14:paraId="31432522" w14:textId="21402442" w:rsidR="002D56F3" w:rsidRPr="00C90C57" w:rsidRDefault="002D56F3" w:rsidP="00E77A7C">
      <w:pPr>
        <w:pStyle w:val="PlainText"/>
        <w:rPr>
          <w:rFonts w:ascii="Times New Roman" w:hAnsi="Times New Roman" w:cs="Times New Roman"/>
          <w:lang w:val="sr-Cyrl-RS"/>
        </w:rPr>
      </w:pPr>
    </w:p>
    <w:p w14:paraId="7E48B83A" w14:textId="16D6E3D5" w:rsidR="00F72808" w:rsidRPr="00C90C57" w:rsidRDefault="00F72808" w:rsidP="00750E97">
      <w:pPr>
        <w:pStyle w:val="Heading3"/>
      </w:pPr>
      <w:bookmarkStart w:id="73" w:name="_Toc108032768"/>
      <w:r w:rsidRPr="00C90C57">
        <w:t xml:space="preserve">Рангирати чворове по </w:t>
      </w:r>
      <w:proofErr w:type="spellStart"/>
      <w:r w:rsidRPr="00C90C57">
        <w:t>Кацовој</w:t>
      </w:r>
      <w:proofErr w:type="spellEnd"/>
      <w:r w:rsidRPr="00C90C57">
        <w:t xml:space="preserve"> централности са варијацијом параметара. При рачунању, експериментисати са додељивањем </w:t>
      </w:r>
      <w:proofErr w:type="spellStart"/>
      <w:r w:rsidRPr="00C90C57">
        <w:t>друагачије</w:t>
      </w:r>
      <w:proofErr w:type="spellEnd"/>
      <w:r w:rsidRPr="00C90C57">
        <w:t xml:space="preserve"> вредности параметра бета за </w:t>
      </w:r>
      <w:proofErr w:type="spellStart"/>
      <w:r w:rsidRPr="00C90C57">
        <w:t>сабредит</w:t>
      </w:r>
      <w:proofErr w:type="spellEnd"/>
      <w:r w:rsidRPr="00C90C57">
        <w:t xml:space="preserve"> који се у приложеним </w:t>
      </w:r>
      <w:r w:rsidRPr="00C90C57">
        <w:rPr>
          <w:lang w:val="en-US"/>
        </w:rPr>
        <w:t xml:space="preserve">CSV </w:t>
      </w:r>
      <w:r w:rsidRPr="00C90C57">
        <w:t xml:space="preserve">фајловима идентификује вредношћу колоне </w:t>
      </w:r>
      <w:r w:rsidRPr="00C90C57">
        <w:rPr>
          <w:lang w:val="en-US"/>
        </w:rPr>
        <w:t xml:space="preserve">subreddit reddit.com. </w:t>
      </w:r>
      <w:r w:rsidRPr="00C90C57">
        <w:t xml:space="preserve">Дати преглед најважнијих актера у случају да је бета исто за све </w:t>
      </w:r>
      <w:proofErr w:type="spellStart"/>
      <w:r w:rsidRPr="00C90C57">
        <w:t>сабредите</w:t>
      </w:r>
      <w:proofErr w:type="spellEnd"/>
      <w:r w:rsidRPr="00C90C57">
        <w:t xml:space="preserve"> и у случају да је бета наведеног </w:t>
      </w:r>
      <w:proofErr w:type="spellStart"/>
      <w:r w:rsidRPr="00C90C57">
        <w:t>сабредита</w:t>
      </w:r>
      <w:proofErr w:type="spellEnd"/>
      <w:r w:rsidRPr="00C90C57">
        <w:t xml:space="preserve"> значајно веће.</w:t>
      </w:r>
      <w:bookmarkEnd w:id="73"/>
    </w:p>
    <w:p w14:paraId="063A6582" w14:textId="173EB357" w:rsidR="00F72808" w:rsidRPr="00C90C57" w:rsidRDefault="00F72808" w:rsidP="00F72808">
      <w:pPr>
        <w:pStyle w:val="Osnovnitekst"/>
        <w:rPr>
          <w:lang w:val="sr-Cyrl-RS"/>
        </w:rPr>
      </w:pPr>
      <w:r w:rsidRPr="00C90C57">
        <w:rPr>
          <w:lang w:val="sr-Cyrl-RS"/>
        </w:rPr>
        <w:t xml:space="preserve">Пре свега, у овом задатку нема смисла испитивати мрежу </w:t>
      </w:r>
      <w:proofErr w:type="spellStart"/>
      <w:r w:rsidRPr="00C90C57">
        <w:rPr>
          <w:lang w:val="en-US"/>
        </w:rPr>
        <w:t>UserNet</w:t>
      </w:r>
      <w:proofErr w:type="spellEnd"/>
      <w:r w:rsidRPr="00C90C57">
        <w:rPr>
          <w:lang w:val="sr-Cyrl-RS"/>
        </w:rPr>
        <w:t xml:space="preserve">, јер она не поседује </w:t>
      </w:r>
      <w:proofErr w:type="spellStart"/>
      <w:r w:rsidRPr="00C90C57">
        <w:rPr>
          <w:lang w:val="sr-Cyrl-RS"/>
        </w:rPr>
        <w:t>сабредите</w:t>
      </w:r>
      <w:proofErr w:type="spellEnd"/>
      <w:r w:rsidRPr="00C90C57">
        <w:rPr>
          <w:lang w:val="sr-Cyrl-RS"/>
        </w:rPr>
        <w:t xml:space="preserve"> као </w:t>
      </w:r>
      <w:proofErr w:type="spellStart"/>
      <w:r w:rsidRPr="00C90C57">
        <w:rPr>
          <w:lang w:val="sr-Cyrl-RS"/>
        </w:rPr>
        <w:t>чворове.Даље</w:t>
      </w:r>
      <w:proofErr w:type="spellEnd"/>
      <w:r w:rsidRPr="00C90C57">
        <w:rPr>
          <w:lang w:val="sr-Cyrl-RS"/>
        </w:rPr>
        <w:t xml:space="preserve">, </w:t>
      </w:r>
      <w:proofErr w:type="spellStart"/>
      <w:r w:rsidRPr="00C90C57">
        <w:rPr>
          <w:lang w:val="sr-Cyrl-RS"/>
        </w:rPr>
        <w:t>Кацова</w:t>
      </w:r>
      <w:proofErr w:type="spellEnd"/>
      <w:r w:rsidRPr="00C90C57">
        <w:rPr>
          <w:lang w:val="sr-Cyrl-RS"/>
        </w:rPr>
        <w:t xml:space="preserve"> централност рачуна централност посматраног чвора у односу на централност његових суседа. Ово је генерализација централности по својственом вектору. </w:t>
      </w:r>
      <w:r w:rsidR="00BB20CF" w:rsidRPr="00C90C57">
        <w:rPr>
          <w:lang w:val="sr-Cyrl-RS"/>
        </w:rPr>
        <w:t xml:space="preserve">Параметар бета служи за </w:t>
      </w:r>
      <w:proofErr w:type="spellStart"/>
      <w:r w:rsidR="00BB20CF" w:rsidRPr="00C90C57">
        <w:rPr>
          <w:lang w:val="sr-Cyrl-RS"/>
        </w:rPr>
        <w:t>пондерисање</w:t>
      </w:r>
      <w:proofErr w:type="spellEnd"/>
      <w:r w:rsidR="00BB20CF" w:rsidRPr="00C90C57">
        <w:rPr>
          <w:lang w:val="sr-Cyrl-RS"/>
        </w:rPr>
        <w:t xml:space="preserve">, док параметар алфа контролише рад самог </w:t>
      </w:r>
      <w:r w:rsidR="00BB20CF" w:rsidRPr="00C90C57">
        <w:rPr>
          <w:lang w:val="sr-Cyrl-RS"/>
        </w:rPr>
        <w:lastRenderedPageBreak/>
        <w:t>алгоритма. Алфа је потребно да буде мање од реципрочне вредности максималног ламбда. За детаљнији опис, погледати сам рад. Бета је тестирано за 1, 2, 4, 64 и 4096. Алфа је одабрано да буде 6е</w:t>
      </w:r>
      <w:r w:rsidR="00BB20CF" w:rsidRPr="00C90C57">
        <w:rPr>
          <w:vertAlign w:val="superscript"/>
          <w:lang w:val="sr-Cyrl-RS"/>
        </w:rPr>
        <w:t>-8</w:t>
      </w:r>
      <w:r w:rsidR="00BB20CF" w:rsidRPr="00C90C57">
        <w:rPr>
          <w:lang w:val="sr-Cyrl-RS"/>
        </w:rPr>
        <w:t xml:space="preserve"> јер је ова вредност мања од сваког максималног алфа. Повећавањем параметра бета долази до повећавања јаза између вредности централности и </w:t>
      </w:r>
      <w:proofErr w:type="spellStart"/>
      <w:r w:rsidR="00BB20CF" w:rsidRPr="00C90C57">
        <w:rPr>
          <w:lang w:val="sr-Cyrl-RS"/>
        </w:rPr>
        <w:t>сатуризације</w:t>
      </w:r>
      <w:proofErr w:type="spellEnd"/>
      <w:r w:rsidR="00BB20CF" w:rsidRPr="00C90C57">
        <w:rPr>
          <w:lang w:val="sr-Cyrl-RS"/>
        </w:rPr>
        <w:t xml:space="preserve"> </w:t>
      </w:r>
      <w:proofErr w:type="spellStart"/>
      <w:r w:rsidR="00BB20CF" w:rsidRPr="00C90C57">
        <w:rPr>
          <w:lang w:val="sr-Cyrl-RS"/>
        </w:rPr>
        <w:t>најцентралнијег</w:t>
      </w:r>
      <w:proofErr w:type="spellEnd"/>
      <w:r w:rsidR="00BB20CF" w:rsidRPr="00C90C57">
        <w:rPr>
          <w:lang w:val="sr-Cyrl-RS"/>
        </w:rPr>
        <w:t>.</w:t>
      </w:r>
      <w:r w:rsidR="0073049F" w:rsidRPr="00C90C57">
        <w:rPr>
          <w:lang w:val="en-US"/>
        </w:rPr>
        <w:t xml:space="preserve"> </w:t>
      </w:r>
      <w:r w:rsidR="0073049F" w:rsidRPr="00C90C57">
        <w:rPr>
          <w:lang w:val="sr-Cyrl-RS"/>
        </w:rPr>
        <w:t>Приказане су вредности за бета 1, 2 и 4096</w:t>
      </w:r>
      <w:r w:rsidR="0073049F" w:rsidRPr="00C90C57">
        <w:rPr>
          <w:lang w:val="en-US"/>
        </w:rPr>
        <w:t>,</w:t>
      </w:r>
      <w:r w:rsidR="0073049F" w:rsidRPr="00C90C57">
        <w:rPr>
          <w:lang w:val="sr-Cyrl-RS"/>
        </w:rPr>
        <w:t xml:space="preserve"> респективно. Остале вредности су доступне у свесци. </w:t>
      </w:r>
    </w:p>
    <w:p w14:paraId="3764B3C8" w14:textId="0F3FF9F2" w:rsidR="008011E4" w:rsidRDefault="008011E4" w:rsidP="008011E4">
      <w:pPr>
        <w:pStyle w:val="Caption"/>
        <w:keepNext/>
        <w:jc w:val="center"/>
      </w:pPr>
      <w:bookmarkStart w:id="74" w:name="_Toc108033685"/>
      <w:proofErr w:type="spellStart"/>
      <w:r>
        <w:t>Табела</w:t>
      </w:r>
      <w:proofErr w:type="spellEnd"/>
      <w:r>
        <w:t xml:space="preserve"> </w:t>
      </w:r>
      <w:r w:rsidR="006F1264">
        <w:fldChar w:fldCharType="begin"/>
      </w:r>
      <w:r w:rsidR="006F1264">
        <w:instrText xml:space="preserve"> STYLEREF 3 \s </w:instrText>
      </w:r>
      <w:r w:rsidR="006F1264">
        <w:fldChar w:fldCharType="separate"/>
      </w:r>
      <w:r w:rsidR="006F1264">
        <w:rPr>
          <w:noProof/>
        </w:rPr>
        <w:t>3.3.3</w:t>
      </w:r>
      <w:r w:rsidR="006F1264">
        <w:fldChar w:fldCharType="end"/>
      </w:r>
      <w:r w:rsidR="006F1264">
        <w:t>.</w:t>
      </w:r>
      <w:r w:rsidR="006F1264">
        <w:fldChar w:fldCharType="begin"/>
      </w:r>
      <w:r w:rsidR="006F1264">
        <w:instrText xml:space="preserve"> SEQ Табела \* ARABIC \s 3 </w:instrText>
      </w:r>
      <w:r w:rsidR="006F1264">
        <w:fldChar w:fldCharType="separate"/>
      </w:r>
      <w:r w:rsidR="006F1264">
        <w:rPr>
          <w:noProof/>
        </w:rPr>
        <w:t>1</w:t>
      </w:r>
      <w:r w:rsidR="006F1264">
        <w:fldChar w:fldCharType="end"/>
      </w:r>
      <w:r>
        <w:t xml:space="preserve"> </w:t>
      </w:r>
      <w:proofErr w:type="spellStart"/>
      <w:r>
        <w:rPr>
          <w:lang w:val="sr-Cyrl-RS"/>
        </w:rPr>
        <w:t>Кац</w:t>
      </w:r>
      <w:proofErr w:type="spellEnd"/>
      <w:r>
        <w:rPr>
          <w:lang w:val="sr-Cyrl-RS"/>
        </w:rPr>
        <w:t xml:space="preserve"> централност </w:t>
      </w:r>
      <w:proofErr w:type="spellStart"/>
      <w:r>
        <w:rPr>
          <w:lang w:val="en-US"/>
        </w:rPr>
        <w:t>SNet</w:t>
      </w:r>
      <w:bookmarkEnd w:id="74"/>
      <w:proofErr w:type="spellEnd"/>
    </w:p>
    <w:tbl>
      <w:tblPr>
        <w:tblStyle w:val="ListTable4-Accent1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88"/>
        <w:gridCol w:w="899"/>
        <w:gridCol w:w="1371"/>
        <w:gridCol w:w="899"/>
        <w:gridCol w:w="1371"/>
        <w:gridCol w:w="899"/>
      </w:tblGrid>
      <w:tr w:rsidR="008B0530" w:rsidRPr="00C90C57" w14:paraId="3B7D31F7" w14:textId="77777777" w:rsidTr="008011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18B6AE0D" w14:textId="0B9FB644" w:rsidR="008B0530" w:rsidRPr="00C90C57" w:rsidRDefault="008B0530" w:rsidP="0073049F">
            <w:pPr>
              <w:pStyle w:val="PlainText"/>
              <w:rPr>
                <w:rFonts w:ascii="Times New Roman" w:hAnsi="Times New Roman" w:cs="Times New Roman"/>
                <w:lang w:val="sr-Cyrl-RS"/>
              </w:rPr>
            </w:pPr>
            <w:r w:rsidRPr="00C90C57">
              <w:rPr>
                <w:rFonts w:ascii="Times New Roman" w:hAnsi="Times New Roman" w:cs="Times New Roman"/>
                <w:lang w:val="sr-Cyrl-RS"/>
              </w:rPr>
              <w:t>Бета:</w:t>
            </w:r>
          </w:p>
        </w:tc>
        <w:tc>
          <w:tcPr>
            <w:tcW w:w="0" w:type="auto"/>
            <w:tcBorders>
              <w:top w:val="none" w:sz="0" w:space="0" w:color="auto"/>
              <w:bottom w:val="none" w:sz="0" w:space="0" w:color="auto"/>
            </w:tcBorders>
          </w:tcPr>
          <w:p w14:paraId="333FF2D4" w14:textId="091FFFB6" w:rsidR="008B0530" w:rsidRPr="00C90C57" w:rsidRDefault="008B0530" w:rsidP="008B0530">
            <w:pPr>
              <w:pStyle w:val="PlainText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lang w:val="sr-Cyrl-RS"/>
              </w:rPr>
            </w:pPr>
            <w:r w:rsidRPr="00C90C57">
              <w:rPr>
                <w:rFonts w:ascii="Times New Roman" w:hAnsi="Times New Roman" w:cs="Times New Roman"/>
                <w:lang w:val="sr-Cyrl-RS"/>
              </w:rPr>
              <w:t>1</w:t>
            </w:r>
          </w:p>
        </w:tc>
        <w:tc>
          <w:tcPr>
            <w:tcW w:w="0" w:type="auto"/>
            <w:tcBorders>
              <w:top w:val="none" w:sz="0" w:space="0" w:color="auto"/>
              <w:bottom w:val="none" w:sz="0" w:space="0" w:color="auto"/>
            </w:tcBorders>
          </w:tcPr>
          <w:p w14:paraId="37537B25" w14:textId="77777777" w:rsidR="008B0530" w:rsidRPr="00C90C57" w:rsidRDefault="008B0530" w:rsidP="008B0530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one" w:sz="0" w:space="0" w:color="auto"/>
              <w:bottom w:val="none" w:sz="0" w:space="0" w:color="auto"/>
            </w:tcBorders>
          </w:tcPr>
          <w:p w14:paraId="18A802E6" w14:textId="2BA194A7" w:rsidR="008B0530" w:rsidRPr="00C90C57" w:rsidRDefault="008B0530" w:rsidP="008B0530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  <w:lang w:val="sr-Cyrl-RS"/>
              </w:rPr>
            </w:pPr>
            <w:r w:rsidRPr="00C90C57">
              <w:rPr>
                <w:sz w:val="21"/>
                <w:szCs w:val="21"/>
                <w:lang w:val="sr-Cyrl-RS"/>
              </w:rPr>
              <w:t>2</w:t>
            </w:r>
          </w:p>
        </w:tc>
        <w:tc>
          <w:tcPr>
            <w:tcW w:w="0" w:type="auto"/>
            <w:tcBorders>
              <w:top w:val="none" w:sz="0" w:space="0" w:color="auto"/>
              <w:bottom w:val="none" w:sz="0" w:space="0" w:color="auto"/>
            </w:tcBorders>
          </w:tcPr>
          <w:p w14:paraId="0083FDD6" w14:textId="77777777" w:rsidR="008B0530" w:rsidRPr="00C90C57" w:rsidRDefault="008B0530" w:rsidP="008B0530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14:paraId="62ADAAC5" w14:textId="25B0018D" w:rsidR="008B0530" w:rsidRPr="00C90C57" w:rsidRDefault="008B0530" w:rsidP="008B0530">
            <w:pPr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  <w:lang w:val="sr-Cyrl-RS"/>
              </w:rPr>
            </w:pPr>
            <w:r w:rsidRPr="00C90C57">
              <w:rPr>
                <w:sz w:val="21"/>
                <w:szCs w:val="21"/>
                <w:lang w:val="sr-Cyrl-RS"/>
              </w:rPr>
              <w:t>4096</w:t>
            </w:r>
          </w:p>
        </w:tc>
      </w:tr>
      <w:tr w:rsidR="008011E4" w:rsidRPr="00C90C57" w14:paraId="288F2F89" w14:textId="0FDD84F6" w:rsidTr="008011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95B3D7" w:themeFill="accent1" w:themeFillTint="99"/>
          </w:tcPr>
          <w:p w14:paraId="3DF0CE4C" w14:textId="77777777" w:rsidR="0073049F" w:rsidRPr="00C90C57" w:rsidRDefault="0073049F" w:rsidP="0073049F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subreddit</w:t>
            </w:r>
          </w:p>
        </w:tc>
        <w:tc>
          <w:tcPr>
            <w:tcW w:w="0" w:type="auto"/>
            <w:shd w:val="clear" w:color="auto" w:fill="95B3D7" w:themeFill="accent1" w:themeFillTint="99"/>
          </w:tcPr>
          <w:p w14:paraId="5A27164B" w14:textId="57B9F784" w:rsidR="0073049F" w:rsidRPr="00C90C57" w:rsidRDefault="0073049F" w:rsidP="0073049F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C90C57">
              <w:rPr>
                <w:rFonts w:ascii="Times New Roman" w:hAnsi="Times New Roman" w:cs="Times New Roman"/>
              </w:rPr>
              <w:t>katz</w:t>
            </w:r>
            <w:proofErr w:type="spellEnd"/>
          </w:p>
        </w:tc>
        <w:tc>
          <w:tcPr>
            <w:tcW w:w="0" w:type="auto"/>
            <w:shd w:val="clear" w:color="auto" w:fill="95B3D7" w:themeFill="accent1" w:themeFillTint="99"/>
          </w:tcPr>
          <w:p w14:paraId="40429075" w14:textId="24781150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subreddit</w:t>
            </w:r>
          </w:p>
        </w:tc>
        <w:tc>
          <w:tcPr>
            <w:tcW w:w="0" w:type="auto"/>
            <w:shd w:val="clear" w:color="auto" w:fill="95B3D7" w:themeFill="accent1" w:themeFillTint="99"/>
          </w:tcPr>
          <w:p w14:paraId="54ACB018" w14:textId="074E08F3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90C57">
              <w:rPr>
                <w:sz w:val="21"/>
                <w:szCs w:val="21"/>
              </w:rPr>
              <w:t>katz</w:t>
            </w:r>
            <w:proofErr w:type="spellEnd"/>
          </w:p>
        </w:tc>
        <w:tc>
          <w:tcPr>
            <w:tcW w:w="0" w:type="auto"/>
            <w:shd w:val="clear" w:color="auto" w:fill="95B3D7" w:themeFill="accent1" w:themeFillTint="99"/>
          </w:tcPr>
          <w:p w14:paraId="7FEC6F84" w14:textId="1650432C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subreddit</w:t>
            </w:r>
          </w:p>
        </w:tc>
        <w:tc>
          <w:tcPr>
            <w:tcW w:w="0" w:type="auto"/>
            <w:shd w:val="clear" w:color="auto" w:fill="95B3D7" w:themeFill="accent1" w:themeFillTint="99"/>
          </w:tcPr>
          <w:p w14:paraId="2C7F2340" w14:textId="1459675C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90C57">
              <w:rPr>
                <w:sz w:val="21"/>
                <w:szCs w:val="21"/>
              </w:rPr>
              <w:t>katz</w:t>
            </w:r>
            <w:proofErr w:type="spellEnd"/>
          </w:p>
        </w:tc>
      </w:tr>
      <w:tr w:rsidR="0073049F" w:rsidRPr="00C90C57" w14:paraId="5ECE6C9B" w14:textId="15EE8A4E" w:rsidTr="008011E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81F7104" w14:textId="77777777" w:rsidR="0073049F" w:rsidRPr="00C90C57" w:rsidRDefault="0073049F" w:rsidP="0073049F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reddit.com</w:t>
            </w:r>
          </w:p>
        </w:tc>
        <w:tc>
          <w:tcPr>
            <w:tcW w:w="0" w:type="auto"/>
          </w:tcPr>
          <w:p w14:paraId="093F5C8E" w14:textId="77777777" w:rsidR="0073049F" w:rsidRPr="00C90C57" w:rsidRDefault="0073049F" w:rsidP="0073049F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0.01577</w:t>
            </w:r>
          </w:p>
        </w:tc>
        <w:tc>
          <w:tcPr>
            <w:tcW w:w="0" w:type="auto"/>
          </w:tcPr>
          <w:p w14:paraId="7B3C82BD" w14:textId="17182946" w:rsidR="0073049F" w:rsidRPr="00C90C57" w:rsidRDefault="0073049F" w:rsidP="007304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reddit.com</w:t>
            </w:r>
          </w:p>
        </w:tc>
        <w:tc>
          <w:tcPr>
            <w:tcW w:w="0" w:type="auto"/>
          </w:tcPr>
          <w:p w14:paraId="5B707389" w14:textId="14F42F9C" w:rsidR="0073049F" w:rsidRPr="00C90C57" w:rsidRDefault="0073049F" w:rsidP="007304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0.0312</w:t>
            </w:r>
          </w:p>
        </w:tc>
        <w:tc>
          <w:tcPr>
            <w:tcW w:w="0" w:type="auto"/>
          </w:tcPr>
          <w:p w14:paraId="040D37C0" w14:textId="76D32A97" w:rsidR="0073049F" w:rsidRPr="00C90C57" w:rsidRDefault="0073049F" w:rsidP="007304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reddit.com</w:t>
            </w:r>
          </w:p>
        </w:tc>
        <w:tc>
          <w:tcPr>
            <w:tcW w:w="0" w:type="auto"/>
          </w:tcPr>
          <w:p w14:paraId="0A206039" w14:textId="1E15E888" w:rsidR="0073049F" w:rsidRPr="00C90C57" w:rsidRDefault="0073049F" w:rsidP="007304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0.99986</w:t>
            </w:r>
          </w:p>
        </w:tc>
      </w:tr>
      <w:tr w:rsidR="0073049F" w:rsidRPr="00C90C57" w14:paraId="16F8EDEC" w14:textId="49865EAE" w:rsidTr="008011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02958EA" w14:textId="77777777" w:rsidR="0073049F" w:rsidRPr="00C90C57" w:rsidRDefault="0073049F" w:rsidP="0073049F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politics</w:t>
            </w:r>
          </w:p>
        </w:tc>
        <w:tc>
          <w:tcPr>
            <w:tcW w:w="0" w:type="auto"/>
          </w:tcPr>
          <w:p w14:paraId="3D44E459" w14:textId="77777777" w:rsidR="0073049F" w:rsidRPr="00C90C57" w:rsidRDefault="0073049F" w:rsidP="0073049F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0.0157</w:t>
            </w:r>
          </w:p>
        </w:tc>
        <w:tc>
          <w:tcPr>
            <w:tcW w:w="0" w:type="auto"/>
          </w:tcPr>
          <w:p w14:paraId="42EB18AB" w14:textId="68282FFC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politics</w:t>
            </w:r>
          </w:p>
        </w:tc>
        <w:tc>
          <w:tcPr>
            <w:tcW w:w="0" w:type="auto"/>
          </w:tcPr>
          <w:p w14:paraId="501E41B2" w14:textId="68C5BE05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0.01572</w:t>
            </w:r>
          </w:p>
        </w:tc>
        <w:tc>
          <w:tcPr>
            <w:tcW w:w="0" w:type="auto"/>
          </w:tcPr>
          <w:p w14:paraId="33CB20E2" w14:textId="0517C01A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politics</w:t>
            </w:r>
          </w:p>
        </w:tc>
        <w:tc>
          <w:tcPr>
            <w:tcW w:w="0" w:type="auto"/>
          </w:tcPr>
          <w:p w14:paraId="12B94211" w14:textId="7B3169B4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0.00187</w:t>
            </w:r>
          </w:p>
        </w:tc>
      </w:tr>
      <w:tr w:rsidR="0073049F" w:rsidRPr="00C90C57" w14:paraId="0107A43E" w14:textId="31B10A70" w:rsidTr="008011E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6CC2410" w14:textId="77777777" w:rsidR="0073049F" w:rsidRPr="00C90C57" w:rsidRDefault="0073049F" w:rsidP="0073049F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pics</w:t>
            </w:r>
          </w:p>
        </w:tc>
        <w:tc>
          <w:tcPr>
            <w:tcW w:w="0" w:type="auto"/>
          </w:tcPr>
          <w:p w14:paraId="409075E5" w14:textId="77777777" w:rsidR="0073049F" w:rsidRPr="00C90C57" w:rsidRDefault="0073049F" w:rsidP="0073049F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0.01569</w:t>
            </w:r>
          </w:p>
        </w:tc>
        <w:tc>
          <w:tcPr>
            <w:tcW w:w="0" w:type="auto"/>
          </w:tcPr>
          <w:p w14:paraId="6FEA41D4" w14:textId="2A771C90" w:rsidR="0073049F" w:rsidRPr="00C90C57" w:rsidRDefault="0073049F" w:rsidP="007304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pics</w:t>
            </w:r>
          </w:p>
        </w:tc>
        <w:tc>
          <w:tcPr>
            <w:tcW w:w="0" w:type="auto"/>
          </w:tcPr>
          <w:p w14:paraId="08EC4560" w14:textId="368F8180" w:rsidR="0073049F" w:rsidRPr="00C90C57" w:rsidRDefault="0073049F" w:rsidP="007304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0.0157</w:t>
            </w:r>
          </w:p>
        </w:tc>
        <w:tc>
          <w:tcPr>
            <w:tcW w:w="0" w:type="auto"/>
          </w:tcPr>
          <w:p w14:paraId="6B2E21F4" w14:textId="3A67E664" w:rsidR="0073049F" w:rsidRPr="00C90C57" w:rsidRDefault="0073049F" w:rsidP="007304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pics</w:t>
            </w:r>
          </w:p>
        </w:tc>
        <w:tc>
          <w:tcPr>
            <w:tcW w:w="0" w:type="auto"/>
          </w:tcPr>
          <w:p w14:paraId="63D982AD" w14:textId="3EFE4A78" w:rsidR="0073049F" w:rsidRPr="00C90C57" w:rsidRDefault="0073049F" w:rsidP="007304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0.00155</w:t>
            </w:r>
          </w:p>
        </w:tc>
      </w:tr>
      <w:tr w:rsidR="0073049F" w:rsidRPr="00C90C57" w14:paraId="2D514E2C" w14:textId="3C7BA3A7" w:rsidTr="008011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D348E08" w14:textId="77777777" w:rsidR="0073049F" w:rsidRPr="00C90C57" w:rsidRDefault="0073049F" w:rsidP="0073049F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funny</w:t>
            </w:r>
          </w:p>
        </w:tc>
        <w:tc>
          <w:tcPr>
            <w:tcW w:w="0" w:type="auto"/>
          </w:tcPr>
          <w:p w14:paraId="04398288" w14:textId="77777777" w:rsidR="0073049F" w:rsidRPr="00C90C57" w:rsidRDefault="0073049F" w:rsidP="0073049F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0.01568</w:t>
            </w:r>
          </w:p>
        </w:tc>
        <w:tc>
          <w:tcPr>
            <w:tcW w:w="0" w:type="auto"/>
          </w:tcPr>
          <w:p w14:paraId="6E421123" w14:textId="57E0953A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funny</w:t>
            </w:r>
          </w:p>
        </w:tc>
        <w:tc>
          <w:tcPr>
            <w:tcW w:w="0" w:type="auto"/>
          </w:tcPr>
          <w:p w14:paraId="779852E3" w14:textId="5DC9B367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0.01569</w:t>
            </w:r>
          </w:p>
        </w:tc>
        <w:tc>
          <w:tcPr>
            <w:tcW w:w="0" w:type="auto"/>
          </w:tcPr>
          <w:p w14:paraId="29B0D350" w14:textId="1DF44E63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funny</w:t>
            </w:r>
          </w:p>
        </w:tc>
        <w:tc>
          <w:tcPr>
            <w:tcW w:w="0" w:type="auto"/>
          </w:tcPr>
          <w:p w14:paraId="7FA77FD9" w14:textId="406FE8E2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0.00147</w:t>
            </w:r>
          </w:p>
        </w:tc>
      </w:tr>
      <w:tr w:rsidR="0073049F" w:rsidRPr="00C90C57" w14:paraId="7B555C16" w14:textId="2045F36E" w:rsidTr="008011E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330B701" w14:textId="77777777" w:rsidR="0073049F" w:rsidRPr="00C90C57" w:rsidRDefault="0073049F" w:rsidP="0073049F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science</w:t>
            </w:r>
          </w:p>
        </w:tc>
        <w:tc>
          <w:tcPr>
            <w:tcW w:w="0" w:type="auto"/>
          </w:tcPr>
          <w:p w14:paraId="1EE9685C" w14:textId="77777777" w:rsidR="0073049F" w:rsidRPr="00C90C57" w:rsidRDefault="0073049F" w:rsidP="0073049F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0.01568</w:t>
            </w:r>
          </w:p>
        </w:tc>
        <w:tc>
          <w:tcPr>
            <w:tcW w:w="0" w:type="auto"/>
          </w:tcPr>
          <w:p w14:paraId="369887D2" w14:textId="12373DBF" w:rsidR="0073049F" w:rsidRPr="00C90C57" w:rsidRDefault="0073049F" w:rsidP="007304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science</w:t>
            </w:r>
          </w:p>
        </w:tc>
        <w:tc>
          <w:tcPr>
            <w:tcW w:w="0" w:type="auto"/>
          </w:tcPr>
          <w:p w14:paraId="149F5A5C" w14:textId="6C487CFC" w:rsidR="0073049F" w:rsidRPr="00C90C57" w:rsidRDefault="0073049F" w:rsidP="007304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0.01569</w:t>
            </w:r>
          </w:p>
        </w:tc>
        <w:tc>
          <w:tcPr>
            <w:tcW w:w="0" w:type="auto"/>
          </w:tcPr>
          <w:p w14:paraId="405A3172" w14:textId="33EFBD05" w:rsidR="0073049F" w:rsidRPr="00C90C57" w:rsidRDefault="0073049F" w:rsidP="007304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technology</w:t>
            </w:r>
          </w:p>
        </w:tc>
        <w:tc>
          <w:tcPr>
            <w:tcW w:w="0" w:type="auto"/>
          </w:tcPr>
          <w:p w14:paraId="5F27BAD4" w14:textId="0F332AD5" w:rsidR="0073049F" w:rsidRPr="00C90C57" w:rsidRDefault="0073049F" w:rsidP="007304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0.00147</w:t>
            </w:r>
          </w:p>
        </w:tc>
      </w:tr>
      <w:tr w:rsidR="0073049F" w:rsidRPr="00C90C57" w14:paraId="2B01AAC9" w14:textId="38FEE1D4" w:rsidTr="008011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4BAA534" w14:textId="77777777" w:rsidR="0073049F" w:rsidRPr="00C90C57" w:rsidRDefault="0073049F" w:rsidP="0073049F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technology</w:t>
            </w:r>
          </w:p>
        </w:tc>
        <w:tc>
          <w:tcPr>
            <w:tcW w:w="0" w:type="auto"/>
          </w:tcPr>
          <w:p w14:paraId="576078A8" w14:textId="77777777" w:rsidR="0073049F" w:rsidRPr="00C90C57" w:rsidRDefault="0073049F" w:rsidP="0073049F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0.01567</w:t>
            </w:r>
          </w:p>
        </w:tc>
        <w:tc>
          <w:tcPr>
            <w:tcW w:w="0" w:type="auto"/>
          </w:tcPr>
          <w:p w14:paraId="252A618D" w14:textId="6B7E5988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technology</w:t>
            </w:r>
          </w:p>
        </w:tc>
        <w:tc>
          <w:tcPr>
            <w:tcW w:w="0" w:type="auto"/>
          </w:tcPr>
          <w:p w14:paraId="65ED2866" w14:textId="693DAFA3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0.01568</w:t>
            </w:r>
          </w:p>
        </w:tc>
        <w:tc>
          <w:tcPr>
            <w:tcW w:w="0" w:type="auto"/>
          </w:tcPr>
          <w:p w14:paraId="5633CA83" w14:textId="7E87FC84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entertainment</w:t>
            </w:r>
          </w:p>
        </w:tc>
        <w:tc>
          <w:tcPr>
            <w:tcW w:w="0" w:type="auto"/>
          </w:tcPr>
          <w:p w14:paraId="1BECEE4A" w14:textId="41EF6145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0.00143</w:t>
            </w:r>
          </w:p>
        </w:tc>
      </w:tr>
      <w:tr w:rsidR="0073049F" w:rsidRPr="00C90C57" w14:paraId="63865E32" w14:textId="17735DB9" w:rsidTr="008011E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A01AE1E" w14:textId="77777777" w:rsidR="0073049F" w:rsidRPr="00C90C57" w:rsidRDefault="0073049F" w:rsidP="0073049F">
            <w:pPr>
              <w:pStyle w:val="PlainText"/>
              <w:rPr>
                <w:rFonts w:ascii="Times New Roman" w:hAnsi="Times New Roman" w:cs="Times New Roman"/>
              </w:rPr>
            </w:pPr>
            <w:proofErr w:type="spellStart"/>
            <w:r w:rsidRPr="00C90C57">
              <w:rPr>
                <w:rFonts w:ascii="Times New Roman" w:hAnsi="Times New Roman" w:cs="Times New Roman"/>
              </w:rPr>
              <w:t>worldnews</w:t>
            </w:r>
            <w:proofErr w:type="spellEnd"/>
          </w:p>
        </w:tc>
        <w:tc>
          <w:tcPr>
            <w:tcW w:w="0" w:type="auto"/>
          </w:tcPr>
          <w:p w14:paraId="2D81B195" w14:textId="77777777" w:rsidR="0073049F" w:rsidRPr="00C90C57" w:rsidRDefault="0073049F" w:rsidP="0073049F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0.01566</w:t>
            </w:r>
          </w:p>
        </w:tc>
        <w:tc>
          <w:tcPr>
            <w:tcW w:w="0" w:type="auto"/>
          </w:tcPr>
          <w:p w14:paraId="3FDF4AE3" w14:textId="5D56A0FE" w:rsidR="0073049F" w:rsidRPr="00C90C57" w:rsidRDefault="0073049F" w:rsidP="007304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90C57">
              <w:rPr>
                <w:sz w:val="21"/>
                <w:szCs w:val="21"/>
              </w:rPr>
              <w:t>worldnews</w:t>
            </w:r>
            <w:proofErr w:type="spellEnd"/>
          </w:p>
        </w:tc>
        <w:tc>
          <w:tcPr>
            <w:tcW w:w="0" w:type="auto"/>
          </w:tcPr>
          <w:p w14:paraId="7448C7A5" w14:textId="5F6B228A" w:rsidR="0073049F" w:rsidRPr="00C90C57" w:rsidRDefault="0073049F" w:rsidP="007304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0.01567</w:t>
            </w:r>
          </w:p>
        </w:tc>
        <w:tc>
          <w:tcPr>
            <w:tcW w:w="0" w:type="auto"/>
          </w:tcPr>
          <w:p w14:paraId="271FF556" w14:textId="2C18E20C" w:rsidR="0073049F" w:rsidRPr="00C90C57" w:rsidRDefault="0073049F" w:rsidP="007304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science</w:t>
            </w:r>
          </w:p>
        </w:tc>
        <w:tc>
          <w:tcPr>
            <w:tcW w:w="0" w:type="auto"/>
          </w:tcPr>
          <w:p w14:paraId="1013A967" w14:textId="51A4BF00" w:rsidR="0073049F" w:rsidRPr="00C90C57" w:rsidRDefault="0073049F" w:rsidP="007304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0.00143</w:t>
            </w:r>
          </w:p>
        </w:tc>
      </w:tr>
      <w:tr w:rsidR="0073049F" w:rsidRPr="00C90C57" w14:paraId="5FCF1494" w14:textId="38403845" w:rsidTr="008011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4D87F6D" w14:textId="77777777" w:rsidR="0073049F" w:rsidRPr="00C90C57" w:rsidRDefault="0073049F" w:rsidP="0073049F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WTF</w:t>
            </w:r>
          </w:p>
        </w:tc>
        <w:tc>
          <w:tcPr>
            <w:tcW w:w="0" w:type="auto"/>
          </w:tcPr>
          <w:p w14:paraId="709D5B93" w14:textId="77777777" w:rsidR="0073049F" w:rsidRPr="00C90C57" w:rsidRDefault="0073049F" w:rsidP="0073049F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0.01566</w:t>
            </w:r>
          </w:p>
        </w:tc>
        <w:tc>
          <w:tcPr>
            <w:tcW w:w="0" w:type="auto"/>
          </w:tcPr>
          <w:p w14:paraId="12BB7DAB" w14:textId="4E463AC1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WTF</w:t>
            </w:r>
          </w:p>
        </w:tc>
        <w:tc>
          <w:tcPr>
            <w:tcW w:w="0" w:type="auto"/>
          </w:tcPr>
          <w:p w14:paraId="3DD0D15A" w14:textId="7748DFE4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0.01567</w:t>
            </w:r>
          </w:p>
        </w:tc>
        <w:tc>
          <w:tcPr>
            <w:tcW w:w="0" w:type="auto"/>
          </w:tcPr>
          <w:p w14:paraId="0EFC476F" w14:textId="41C22F9B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90C57">
              <w:rPr>
                <w:sz w:val="21"/>
                <w:szCs w:val="21"/>
              </w:rPr>
              <w:t>worldnews</w:t>
            </w:r>
            <w:proofErr w:type="spellEnd"/>
          </w:p>
        </w:tc>
        <w:tc>
          <w:tcPr>
            <w:tcW w:w="0" w:type="auto"/>
          </w:tcPr>
          <w:p w14:paraId="7F4D29B6" w14:textId="51A917DD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0.00135</w:t>
            </w:r>
          </w:p>
        </w:tc>
      </w:tr>
      <w:tr w:rsidR="0073049F" w:rsidRPr="00C90C57" w14:paraId="0B964F28" w14:textId="5F0548DC" w:rsidTr="008011E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6556D79" w14:textId="77777777" w:rsidR="0073049F" w:rsidRPr="00C90C57" w:rsidRDefault="0073049F" w:rsidP="0073049F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entertainment</w:t>
            </w:r>
          </w:p>
        </w:tc>
        <w:tc>
          <w:tcPr>
            <w:tcW w:w="0" w:type="auto"/>
          </w:tcPr>
          <w:p w14:paraId="36559087" w14:textId="77777777" w:rsidR="0073049F" w:rsidRPr="00C90C57" w:rsidRDefault="0073049F" w:rsidP="0073049F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0.01566</w:t>
            </w:r>
          </w:p>
        </w:tc>
        <w:tc>
          <w:tcPr>
            <w:tcW w:w="0" w:type="auto"/>
          </w:tcPr>
          <w:p w14:paraId="68C8F603" w14:textId="1F5BA6F3" w:rsidR="0073049F" w:rsidRPr="00C90C57" w:rsidRDefault="0073049F" w:rsidP="007304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entertainment</w:t>
            </w:r>
          </w:p>
        </w:tc>
        <w:tc>
          <w:tcPr>
            <w:tcW w:w="0" w:type="auto"/>
          </w:tcPr>
          <w:p w14:paraId="0092C5FB" w14:textId="1A208D66" w:rsidR="0073049F" w:rsidRPr="00C90C57" w:rsidRDefault="0073049F" w:rsidP="007304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0.01567</w:t>
            </w:r>
          </w:p>
        </w:tc>
        <w:tc>
          <w:tcPr>
            <w:tcW w:w="0" w:type="auto"/>
          </w:tcPr>
          <w:p w14:paraId="19C1EF73" w14:textId="6DDD42B7" w:rsidR="0073049F" w:rsidRPr="00C90C57" w:rsidRDefault="0073049F" w:rsidP="007304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business</w:t>
            </w:r>
          </w:p>
        </w:tc>
        <w:tc>
          <w:tcPr>
            <w:tcW w:w="0" w:type="auto"/>
          </w:tcPr>
          <w:p w14:paraId="400BCA46" w14:textId="5C555D51" w:rsidR="0073049F" w:rsidRPr="00C90C57" w:rsidRDefault="0073049F" w:rsidP="007304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0.00131</w:t>
            </w:r>
          </w:p>
        </w:tc>
      </w:tr>
      <w:tr w:rsidR="0073049F" w:rsidRPr="00C90C57" w14:paraId="10C0E937" w14:textId="51E9C990" w:rsidTr="008011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0676948" w14:textId="77777777" w:rsidR="0073049F" w:rsidRPr="00C90C57" w:rsidRDefault="0073049F" w:rsidP="0073049F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programming</w:t>
            </w:r>
          </w:p>
        </w:tc>
        <w:tc>
          <w:tcPr>
            <w:tcW w:w="0" w:type="auto"/>
          </w:tcPr>
          <w:p w14:paraId="3A3EA807" w14:textId="77777777" w:rsidR="0073049F" w:rsidRPr="00C90C57" w:rsidRDefault="0073049F" w:rsidP="0073049F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0.01563</w:t>
            </w:r>
          </w:p>
        </w:tc>
        <w:tc>
          <w:tcPr>
            <w:tcW w:w="0" w:type="auto"/>
          </w:tcPr>
          <w:p w14:paraId="10E66AB0" w14:textId="582DF1D7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sz w:val="21"/>
                <w:szCs w:val="21"/>
                <w:lang w:val="en-US"/>
              </w:rPr>
            </w:pPr>
            <w:r w:rsidRPr="00C90C57">
              <w:rPr>
                <w:sz w:val="21"/>
                <w:szCs w:val="21"/>
              </w:rPr>
              <w:t>programming</w:t>
            </w:r>
          </w:p>
        </w:tc>
        <w:tc>
          <w:tcPr>
            <w:tcW w:w="0" w:type="auto"/>
          </w:tcPr>
          <w:p w14:paraId="72979F73" w14:textId="75A3ABD4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sz w:val="21"/>
                <w:szCs w:val="21"/>
                <w:lang w:val="en-US"/>
              </w:rPr>
            </w:pPr>
            <w:r w:rsidRPr="00C90C57">
              <w:rPr>
                <w:sz w:val="21"/>
                <w:szCs w:val="21"/>
              </w:rPr>
              <w:t>0.01564</w:t>
            </w:r>
          </w:p>
        </w:tc>
        <w:tc>
          <w:tcPr>
            <w:tcW w:w="0" w:type="auto"/>
          </w:tcPr>
          <w:p w14:paraId="3DCD03DA" w14:textId="2303E558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sz w:val="21"/>
                <w:szCs w:val="21"/>
                <w:lang w:val="en-US"/>
              </w:rPr>
            </w:pPr>
            <w:r w:rsidRPr="00C90C57">
              <w:rPr>
                <w:sz w:val="21"/>
                <w:szCs w:val="21"/>
              </w:rPr>
              <w:t>WTF</w:t>
            </w:r>
          </w:p>
        </w:tc>
        <w:tc>
          <w:tcPr>
            <w:tcW w:w="0" w:type="auto"/>
          </w:tcPr>
          <w:p w14:paraId="7D198C72" w14:textId="67822839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sz w:val="21"/>
                <w:szCs w:val="21"/>
                <w:lang w:val="en-US"/>
              </w:rPr>
            </w:pPr>
            <w:r w:rsidRPr="00C90C57">
              <w:rPr>
                <w:sz w:val="21"/>
                <w:szCs w:val="21"/>
              </w:rPr>
              <w:t>0.00129</w:t>
            </w:r>
          </w:p>
        </w:tc>
      </w:tr>
    </w:tbl>
    <w:p w14:paraId="14D5444D" w14:textId="77777777" w:rsidR="008011E4" w:rsidRDefault="008011E4" w:rsidP="008011E4">
      <w:pPr>
        <w:pStyle w:val="Caption"/>
        <w:keepNext/>
        <w:jc w:val="center"/>
      </w:pPr>
    </w:p>
    <w:p w14:paraId="596B5A01" w14:textId="115D6064" w:rsidR="008011E4" w:rsidRDefault="008011E4" w:rsidP="008011E4">
      <w:pPr>
        <w:pStyle w:val="Caption"/>
        <w:keepNext/>
        <w:jc w:val="center"/>
      </w:pPr>
      <w:bookmarkStart w:id="75" w:name="_Toc108033686"/>
      <w:proofErr w:type="spellStart"/>
      <w:r>
        <w:t>Табела</w:t>
      </w:r>
      <w:proofErr w:type="spellEnd"/>
      <w:r>
        <w:t xml:space="preserve"> </w:t>
      </w:r>
      <w:r w:rsidR="006F1264">
        <w:fldChar w:fldCharType="begin"/>
      </w:r>
      <w:r w:rsidR="006F1264">
        <w:instrText xml:space="preserve"> STYLEREF 3 \s </w:instrText>
      </w:r>
      <w:r w:rsidR="006F1264">
        <w:fldChar w:fldCharType="separate"/>
      </w:r>
      <w:r w:rsidR="006F1264">
        <w:rPr>
          <w:noProof/>
        </w:rPr>
        <w:t>3.3.3</w:t>
      </w:r>
      <w:r w:rsidR="006F1264">
        <w:fldChar w:fldCharType="end"/>
      </w:r>
      <w:r w:rsidR="006F1264">
        <w:t>.</w:t>
      </w:r>
      <w:r w:rsidR="006F1264">
        <w:fldChar w:fldCharType="begin"/>
      </w:r>
      <w:r w:rsidR="006F1264">
        <w:instrText xml:space="preserve"> SEQ Табела \* ARABIC \s 3 </w:instrText>
      </w:r>
      <w:r w:rsidR="006F1264">
        <w:fldChar w:fldCharType="separate"/>
      </w:r>
      <w:r w:rsidR="006F1264">
        <w:rPr>
          <w:noProof/>
        </w:rPr>
        <w:t>2</w:t>
      </w:r>
      <w:r w:rsidR="006F1264">
        <w:fldChar w:fldCharType="end"/>
      </w:r>
      <w:r>
        <w:t xml:space="preserve"> </w:t>
      </w:r>
      <w:proofErr w:type="spellStart"/>
      <w:r w:rsidRPr="0005325C">
        <w:t>Кац</w:t>
      </w:r>
      <w:proofErr w:type="spellEnd"/>
      <w:r w:rsidRPr="0005325C">
        <w:t xml:space="preserve"> </w:t>
      </w:r>
      <w:proofErr w:type="spellStart"/>
      <w:r w:rsidRPr="0005325C">
        <w:t>централност</w:t>
      </w:r>
      <w:proofErr w:type="spellEnd"/>
      <w:r w:rsidRPr="0005325C">
        <w:t xml:space="preserve"> </w:t>
      </w:r>
      <w:proofErr w:type="spellStart"/>
      <w:r w:rsidRPr="0005325C">
        <w:t>SNet</w:t>
      </w:r>
      <w:r>
        <w:t>F</w:t>
      </w:r>
      <w:bookmarkEnd w:id="75"/>
      <w:proofErr w:type="spellEnd"/>
    </w:p>
    <w:tbl>
      <w:tblPr>
        <w:tblStyle w:val="ListTable4-Accent1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88"/>
        <w:gridCol w:w="899"/>
        <w:gridCol w:w="1371"/>
        <w:gridCol w:w="899"/>
        <w:gridCol w:w="1371"/>
        <w:gridCol w:w="899"/>
      </w:tblGrid>
      <w:tr w:rsidR="008B0530" w:rsidRPr="00C90C57" w14:paraId="5EC2D9F0" w14:textId="77777777" w:rsidTr="008011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680ADCFD" w14:textId="2C45BFE4" w:rsidR="008B0530" w:rsidRPr="00C90C57" w:rsidRDefault="008B0530" w:rsidP="008B0530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  <w:lang w:val="sr-Cyrl-RS"/>
              </w:rPr>
              <w:t>Бета:</w:t>
            </w:r>
          </w:p>
        </w:tc>
        <w:tc>
          <w:tcPr>
            <w:tcW w:w="0" w:type="auto"/>
            <w:tcBorders>
              <w:top w:val="none" w:sz="0" w:space="0" w:color="auto"/>
              <w:bottom w:val="none" w:sz="0" w:space="0" w:color="auto"/>
            </w:tcBorders>
          </w:tcPr>
          <w:p w14:paraId="03CCD3A5" w14:textId="0ADF4A13" w:rsidR="008B0530" w:rsidRPr="00C90C57" w:rsidRDefault="008B0530" w:rsidP="008B0530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  <w:lang w:val="sr-Cyrl-RS"/>
              </w:rPr>
              <w:t>1</w:t>
            </w:r>
          </w:p>
        </w:tc>
        <w:tc>
          <w:tcPr>
            <w:tcW w:w="0" w:type="auto"/>
            <w:tcBorders>
              <w:top w:val="none" w:sz="0" w:space="0" w:color="auto"/>
              <w:bottom w:val="none" w:sz="0" w:space="0" w:color="auto"/>
            </w:tcBorders>
          </w:tcPr>
          <w:p w14:paraId="63E00C79" w14:textId="77777777" w:rsidR="008B0530" w:rsidRPr="00C90C57" w:rsidRDefault="008B0530" w:rsidP="008B05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one" w:sz="0" w:space="0" w:color="auto"/>
              <w:bottom w:val="none" w:sz="0" w:space="0" w:color="auto"/>
            </w:tcBorders>
          </w:tcPr>
          <w:p w14:paraId="254B6C41" w14:textId="33296FE1" w:rsidR="008B0530" w:rsidRPr="00C90C57" w:rsidRDefault="008B0530" w:rsidP="008B05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C90C57">
              <w:rPr>
                <w:sz w:val="21"/>
                <w:szCs w:val="21"/>
                <w:lang w:val="sr-Cyrl-RS"/>
              </w:rPr>
              <w:t>2</w:t>
            </w:r>
          </w:p>
        </w:tc>
        <w:tc>
          <w:tcPr>
            <w:tcW w:w="0" w:type="auto"/>
            <w:tcBorders>
              <w:top w:val="none" w:sz="0" w:space="0" w:color="auto"/>
              <w:bottom w:val="none" w:sz="0" w:space="0" w:color="auto"/>
            </w:tcBorders>
          </w:tcPr>
          <w:p w14:paraId="5984BB79" w14:textId="77777777" w:rsidR="008B0530" w:rsidRPr="00C90C57" w:rsidRDefault="008B0530" w:rsidP="008B05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14:paraId="54190432" w14:textId="57B5CE53" w:rsidR="008B0530" w:rsidRPr="00C90C57" w:rsidRDefault="008B0530" w:rsidP="008B05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C90C57">
              <w:rPr>
                <w:sz w:val="21"/>
                <w:szCs w:val="21"/>
                <w:lang w:val="sr-Cyrl-RS"/>
              </w:rPr>
              <w:t>4096</w:t>
            </w:r>
          </w:p>
        </w:tc>
      </w:tr>
      <w:tr w:rsidR="008011E4" w:rsidRPr="00C90C57" w14:paraId="3F4AB26C" w14:textId="3D387D2D" w:rsidTr="008011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shd w:val="clear" w:color="auto" w:fill="95B3D7" w:themeFill="accent1" w:themeFillTint="99"/>
          </w:tcPr>
          <w:p w14:paraId="7A2DFAF5" w14:textId="77777777" w:rsidR="0073049F" w:rsidRPr="00C90C57" w:rsidRDefault="0073049F" w:rsidP="0073049F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subreddit</w:t>
            </w:r>
          </w:p>
        </w:tc>
        <w:tc>
          <w:tcPr>
            <w:tcW w:w="0" w:type="auto"/>
            <w:shd w:val="clear" w:color="auto" w:fill="95B3D7" w:themeFill="accent1" w:themeFillTint="99"/>
          </w:tcPr>
          <w:p w14:paraId="510170A1" w14:textId="1FABD442" w:rsidR="0073049F" w:rsidRPr="00C90C57" w:rsidRDefault="0073049F" w:rsidP="0073049F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C90C57">
              <w:rPr>
                <w:rFonts w:ascii="Times New Roman" w:hAnsi="Times New Roman" w:cs="Times New Roman"/>
              </w:rPr>
              <w:t>katz</w:t>
            </w:r>
            <w:proofErr w:type="spellEnd"/>
          </w:p>
        </w:tc>
        <w:tc>
          <w:tcPr>
            <w:tcW w:w="0" w:type="auto"/>
            <w:shd w:val="clear" w:color="auto" w:fill="95B3D7" w:themeFill="accent1" w:themeFillTint="99"/>
          </w:tcPr>
          <w:p w14:paraId="3B270981" w14:textId="3A63F8D8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subreddit</w:t>
            </w:r>
          </w:p>
        </w:tc>
        <w:tc>
          <w:tcPr>
            <w:tcW w:w="0" w:type="auto"/>
            <w:shd w:val="clear" w:color="auto" w:fill="95B3D7" w:themeFill="accent1" w:themeFillTint="99"/>
          </w:tcPr>
          <w:p w14:paraId="63A471C1" w14:textId="1DFAAABD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90C57">
              <w:rPr>
                <w:sz w:val="21"/>
                <w:szCs w:val="21"/>
              </w:rPr>
              <w:t>katz</w:t>
            </w:r>
            <w:proofErr w:type="spellEnd"/>
          </w:p>
        </w:tc>
        <w:tc>
          <w:tcPr>
            <w:tcW w:w="0" w:type="auto"/>
            <w:shd w:val="clear" w:color="auto" w:fill="95B3D7" w:themeFill="accent1" w:themeFillTint="99"/>
          </w:tcPr>
          <w:p w14:paraId="36ACD56D" w14:textId="5F887714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subreddit</w:t>
            </w:r>
          </w:p>
        </w:tc>
        <w:tc>
          <w:tcPr>
            <w:tcW w:w="0" w:type="auto"/>
            <w:shd w:val="clear" w:color="auto" w:fill="95B3D7" w:themeFill="accent1" w:themeFillTint="99"/>
          </w:tcPr>
          <w:p w14:paraId="1F84880C" w14:textId="3474E86E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90C57">
              <w:rPr>
                <w:sz w:val="21"/>
                <w:szCs w:val="21"/>
              </w:rPr>
              <w:t>katz</w:t>
            </w:r>
            <w:proofErr w:type="spellEnd"/>
          </w:p>
        </w:tc>
      </w:tr>
      <w:tr w:rsidR="0073049F" w:rsidRPr="00C90C57" w14:paraId="1F220524" w14:textId="548AA72B" w:rsidTr="008011E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FAB9C39" w14:textId="77777777" w:rsidR="0073049F" w:rsidRPr="00C90C57" w:rsidRDefault="0073049F" w:rsidP="0073049F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reddit.com</w:t>
            </w:r>
          </w:p>
        </w:tc>
        <w:tc>
          <w:tcPr>
            <w:tcW w:w="0" w:type="auto"/>
          </w:tcPr>
          <w:p w14:paraId="6594F904" w14:textId="77777777" w:rsidR="0073049F" w:rsidRPr="00C90C57" w:rsidRDefault="0073049F" w:rsidP="0073049F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0.01576</w:t>
            </w:r>
          </w:p>
        </w:tc>
        <w:tc>
          <w:tcPr>
            <w:tcW w:w="0" w:type="auto"/>
          </w:tcPr>
          <w:p w14:paraId="663C11E2" w14:textId="4B25E816" w:rsidR="0073049F" w:rsidRPr="00C90C57" w:rsidRDefault="0073049F" w:rsidP="007304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reddit.com</w:t>
            </w:r>
          </w:p>
        </w:tc>
        <w:tc>
          <w:tcPr>
            <w:tcW w:w="0" w:type="auto"/>
          </w:tcPr>
          <w:p w14:paraId="2986EF35" w14:textId="08457002" w:rsidR="0073049F" w:rsidRPr="00C90C57" w:rsidRDefault="0073049F" w:rsidP="007304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0.0312</w:t>
            </w:r>
          </w:p>
        </w:tc>
        <w:tc>
          <w:tcPr>
            <w:tcW w:w="0" w:type="auto"/>
          </w:tcPr>
          <w:p w14:paraId="38939181" w14:textId="6AE6B24C" w:rsidR="0073049F" w:rsidRPr="00C90C57" w:rsidRDefault="0073049F" w:rsidP="007304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reddit.com</w:t>
            </w:r>
          </w:p>
        </w:tc>
        <w:tc>
          <w:tcPr>
            <w:tcW w:w="0" w:type="auto"/>
          </w:tcPr>
          <w:p w14:paraId="1041E61F" w14:textId="2F5308F1" w:rsidR="0073049F" w:rsidRPr="00C90C57" w:rsidRDefault="0073049F" w:rsidP="007304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0.99986</w:t>
            </w:r>
          </w:p>
        </w:tc>
      </w:tr>
      <w:tr w:rsidR="0073049F" w:rsidRPr="00C90C57" w14:paraId="5EE6FB47" w14:textId="1F8ADECB" w:rsidTr="008011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72C0520" w14:textId="77777777" w:rsidR="0073049F" w:rsidRPr="00C90C57" w:rsidRDefault="0073049F" w:rsidP="0073049F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politics</w:t>
            </w:r>
          </w:p>
        </w:tc>
        <w:tc>
          <w:tcPr>
            <w:tcW w:w="0" w:type="auto"/>
          </w:tcPr>
          <w:p w14:paraId="6ECD8EAA" w14:textId="77777777" w:rsidR="0073049F" w:rsidRPr="00C90C57" w:rsidRDefault="0073049F" w:rsidP="0073049F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0.0157</w:t>
            </w:r>
          </w:p>
        </w:tc>
        <w:tc>
          <w:tcPr>
            <w:tcW w:w="0" w:type="auto"/>
          </w:tcPr>
          <w:p w14:paraId="2D91D209" w14:textId="03C01D56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politics</w:t>
            </w:r>
          </w:p>
        </w:tc>
        <w:tc>
          <w:tcPr>
            <w:tcW w:w="0" w:type="auto"/>
          </w:tcPr>
          <w:p w14:paraId="4E337743" w14:textId="7C3217C6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0.01572</w:t>
            </w:r>
          </w:p>
        </w:tc>
        <w:tc>
          <w:tcPr>
            <w:tcW w:w="0" w:type="auto"/>
          </w:tcPr>
          <w:p w14:paraId="277336EF" w14:textId="28C6F53A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politics</w:t>
            </w:r>
          </w:p>
        </w:tc>
        <w:tc>
          <w:tcPr>
            <w:tcW w:w="0" w:type="auto"/>
          </w:tcPr>
          <w:p w14:paraId="0A0F3064" w14:textId="73BA73EE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0.00187</w:t>
            </w:r>
          </w:p>
        </w:tc>
      </w:tr>
      <w:tr w:rsidR="0073049F" w:rsidRPr="00C90C57" w14:paraId="44EAAD55" w14:textId="52FE64B3" w:rsidTr="008011E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E42C5CE" w14:textId="77777777" w:rsidR="0073049F" w:rsidRPr="00C90C57" w:rsidRDefault="0073049F" w:rsidP="0073049F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pics</w:t>
            </w:r>
          </w:p>
        </w:tc>
        <w:tc>
          <w:tcPr>
            <w:tcW w:w="0" w:type="auto"/>
          </w:tcPr>
          <w:p w14:paraId="42AB6912" w14:textId="77777777" w:rsidR="0073049F" w:rsidRPr="00C90C57" w:rsidRDefault="0073049F" w:rsidP="0073049F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0.01568</w:t>
            </w:r>
          </w:p>
        </w:tc>
        <w:tc>
          <w:tcPr>
            <w:tcW w:w="0" w:type="auto"/>
          </w:tcPr>
          <w:p w14:paraId="046A0EF5" w14:textId="1A195F2F" w:rsidR="0073049F" w:rsidRPr="00C90C57" w:rsidRDefault="0073049F" w:rsidP="007304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pics</w:t>
            </w:r>
          </w:p>
        </w:tc>
        <w:tc>
          <w:tcPr>
            <w:tcW w:w="0" w:type="auto"/>
          </w:tcPr>
          <w:p w14:paraId="73CC7E01" w14:textId="5A6556D4" w:rsidR="0073049F" w:rsidRPr="00C90C57" w:rsidRDefault="0073049F" w:rsidP="007304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0.0157</w:t>
            </w:r>
          </w:p>
        </w:tc>
        <w:tc>
          <w:tcPr>
            <w:tcW w:w="0" w:type="auto"/>
          </w:tcPr>
          <w:p w14:paraId="070AE4A1" w14:textId="7CC0EB2A" w:rsidR="0073049F" w:rsidRPr="00C90C57" w:rsidRDefault="0073049F" w:rsidP="007304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pics</w:t>
            </w:r>
          </w:p>
        </w:tc>
        <w:tc>
          <w:tcPr>
            <w:tcW w:w="0" w:type="auto"/>
          </w:tcPr>
          <w:p w14:paraId="47F19622" w14:textId="100A9688" w:rsidR="0073049F" w:rsidRPr="00C90C57" w:rsidRDefault="0073049F" w:rsidP="007304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0.00155</w:t>
            </w:r>
          </w:p>
        </w:tc>
      </w:tr>
      <w:tr w:rsidR="0073049F" w:rsidRPr="00C90C57" w14:paraId="16308FA0" w14:textId="013DA505" w:rsidTr="008011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A086EE4" w14:textId="77777777" w:rsidR="0073049F" w:rsidRPr="00C90C57" w:rsidRDefault="0073049F" w:rsidP="0073049F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funny</w:t>
            </w:r>
          </w:p>
        </w:tc>
        <w:tc>
          <w:tcPr>
            <w:tcW w:w="0" w:type="auto"/>
          </w:tcPr>
          <w:p w14:paraId="309318F0" w14:textId="77777777" w:rsidR="0073049F" w:rsidRPr="00C90C57" w:rsidRDefault="0073049F" w:rsidP="0073049F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0.01567</w:t>
            </w:r>
          </w:p>
        </w:tc>
        <w:tc>
          <w:tcPr>
            <w:tcW w:w="0" w:type="auto"/>
          </w:tcPr>
          <w:p w14:paraId="34F05A7A" w14:textId="02BAA5D9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funny</w:t>
            </w:r>
          </w:p>
        </w:tc>
        <w:tc>
          <w:tcPr>
            <w:tcW w:w="0" w:type="auto"/>
          </w:tcPr>
          <w:p w14:paraId="03CBD3DD" w14:textId="4D792CC1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0.01569</w:t>
            </w:r>
          </w:p>
        </w:tc>
        <w:tc>
          <w:tcPr>
            <w:tcW w:w="0" w:type="auto"/>
          </w:tcPr>
          <w:p w14:paraId="3D8B8696" w14:textId="3CB6C76D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funny</w:t>
            </w:r>
          </w:p>
        </w:tc>
        <w:tc>
          <w:tcPr>
            <w:tcW w:w="0" w:type="auto"/>
          </w:tcPr>
          <w:p w14:paraId="2CB6FAA7" w14:textId="4B0D6CE0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0.00147</w:t>
            </w:r>
          </w:p>
        </w:tc>
      </w:tr>
      <w:tr w:rsidR="0073049F" w:rsidRPr="00C90C57" w14:paraId="172DF295" w14:textId="5D16A3C4" w:rsidTr="008011E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00297D5" w14:textId="77777777" w:rsidR="0073049F" w:rsidRPr="00C90C57" w:rsidRDefault="0073049F" w:rsidP="0073049F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science</w:t>
            </w:r>
          </w:p>
        </w:tc>
        <w:tc>
          <w:tcPr>
            <w:tcW w:w="0" w:type="auto"/>
          </w:tcPr>
          <w:p w14:paraId="5E87B4BF" w14:textId="77777777" w:rsidR="0073049F" w:rsidRPr="00C90C57" w:rsidRDefault="0073049F" w:rsidP="0073049F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0.01567</w:t>
            </w:r>
          </w:p>
        </w:tc>
        <w:tc>
          <w:tcPr>
            <w:tcW w:w="0" w:type="auto"/>
          </w:tcPr>
          <w:p w14:paraId="4895809A" w14:textId="4A23213A" w:rsidR="0073049F" w:rsidRPr="00C90C57" w:rsidRDefault="0073049F" w:rsidP="007304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science</w:t>
            </w:r>
          </w:p>
        </w:tc>
        <w:tc>
          <w:tcPr>
            <w:tcW w:w="0" w:type="auto"/>
          </w:tcPr>
          <w:p w14:paraId="2A736B17" w14:textId="40BE8583" w:rsidR="0073049F" w:rsidRPr="00C90C57" w:rsidRDefault="0073049F" w:rsidP="007304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0.01568</w:t>
            </w:r>
          </w:p>
        </w:tc>
        <w:tc>
          <w:tcPr>
            <w:tcW w:w="0" w:type="auto"/>
          </w:tcPr>
          <w:p w14:paraId="28E00E59" w14:textId="6814CB74" w:rsidR="0073049F" w:rsidRPr="00C90C57" w:rsidRDefault="0073049F" w:rsidP="007304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technology</w:t>
            </w:r>
          </w:p>
        </w:tc>
        <w:tc>
          <w:tcPr>
            <w:tcW w:w="0" w:type="auto"/>
          </w:tcPr>
          <w:p w14:paraId="369340A1" w14:textId="00CE0B51" w:rsidR="0073049F" w:rsidRPr="00C90C57" w:rsidRDefault="0073049F" w:rsidP="007304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0.00147</w:t>
            </w:r>
          </w:p>
        </w:tc>
      </w:tr>
      <w:tr w:rsidR="0073049F" w:rsidRPr="00C90C57" w14:paraId="59AB2785" w14:textId="7B94E4A9" w:rsidTr="008011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8C006E2" w14:textId="77777777" w:rsidR="0073049F" w:rsidRPr="00C90C57" w:rsidRDefault="0073049F" w:rsidP="0073049F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technology</w:t>
            </w:r>
          </w:p>
        </w:tc>
        <w:tc>
          <w:tcPr>
            <w:tcW w:w="0" w:type="auto"/>
          </w:tcPr>
          <w:p w14:paraId="59D4F440" w14:textId="77777777" w:rsidR="0073049F" w:rsidRPr="00C90C57" w:rsidRDefault="0073049F" w:rsidP="0073049F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0.01566</w:t>
            </w:r>
          </w:p>
        </w:tc>
        <w:tc>
          <w:tcPr>
            <w:tcW w:w="0" w:type="auto"/>
          </w:tcPr>
          <w:p w14:paraId="1A15171E" w14:textId="5323ABDB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technology</w:t>
            </w:r>
          </w:p>
        </w:tc>
        <w:tc>
          <w:tcPr>
            <w:tcW w:w="0" w:type="auto"/>
          </w:tcPr>
          <w:p w14:paraId="36249252" w14:textId="1A84E06E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0.01567</w:t>
            </w:r>
          </w:p>
        </w:tc>
        <w:tc>
          <w:tcPr>
            <w:tcW w:w="0" w:type="auto"/>
          </w:tcPr>
          <w:p w14:paraId="340E2503" w14:textId="76A296B4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entertainment</w:t>
            </w:r>
          </w:p>
        </w:tc>
        <w:tc>
          <w:tcPr>
            <w:tcW w:w="0" w:type="auto"/>
          </w:tcPr>
          <w:p w14:paraId="1DAEBA09" w14:textId="567C60D0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0.00143</w:t>
            </w:r>
          </w:p>
        </w:tc>
      </w:tr>
      <w:tr w:rsidR="0073049F" w:rsidRPr="00C90C57" w14:paraId="6048AEEE" w14:textId="7C9AFB47" w:rsidTr="008011E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6180537" w14:textId="77777777" w:rsidR="0073049F" w:rsidRPr="00C90C57" w:rsidRDefault="0073049F" w:rsidP="0073049F">
            <w:pPr>
              <w:pStyle w:val="PlainText"/>
              <w:rPr>
                <w:rFonts w:ascii="Times New Roman" w:hAnsi="Times New Roman" w:cs="Times New Roman"/>
              </w:rPr>
            </w:pPr>
            <w:proofErr w:type="spellStart"/>
            <w:r w:rsidRPr="00C90C57">
              <w:rPr>
                <w:rFonts w:ascii="Times New Roman" w:hAnsi="Times New Roman" w:cs="Times New Roman"/>
              </w:rPr>
              <w:t>worldnews</w:t>
            </w:r>
            <w:proofErr w:type="spellEnd"/>
          </w:p>
        </w:tc>
        <w:tc>
          <w:tcPr>
            <w:tcW w:w="0" w:type="auto"/>
          </w:tcPr>
          <w:p w14:paraId="328CD809" w14:textId="77777777" w:rsidR="0073049F" w:rsidRPr="00C90C57" w:rsidRDefault="0073049F" w:rsidP="0073049F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0.01565</w:t>
            </w:r>
          </w:p>
        </w:tc>
        <w:tc>
          <w:tcPr>
            <w:tcW w:w="0" w:type="auto"/>
          </w:tcPr>
          <w:p w14:paraId="60A6CC53" w14:textId="277EAA44" w:rsidR="0073049F" w:rsidRPr="00C90C57" w:rsidRDefault="0073049F" w:rsidP="007304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90C57">
              <w:rPr>
                <w:sz w:val="21"/>
                <w:szCs w:val="21"/>
              </w:rPr>
              <w:t>worldnews</w:t>
            </w:r>
            <w:proofErr w:type="spellEnd"/>
          </w:p>
        </w:tc>
        <w:tc>
          <w:tcPr>
            <w:tcW w:w="0" w:type="auto"/>
          </w:tcPr>
          <w:p w14:paraId="79F97DF7" w14:textId="4156AECC" w:rsidR="0073049F" w:rsidRPr="00C90C57" w:rsidRDefault="0073049F" w:rsidP="007304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0.01567</w:t>
            </w:r>
          </w:p>
        </w:tc>
        <w:tc>
          <w:tcPr>
            <w:tcW w:w="0" w:type="auto"/>
          </w:tcPr>
          <w:p w14:paraId="7362698F" w14:textId="357C9583" w:rsidR="0073049F" w:rsidRPr="00C90C57" w:rsidRDefault="0073049F" w:rsidP="007304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science</w:t>
            </w:r>
          </w:p>
        </w:tc>
        <w:tc>
          <w:tcPr>
            <w:tcW w:w="0" w:type="auto"/>
          </w:tcPr>
          <w:p w14:paraId="21788478" w14:textId="07808E6C" w:rsidR="0073049F" w:rsidRPr="00C90C57" w:rsidRDefault="0073049F" w:rsidP="007304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0.00143</w:t>
            </w:r>
          </w:p>
        </w:tc>
      </w:tr>
      <w:tr w:rsidR="0073049F" w:rsidRPr="00C90C57" w14:paraId="7D8E6D7C" w14:textId="69E471D1" w:rsidTr="008011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F6BBC3F" w14:textId="77777777" w:rsidR="0073049F" w:rsidRPr="00C90C57" w:rsidRDefault="0073049F" w:rsidP="0073049F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WTF</w:t>
            </w:r>
          </w:p>
        </w:tc>
        <w:tc>
          <w:tcPr>
            <w:tcW w:w="0" w:type="auto"/>
          </w:tcPr>
          <w:p w14:paraId="4321AA48" w14:textId="77777777" w:rsidR="0073049F" w:rsidRPr="00C90C57" w:rsidRDefault="0073049F" w:rsidP="0073049F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0.01565</w:t>
            </w:r>
          </w:p>
        </w:tc>
        <w:tc>
          <w:tcPr>
            <w:tcW w:w="0" w:type="auto"/>
          </w:tcPr>
          <w:p w14:paraId="7BEF3BAF" w14:textId="59BFBBFE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WTF</w:t>
            </w:r>
          </w:p>
        </w:tc>
        <w:tc>
          <w:tcPr>
            <w:tcW w:w="0" w:type="auto"/>
          </w:tcPr>
          <w:p w14:paraId="23D1A3D5" w14:textId="2B9BF403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0.01566</w:t>
            </w:r>
          </w:p>
        </w:tc>
        <w:tc>
          <w:tcPr>
            <w:tcW w:w="0" w:type="auto"/>
          </w:tcPr>
          <w:p w14:paraId="3C86F493" w14:textId="18ECF0C8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90C57">
              <w:rPr>
                <w:sz w:val="21"/>
                <w:szCs w:val="21"/>
              </w:rPr>
              <w:t>worldnews</w:t>
            </w:r>
            <w:proofErr w:type="spellEnd"/>
          </w:p>
        </w:tc>
        <w:tc>
          <w:tcPr>
            <w:tcW w:w="0" w:type="auto"/>
          </w:tcPr>
          <w:p w14:paraId="20618F36" w14:textId="54DDEC64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0.00135</w:t>
            </w:r>
          </w:p>
        </w:tc>
      </w:tr>
      <w:tr w:rsidR="0073049F" w:rsidRPr="00C90C57" w14:paraId="58A68599" w14:textId="60C299F5" w:rsidTr="008011E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C0B2C60" w14:textId="77777777" w:rsidR="0073049F" w:rsidRPr="00C90C57" w:rsidRDefault="0073049F" w:rsidP="0073049F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entertainment</w:t>
            </w:r>
          </w:p>
        </w:tc>
        <w:tc>
          <w:tcPr>
            <w:tcW w:w="0" w:type="auto"/>
          </w:tcPr>
          <w:p w14:paraId="33B2424E" w14:textId="77777777" w:rsidR="0073049F" w:rsidRPr="00C90C57" w:rsidRDefault="0073049F" w:rsidP="0073049F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0.01565</w:t>
            </w:r>
          </w:p>
        </w:tc>
        <w:tc>
          <w:tcPr>
            <w:tcW w:w="0" w:type="auto"/>
          </w:tcPr>
          <w:p w14:paraId="24993FD8" w14:textId="029A0916" w:rsidR="0073049F" w:rsidRPr="00C90C57" w:rsidRDefault="0073049F" w:rsidP="007304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entertainment</w:t>
            </w:r>
          </w:p>
        </w:tc>
        <w:tc>
          <w:tcPr>
            <w:tcW w:w="0" w:type="auto"/>
          </w:tcPr>
          <w:p w14:paraId="26331444" w14:textId="6A5B4EA8" w:rsidR="0073049F" w:rsidRPr="00C90C57" w:rsidRDefault="0073049F" w:rsidP="007304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0.01566</w:t>
            </w:r>
          </w:p>
        </w:tc>
        <w:tc>
          <w:tcPr>
            <w:tcW w:w="0" w:type="auto"/>
          </w:tcPr>
          <w:p w14:paraId="109D4388" w14:textId="4BE56FAE" w:rsidR="0073049F" w:rsidRPr="00C90C57" w:rsidRDefault="0073049F" w:rsidP="007304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business</w:t>
            </w:r>
          </w:p>
        </w:tc>
        <w:tc>
          <w:tcPr>
            <w:tcW w:w="0" w:type="auto"/>
          </w:tcPr>
          <w:p w14:paraId="7C346F2D" w14:textId="3BFA3F3A" w:rsidR="0073049F" w:rsidRPr="00C90C57" w:rsidRDefault="0073049F" w:rsidP="007304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0.00131</w:t>
            </w:r>
          </w:p>
        </w:tc>
      </w:tr>
      <w:tr w:rsidR="0073049F" w:rsidRPr="00C90C57" w14:paraId="7471EC54" w14:textId="0A5865D2" w:rsidTr="008011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7602191" w14:textId="77777777" w:rsidR="0073049F" w:rsidRPr="00C90C57" w:rsidRDefault="0073049F" w:rsidP="0073049F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programming</w:t>
            </w:r>
          </w:p>
        </w:tc>
        <w:tc>
          <w:tcPr>
            <w:tcW w:w="0" w:type="auto"/>
          </w:tcPr>
          <w:p w14:paraId="0DF46922" w14:textId="77777777" w:rsidR="0073049F" w:rsidRPr="00C90C57" w:rsidRDefault="0073049F" w:rsidP="0073049F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0.01562</w:t>
            </w:r>
          </w:p>
        </w:tc>
        <w:tc>
          <w:tcPr>
            <w:tcW w:w="0" w:type="auto"/>
          </w:tcPr>
          <w:p w14:paraId="7C46E348" w14:textId="227101B5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sz w:val="21"/>
                <w:szCs w:val="21"/>
                <w:lang w:val="en-US"/>
              </w:rPr>
            </w:pPr>
            <w:r w:rsidRPr="00C90C57">
              <w:rPr>
                <w:sz w:val="21"/>
                <w:szCs w:val="21"/>
              </w:rPr>
              <w:t>programming</w:t>
            </w:r>
          </w:p>
        </w:tc>
        <w:tc>
          <w:tcPr>
            <w:tcW w:w="0" w:type="auto"/>
          </w:tcPr>
          <w:p w14:paraId="468A31A0" w14:textId="645B5385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sz w:val="21"/>
                <w:szCs w:val="21"/>
                <w:lang w:val="en-US"/>
              </w:rPr>
            </w:pPr>
            <w:r w:rsidRPr="00C90C57">
              <w:rPr>
                <w:sz w:val="21"/>
                <w:szCs w:val="21"/>
              </w:rPr>
              <w:t>0.01563</w:t>
            </w:r>
          </w:p>
        </w:tc>
        <w:tc>
          <w:tcPr>
            <w:tcW w:w="0" w:type="auto"/>
          </w:tcPr>
          <w:p w14:paraId="3E9E9354" w14:textId="1E9FFC32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sz w:val="21"/>
                <w:szCs w:val="21"/>
                <w:lang w:val="en-US"/>
              </w:rPr>
            </w:pPr>
            <w:r w:rsidRPr="00C90C57">
              <w:rPr>
                <w:sz w:val="21"/>
                <w:szCs w:val="21"/>
              </w:rPr>
              <w:t>WTF</w:t>
            </w:r>
          </w:p>
        </w:tc>
        <w:tc>
          <w:tcPr>
            <w:tcW w:w="0" w:type="auto"/>
          </w:tcPr>
          <w:p w14:paraId="6486CCF0" w14:textId="7A9ACCB2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sz w:val="21"/>
                <w:szCs w:val="21"/>
                <w:lang w:val="en-US"/>
              </w:rPr>
            </w:pPr>
            <w:r w:rsidRPr="00C90C57">
              <w:rPr>
                <w:sz w:val="21"/>
                <w:szCs w:val="21"/>
              </w:rPr>
              <w:t>0.00129</w:t>
            </w:r>
          </w:p>
        </w:tc>
      </w:tr>
    </w:tbl>
    <w:p w14:paraId="398547C6" w14:textId="7256775C" w:rsidR="0073049F" w:rsidRPr="00C90C57" w:rsidRDefault="0073049F" w:rsidP="00E77A7C">
      <w:pPr>
        <w:pStyle w:val="PlainText"/>
        <w:rPr>
          <w:rFonts w:ascii="Times New Roman" w:hAnsi="Times New Roman" w:cs="Times New Roman"/>
        </w:rPr>
      </w:pPr>
    </w:p>
    <w:p w14:paraId="71902E68" w14:textId="0AFB9C54" w:rsidR="008011E4" w:rsidRDefault="008011E4" w:rsidP="008011E4">
      <w:pPr>
        <w:pStyle w:val="Caption"/>
        <w:keepNext/>
        <w:jc w:val="center"/>
      </w:pPr>
      <w:bookmarkStart w:id="76" w:name="_Toc108033687"/>
      <w:proofErr w:type="spellStart"/>
      <w:r>
        <w:t>Табела</w:t>
      </w:r>
      <w:proofErr w:type="spellEnd"/>
      <w:r>
        <w:t xml:space="preserve"> </w:t>
      </w:r>
      <w:r w:rsidR="006F1264">
        <w:fldChar w:fldCharType="begin"/>
      </w:r>
      <w:r w:rsidR="006F1264">
        <w:instrText xml:space="preserve"> STYLEREF 3 \s </w:instrText>
      </w:r>
      <w:r w:rsidR="006F1264">
        <w:fldChar w:fldCharType="separate"/>
      </w:r>
      <w:r w:rsidR="006F1264">
        <w:rPr>
          <w:noProof/>
        </w:rPr>
        <w:t>3.3.3</w:t>
      </w:r>
      <w:r w:rsidR="006F1264">
        <w:fldChar w:fldCharType="end"/>
      </w:r>
      <w:r w:rsidR="006F1264">
        <w:t>.</w:t>
      </w:r>
      <w:r w:rsidR="006F1264">
        <w:fldChar w:fldCharType="begin"/>
      </w:r>
      <w:r w:rsidR="006F1264">
        <w:instrText xml:space="preserve"> SEQ Табела \* ARABIC \s 3 </w:instrText>
      </w:r>
      <w:r w:rsidR="006F1264">
        <w:fldChar w:fldCharType="separate"/>
      </w:r>
      <w:r w:rsidR="006F1264">
        <w:rPr>
          <w:noProof/>
        </w:rPr>
        <w:t>3</w:t>
      </w:r>
      <w:r w:rsidR="006F1264">
        <w:fldChar w:fldCharType="end"/>
      </w:r>
      <w:r>
        <w:t xml:space="preserve"> </w:t>
      </w:r>
      <w:proofErr w:type="spellStart"/>
      <w:r w:rsidRPr="00C85D90">
        <w:t>Кац</w:t>
      </w:r>
      <w:proofErr w:type="spellEnd"/>
      <w:r w:rsidRPr="00C85D90">
        <w:t xml:space="preserve"> </w:t>
      </w:r>
      <w:proofErr w:type="spellStart"/>
      <w:r w:rsidRPr="00C85D90">
        <w:t>централност</w:t>
      </w:r>
      <w:proofErr w:type="spellEnd"/>
      <w:r w:rsidRPr="00C85D90">
        <w:t xml:space="preserve"> </w:t>
      </w:r>
      <w:proofErr w:type="spellStart"/>
      <w:r w:rsidRPr="00C85D90">
        <w:t>SNet</w:t>
      </w:r>
      <w:r>
        <w:t>T</w:t>
      </w:r>
      <w:bookmarkEnd w:id="76"/>
      <w:proofErr w:type="spellEnd"/>
    </w:p>
    <w:tbl>
      <w:tblPr>
        <w:tblStyle w:val="ListTable4-Accent1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55"/>
        <w:gridCol w:w="899"/>
        <w:gridCol w:w="1371"/>
        <w:gridCol w:w="899"/>
        <w:gridCol w:w="1371"/>
        <w:gridCol w:w="899"/>
      </w:tblGrid>
      <w:tr w:rsidR="008B0530" w:rsidRPr="00C90C57" w14:paraId="193D65B6" w14:textId="77777777" w:rsidTr="008011E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37CDD23B" w14:textId="013EFA04" w:rsidR="008B0530" w:rsidRPr="00C90C57" w:rsidRDefault="008B0530" w:rsidP="008B0530">
            <w:pPr>
              <w:pStyle w:val="PlainText"/>
              <w:jc w:val="both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  <w:lang w:val="sr-Cyrl-RS"/>
              </w:rPr>
              <w:t>Бета:</w:t>
            </w:r>
          </w:p>
        </w:tc>
        <w:tc>
          <w:tcPr>
            <w:tcW w:w="0" w:type="auto"/>
            <w:tcBorders>
              <w:top w:val="none" w:sz="0" w:space="0" w:color="auto"/>
              <w:bottom w:val="none" w:sz="0" w:space="0" w:color="auto"/>
            </w:tcBorders>
          </w:tcPr>
          <w:p w14:paraId="6E06EF22" w14:textId="680A1AA8" w:rsidR="008B0530" w:rsidRPr="00C90C57" w:rsidRDefault="008B0530" w:rsidP="008B0530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  <w:lang w:val="sr-Cyrl-RS"/>
              </w:rPr>
              <w:t>1</w:t>
            </w:r>
          </w:p>
        </w:tc>
        <w:tc>
          <w:tcPr>
            <w:tcW w:w="0" w:type="auto"/>
            <w:tcBorders>
              <w:top w:val="none" w:sz="0" w:space="0" w:color="auto"/>
              <w:bottom w:val="none" w:sz="0" w:space="0" w:color="auto"/>
            </w:tcBorders>
          </w:tcPr>
          <w:p w14:paraId="1B10D30E" w14:textId="77777777" w:rsidR="008B0530" w:rsidRPr="00C90C57" w:rsidRDefault="008B0530" w:rsidP="008B05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one" w:sz="0" w:space="0" w:color="auto"/>
              <w:bottom w:val="none" w:sz="0" w:space="0" w:color="auto"/>
            </w:tcBorders>
          </w:tcPr>
          <w:p w14:paraId="6F7D828B" w14:textId="66AD8981" w:rsidR="008B0530" w:rsidRPr="00C90C57" w:rsidRDefault="008B0530" w:rsidP="008B05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C90C57">
              <w:rPr>
                <w:sz w:val="21"/>
                <w:szCs w:val="21"/>
                <w:lang w:val="sr-Cyrl-RS"/>
              </w:rPr>
              <w:t>2</w:t>
            </w:r>
          </w:p>
        </w:tc>
        <w:tc>
          <w:tcPr>
            <w:tcW w:w="0" w:type="auto"/>
            <w:tcBorders>
              <w:top w:val="none" w:sz="0" w:space="0" w:color="auto"/>
              <w:bottom w:val="none" w:sz="0" w:space="0" w:color="auto"/>
            </w:tcBorders>
          </w:tcPr>
          <w:p w14:paraId="3D06131F" w14:textId="77777777" w:rsidR="008B0530" w:rsidRPr="00C90C57" w:rsidRDefault="008B0530" w:rsidP="008B05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</w:p>
        </w:tc>
        <w:tc>
          <w:tcPr>
            <w:tcW w:w="0" w:type="auto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14:paraId="2D185338" w14:textId="2A810370" w:rsidR="008B0530" w:rsidRPr="00C90C57" w:rsidRDefault="008B0530" w:rsidP="008B0530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sz w:val="21"/>
                <w:szCs w:val="21"/>
              </w:rPr>
            </w:pPr>
            <w:r w:rsidRPr="00C90C57">
              <w:rPr>
                <w:sz w:val="21"/>
                <w:szCs w:val="21"/>
                <w:lang w:val="sr-Cyrl-RS"/>
              </w:rPr>
              <w:t>4096</w:t>
            </w:r>
          </w:p>
        </w:tc>
      </w:tr>
      <w:tr w:rsidR="008011E4" w:rsidRPr="00C90C57" w14:paraId="59BD195C" w14:textId="729E0545" w:rsidTr="008011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5" w:type="dxa"/>
            <w:shd w:val="clear" w:color="auto" w:fill="95B3D7" w:themeFill="accent1" w:themeFillTint="99"/>
          </w:tcPr>
          <w:p w14:paraId="1D58BEE8" w14:textId="74B919D8" w:rsidR="0073049F" w:rsidRPr="00C90C57" w:rsidRDefault="0073049F" w:rsidP="008B0530">
            <w:pPr>
              <w:pStyle w:val="PlainText"/>
              <w:jc w:val="both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subreddit</w:t>
            </w:r>
          </w:p>
        </w:tc>
        <w:tc>
          <w:tcPr>
            <w:tcW w:w="0" w:type="auto"/>
            <w:shd w:val="clear" w:color="auto" w:fill="95B3D7" w:themeFill="accent1" w:themeFillTint="99"/>
          </w:tcPr>
          <w:p w14:paraId="70A08938" w14:textId="7B753250" w:rsidR="0073049F" w:rsidRPr="00C90C57" w:rsidRDefault="0073049F" w:rsidP="0073049F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C90C57">
              <w:rPr>
                <w:rFonts w:ascii="Times New Roman" w:hAnsi="Times New Roman" w:cs="Times New Roman"/>
              </w:rPr>
              <w:t>katz</w:t>
            </w:r>
            <w:proofErr w:type="spellEnd"/>
          </w:p>
        </w:tc>
        <w:tc>
          <w:tcPr>
            <w:tcW w:w="0" w:type="auto"/>
            <w:shd w:val="clear" w:color="auto" w:fill="95B3D7" w:themeFill="accent1" w:themeFillTint="99"/>
          </w:tcPr>
          <w:p w14:paraId="333D21AD" w14:textId="6F9839C2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subreddit</w:t>
            </w:r>
          </w:p>
        </w:tc>
        <w:tc>
          <w:tcPr>
            <w:tcW w:w="0" w:type="auto"/>
            <w:shd w:val="clear" w:color="auto" w:fill="95B3D7" w:themeFill="accent1" w:themeFillTint="99"/>
          </w:tcPr>
          <w:p w14:paraId="4B41BC32" w14:textId="5A182251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90C57">
              <w:rPr>
                <w:sz w:val="21"/>
                <w:szCs w:val="21"/>
              </w:rPr>
              <w:t>katz</w:t>
            </w:r>
            <w:proofErr w:type="spellEnd"/>
          </w:p>
        </w:tc>
        <w:tc>
          <w:tcPr>
            <w:tcW w:w="0" w:type="auto"/>
            <w:shd w:val="clear" w:color="auto" w:fill="95B3D7" w:themeFill="accent1" w:themeFillTint="99"/>
          </w:tcPr>
          <w:p w14:paraId="33DD958B" w14:textId="3EA13C60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subreddit</w:t>
            </w:r>
          </w:p>
        </w:tc>
        <w:tc>
          <w:tcPr>
            <w:tcW w:w="0" w:type="auto"/>
            <w:shd w:val="clear" w:color="auto" w:fill="95B3D7" w:themeFill="accent1" w:themeFillTint="99"/>
          </w:tcPr>
          <w:p w14:paraId="56BEC4FE" w14:textId="6AE975FC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90C57">
              <w:rPr>
                <w:sz w:val="21"/>
                <w:szCs w:val="21"/>
              </w:rPr>
              <w:t>katz</w:t>
            </w:r>
            <w:proofErr w:type="spellEnd"/>
          </w:p>
        </w:tc>
      </w:tr>
      <w:tr w:rsidR="0073049F" w:rsidRPr="00C90C57" w14:paraId="539B296D" w14:textId="75DF686C" w:rsidTr="008011E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5" w:type="dxa"/>
          </w:tcPr>
          <w:p w14:paraId="4682CD8A" w14:textId="77777777" w:rsidR="0073049F" w:rsidRPr="00C90C57" w:rsidRDefault="0073049F" w:rsidP="0073049F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reddit.com</w:t>
            </w:r>
          </w:p>
        </w:tc>
        <w:tc>
          <w:tcPr>
            <w:tcW w:w="0" w:type="auto"/>
          </w:tcPr>
          <w:p w14:paraId="23140F49" w14:textId="77777777" w:rsidR="0073049F" w:rsidRPr="00C90C57" w:rsidRDefault="0073049F" w:rsidP="0073049F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0.16202</w:t>
            </w:r>
          </w:p>
        </w:tc>
        <w:tc>
          <w:tcPr>
            <w:tcW w:w="0" w:type="auto"/>
          </w:tcPr>
          <w:p w14:paraId="16B5E289" w14:textId="4E26A92F" w:rsidR="0073049F" w:rsidRPr="00C90C57" w:rsidRDefault="0073049F" w:rsidP="007304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reddit.com</w:t>
            </w:r>
          </w:p>
        </w:tc>
        <w:tc>
          <w:tcPr>
            <w:tcW w:w="0" w:type="auto"/>
          </w:tcPr>
          <w:p w14:paraId="5AC05971" w14:textId="3C355CCC" w:rsidR="0073049F" w:rsidRPr="00C90C57" w:rsidRDefault="0073049F" w:rsidP="007304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0.3095</w:t>
            </w:r>
          </w:p>
        </w:tc>
        <w:tc>
          <w:tcPr>
            <w:tcW w:w="0" w:type="auto"/>
          </w:tcPr>
          <w:p w14:paraId="20341C52" w14:textId="6635C716" w:rsidR="0073049F" w:rsidRPr="00C90C57" w:rsidRDefault="0073049F" w:rsidP="007304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reddit.com</w:t>
            </w:r>
          </w:p>
        </w:tc>
        <w:tc>
          <w:tcPr>
            <w:tcW w:w="0" w:type="auto"/>
          </w:tcPr>
          <w:p w14:paraId="0A2F2838" w14:textId="3823940C" w:rsidR="0073049F" w:rsidRPr="00C90C57" w:rsidRDefault="0073049F" w:rsidP="007304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0.99999</w:t>
            </w:r>
          </w:p>
        </w:tc>
      </w:tr>
      <w:tr w:rsidR="0073049F" w:rsidRPr="00C90C57" w14:paraId="35ADF877" w14:textId="47F37044" w:rsidTr="008011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5" w:type="dxa"/>
          </w:tcPr>
          <w:p w14:paraId="02912680" w14:textId="77777777" w:rsidR="0073049F" w:rsidRPr="00C90C57" w:rsidRDefault="0073049F" w:rsidP="0073049F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politics</w:t>
            </w:r>
          </w:p>
        </w:tc>
        <w:tc>
          <w:tcPr>
            <w:tcW w:w="0" w:type="auto"/>
          </w:tcPr>
          <w:p w14:paraId="157E9F32" w14:textId="77777777" w:rsidR="0073049F" w:rsidRPr="00C90C57" w:rsidRDefault="0073049F" w:rsidP="0073049F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0.16146</w:t>
            </w:r>
          </w:p>
        </w:tc>
        <w:tc>
          <w:tcPr>
            <w:tcW w:w="0" w:type="auto"/>
          </w:tcPr>
          <w:p w14:paraId="6126CDB9" w14:textId="45B7E5A4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politics</w:t>
            </w:r>
          </w:p>
        </w:tc>
        <w:tc>
          <w:tcPr>
            <w:tcW w:w="0" w:type="auto"/>
          </w:tcPr>
          <w:p w14:paraId="28AF1710" w14:textId="3AF1A3BD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0.15577</w:t>
            </w:r>
          </w:p>
        </w:tc>
        <w:tc>
          <w:tcPr>
            <w:tcW w:w="0" w:type="auto"/>
          </w:tcPr>
          <w:p w14:paraId="60148705" w14:textId="6323575C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politics</w:t>
            </w:r>
          </w:p>
        </w:tc>
        <w:tc>
          <w:tcPr>
            <w:tcW w:w="0" w:type="auto"/>
          </w:tcPr>
          <w:p w14:paraId="0E8CAC3A" w14:textId="5DDB4C1F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0.00187</w:t>
            </w:r>
          </w:p>
        </w:tc>
      </w:tr>
      <w:tr w:rsidR="0073049F" w:rsidRPr="00C90C57" w14:paraId="038419A8" w14:textId="41042A16" w:rsidTr="008011E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5" w:type="dxa"/>
          </w:tcPr>
          <w:p w14:paraId="6E21B9A8" w14:textId="77777777" w:rsidR="0073049F" w:rsidRPr="00C90C57" w:rsidRDefault="0073049F" w:rsidP="0073049F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pics</w:t>
            </w:r>
          </w:p>
        </w:tc>
        <w:tc>
          <w:tcPr>
            <w:tcW w:w="0" w:type="auto"/>
          </w:tcPr>
          <w:p w14:paraId="1EDC465D" w14:textId="77777777" w:rsidR="0073049F" w:rsidRPr="00C90C57" w:rsidRDefault="0073049F" w:rsidP="0073049F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0.16132</w:t>
            </w:r>
          </w:p>
        </w:tc>
        <w:tc>
          <w:tcPr>
            <w:tcW w:w="0" w:type="auto"/>
          </w:tcPr>
          <w:p w14:paraId="57CF6C40" w14:textId="27A06971" w:rsidR="0073049F" w:rsidRPr="00C90C57" w:rsidRDefault="0073049F" w:rsidP="007304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pics</w:t>
            </w:r>
          </w:p>
        </w:tc>
        <w:tc>
          <w:tcPr>
            <w:tcW w:w="0" w:type="auto"/>
          </w:tcPr>
          <w:p w14:paraId="4B78C06C" w14:textId="4FF9CC8C" w:rsidR="0073049F" w:rsidRPr="00C90C57" w:rsidRDefault="0073049F" w:rsidP="007304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0.15558</w:t>
            </w:r>
          </w:p>
        </w:tc>
        <w:tc>
          <w:tcPr>
            <w:tcW w:w="0" w:type="auto"/>
          </w:tcPr>
          <w:p w14:paraId="727ABBA9" w14:textId="3D28EF0D" w:rsidR="0073049F" w:rsidRPr="00C90C57" w:rsidRDefault="0073049F" w:rsidP="007304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pics</w:t>
            </w:r>
          </w:p>
        </w:tc>
        <w:tc>
          <w:tcPr>
            <w:tcW w:w="0" w:type="auto"/>
          </w:tcPr>
          <w:p w14:paraId="697E26B9" w14:textId="6667978B" w:rsidR="0073049F" w:rsidRPr="00C90C57" w:rsidRDefault="0073049F" w:rsidP="007304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0.00154</w:t>
            </w:r>
          </w:p>
        </w:tc>
      </w:tr>
      <w:tr w:rsidR="0073049F" w:rsidRPr="00C90C57" w14:paraId="64DA00B1" w14:textId="2F2D96D3" w:rsidTr="008011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5" w:type="dxa"/>
          </w:tcPr>
          <w:p w14:paraId="7DD8FA86" w14:textId="77777777" w:rsidR="0073049F" w:rsidRPr="00C90C57" w:rsidRDefault="0073049F" w:rsidP="0073049F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funny</w:t>
            </w:r>
          </w:p>
        </w:tc>
        <w:tc>
          <w:tcPr>
            <w:tcW w:w="0" w:type="auto"/>
          </w:tcPr>
          <w:p w14:paraId="080FE53D" w14:textId="77777777" w:rsidR="0073049F" w:rsidRPr="00C90C57" w:rsidRDefault="0073049F" w:rsidP="0073049F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0.16123</w:t>
            </w:r>
          </w:p>
        </w:tc>
        <w:tc>
          <w:tcPr>
            <w:tcW w:w="0" w:type="auto"/>
          </w:tcPr>
          <w:p w14:paraId="02FFE2A4" w14:textId="152CC515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funny</w:t>
            </w:r>
          </w:p>
        </w:tc>
        <w:tc>
          <w:tcPr>
            <w:tcW w:w="0" w:type="auto"/>
          </w:tcPr>
          <w:p w14:paraId="2DA653B8" w14:textId="719169E1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0.15549</w:t>
            </w:r>
          </w:p>
        </w:tc>
        <w:tc>
          <w:tcPr>
            <w:tcW w:w="0" w:type="auto"/>
          </w:tcPr>
          <w:p w14:paraId="60E67EC7" w14:textId="7297BFDE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funny</w:t>
            </w:r>
          </w:p>
        </w:tc>
        <w:tc>
          <w:tcPr>
            <w:tcW w:w="0" w:type="auto"/>
          </w:tcPr>
          <w:p w14:paraId="059A8D56" w14:textId="42A88D7A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0.00147</w:t>
            </w:r>
          </w:p>
        </w:tc>
      </w:tr>
      <w:tr w:rsidR="0073049F" w:rsidRPr="00C90C57" w14:paraId="09EE894B" w14:textId="57485577" w:rsidTr="008011E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5" w:type="dxa"/>
          </w:tcPr>
          <w:p w14:paraId="1A597499" w14:textId="77777777" w:rsidR="0073049F" w:rsidRPr="00C90C57" w:rsidRDefault="0073049F" w:rsidP="0073049F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science</w:t>
            </w:r>
          </w:p>
        </w:tc>
        <w:tc>
          <w:tcPr>
            <w:tcW w:w="0" w:type="auto"/>
          </w:tcPr>
          <w:p w14:paraId="74DAD371" w14:textId="77777777" w:rsidR="0073049F" w:rsidRPr="00C90C57" w:rsidRDefault="0073049F" w:rsidP="0073049F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0.1612</w:t>
            </w:r>
          </w:p>
        </w:tc>
        <w:tc>
          <w:tcPr>
            <w:tcW w:w="0" w:type="auto"/>
          </w:tcPr>
          <w:p w14:paraId="0D038F66" w14:textId="2ECC9913" w:rsidR="0073049F" w:rsidRPr="00C90C57" w:rsidRDefault="0073049F" w:rsidP="007304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science</w:t>
            </w:r>
          </w:p>
        </w:tc>
        <w:tc>
          <w:tcPr>
            <w:tcW w:w="0" w:type="auto"/>
          </w:tcPr>
          <w:p w14:paraId="5CA0F560" w14:textId="7A193382" w:rsidR="0073049F" w:rsidRPr="00C90C57" w:rsidRDefault="0073049F" w:rsidP="007304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0.15545</w:t>
            </w:r>
          </w:p>
        </w:tc>
        <w:tc>
          <w:tcPr>
            <w:tcW w:w="0" w:type="auto"/>
          </w:tcPr>
          <w:p w14:paraId="25F23BFE" w14:textId="33D9F89D" w:rsidR="0073049F" w:rsidRPr="00C90C57" w:rsidRDefault="0073049F" w:rsidP="007304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technology</w:t>
            </w:r>
          </w:p>
        </w:tc>
        <w:tc>
          <w:tcPr>
            <w:tcW w:w="0" w:type="auto"/>
          </w:tcPr>
          <w:p w14:paraId="58F44A20" w14:textId="4C237893" w:rsidR="0073049F" w:rsidRPr="00C90C57" w:rsidRDefault="0073049F" w:rsidP="007304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0.00147</w:t>
            </w:r>
          </w:p>
        </w:tc>
      </w:tr>
      <w:tr w:rsidR="0073049F" w:rsidRPr="00C90C57" w14:paraId="72C69392" w14:textId="07D57B91" w:rsidTr="008011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5" w:type="dxa"/>
          </w:tcPr>
          <w:p w14:paraId="1F15C3D0" w14:textId="77777777" w:rsidR="0073049F" w:rsidRPr="00C90C57" w:rsidRDefault="0073049F" w:rsidP="0073049F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technology</w:t>
            </w:r>
          </w:p>
        </w:tc>
        <w:tc>
          <w:tcPr>
            <w:tcW w:w="0" w:type="auto"/>
          </w:tcPr>
          <w:p w14:paraId="2105B391" w14:textId="77777777" w:rsidR="0073049F" w:rsidRPr="00C90C57" w:rsidRDefault="0073049F" w:rsidP="0073049F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0.16113</w:t>
            </w:r>
          </w:p>
        </w:tc>
        <w:tc>
          <w:tcPr>
            <w:tcW w:w="0" w:type="auto"/>
          </w:tcPr>
          <w:p w14:paraId="23F22D30" w14:textId="4D8CD581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technology</w:t>
            </w:r>
          </w:p>
        </w:tc>
        <w:tc>
          <w:tcPr>
            <w:tcW w:w="0" w:type="auto"/>
          </w:tcPr>
          <w:p w14:paraId="1CBC572B" w14:textId="2EE7927A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0.15538</w:t>
            </w:r>
          </w:p>
        </w:tc>
        <w:tc>
          <w:tcPr>
            <w:tcW w:w="0" w:type="auto"/>
          </w:tcPr>
          <w:p w14:paraId="0068C01A" w14:textId="04EB1948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entertainment</w:t>
            </w:r>
          </w:p>
        </w:tc>
        <w:tc>
          <w:tcPr>
            <w:tcW w:w="0" w:type="auto"/>
          </w:tcPr>
          <w:p w14:paraId="4D9E50C1" w14:textId="4A359328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0.00143</w:t>
            </w:r>
          </w:p>
        </w:tc>
      </w:tr>
      <w:tr w:rsidR="0073049F" w:rsidRPr="00C90C57" w14:paraId="3DC02FAF" w14:textId="045B419F" w:rsidTr="008011E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5" w:type="dxa"/>
          </w:tcPr>
          <w:p w14:paraId="47183655" w14:textId="77777777" w:rsidR="0073049F" w:rsidRPr="00C90C57" w:rsidRDefault="0073049F" w:rsidP="0073049F">
            <w:pPr>
              <w:pStyle w:val="PlainText"/>
              <w:rPr>
                <w:rFonts w:ascii="Times New Roman" w:hAnsi="Times New Roman" w:cs="Times New Roman"/>
              </w:rPr>
            </w:pPr>
            <w:proofErr w:type="spellStart"/>
            <w:r w:rsidRPr="00C90C57">
              <w:rPr>
                <w:rFonts w:ascii="Times New Roman" w:hAnsi="Times New Roman" w:cs="Times New Roman"/>
              </w:rPr>
              <w:t>worldnews</w:t>
            </w:r>
            <w:proofErr w:type="spellEnd"/>
          </w:p>
        </w:tc>
        <w:tc>
          <w:tcPr>
            <w:tcW w:w="0" w:type="auto"/>
          </w:tcPr>
          <w:p w14:paraId="06E9431C" w14:textId="77777777" w:rsidR="0073049F" w:rsidRPr="00C90C57" w:rsidRDefault="0073049F" w:rsidP="0073049F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0.16107</w:t>
            </w:r>
          </w:p>
        </w:tc>
        <w:tc>
          <w:tcPr>
            <w:tcW w:w="0" w:type="auto"/>
          </w:tcPr>
          <w:p w14:paraId="3BF12D4E" w14:textId="15ED3B26" w:rsidR="0073049F" w:rsidRPr="00C90C57" w:rsidRDefault="0073049F" w:rsidP="007304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C90C57">
              <w:rPr>
                <w:sz w:val="21"/>
                <w:szCs w:val="21"/>
              </w:rPr>
              <w:t>worldnews</w:t>
            </w:r>
            <w:proofErr w:type="spellEnd"/>
          </w:p>
        </w:tc>
        <w:tc>
          <w:tcPr>
            <w:tcW w:w="0" w:type="auto"/>
          </w:tcPr>
          <w:p w14:paraId="2E63DA2F" w14:textId="4902ED28" w:rsidR="0073049F" w:rsidRPr="00C90C57" w:rsidRDefault="0073049F" w:rsidP="007304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0.15531</w:t>
            </w:r>
          </w:p>
        </w:tc>
        <w:tc>
          <w:tcPr>
            <w:tcW w:w="0" w:type="auto"/>
          </w:tcPr>
          <w:p w14:paraId="47B6168A" w14:textId="1050F4E5" w:rsidR="0073049F" w:rsidRPr="00C90C57" w:rsidRDefault="0073049F" w:rsidP="007304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science</w:t>
            </w:r>
          </w:p>
        </w:tc>
        <w:tc>
          <w:tcPr>
            <w:tcW w:w="0" w:type="auto"/>
          </w:tcPr>
          <w:p w14:paraId="2F8B8154" w14:textId="0CCFB51C" w:rsidR="0073049F" w:rsidRPr="00C90C57" w:rsidRDefault="0073049F" w:rsidP="007304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0.00143</w:t>
            </w:r>
          </w:p>
        </w:tc>
      </w:tr>
      <w:tr w:rsidR="0073049F" w:rsidRPr="00C90C57" w14:paraId="448FE7C4" w14:textId="1763A454" w:rsidTr="008011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5" w:type="dxa"/>
          </w:tcPr>
          <w:p w14:paraId="10F2345A" w14:textId="77777777" w:rsidR="0073049F" w:rsidRPr="00C90C57" w:rsidRDefault="0073049F" w:rsidP="0073049F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WTF</w:t>
            </w:r>
          </w:p>
        </w:tc>
        <w:tc>
          <w:tcPr>
            <w:tcW w:w="0" w:type="auto"/>
          </w:tcPr>
          <w:p w14:paraId="36CF2A20" w14:textId="77777777" w:rsidR="0073049F" w:rsidRPr="00C90C57" w:rsidRDefault="0073049F" w:rsidP="0073049F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0.16105</w:t>
            </w:r>
          </w:p>
        </w:tc>
        <w:tc>
          <w:tcPr>
            <w:tcW w:w="0" w:type="auto"/>
          </w:tcPr>
          <w:p w14:paraId="64A3E3FC" w14:textId="5973EA74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WTF</w:t>
            </w:r>
          </w:p>
        </w:tc>
        <w:tc>
          <w:tcPr>
            <w:tcW w:w="0" w:type="auto"/>
          </w:tcPr>
          <w:p w14:paraId="7E6E2099" w14:textId="4EF6538F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0.15528</w:t>
            </w:r>
          </w:p>
        </w:tc>
        <w:tc>
          <w:tcPr>
            <w:tcW w:w="0" w:type="auto"/>
          </w:tcPr>
          <w:p w14:paraId="61E5768E" w14:textId="5AF0729C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C90C57">
              <w:rPr>
                <w:sz w:val="21"/>
                <w:szCs w:val="21"/>
              </w:rPr>
              <w:t>worldnews</w:t>
            </w:r>
            <w:proofErr w:type="spellEnd"/>
          </w:p>
        </w:tc>
        <w:tc>
          <w:tcPr>
            <w:tcW w:w="0" w:type="auto"/>
          </w:tcPr>
          <w:p w14:paraId="3B0211DC" w14:textId="5569A675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0.00135</w:t>
            </w:r>
          </w:p>
        </w:tc>
      </w:tr>
      <w:tr w:rsidR="0073049F" w:rsidRPr="00C90C57" w14:paraId="0217F9BD" w14:textId="5123C3E6" w:rsidTr="008011E4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5" w:type="dxa"/>
          </w:tcPr>
          <w:p w14:paraId="5FBB1162" w14:textId="77777777" w:rsidR="0073049F" w:rsidRPr="00C90C57" w:rsidRDefault="0073049F" w:rsidP="0073049F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entertainment</w:t>
            </w:r>
          </w:p>
        </w:tc>
        <w:tc>
          <w:tcPr>
            <w:tcW w:w="0" w:type="auto"/>
          </w:tcPr>
          <w:p w14:paraId="2696CBDF" w14:textId="77777777" w:rsidR="0073049F" w:rsidRPr="00C90C57" w:rsidRDefault="0073049F" w:rsidP="0073049F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0.16103</w:t>
            </w:r>
          </w:p>
        </w:tc>
        <w:tc>
          <w:tcPr>
            <w:tcW w:w="0" w:type="auto"/>
          </w:tcPr>
          <w:p w14:paraId="641F2FE2" w14:textId="34F90D0E" w:rsidR="0073049F" w:rsidRPr="00C90C57" w:rsidRDefault="0073049F" w:rsidP="007304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entertainment</w:t>
            </w:r>
          </w:p>
        </w:tc>
        <w:tc>
          <w:tcPr>
            <w:tcW w:w="0" w:type="auto"/>
          </w:tcPr>
          <w:p w14:paraId="1B7CEF6F" w14:textId="5176A93A" w:rsidR="0073049F" w:rsidRPr="00C90C57" w:rsidRDefault="0073049F" w:rsidP="007304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0.15528</w:t>
            </w:r>
          </w:p>
        </w:tc>
        <w:tc>
          <w:tcPr>
            <w:tcW w:w="0" w:type="auto"/>
          </w:tcPr>
          <w:p w14:paraId="22FA323E" w14:textId="5046F96D" w:rsidR="0073049F" w:rsidRPr="00C90C57" w:rsidRDefault="0073049F" w:rsidP="007304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business</w:t>
            </w:r>
          </w:p>
        </w:tc>
        <w:tc>
          <w:tcPr>
            <w:tcW w:w="0" w:type="auto"/>
          </w:tcPr>
          <w:p w14:paraId="736641D9" w14:textId="4DDB9EE4" w:rsidR="0073049F" w:rsidRPr="00C90C57" w:rsidRDefault="0073049F" w:rsidP="0073049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C90C57">
              <w:rPr>
                <w:sz w:val="21"/>
                <w:szCs w:val="21"/>
              </w:rPr>
              <w:t>0.00131</w:t>
            </w:r>
          </w:p>
        </w:tc>
      </w:tr>
      <w:tr w:rsidR="0073049F" w:rsidRPr="00C90C57" w14:paraId="4B176A90" w14:textId="7D6B77ED" w:rsidTr="008011E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55" w:type="dxa"/>
          </w:tcPr>
          <w:p w14:paraId="6CD48553" w14:textId="77777777" w:rsidR="0073049F" w:rsidRPr="00C90C57" w:rsidRDefault="0073049F" w:rsidP="0073049F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programming</w:t>
            </w:r>
          </w:p>
        </w:tc>
        <w:tc>
          <w:tcPr>
            <w:tcW w:w="0" w:type="auto"/>
          </w:tcPr>
          <w:p w14:paraId="300BADCD" w14:textId="77777777" w:rsidR="0073049F" w:rsidRPr="00C90C57" w:rsidRDefault="0073049F" w:rsidP="0073049F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0.1608</w:t>
            </w:r>
          </w:p>
        </w:tc>
        <w:tc>
          <w:tcPr>
            <w:tcW w:w="0" w:type="auto"/>
          </w:tcPr>
          <w:p w14:paraId="1EE4BCE8" w14:textId="595DDC08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sz w:val="21"/>
                <w:szCs w:val="21"/>
                <w:lang w:val="en-US"/>
              </w:rPr>
            </w:pPr>
            <w:r w:rsidRPr="00C90C57">
              <w:rPr>
                <w:sz w:val="21"/>
                <w:szCs w:val="21"/>
              </w:rPr>
              <w:t>programming</w:t>
            </w:r>
          </w:p>
        </w:tc>
        <w:tc>
          <w:tcPr>
            <w:tcW w:w="0" w:type="auto"/>
          </w:tcPr>
          <w:p w14:paraId="482FC2DC" w14:textId="00CEF59A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sz w:val="21"/>
                <w:szCs w:val="21"/>
                <w:lang w:val="en-US"/>
              </w:rPr>
            </w:pPr>
            <w:r w:rsidRPr="00C90C57">
              <w:rPr>
                <w:sz w:val="21"/>
                <w:szCs w:val="21"/>
              </w:rPr>
              <w:t>0.15504</w:t>
            </w:r>
          </w:p>
        </w:tc>
        <w:tc>
          <w:tcPr>
            <w:tcW w:w="0" w:type="auto"/>
          </w:tcPr>
          <w:p w14:paraId="6B533CB3" w14:textId="1EB0CE7E" w:rsidR="0073049F" w:rsidRPr="00C90C57" w:rsidRDefault="0073049F" w:rsidP="0073049F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sz w:val="21"/>
                <w:szCs w:val="21"/>
                <w:lang w:val="en-US"/>
              </w:rPr>
            </w:pPr>
            <w:r w:rsidRPr="00C90C57">
              <w:rPr>
                <w:sz w:val="21"/>
                <w:szCs w:val="21"/>
              </w:rPr>
              <w:t>WTF</w:t>
            </w:r>
          </w:p>
        </w:tc>
        <w:tc>
          <w:tcPr>
            <w:tcW w:w="0" w:type="auto"/>
          </w:tcPr>
          <w:p w14:paraId="734C8381" w14:textId="7FEE7E6E" w:rsidR="0073049F" w:rsidRPr="00C90C57" w:rsidRDefault="0073049F" w:rsidP="008B0530">
            <w:pPr>
              <w:keepNext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Theme="minorHAnsi"/>
                <w:sz w:val="21"/>
                <w:szCs w:val="21"/>
                <w:lang w:val="en-US"/>
              </w:rPr>
            </w:pPr>
            <w:r w:rsidRPr="00C90C57">
              <w:rPr>
                <w:sz w:val="21"/>
                <w:szCs w:val="21"/>
              </w:rPr>
              <w:t>0.00129</w:t>
            </w:r>
          </w:p>
        </w:tc>
      </w:tr>
    </w:tbl>
    <w:p w14:paraId="0CC1507F" w14:textId="737A4771" w:rsidR="0073049F" w:rsidRPr="00C90C57" w:rsidRDefault="008B0530" w:rsidP="008B0530">
      <w:pPr>
        <w:pStyle w:val="Caption"/>
        <w:jc w:val="center"/>
      </w:pPr>
      <w:bookmarkStart w:id="77" w:name="_Toc108033688"/>
      <w:proofErr w:type="spellStart"/>
      <w:r w:rsidRPr="00C90C57">
        <w:t>Табела</w:t>
      </w:r>
      <w:proofErr w:type="spellEnd"/>
      <w:r w:rsidRPr="00C90C57">
        <w:t xml:space="preserve"> </w:t>
      </w:r>
      <w:r w:rsidR="006F1264">
        <w:fldChar w:fldCharType="begin"/>
      </w:r>
      <w:r w:rsidR="006F1264">
        <w:instrText xml:space="preserve"> STYLEREF 3 \s </w:instrText>
      </w:r>
      <w:r w:rsidR="006F1264">
        <w:fldChar w:fldCharType="separate"/>
      </w:r>
      <w:r w:rsidR="006F1264">
        <w:rPr>
          <w:noProof/>
        </w:rPr>
        <w:t>3.3.3</w:t>
      </w:r>
      <w:r w:rsidR="006F1264">
        <w:fldChar w:fldCharType="end"/>
      </w:r>
      <w:r w:rsidR="006F1264">
        <w:t>.</w:t>
      </w:r>
      <w:r w:rsidR="006F1264">
        <w:fldChar w:fldCharType="begin"/>
      </w:r>
      <w:r w:rsidR="006F1264">
        <w:instrText xml:space="preserve"> SEQ Табела \* ARABIC \s 3 </w:instrText>
      </w:r>
      <w:r w:rsidR="006F1264">
        <w:fldChar w:fldCharType="separate"/>
      </w:r>
      <w:r w:rsidR="006F1264">
        <w:rPr>
          <w:noProof/>
        </w:rPr>
        <w:t>4</w:t>
      </w:r>
      <w:r w:rsidR="006F1264">
        <w:fldChar w:fldCharType="end"/>
      </w:r>
      <w:r w:rsidRPr="00C90C57">
        <w:t xml:space="preserve"> </w:t>
      </w:r>
      <w:r w:rsidRPr="00C90C57">
        <w:rPr>
          <w:lang w:val="sr-Cyrl-RS"/>
        </w:rPr>
        <w:t xml:space="preserve">Преглед </w:t>
      </w:r>
      <w:proofErr w:type="spellStart"/>
      <w:r w:rsidRPr="00C90C57">
        <w:rPr>
          <w:lang w:val="sr-Cyrl-RS"/>
        </w:rPr>
        <w:t>Кац</w:t>
      </w:r>
      <w:proofErr w:type="spellEnd"/>
      <w:r w:rsidRPr="00C90C57">
        <w:rPr>
          <w:lang w:val="sr-Cyrl-RS"/>
        </w:rPr>
        <w:t xml:space="preserve"> централности по мрежама</w:t>
      </w:r>
      <w:bookmarkEnd w:id="77"/>
    </w:p>
    <w:p w14:paraId="34BBBF4F" w14:textId="1BC12745" w:rsidR="002D56F3" w:rsidRPr="00C90C57" w:rsidRDefault="002D56F3" w:rsidP="00E77A7C">
      <w:pPr>
        <w:pStyle w:val="PlainText"/>
        <w:rPr>
          <w:rFonts w:ascii="Times New Roman" w:hAnsi="Times New Roman" w:cs="Times New Roman"/>
          <w:lang w:val="sr-Cyrl-RS"/>
        </w:rPr>
      </w:pPr>
    </w:p>
    <w:p w14:paraId="5CF5D594" w14:textId="400CDCF2" w:rsidR="00765912" w:rsidRPr="00C90C57" w:rsidRDefault="00765912" w:rsidP="00750E97">
      <w:pPr>
        <w:pStyle w:val="Heading3"/>
      </w:pPr>
      <w:bookmarkStart w:id="78" w:name="_Toc108032769"/>
      <w:r w:rsidRPr="00C90C57">
        <w:lastRenderedPageBreak/>
        <w:t>На основу претходна три питања, предложити и конструисати композитну меру централности за проналажење најважнијих актера. Обратити пажњу на тип усмерености мреже и сходно томе прилагодити колико различите мрежне метрике утичу на хеуристику.</w:t>
      </w:r>
      <w:bookmarkEnd w:id="78"/>
      <w:r w:rsidRPr="00C90C57">
        <w:rPr>
          <w:lang w:val="en-US"/>
        </w:rPr>
        <w:t xml:space="preserve"> </w:t>
      </w:r>
    </w:p>
    <w:p w14:paraId="4884FAB1" w14:textId="7A8DDBE7" w:rsidR="00765912" w:rsidRPr="00C90C57" w:rsidRDefault="00765912" w:rsidP="00765912">
      <w:pPr>
        <w:pStyle w:val="Osnovnitekst"/>
        <w:rPr>
          <w:lang w:val="sr-Cyrl-RS"/>
        </w:rPr>
      </w:pPr>
      <w:r w:rsidRPr="00C90C57">
        <w:rPr>
          <w:lang w:val="sr-Cyrl-RS"/>
        </w:rPr>
        <w:t xml:space="preserve">Провером корелације и доказом </w:t>
      </w:r>
      <w:proofErr w:type="spellStart"/>
      <w:r w:rsidRPr="00C90C57">
        <w:rPr>
          <w:lang w:val="sr-Cyrl-RS"/>
        </w:rPr>
        <w:t>корелисаности</w:t>
      </w:r>
      <w:proofErr w:type="spellEnd"/>
      <w:r w:rsidRPr="00C90C57">
        <w:rPr>
          <w:lang w:val="sr-Cyrl-RS"/>
        </w:rPr>
        <w:t>, закључено је:</w:t>
      </w:r>
    </w:p>
    <w:p w14:paraId="01B56F4A" w14:textId="1E5E4B51" w:rsidR="00765912" w:rsidRPr="00C90C57" w:rsidRDefault="00765912" w:rsidP="008011E4">
      <w:pPr>
        <w:pStyle w:val="Osnovnitekst"/>
        <w:numPr>
          <w:ilvl w:val="0"/>
          <w:numId w:val="30"/>
        </w:numPr>
        <w:rPr>
          <w:lang w:val="sr-Cyrl-RS"/>
        </w:rPr>
      </w:pPr>
      <w:r w:rsidRPr="00C90C57">
        <w:rPr>
          <w:lang w:val="sr-Cyrl-RS"/>
        </w:rPr>
        <w:t xml:space="preserve">Не постоји корелација у </w:t>
      </w:r>
      <w:proofErr w:type="spellStart"/>
      <w:r w:rsidRPr="00C90C57">
        <w:rPr>
          <w:lang w:val="en-US"/>
        </w:rPr>
        <w:t>SNetT</w:t>
      </w:r>
      <w:proofErr w:type="spellEnd"/>
      <w:r w:rsidRPr="00C90C57">
        <w:rPr>
          <w:lang w:val="sr-Cyrl-RS"/>
        </w:rPr>
        <w:t xml:space="preserve">, из разлога што је то комплетан </w:t>
      </w:r>
      <w:proofErr w:type="spellStart"/>
      <w:r w:rsidRPr="00C90C57">
        <w:rPr>
          <w:lang w:val="sr-Cyrl-RS"/>
        </w:rPr>
        <w:t>граф</w:t>
      </w:r>
      <w:proofErr w:type="spellEnd"/>
      <w:r w:rsidRPr="00C90C57">
        <w:rPr>
          <w:lang w:val="sr-Cyrl-RS"/>
        </w:rPr>
        <w:t>.</w:t>
      </w:r>
    </w:p>
    <w:p w14:paraId="2A127829" w14:textId="227C27BD" w:rsidR="00765912" w:rsidRPr="00C90C57" w:rsidRDefault="00765912" w:rsidP="008011E4">
      <w:pPr>
        <w:pStyle w:val="Osnovnitekst"/>
        <w:numPr>
          <w:ilvl w:val="0"/>
          <w:numId w:val="30"/>
        </w:numPr>
        <w:rPr>
          <w:lang w:val="sr-Cyrl-RS"/>
        </w:rPr>
      </w:pPr>
      <w:r w:rsidRPr="00C90C57">
        <w:rPr>
          <w:lang w:val="sr-Cyrl-RS"/>
        </w:rPr>
        <w:t xml:space="preserve">Постоји позитивна </w:t>
      </w:r>
      <w:r w:rsidR="004F5152" w:rsidRPr="00C90C57">
        <w:rPr>
          <w:lang w:val="sr-Cyrl-RS"/>
        </w:rPr>
        <w:t xml:space="preserve">корелација мера централности у мрежама </w:t>
      </w:r>
      <w:proofErr w:type="spellStart"/>
      <w:r w:rsidR="004F5152" w:rsidRPr="00C90C57">
        <w:rPr>
          <w:lang w:val="en-US"/>
        </w:rPr>
        <w:t>SNet</w:t>
      </w:r>
      <w:proofErr w:type="spellEnd"/>
      <w:r w:rsidR="004F5152" w:rsidRPr="00C90C57">
        <w:rPr>
          <w:lang w:val="en-US"/>
        </w:rPr>
        <w:t xml:space="preserve"> I </w:t>
      </w:r>
      <w:proofErr w:type="spellStart"/>
      <w:r w:rsidR="004F5152" w:rsidRPr="00C90C57">
        <w:rPr>
          <w:lang w:val="en-US"/>
        </w:rPr>
        <w:t>SNetF</w:t>
      </w:r>
      <w:proofErr w:type="spellEnd"/>
      <w:r w:rsidR="004F5152" w:rsidRPr="00C90C57">
        <w:rPr>
          <w:lang w:val="sr-Cyrl-RS"/>
        </w:rPr>
        <w:t xml:space="preserve">. </w:t>
      </w:r>
    </w:p>
    <w:p w14:paraId="7B693059" w14:textId="0E0737DA" w:rsidR="004F5152" w:rsidRPr="00C90C57" w:rsidRDefault="004F5152" w:rsidP="008011E4">
      <w:pPr>
        <w:pStyle w:val="Osnovnitekst"/>
        <w:numPr>
          <w:ilvl w:val="0"/>
          <w:numId w:val="30"/>
        </w:numPr>
        <w:rPr>
          <w:lang w:val="sr-Cyrl-RS"/>
        </w:rPr>
      </w:pPr>
      <w:r w:rsidRPr="00C90C57">
        <w:rPr>
          <w:lang w:val="sr-Cyrl-RS"/>
        </w:rPr>
        <w:t xml:space="preserve">За </w:t>
      </w:r>
      <w:proofErr w:type="spellStart"/>
      <w:r w:rsidRPr="00C90C57">
        <w:rPr>
          <w:lang w:val="en-US"/>
        </w:rPr>
        <w:t>UserNet</w:t>
      </w:r>
      <w:proofErr w:type="spellEnd"/>
      <w:r w:rsidRPr="00C90C57">
        <w:rPr>
          <w:lang w:val="sr-Cyrl-RS"/>
        </w:rPr>
        <w:t xml:space="preserve"> је потребно смислити другачију композитну меру из разлога што је </w:t>
      </w:r>
      <w:r w:rsidRPr="00C90C57">
        <w:rPr>
          <w:lang w:val="en-US"/>
        </w:rPr>
        <w:t>out-degree</w:t>
      </w:r>
      <w:r w:rsidRPr="00C90C57">
        <w:rPr>
          <w:lang w:val="sr-Cyrl-RS"/>
        </w:rPr>
        <w:t xml:space="preserve"> негативно </w:t>
      </w:r>
      <w:proofErr w:type="spellStart"/>
      <w:r w:rsidRPr="00C90C57">
        <w:rPr>
          <w:lang w:val="sr-Cyrl-RS"/>
        </w:rPr>
        <w:t>корелисан</w:t>
      </w:r>
      <w:proofErr w:type="spellEnd"/>
      <w:r w:rsidRPr="00C90C57">
        <w:rPr>
          <w:lang w:val="sr-Cyrl-RS"/>
        </w:rPr>
        <w:t>.</w:t>
      </w:r>
    </w:p>
    <w:p w14:paraId="45F65C38" w14:textId="3DC69188" w:rsidR="004F5152" w:rsidRPr="00C90C57" w:rsidRDefault="004F5152" w:rsidP="004F5152">
      <w:pPr>
        <w:pStyle w:val="Osnovnitekst"/>
        <w:rPr>
          <w:lang w:val="sr-Cyrl-RS"/>
        </w:rPr>
      </w:pPr>
      <w:r w:rsidRPr="00C90C57">
        <w:rPr>
          <w:lang w:val="sr-Cyrl-RS"/>
        </w:rPr>
        <w:t>Предлози:</w:t>
      </w:r>
    </w:p>
    <w:p w14:paraId="5E879CE9" w14:textId="71D71EFB" w:rsidR="004F5152" w:rsidRPr="00C90C57" w:rsidRDefault="004F5152" w:rsidP="004F5152">
      <w:pPr>
        <w:pStyle w:val="Osnovnitekst"/>
        <w:rPr>
          <w:i/>
          <w:iCs/>
          <w:lang w:val="en-US"/>
        </w:rPr>
      </w:pPr>
      <w:r w:rsidRPr="00C90C57">
        <w:rPr>
          <w:lang w:val="sr-Cyrl-RS"/>
        </w:rPr>
        <w:tab/>
      </w:r>
      <w:r w:rsidRPr="00C90C57">
        <w:rPr>
          <w:lang w:val="sr-Cyrl-RS"/>
        </w:rPr>
        <w:tab/>
      </w:r>
      <w:r w:rsidRPr="00C90C57">
        <w:rPr>
          <w:i/>
          <w:iCs/>
          <w:lang w:val="en-US"/>
        </w:rPr>
        <w:t>Composite Centrality = DC x CC x BC x EC</w:t>
      </w:r>
    </w:p>
    <w:p w14:paraId="64CC754C" w14:textId="649365BC" w:rsidR="004F5152" w:rsidRPr="00C90C57" w:rsidRDefault="004F5152" w:rsidP="004F5152">
      <w:pPr>
        <w:pStyle w:val="Osnovnitekst"/>
        <w:rPr>
          <w:i/>
          <w:iCs/>
          <w:lang w:val="en-US"/>
        </w:rPr>
      </w:pPr>
      <w:r w:rsidRPr="00C90C57">
        <w:rPr>
          <w:i/>
          <w:iCs/>
          <w:lang w:val="en-US"/>
        </w:rPr>
        <w:tab/>
      </w:r>
      <w:r w:rsidRPr="00C90C57">
        <w:rPr>
          <w:i/>
          <w:iCs/>
          <w:lang w:val="en-US"/>
        </w:rPr>
        <w:tab/>
        <w:t xml:space="preserve">Composite Centrality </w:t>
      </w:r>
      <w:r w:rsidR="00350EFB">
        <w:rPr>
          <w:i/>
          <w:iCs/>
          <w:lang w:val="en-US"/>
        </w:rPr>
        <w:t xml:space="preserve">Directed </w:t>
      </w:r>
      <w:r w:rsidRPr="00C90C57">
        <w:rPr>
          <w:i/>
          <w:iCs/>
          <w:lang w:val="en-US"/>
        </w:rPr>
        <w:t>= (</w:t>
      </w:r>
      <w:proofErr w:type="spellStart"/>
      <w:r w:rsidRPr="00C90C57">
        <w:rPr>
          <w:i/>
          <w:iCs/>
          <w:lang w:val="en-US"/>
        </w:rPr>
        <w:t>InDC</w:t>
      </w:r>
      <w:proofErr w:type="spellEnd"/>
      <w:r w:rsidRPr="00C90C57">
        <w:rPr>
          <w:i/>
          <w:iCs/>
          <w:lang w:val="en-US"/>
        </w:rPr>
        <w:t xml:space="preserve"> / </w:t>
      </w:r>
      <w:proofErr w:type="spellStart"/>
      <w:r w:rsidRPr="00C90C57">
        <w:rPr>
          <w:i/>
          <w:iCs/>
          <w:lang w:val="en-US"/>
        </w:rPr>
        <w:t>OutDC</w:t>
      </w:r>
      <w:proofErr w:type="spellEnd"/>
      <w:r w:rsidRPr="00C90C57">
        <w:rPr>
          <w:i/>
          <w:iCs/>
          <w:lang w:val="en-US"/>
        </w:rPr>
        <w:t>) x CC x BC</w:t>
      </w:r>
    </w:p>
    <w:p w14:paraId="461CDDD7" w14:textId="76007B8D" w:rsidR="00350EFB" w:rsidRDefault="00350EFB" w:rsidP="00350EFB">
      <w:pPr>
        <w:pStyle w:val="Caption"/>
        <w:keepNext/>
        <w:jc w:val="center"/>
      </w:pPr>
      <w:bookmarkStart w:id="79" w:name="_Toc108033689"/>
      <w:proofErr w:type="spellStart"/>
      <w:r>
        <w:t>Табела</w:t>
      </w:r>
      <w:proofErr w:type="spellEnd"/>
      <w:r>
        <w:t xml:space="preserve"> </w:t>
      </w:r>
      <w:r w:rsidR="006F1264">
        <w:fldChar w:fldCharType="begin"/>
      </w:r>
      <w:r w:rsidR="006F1264">
        <w:instrText xml:space="preserve"> STYLEREF 3 \s </w:instrText>
      </w:r>
      <w:r w:rsidR="006F1264">
        <w:fldChar w:fldCharType="separate"/>
      </w:r>
      <w:r w:rsidR="006F1264">
        <w:rPr>
          <w:noProof/>
        </w:rPr>
        <w:t>3.3.4</w:t>
      </w:r>
      <w:r w:rsidR="006F1264">
        <w:fldChar w:fldCharType="end"/>
      </w:r>
      <w:r w:rsidR="006F1264">
        <w:t>.</w:t>
      </w:r>
      <w:r w:rsidR="006F1264">
        <w:fldChar w:fldCharType="begin"/>
      </w:r>
      <w:r w:rsidR="006F1264">
        <w:instrText xml:space="preserve"> SEQ Табела \* ARABIC \s 3 </w:instrText>
      </w:r>
      <w:r w:rsidR="006F1264">
        <w:fldChar w:fldCharType="separate"/>
      </w:r>
      <w:r w:rsidR="006F1264">
        <w:rPr>
          <w:noProof/>
        </w:rPr>
        <w:t>1</w:t>
      </w:r>
      <w:r w:rsidR="006F1264">
        <w:fldChar w:fldCharType="end"/>
      </w:r>
      <w:r>
        <w:t xml:space="preserve"> </w:t>
      </w:r>
      <w:r>
        <w:rPr>
          <w:lang w:val="sr-Cyrl-RS"/>
        </w:rPr>
        <w:t xml:space="preserve">Композитна централност </w:t>
      </w:r>
      <w:proofErr w:type="spellStart"/>
      <w:r>
        <w:rPr>
          <w:lang w:val="en-US"/>
        </w:rPr>
        <w:t>SNet</w:t>
      </w:r>
      <w:bookmarkEnd w:id="79"/>
      <w:proofErr w:type="spellEnd"/>
    </w:p>
    <w:tbl>
      <w:tblPr>
        <w:tblStyle w:val="ListTable4-Accent1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09"/>
        <w:gridCol w:w="3210"/>
      </w:tblGrid>
      <w:tr w:rsidR="003E140A" w:rsidRPr="00C90C57" w14:paraId="37040CFF" w14:textId="77777777" w:rsidTr="00350EF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057D9D62" w14:textId="77777777" w:rsidR="003E140A" w:rsidRPr="00C90C57" w:rsidRDefault="003E140A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subreddit</w:t>
            </w:r>
          </w:p>
        </w:tc>
        <w:tc>
          <w:tcPr>
            <w:tcW w:w="321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14:paraId="3F0B7E96" w14:textId="77777777" w:rsidR="003E140A" w:rsidRPr="00C90C57" w:rsidRDefault="003E140A" w:rsidP="00E77A7C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C90C57">
              <w:rPr>
                <w:rFonts w:ascii="Times New Roman" w:hAnsi="Times New Roman" w:cs="Times New Roman"/>
              </w:rPr>
              <w:t>composite_rank</w:t>
            </w:r>
            <w:proofErr w:type="spellEnd"/>
          </w:p>
        </w:tc>
      </w:tr>
      <w:tr w:rsidR="003E140A" w:rsidRPr="00C90C57" w14:paraId="0290416A" w14:textId="77777777" w:rsidTr="00350E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30F35A13" w14:textId="77777777" w:rsidR="003E140A" w:rsidRPr="00C90C57" w:rsidRDefault="003E140A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reddit.com</w:t>
            </w:r>
          </w:p>
        </w:tc>
        <w:tc>
          <w:tcPr>
            <w:tcW w:w="3210" w:type="dxa"/>
          </w:tcPr>
          <w:p w14:paraId="02D3632C" w14:textId="77777777" w:rsidR="003E140A" w:rsidRPr="00C90C57" w:rsidRDefault="003E140A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1.0</w:t>
            </w:r>
          </w:p>
        </w:tc>
      </w:tr>
      <w:tr w:rsidR="003E140A" w:rsidRPr="00C90C57" w14:paraId="375E0F73" w14:textId="77777777" w:rsidTr="00350EF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365A260D" w14:textId="77777777" w:rsidR="003E140A" w:rsidRPr="00C90C57" w:rsidRDefault="003E140A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politics</w:t>
            </w:r>
          </w:p>
        </w:tc>
        <w:tc>
          <w:tcPr>
            <w:tcW w:w="3210" w:type="dxa"/>
          </w:tcPr>
          <w:p w14:paraId="3B729F82" w14:textId="77777777" w:rsidR="003E140A" w:rsidRPr="00C90C57" w:rsidRDefault="003E140A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48.0</w:t>
            </w:r>
          </w:p>
        </w:tc>
      </w:tr>
      <w:tr w:rsidR="003E140A" w:rsidRPr="00C90C57" w14:paraId="58340C24" w14:textId="77777777" w:rsidTr="00350E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06876DCD" w14:textId="77777777" w:rsidR="003E140A" w:rsidRPr="00C90C57" w:rsidRDefault="003E140A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technology</w:t>
            </w:r>
          </w:p>
        </w:tc>
        <w:tc>
          <w:tcPr>
            <w:tcW w:w="3210" w:type="dxa"/>
          </w:tcPr>
          <w:p w14:paraId="148BF49E" w14:textId="77777777" w:rsidR="003E140A" w:rsidRPr="00C90C57" w:rsidRDefault="003E140A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72.0</w:t>
            </w:r>
          </w:p>
        </w:tc>
      </w:tr>
      <w:tr w:rsidR="003E140A" w:rsidRPr="00C90C57" w14:paraId="1FB4045E" w14:textId="77777777" w:rsidTr="00350EF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4A13E025" w14:textId="77777777" w:rsidR="003E140A" w:rsidRPr="00C90C57" w:rsidRDefault="003E140A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pics</w:t>
            </w:r>
          </w:p>
        </w:tc>
        <w:tc>
          <w:tcPr>
            <w:tcW w:w="3210" w:type="dxa"/>
          </w:tcPr>
          <w:p w14:paraId="778AB7A4" w14:textId="77777777" w:rsidR="003E140A" w:rsidRPr="00C90C57" w:rsidRDefault="003E140A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288.0</w:t>
            </w:r>
          </w:p>
        </w:tc>
      </w:tr>
      <w:tr w:rsidR="003E140A" w:rsidRPr="00C90C57" w14:paraId="57F1E7B0" w14:textId="77777777" w:rsidTr="00350E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381A511B" w14:textId="77777777" w:rsidR="003E140A" w:rsidRPr="00C90C57" w:rsidRDefault="003E140A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funny</w:t>
            </w:r>
          </w:p>
        </w:tc>
        <w:tc>
          <w:tcPr>
            <w:tcW w:w="3210" w:type="dxa"/>
          </w:tcPr>
          <w:p w14:paraId="64A63952" w14:textId="77777777" w:rsidR="003E140A" w:rsidRPr="00C90C57" w:rsidRDefault="003E140A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900.0</w:t>
            </w:r>
          </w:p>
        </w:tc>
      </w:tr>
      <w:tr w:rsidR="003E140A" w:rsidRPr="00C90C57" w14:paraId="6BDDCA0C" w14:textId="77777777" w:rsidTr="00350EF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4A0EA44F" w14:textId="77777777" w:rsidR="003E140A" w:rsidRPr="00C90C57" w:rsidRDefault="003E140A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science</w:t>
            </w:r>
          </w:p>
        </w:tc>
        <w:tc>
          <w:tcPr>
            <w:tcW w:w="3210" w:type="dxa"/>
          </w:tcPr>
          <w:p w14:paraId="2EC237A7" w14:textId="77777777" w:rsidR="003E140A" w:rsidRPr="00C90C57" w:rsidRDefault="003E140A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1800.0</w:t>
            </w:r>
          </w:p>
        </w:tc>
      </w:tr>
      <w:tr w:rsidR="003E140A" w:rsidRPr="00C90C57" w14:paraId="3AE836BF" w14:textId="77777777" w:rsidTr="00350E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43FC7F7F" w14:textId="77777777" w:rsidR="003E140A" w:rsidRPr="00C90C57" w:rsidRDefault="003E140A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programming</w:t>
            </w:r>
          </w:p>
        </w:tc>
        <w:tc>
          <w:tcPr>
            <w:tcW w:w="3210" w:type="dxa"/>
          </w:tcPr>
          <w:p w14:paraId="48B3F5C4" w14:textId="77777777" w:rsidR="003E140A" w:rsidRPr="00C90C57" w:rsidRDefault="003E140A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2565.0</w:t>
            </w:r>
          </w:p>
        </w:tc>
      </w:tr>
      <w:tr w:rsidR="003E140A" w:rsidRPr="00C90C57" w14:paraId="5283FA50" w14:textId="77777777" w:rsidTr="00350EF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1A1F0B53" w14:textId="77777777" w:rsidR="003E140A" w:rsidRPr="00C90C57" w:rsidRDefault="003E140A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entertainment</w:t>
            </w:r>
          </w:p>
        </w:tc>
        <w:tc>
          <w:tcPr>
            <w:tcW w:w="3210" w:type="dxa"/>
          </w:tcPr>
          <w:p w14:paraId="34022CF8" w14:textId="77777777" w:rsidR="003E140A" w:rsidRPr="00C90C57" w:rsidRDefault="003E140A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3087.0</w:t>
            </w:r>
          </w:p>
        </w:tc>
      </w:tr>
      <w:tr w:rsidR="003E140A" w:rsidRPr="00C90C57" w14:paraId="06525126" w14:textId="77777777" w:rsidTr="00350E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631BECBA" w14:textId="77777777" w:rsidR="003E140A" w:rsidRPr="00C90C57" w:rsidRDefault="003E140A" w:rsidP="00E77A7C">
            <w:pPr>
              <w:pStyle w:val="PlainText"/>
              <w:rPr>
                <w:rFonts w:ascii="Times New Roman" w:hAnsi="Times New Roman" w:cs="Times New Roman"/>
              </w:rPr>
            </w:pPr>
            <w:proofErr w:type="spellStart"/>
            <w:r w:rsidRPr="00C90C57">
              <w:rPr>
                <w:rFonts w:ascii="Times New Roman" w:hAnsi="Times New Roman" w:cs="Times New Roman"/>
              </w:rPr>
              <w:t>worldnews</w:t>
            </w:r>
            <w:proofErr w:type="spellEnd"/>
          </w:p>
        </w:tc>
        <w:tc>
          <w:tcPr>
            <w:tcW w:w="3210" w:type="dxa"/>
          </w:tcPr>
          <w:p w14:paraId="41557410" w14:textId="77777777" w:rsidR="003E140A" w:rsidRPr="00C90C57" w:rsidRDefault="003E140A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3584.0</w:t>
            </w:r>
          </w:p>
        </w:tc>
      </w:tr>
      <w:tr w:rsidR="003E140A" w:rsidRPr="00C90C57" w14:paraId="7AE00EE4" w14:textId="77777777" w:rsidTr="00350EF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56BFEB00" w14:textId="77777777" w:rsidR="003E140A" w:rsidRPr="00C90C57" w:rsidRDefault="003E140A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business</w:t>
            </w:r>
          </w:p>
        </w:tc>
        <w:tc>
          <w:tcPr>
            <w:tcW w:w="3210" w:type="dxa"/>
          </w:tcPr>
          <w:p w14:paraId="1BA743C8" w14:textId="77777777" w:rsidR="003E140A" w:rsidRPr="00C90C57" w:rsidRDefault="003E140A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6655.0</w:t>
            </w:r>
          </w:p>
        </w:tc>
      </w:tr>
    </w:tbl>
    <w:p w14:paraId="08AFF544" w14:textId="77777777" w:rsidR="00350EFB" w:rsidRDefault="00350EFB" w:rsidP="00350EFB">
      <w:pPr>
        <w:pStyle w:val="Caption"/>
        <w:keepNext/>
      </w:pPr>
    </w:p>
    <w:p w14:paraId="0F1B6262" w14:textId="3ACAA796" w:rsidR="00350EFB" w:rsidRDefault="00350EFB" w:rsidP="00350EFB">
      <w:pPr>
        <w:pStyle w:val="Caption"/>
        <w:keepNext/>
        <w:jc w:val="center"/>
      </w:pPr>
      <w:bookmarkStart w:id="80" w:name="_Toc108033690"/>
      <w:proofErr w:type="spellStart"/>
      <w:r>
        <w:t>Табела</w:t>
      </w:r>
      <w:proofErr w:type="spellEnd"/>
      <w:r>
        <w:t xml:space="preserve"> </w:t>
      </w:r>
      <w:r w:rsidR="006F1264">
        <w:fldChar w:fldCharType="begin"/>
      </w:r>
      <w:r w:rsidR="006F1264">
        <w:instrText xml:space="preserve"> STYLEREF 3 \s </w:instrText>
      </w:r>
      <w:r w:rsidR="006F1264">
        <w:fldChar w:fldCharType="separate"/>
      </w:r>
      <w:r w:rsidR="006F1264">
        <w:rPr>
          <w:noProof/>
        </w:rPr>
        <w:t>3.3.4</w:t>
      </w:r>
      <w:r w:rsidR="006F1264">
        <w:fldChar w:fldCharType="end"/>
      </w:r>
      <w:r w:rsidR="006F1264">
        <w:t>.</w:t>
      </w:r>
      <w:r w:rsidR="006F1264">
        <w:fldChar w:fldCharType="begin"/>
      </w:r>
      <w:r w:rsidR="006F1264">
        <w:instrText xml:space="preserve"> SEQ Табела \* ARABIC \s 3 </w:instrText>
      </w:r>
      <w:r w:rsidR="006F1264">
        <w:fldChar w:fldCharType="separate"/>
      </w:r>
      <w:r w:rsidR="006F1264">
        <w:rPr>
          <w:noProof/>
        </w:rPr>
        <w:t>2</w:t>
      </w:r>
      <w:r w:rsidR="006F1264">
        <w:fldChar w:fldCharType="end"/>
      </w:r>
      <w:r>
        <w:t xml:space="preserve"> </w:t>
      </w:r>
      <w:proofErr w:type="spellStart"/>
      <w:r w:rsidRPr="00497CB1">
        <w:t>Композитна</w:t>
      </w:r>
      <w:proofErr w:type="spellEnd"/>
      <w:r w:rsidRPr="00497CB1">
        <w:t xml:space="preserve"> </w:t>
      </w:r>
      <w:proofErr w:type="spellStart"/>
      <w:r w:rsidRPr="00497CB1">
        <w:t>централност</w:t>
      </w:r>
      <w:proofErr w:type="spellEnd"/>
      <w:r w:rsidRPr="00497CB1">
        <w:t xml:space="preserve"> </w:t>
      </w:r>
      <w:proofErr w:type="spellStart"/>
      <w:r w:rsidRPr="00497CB1">
        <w:t>SNet</w:t>
      </w:r>
      <w:r>
        <w:t>F</w:t>
      </w:r>
      <w:bookmarkEnd w:id="80"/>
      <w:proofErr w:type="spellEnd"/>
    </w:p>
    <w:tbl>
      <w:tblPr>
        <w:tblStyle w:val="ListTable4-Accent1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09"/>
        <w:gridCol w:w="3210"/>
      </w:tblGrid>
      <w:tr w:rsidR="003E140A" w:rsidRPr="00C90C57" w14:paraId="302A7B34" w14:textId="77777777" w:rsidTr="00350EF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0114C815" w14:textId="77777777" w:rsidR="003E140A" w:rsidRPr="00C90C57" w:rsidRDefault="003E140A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subreddit</w:t>
            </w:r>
          </w:p>
        </w:tc>
        <w:tc>
          <w:tcPr>
            <w:tcW w:w="321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14:paraId="154C6E27" w14:textId="77777777" w:rsidR="003E140A" w:rsidRPr="00C90C57" w:rsidRDefault="003E140A" w:rsidP="00E77A7C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C90C57">
              <w:rPr>
                <w:rFonts w:ascii="Times New Roman" w:hAnsi="Times New Roman" w:cs="Times New Roman"/>
              </w:rPr>
              <w:t>composite_rank</w:t>
            </w:r>
            <w:proofErr w:type="spellEnd"/>
          </w:p>
        </w:tc>
      </w:tr>
      <w:tr w:rsidR="003E140A" w:rsidRPr="00C90C57" w14:paraId="0C8CB6BC" w14:textId="77777777" w:rsidTr="00350E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7217D1F9" w14:textId="77777777" w:rsidR="003E140A" w:rsidRPr="00C90C57" w:rsidRDefault="003E140A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reddit.com</w:t>
            </w:r>
          </w:p>
        </w:tc>
        <w:tc>
          <w:tcPr>
            <w:tcW w:w="3210" w:type="dxa"/>
          </w:tcPr>
          <w:p w14:paraId="16DF38A4" w14:textId="77777777" w:rsidR="003E140A" w:rsidRPr="00C90C57" w:rsidRDefault="003E140A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1.0</w:t>
            </w:r>
          </w:p>
        </w:tc>
      </w:tr>
      <w:tr w:rsidR="003E140A" w:rsidRPr="00C90C57" w14:paraId="5A6AA3BB" w14:textId="77777777" w:rsidTr="00350EF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12077A52" w14:textId="77777777" w:rsidR="003E140A" w:rsidRPr="00C90C57" w:rsidRDefault="003E140A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politics</w:t>
            </w:r>
          </w:p>
        </w:tc>
        <w:tc>
          <w:tcPr>
            <w:tcW w:w="3210" w:type="dxa"/>
          </w:tcPr>
          <w:p w14:paraId="43EC46F3" w14:textId="77777777" w:rsidR="003E140A" w:rsidRPr="00C90C57" w:rsidRDefault="003E140A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36.0</w:t>
            </w:r>
          </w:p>
        </w:tc>
      </w:tr>
      <w:tr w:rsidR="003E140A" w:rsidRPr="00C90C57" w14:paraId="09384459" w14:textId="77777777" w:rsidTr="00350E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5EAD216B" w14:textId="77777777" w:rsidR="003E140A" w:rsidRPr="00C90C57" w:rsidRDefault="003E140A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pics</w:t>
            </w:r>
          </w:p>
        </w:tc>
        <w:tc>
          <w:tcPr>
            <w:tcW w:w="3210" w:type="dxa"/>
          </w:tcPr>
          <w:p w14:paraId="32E7FF42" w14:textId="77777777" w:rsidR="003E140A" w:rsidRPr="00C90C57" w:rsidRDefault="003E140A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36.0</w:t>
            </w:r>
          </w:p>
        </w:tc>
      </w:tr>
      <w:tr w:rsidR="003E140A" w:rsidRPr="00C90C57" w14:paraId="1A2FC01C" w14:textId="77777777" w:rsidTr="00350EF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52FCAF85" w14:textId="77777777" w:rsidR="003E140A" w:rsidRPr="00C90C57" w:rsidRDefault="003E140A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technology</w:t>
            </w:r>
          </w:p>
        </w:tc>
        <w:tc>
          <w:tcPr>
            <w:tcW w:w="3210" w:type="dxa"/>
          </w:tcPr>
          <w:p w14:paraId="42E65AA2" w14:textId="77777777" w:rsidR="003E140A" w:rsidRPr="00C90C57" w:rsidRDefault="003E140A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486.0</w:t>
            </w:r>
          </w:p>
        </w:tc>
      </w:tr>
      <w:tr w:rsidR="003E140A" w:rsidRPr="00C90C57" w14:paraId="19F3E4B2" w14:textId="77777777" w:rsidTr="00350E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06C611F7" w14:textId="77777777" w:rsidR="003E140A" w:rsidRPr="00C90C57" w:rsidRDefault="003E140A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science</w:t>
            </w:r>
          </w:p>
        </w:tc>
        <w:tc>
          <w:tcPr>
            <w:tcW w:w="3210" w:type="dxa"/>
          </w:tcPr>
          <w:p w14:paraId="77ABEEC5" w14:textId="77777777" w:rsidR="003E140A" w:rsidRPr="00C90C57" w:rsidRDefault="003E140A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506.25</w:t>
            </w:r>
          </w:p>
        </w:tc>
      </w:tr>
      <w:tr w:rsidR="003E140A" w:rsidRPr="00C90C57" w14:paraId="57BA5015" w14:textId="77777777" w:rsidTr="00350EF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5B8C2518" w14:textId="77777777" w:rsidR="003E140A" w:rsidRPr="00C90C57" w:rsidRDefault="003E140A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funny</w:t>
            </w:r>
          </w:p>
        </w:tc>
        <w:tc>
          <w:tcPr>
            <w:tcW w:w="3210" w:type="dxa"/>
          </w:tcPr>
          <w:p w14:paraId="2A77F9E3" w14:textId="77777777" w:rsidR="003E140A" w:rsidRPr="00C90C57" w:rsidRDefault="003E140A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1008.0</w:t>
            </w:r>
          </w:p>
        </w:tc>
      </w:tr>
      <w:tr w:rsidR="003E140A" w:rsidRPr="00C90C57" w14:paraId="7AB28695" w14:textId="77777777" w:rsidTr="00350E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6DFEC1D1" w14:textId="77777777" w:rsidR="003E140A" w:rsidRPr="00C90C57" w:rsidRDefault="003E140A" w:rsidP="00E77A7C">
            <w:pPr>
              <w:pStyle w:val="PlainText"/>
              <w:rPr>
                <w:rFonts w:ascii="Times New Roman" w:hAnsi="Times New Roman" w:cs="Times New Roman"/>
              </w:rPr>
            </w:pPr>
            <w:proofErr w:type="spellStart"/>
            <w:r w:rsidRPr="00C90C57">
              <w:rPr>
                <w:rFonts w:ascii="Times New Roman" w:hAnsi="Times New Roman" w:cs="Times New Roman"/>
              </w:rPr>
              <w:t>worldnews</w:t>
            </w:r>
            <w:proofErr w:type="spellEnd"/>
          </w:p>
        </w:tc>
        <w:tc>
          <w:tcPr>
            <w:tcW w:w="3210" w:type="dxa"/>
          </w:tcPr>
          <w:p w14:paraId="615E5367" w14:textId="77777777" w:rsidR="003E140A" w:rsidRPr="00C90C57" w:rsidRDefault="003E140A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2744.0</w:t>
            </w:r>
          </w:p>
        </w:tc>
      </w:tr>
      <w:tr w:rsidR="003E140A" w:rsidRPr="00C90C57" w14:paraId="27A7368B" w14:textId="77777777" w:rsidTr="00350EF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5204AE1C" w14:textId="77777777" w:rsidR="003E140A" w:rsidRPr="00C90C57" w:rsidRDefault="003E140A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WTF</w:t>
            </w:r>
          </w:p>
        </w:tc>
        <w:tc>
          <w:tcPr>
            <w:tcW w:w="3210" w:type="dxa"/>
          </w:tcPr>
          <w:p w14:paraId="18985951" w14:textId="77777777" w:rsidR="003E140A" w:rsidRPr="00C90C57" w:rsidRDefault="003E140A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4608.0</w:t>
            </w:r>
          </w:p>
        </w:tc>
      </w:tr>
      <w:tr w:rsidR="003E140A" w:rsidRPr="00C90C57" w14:paraId="08108DB0" w14:textId="77777777" w:rsidTr="00350E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52E74CB8" w14:textId="77777777" w:rsidR="003E140A" w:rsidRPr="00C90C57" w:rsidRDefault="003E140A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programming</w:t>
            </w:r>
          </w:p>
        </w:tc>
        <w:tc>
          <w:tcPr>
            <w:tcW w:w="3210" w:type="dxa"/>
          </w:tcPr>
          <w:p w14:paraId="0E770BE8" w14:textId="77777777" w:rsidR="003E140A" w:rsidRPr="00C90C57" w:rsidRDefault="003E140A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6000.0</w:t>
            </w:r>
          </w:p>
        </w:tc>
      </w:tr>
      <w:tr w:rsidR="003E140A" w:rsidRPr="00C90C57" w14:paraId="2B119FDE" w14:textId="77777777" w:rsidTr="00350EF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075797BE" w14:textId="77777777" w:rsidR="003E140A" w:rsidRPr="00C90C57" w:rsidRDefault="003E140A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entertainment</w:t>
            </w:r>
          </w:p>
        </w:tc>
        <w:tc>
          <w:tcPr>
            <w:tcW w:w="3210" w:type="dxa"/>
          </w:tcPr>
          <w:p w14:paraId="4664FB83" w14:textId="77777777" w:rsidR="003E140A" w:rsidRPr="00C90C57" w:rsidRDefault="003E140A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7290.0</w:t>
            </w:r>
          </w:p>
        </w:tc>
      </w:tr>
    </w:tbl>
    <w:p w14:paraId="01CA25D9" w14:textId="01B91F87" w:rsidR="003E140A" w:rsidRPr="00C90C57" w:rsidRDefault="003E140A" w:rsidP="00E77A7C">
      <w:pPr>
        <w:pStyle w:val="PlainText"/>
        <w:rPr>
          <w:rFonts w:ascii="Times New Roman" w:hAnsi="Times New Roman" w:cs="Times New Roman"/>
        </w:rPr>
      </w:pPr>
    </w:p>
    <w:p w14:paraId="7BDE7369" w14:textId="1D1DCE21" w:rsidR="003E140A" w:rsidRPr="00C90C57" w:rsidRDefault="003E140A" w:rsidP="004F5152">
      <w:pPr>
        <w:pStyle w:val="Osnovnitekst"/>
        <w:rPr>
          <w:lang w:val="en-US"/>
        </w:rPr>
      </w:pPr>
    </w:p>
    <w:p w14:paraId="3EA7C9CF" w14:textId="77777777" w:rsidR="00350EFB" w:rsidRDefault="00350EFB" w:rsidP="00350EFB">
      <w:pPr>
        <w:pStyle w:val="Caption"/>
        <w:keepNext/>
      </w:pPr>
    </w:p>
    <w:p w14:paraId="0653D8A2" w14:textId="77777777" w:rsidR="00350EFB" w:rsidRDefault="00350EFB" w:rsidP="00350EFB">
      <w:pPr>
        <w:pStyle w:val="Caption"/>
        <w:keepNext/>
      </w:pPr>
    </w:p>
    <w:p w14:paraId="7D9733AA" w14:textId="77777777" w:rsidR="00350EFB" w:rsidRDefault="00350EFB" w:rsidP="00350EFB">
      <w:pPr>
        <w:pStyle w:val="Caption"/>
        <w:keepNext/>
      </w:pPr>
    </w:p>
    <w:p w14:paraId="49BC8BBB" w14:textId="7069D59F" w:rsidR="00350EFB" w:rsidRDefault="00350EFB" w:rsidP="00350EFB">
      <w:pPr>
        <w:pStyle w:val="Caption"/>
        <w:keepNext/>
        <w:jc w:val="center"/>
      </w:pPr>
      <w:bookmarkStart w:id="81" w:name="_Toc108033691"/>
      <w:proofErr w:type="spellStart"/>
      <w:r>
        <w:t>Табела</w:t>
      </w:r>
      <w:proofErr w:type="spellEnd"/>
      <w:r>
        <w:t xml:space="preserve"> </w:t>
      </w:r>
      <w:r w:rsidR="006F1264">
        <w:fldChar w:fldCharType="begin"/>
      </w:r>
      <w:r w:rsidR="006F1264">
        <w:instrText xml:space="preserve"> STYLEREF 3 \s </w:instrText>
      </w:r>
      <w:r w:rsidR="006F1264">
        <w:fldChar w:fldCharType="separate"/>
      </w:r>
      <w:r w:rsidR="006F1264">
        <w:rPr>
          <w:noProof/>
        </w:rPr>
        <w:t>3.3.4</w:t>
      </w:r>
      <w:r w:rsidR="006F1264">
        <w:fldChar w:fldCharType="end"/>
      </w:r>
      <w:r w:rsidR="006F1264">
        <w:t>.</w:t>
      </w:r>
      <w:r w:rsidR="006F1264">
        <w:fldChar w:fldCharType="begin"/>
      </w:r>
      <w:r w:rsidR="006F1264">
        <w:instrText xml:space="preserve"> SEQ Табела \* ARABIC \s 3 </w:instrText>
      </w:r>
      <w:r w:rsidR="006F1264">
        <w:fldChar w:fldCharType="separate"/>
      </w:r>
      <w:r w:rsidR="006F1264">
        <w:rPr>
          <w:noProof/>
        </w:rPr>
        <w:t>3</w:t>
      </w:r>
      <w:r w:rsidR="006F1264">
        <w:fldChar w:fldCharType="end"/>
      </w:r>
      <w:r>
        <w:t xml:space="preserve"> </w:t>
      </w:r>
      <w:proofErr w:type="spellStart"/>
      <w:r w:rsidRPr="001F2013">
        <w:t>Композитна</w:t>
      </w:r>
      <w:proofErr w:type="spellEnd"/>
      <w:r w:rsidRPr="001F2013">
        <w:t xml:space="preserve"> </w:t>
      </w:r>
      <w:proofErr w:type="spellStart"/>
      <w:r w:rsidRPr="001F2013">
        <w:t>централност</w:t>
      </w:r>
      <w:proofErr w:type="spellEnd"/>
      <w:r w:rsidRPr="001F2013">
        <w:t xml:space="preserve"> </w:t>
      </w:r>
      <w:proofErr w:type="spellStart"/>
      <w:r w:rsidRPr="001F2013">
        <w:t>SNet</w:t>
      </w:r>
      <w:r>
        <w:t>T</w:t>
      </w:r>
      <w:bookmarkEnd w:id="81"/>
      <w:proofErr w:type="spellEnd"/>
    </w:p>
    <w:tbl>
      <w:tblPr>
        <w:tblStyle w:val="ListTable4-Accent1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09"/>
        <w:gridCol w:w="3210"/>
      </w:tblGrid>
      <w:tr w:rsidR="003E140A" w:rsidRPr="00C90C57" w14:paraId="2550F6E8" w14:textId="77777777" w:rsidTr="00350EF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1F420872" w14:textId="77777777" w:rsidR="003E140A" w:rsidRPr="00C90C57" w:rsidRDefault="003E140A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subreddit</w:t>
            </w:r>
          </w:p>
        </w:tc>
        <w:tc>
          <w:tcPr>
            <w:tcW w:w="321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14:paraId="434ABD67" w14:textId="77777777" w:rsidR="003E140A" w:rsidRPr="00C90C57" w:rsidRDefault="003E140A" w:rsidP="00E77A7C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C90C57">
              <w:rPr>
                <w:rFonts w:ascii="Times New Roman" w:hAnsi="Times New Roman" w:cs="Times New Roman"/>
              </w:rPr>
              <w:t>composite_rank</w:t>
            </w:r>
            <w:proofErr w:type="spellEnd"/>
          </w:p>
        </w:tc>
      </w:tr>
      <w:tr w:rsidR="003E140A" w:rsidRPr="00C90C57" w14:paraId="5D16CD75" w14:textId="77777777" w:rsidTr="00350E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238921EB" w14:textId="77777777" w:rsidR="003E140A" w:rsidRPr="00C90C57" w:rsidRDefault="003E140A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reddit.com</w:t>
            </w:r>
          </w:p>
        </w:tc>
        <w:tc>
          <w:tcPr>
            <w:tcW w:w="3210" w:type="dxa"/>
          </w:tcPr>
          <w:p w14:paraId="5EE6F376" w14:textId="77777777" w:rsidR="003E140A" w:rsidRPr="00C90C57" w:rsidRDefault="003E140A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8000.0</w:t>
            </w:r>
          </w:p>
        </w:tc>
      </w:tr>
      <w:tr w:rsidR="003E140A" w:rsidRPr="00C90C57" w14:paraId="4FCC7766" w14:textId="77777777" w:rsidTr="00350EF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58E0DA44" w14:textId="77777777" w:rsidR="003E140A" w:rsidRPr="00C90C57" w:rsidRDefault="003E140A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politics</w:t>
            </w:r>
          </w:p>
        </w:tc>
        <w:tc>
          <w:tcPr>
            <w:tcW w:w="3210" w:type="dxa"/>
          </w:tcPr>
          <w:p w14:paraId="45224C0D" w14:textId="77777777" w:rsidR="003E140A" w:rsidRPr="00C90C57" w:rsidRDefault="003E140A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16000.0</w:t>
            </w:r>
          </w:p>
        </w:tc>
      </w:tr>
      <w:tr w:rsidR="003E140A" w:rsidRPr="00C90C57" w14:paraId="7EB10F30" w14:textId="77777777" w:rsidTr="00350E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046ADC4B" w14:textId="77777777" w:rsidR="003E140A" w:rsidRPr="00C90C57" w:rsidRDefault="003E140A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pics</w:t>
            </w:r>
          </w:p>
        </w:tc>
        <w:tc>
          <w:tcPr>
            <w:tcW w:w="3210" w:type="dxa"/>
          </w:tcPr>
          <w:p w14:paraId="1291CEA3" w14:textId="77777777" w:rsidR="003E140A" w:rsidRPr="00C90C57" w:rsidRDefault="003E140A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24000.0</w:t>
            </w:r>
          </w:p>
        </w:tc>
      </w:tr>
      <w:tr w:rsidR="003E140A" w:rsidRPr="00C90C57" w14:paraId="6E686FC0" w14:textId="77777777" w:rsidTr="00350EF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53E72D2B" w14:textId="77777777" w:rsidR="003E140A" w:rsidRPr="00C90C57" w:rsidRDefault="003E140A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funny</w:t>
            </w:r>
          </w:p>
        </w:tc>
        <w:tc>
          <w:tcPr>
            <w:tcW w:w="3210" w:type="dxa"/>
          </w:tcPr>
          <w:p w14:paraId="66BCA73B" w14:textId="77777777" w:rsidR="003E140A" w:rsidRPr="00C90C57" w:rsidRDefault="003E140A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32000.0</w:t>
            </w:r>
          </w:p>
        </w:tc>
      </w:tr>
      <w:tr w:rsidR="003E140A" w:rsidRPr="00C90C57" w14:paraId="144F5D92" w14:textId="77777777" w:rsidTr="00350E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47A2398F" w14:textId="77777777" w:rsidR="003E140A" w:rsidRPr="00C90C57" w:rsidRDefault="003E140A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science</w:t>
            </w:r>
          </w:p>
        </w:tc>
        <w:tc>
          <w:tcPr>
            <w:tcW w:w="3210" w:type="dxa"/>
          </w:tcPr>
          <w:p w14:paraId="3586ED6E" w14:textId="77777777" w:rsidR="003E140A" w:rsidRPr="00C90C57" w:rsidRDefault="003E140A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40000.0</w:t>
            </w:r>
          </w:p>
        </w:tc>
      </w:tr>
      <w:tr w:rsidR="003E140A" w:rsidRPr="00C90C57" w14:paraId="2E60C032" w14:textId="77777777" w:rsidTr="00350EF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05AFC1FB" w14:textId="77777777" w:rsidR="003E140A" w:rsidRPr="00C90C57" w:rsidRDefault="003E140A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technology</w:t>
            </w:r>
          </w:p>
        </w:tc>
        <w:tc>
          <w:tcPr>
            <w:tcW w:w="3210" w:type="dxa"/>
          </w:tcPr>
          <w:p w14:paraId="42B17EF8" w14:textId="77777777" w:rsidR="003E140A" w:rsidRPr="00C90C57" w:rsidRDefault="003E140A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48000.0</w:t>
            </w:r>
          </w:p>
        </w:tc>
      </w:tr>
      <w:tr w:rsidR="003E140A" w:rsidRPr="00C90C57" w14:paraId="2E4AF5DA" w14:textId="77777777" w:rsidTr="00350E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0977C6BE" w14:textId="77777777" w:rsidR="003E140A" w:rsidRPr="00C90C57" w:rsidRDefault="003E140A" w:rsidP="00E77A7C">
            <w:pPr>
              <w:pStyle w:val="PlainText"/>
              <w:rPr>
                <w:rFonts w:ascii="Times New Roman" w:hAnsi="Times New Roman" w:cs="Times New Roman"/>
              </w:rPr>
            </w:pPr>
            <w:proofErr w:type="spellStart"/>
            <w:r w:rsidRPr="00C90C57">
              <w:rPr>
                <w:rFonts w:ascii="Times New Roman" w:hAnsi="Times New Roman" w:cs="Times New Roman"/>
              </w:rPr>
              <w:t>worldnews</w:t>
            </w:r>
            <w:proofErr w:type="spellEnd"/>
          </w:p>
        </w:tc>
        <w:tc>
          <w:tcPr>
            <w:tcW w:w="3210" w:type="dxa"/>
          </w:tcPr>
          <w:p w14:paraId="53102AE8" w14:textId="77777777" w:rsidR="003E140A" w:rsidRPr="00C90C57" w:rsidRDefault="003E140A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56000.0</w:t>
            </w:r>
          </w:p>
        </w:tc>
      </w:tr>
      <w:tr w:rsidR="003E140A" w:rsidRPr="00C90C57" w14:paraId="0935BA05" w14:textId="77777777" w:rsidTr="00350EF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33FA5C82" w14:textId="77777777" w:rsidR="003E140A" w:rsidRPr="00C90C57" w:rsidRDefault="003E140A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WTF</w:t>
            </w:r>
          </w:p>
        </w:tc>
        <w:tc>
          <w:tcPr>
            <w:tcW w:w="3210" w:type="dxa"/>
          </w:tcPr>
          <w:p w14:paraId="26BBAF02" w14:textId="77777777" w:rsidR="003E140A" w:rsidRPr="00C90C57" w:rsidRDefault="003E140A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64000.0</w:t>
            </w:r>
          </w:p>
        </w:tc>
      </w:tr>
      <w:tr w:rsidR="003E140A" w:rsidRPr="00C90C57" w14:paraId="7D421128" w14:textId="77777777" w:rsidTr="00350E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18D8C811" w14:textId="77777777" w:rsidR="003E140A" w:rsidRPr="00C90C57" w:rsidRDefault="003E140A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entertainment</w:t>
            </w:r>
          </w:p>
        </w:tc>
        <w:tc>
          <w:tcPr>
            <w:tcW w:w="3210" w:type="dxa"/>
          </w:tcPr>
          <w:p w14:paraId="4F8004B9" w14:textId="77777777" w:rsidR="003E140A" w:rsidRPr="00C90C57" w:rsidRDefault="003E140A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72000.0</w:t>
            </w:r>
          </w:p>
        </w:tc>
      </w:tr>
      <w:tr w:rsidR="003E140A" w:rsidRPr="00C90C57" w14:paraId="68A9E033" w14:textId="77777777" w:rsidTr="00350EF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12F5C89D" w14:textId="77777777" w:rsidR="003E140A" w:rsidRPr="00C90C57" w:rsidRDefault="003E140A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programming</w:t>
            </w:r>
          </w:p>
        </w:tc>
        <w:tc>
          <w:tcPr>
            <w:tcW w:w="3210" w:type="dxa"/>
          </w:tcPr>
          <w:p w14:paraId="7A1DEA13" w14:textId="77777777" w:rsidR="003E140A" w:rsidRPr="00C90C57" w:rsidRDefault="003E140A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80000.0</w:t>
            </w:r>
          </w:p>
        </w:tc>
      </w:tr>
    </w:tbl>
    <w:p w14:paraId="5F129966" w14:textId="0765B878" w:rsidR="008B0530" w:rsidRPr="00C90C57" w:rsidRDefault="008B0530" w:rsidP="00E77A7C">
      <w:pPr>
        <w:pStyle w:val="PlainText"/>
        <w:rPr>
          <w:rFonts w:ascii="Times New Roman" w:hAnsi="Times New Roman" w:cs="Times New Roman"/>
        </w:rPr>
      </w:pPr>
    </w:p>
    <w:p w14:paraId="299A8C07" w14:textId="4A57A5A9" w:rsidR="003E140A" w:rsidRPr="00C90C57" w:rsidRDefault="003E140A" w:rsidP="00350EFB">
      <w:pPr>
        <w:rPr>
          <w:lang w:val="en-US"/>
        </w:rPr>
      </w:pPr>
    </w:p>
    <w:p w14:paraId="010478E0" w14:textId="205E1527" w:rsidR="00350EFB" w:rsidRDefault="00350EFB" w:rsidP="00350EFB">
      <w:pPr>
        <w:pStyle w:val="Caption"/>
        <w:keepNext/>
        <w:jc w:val="center"/>
      </w:pPr>
      <w:bookmarkStart w:id="82" w:name="_Toc108033692"/>
      <w:proofErr w:type="spellStart"/>
      <w:r>
        <w:t>Табела</w:t>
      </w:r>
      <w:proofErr w:type="spellEnd"/>
      <w:r>
        <w:t xml:space="preserve"> </w:t>
      </w:r>
      <w:r w:rsidR="006F1264">
        <w:fldChar w:fldCharType="begin"/>
      </w:r>
      <w:r w:rsidR="006F1264">
        <w:instrText xml:space="preserve"> STYLEREF 3 \s </w:instrText>
      </w:r>
      <w:r w:rsidR="006F1264">
        <w:fldChar w:fldCharType="separate"/>
      </w:r>
      <w:r w:rsidR="006F1264">
        <w:rPr>
          <w:noProof/>
        </w:rPr>
        <w:t>3.3.4</w:t>
      </w:r>
      <w:r w:rsidR="006F1264">
        <w:fldChar w:fldCharType="end"/>
      </w:r>
      <w:r w:rsidR="006F1264">
        <w:t>.</w:t>
      </w:r>
      <w:r w:rsidR="006F1264">
        <w:fldChar w:fldCharType="begin"/>
      </w:r>
      <w:r w:rsidR="006F1264">
        <w:instrText xml:space="preserve"> SEQ Табела \* ARABIC \s 3 </w:instrText>
      </w:r>
      <w:r w:rsidR="006F1264">
        <w:fldChar w:fldCharType="separate"/>
      </w:r>
      <w:r w:rsidR="006F1264">
        <w:rPr>
          <w:noProof/>
        </w:rPr>
        <w:t>4</w:t>
      </w:r>
      <w:r w:rsidR="006F1264">
        <w:fldChar w:fldCharType="end"/>
      </w:r>
      <w:r w:rsidRPr="00F857C0">
        <w:t xml:space="preserve">Композитна </w:t>
      </w:r>
      <w:proofErr w:type="spellStart"/>
      <w:r w:rsidRPr="00F857C0">
        <w:t>централност</w:t>
      </w:r>
      <w:proofErr w:type="spellEnd"/>
      <w:r w:rsidRPr="00F857C0">
        <w:t xml:space="preserve"> </w:t>
      </w:r>
      <w:proofErr w:type="spellStart"/>
      <w:r>
        <w:t>UserNet</w:t>
      </w:r>
      <w:bookmarkEnd w:id="82"/>
      <w:proofErr w:type="spellEnd"/>
    </w:p>
    <w:tbl>
      <w:tblPr>
        <w:tblStyle w:val="ListTable4-Accent1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209"/>
        <w:gridCol w:w="3210"/>
      </w:tblGrid>
      <w:tr w:rsidR="008B0530" w:rsidRPr="00C90C57" w14:paraId="72ECFADB" w14:textId="77777777" w:rsidTr="00350EF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75CFFC44" w14:textId="77777777" w:rsidR="008B0530" w:rsidRPr="00C90C57" w:rsidRDefault="008B0530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subreddit</w:t>
            </w:r>
          </w:p>
        </w:tc>
        <w:tc>
          <w:tcPr>
            <w:tcW w:w="3210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14:paraId="470DAE85" w14:textId="77777777" w:rsidR="008B0530" w:rsidRPr="00C90C57" w:rsidRDefault="008B0530" w:rsidP="00E77A7C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proofErr w:type="spellStart"/>
            <w:r w:rsidRPr="00C90C57">
              <w:rPr>
                <w:rFonts w:ascii="Times New Roman" w:hAnsi="Times New Roman" w:cs="Times New Roman"/>
              </w:rPr>
              <w:t>composite_rank</w:t>
            </w:r>
            <w:proofErr w:type="spellEnd"/>
          </w:p>
        </w:tc>
      </w:tr>
      <w:tr w:rsidR="008B0530" w:rsidRPr="00C90C57" w14:paraId="1FF9B50D" w14:textId="77777777" w:rsidTr="00350E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7D496F3D" w14:textId="77777777" w:rsidR="008B0530" w:rsidRPr="00C90C57" w:rsidRDefault="008B0530" w:rsidP="00E77A7C">
            <w:pPr>
              <w:pStyle w:val="PlainText"/>
              <w:rPr>
                <w:rFonts w:ascii="Times New Roman" w:hAnsi="Times New Roman" w:cs="Times New Roman"/>
              </w:rPr>
            </w:pPr>
            <w:proofErr w:type="spellStart"/>
            <w:r w:rsidRPr="00C90C57">
              <w:rPr>
                <w:rFonts w:ascii="Times New Roman" w:hAnsi="Times New Roman" w:cs="Times New Roman"/>
              </w:rPr>
              <w:t>NoMoreNicksLeft</w:t>
            </w:r>
            <w:proofErr w:type="spellEnd"/>
          </w:p>
        </w:tc>
        <w:tc>
          <w:tcPr>
            <w:tcW w:w="3210" w:type="dxa"/>
          </w:tcPr>
          <w:p w14:paraId="053D6934" w14:textId="77777777" w:rsidR="008B0530" w:rsidRPr="00C90C57" w:rsidRDefault="008B0530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1.25</w:t>
            </w:r>
          </w:p>
        </w:tc>
      </w:tr>
      <w:tr w:rsidR="008B0530" w:rsidRPr="00C90C57" w14:paraId="32E40B86" w14:textId="77777777" w:rsidTr="00350EF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207DD5E1" w14:textId="77777777" w:rsidR="008B0530" w:rsidRPr="00C90C57" w:rsidRDefault="008B0530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7oby</w:t>
            </w:r>
          </w:p>
        </w:tc>
        <w:tc>
          <w:tcPr>
            <w:tcW w:w="3210" w:type="dxa"/>
          </w:tcPr>
          <w:p w14:paraId="1682CC4B" w14:textId="77777777" w:rsidR="008B0530" w:rsidRPr="00C90C57" w:rsidRDefault="008B0530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6.0</w:t>
            </w:r>
          </w:p>
        </w:tc>
      </w:tr>
      <w:tr w:rsidR="008B0530" w:rsidRPr="00C90C57" w14:paraId="4F368AB3" w14:textId="77777777" w:rsidTr="00350E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5EE780E0" w14:textId="77777777" w:rsidR="008B0530" w:rsidRPr="00C90C57" w:rsidRDefault="008B0530" w:rsidP="00E77A7C">
            <w:pPr>
              <w:pStyle w:val="PlainText"/>
              <w:rPr>
                <w:rFonts w:ascii="Times New Roman" w:hAnsi="Times New Roman" w:cs="Times New Roman"/>
              </w:rPr>
            </w:pPr>
            <w:proofErr w:type="spellStart"/>
            <w:r w:rsidRPr="00C90C57">
              <w:rPr>
                <w:rFonts w:ascii="Times New Roman" w:hAnsi="Times New Roman" w:cs="Times New Roman"/>
              </w:rPr>
              <w:t>mutatron</w:t>
            </w:r>
            <w:proofErr w:type="spellEnd"/>
          </w:p>
        </w:tc>
        <w:tc>
          <w:tcPr>
            <w:tcW w:w="3210" w:type="dxa"/>
          </w:tcPr>
          <w:p w14:paraId="7248000B" w14:textId="77777777" w:rsidR="008B0530" w:rsidRPr="00C90C57" w:rsidRDefault="008B0530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9.10843</w:t>
            </w:r>
          </w:p>
        </w:tc>
      </w:tr>
      <w:tr w:rsidR="008B0530" w:rsidRPr="00C90C57" w14:paraId="702182A7" w14:textId="77777777" w:rsidTr="00350EF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488BE40B" w14:textId="77777777" w:rsidR="008B0530" w:rsidRPr="00C90C57" w:rsidRDefault="008B0530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malcontent</w:t>
            </w:r>
          </w:p>
        </w:tc>
        <w:tc>
          <w:tcPr>
            <w:tcW w:w="3210" w:type="dxa"/>
          </w:tcPr>
          <w:p w14:paraId="39B85855" w14:textId="77777777" w:rsidR="008B0530" w:rsidRPr="00C90C57" w:rsidRDefault="008B0530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17.3444</w:t>
            </w:r>
          </w:p>
        </w:tc>
      </w:tr>
      <w:tr w:rsidR="008B0530" w:rsidRPr="00C90C57" w14:paraId="6244D266" w14:textId="77777777" w:rsidTr="00350E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5F8ADB05" w14:textId="77777777" w:rsidR="008B0530" w:rsidRPr="00C90C57" w:rsidRDefault="008B0530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fingers</w:t>
            </w:r>
          </w:p>
        </w:tc>
        <w:tc>
          <w:tcPr>
            <w:tcW w:w="3210" w:type="dxa"/>
          </w:tcPr>
          <w:p w14:paraId="6D01346B" w14:textId="77777777" w:rsidR="008B0530" w:rsidRPr="00C90C57" w:rsidRDefault="008B0530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40.82111</w:t>
            </w:r>
          </w:p>
        </w:tc>
      </w:tr>
      <w:tr w:rsidR="008B0530" w:rsidRPr="00C90C57" w14:paraId="557D510D" w14:textId="77777777" w:rsidTr="00350EF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473E5696" w14:textId="77777777" w:rsidR="008B0530" w:rsidRPr="00C90C57" w:rsidRDefault="008B0530" w:rsidP="00E77A7C">
            <w:pPr>
              <w:pStyle w:val="PlainText"/>
              <w:rPr>
                <w:rFonts w:ascii="Times New Roman" w:hAnsi="Times New Roman" w:cs="Times New Roman"/>
              </w:rPr>
            </w:pPr>
            <w:proofErr w:type="spellStart"/>
            <w:r w:rsidRPr="00C90C57">
              <w:rPr>
                <w:rFonts w:ascii="Times New Roman" w:hAnsi="Times New Roman" w:cs="Times New Roman"/>
              </w:rPr>
              <w:t>amstrdamordeath</w:t>
            </w:r>
            <w:proofErr w:type="spellEnd"/>
          </w:p>
        </w:tc>
        <w:tc>
          <w:tcPr>
            <w:tcW w:w="3210" w:type="dxa"/>
          </w:tcPr>
          <w:p w14:paraId="3D8C96AD" w14:textId="77777777" w:rsidR="008B0530" w:rsidRPr="00C90C57" w:rsidRDefault="008B0530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41.29412</w:t>
            </w:r>
          </w:p>
        </w:tc>
      </w:tr>
      <w:tr w:rsidR="008B0530" w:rsidRPr="00C90C57" w14:paraId="05E70246" w14:textId="77777777" w:rsidTr="00350E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3397AB06" w14:textId="77777777" w:rsidR="008B0530" w:rsidRPr="00C90C57" w:rsidRDefault="008B0530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matts2</w:t>
            </w:r>
          </w:p>
        </w:tc>
        <w:tc>
          <w:tcPr>
            <w:tcW w:w="3210" w:type="dxa"/>
          </w:tcPr>
          <w:p w14:paraId="5C88C47E" w14:textId="77777777" w:rsidR="008B0530" w:rsidRPr="00C90C57" w:rsidRDefault="008B0530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43.67418</w:t>
            </w:r>
          </w:p>
        </w:tc>
      </w:tr>
      <w:tr w:rsidR="008B0530" w:rsidRPr="00C90C57" w14:paraId="48D793C1" w14:textId="77777777" w:rsidTr="00350EF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10AD96EC" w14:textId="77777777" w:rsidR="008B0530" w:rsidRPr="00C90C57" w:rsidRDefault="008B0530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sakebomb69</w:t>
            </w:r>
          </w:p>
        </w:tc>
        <w:tc>
          <w:tcPr>
            <w:tcW w:w="3210" w:type="dxa"/>
          </w:tcPr>
          <w:p w14:paraId="6E839427" w14:textId="77777777" w:rsidR="008B0530" w:rsidRPr="00C90C57" w:rsidRDefault="008B0530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72.7504</w:t>
            </w:r>
          </w:p>
        </w:tc>
      </w:tr>
      <w:tr w:rsidR="008B0530" w:rsidRPr="00C90C57" w14:paraId="016471D3" w14:textId="77777777" w:rsidTr="00350EF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31CFE50A" w14:textId="77777777" w:rsidR="008B0530" w:rsidRPr="00C90C57" w:rsidRDefault="008B0530" w:rsidP="00E77A7C">
            <w:pPr>
              <w:pStyle w:val="PlainText"/>
              <w:rPr>
                <w:rFonts w:ascii="Times New Roman" w:hAnsi="Times New Roman" w:cs="Times New Roman"/>
              </w:rPr>
            </w:pPr>
            <w:proofErr w:type="spellStart"/>
            <w:r w:rsidRPr="00C90C57">
              <w:rPr>
                <w:rFonts w:ascii="Times New Roman" w:hAnsi="Times New Roman" w:cs="Times New Roman"/>
              </w:rPr>
              <w:t>Poromenos</w:t>
            </w:r>
            <w:proofErr w:type="spellEnd"/>
          </w:p>
        </w:tc>
        <w:tc>
          <w:tcPr>
            <w:tcW w:w="3210" w:type="dxa"/>
          </w:tcPr>
          <w:p w14:paraId="0F927A24" w14:textId="77777777" w:rsidR="008B0530" w:rsidRPr="00C90C57" w:rsidRDefault="008B0530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80.82474</w:t>
            </w:r>
          </w:p>
        </w:tc>
      </w:tr>
      <w:tr w:rsidR="008B0530" w:rsidRPr="00C90C57" w14:paraId="17991791" w14:textId="77777777" w:rsidTr="00350EFB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209" w:type="dxa"/>
          </w:tcPr>
          <w:p w14:paraId="1EF72BC4" w14:textId="77777777" w:rsidR="008B0530" w:rsidRPr="00C90C57" w:rsidRDefault="008B0530" w:rsidP="00E77A7C">
            <w:pPr>
              <w:pStyle w:val="PlainText"/>
              <w:rPr>
                <w:rFonts w:ascii="Times New Roman" w:hAnsi="Times New Roman" w:cs="Times New Roman"/>
              </w:rPr>
            </w:pPr>
            <w:proofErr w:type="spellStart"/>
            <w:r w:rsidRPr="00C90C57">
              <w:rPr>
                <w:rFonts w:ascii="Times New Roman" w:hAnsi="Times New Roman" w:cs="Times New Roman"/>
              </w:rPr>
              <w:t>MrKlaatu</w:t>
            </w:r>
            <w:proofErr w:type="spellEnd"/>
          </w:p>
        </w:tc>
        <w:tc>
          <w:tcPr>
            <w:tcW w:w="3210" w:type="dxa"/>
          </w:tcPr>
          <w:p w14:paraId="0B56AF8B" w14:textId="77777777" w:rsidR="008B0530" w:rsidRPr="00C90C57" w:rsidRDefault="008B0530" w:rsidP="008B0530">
            <w:pPr>
              <w:pStyle w:val="PlainText"/>
              <w:keepNext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184.48427</w:t>
            </w:r>
          </w:p>
        </w:tc>
      </w:tr>
    </w:tbl>
    <w:p w14:paraId="3483A4E2" w14:textId="77777777" w:rsidR="007F70B5" w:rsidRPr="00C90C57" w:rsidRDefault="007F70B5" w:rsidP="007F70B5">
      <w:pPr>
        <w:rPr>
          <w:lang w:val="sr-Cyrl-RS"/>
        </w:rPr>
      </w:pPr>
    </w:p>
    <w:p w14:paraId="7CBF471A" w14:textId="0CD116C7" w:rsidR="007F70B5" w:rsidRPr="00C90C57" w:rsidRDefault="007F70B5" w:rsidP="007F70B5">
      <w:pPr>
        <w:pStyle w:val="Osnovnitekst"/>
        <w:rPr>
          <w:i/>
          <w:iCs/>
          <w:lang w:val="en-US"/>
        </w:rPr>
      </w:pPr>
      <w:r w:rsidRPr="00C90C57">
        <w:rPr>
          <w:lang w:val="sr-Cyrl-RS"/>
        </w:rPr>
        <w:t xml:space="preserve">Вредност која се добија за усмерени </w:t>
      </w:r>
      <w:proofErr w:type="spellStart"/>
      <w:r w:rsidRPr="00C90C57">
        <w:rPr>
          <w:lang w:val="sr-Cyrl-RS"/>
        </w:rPr>
        <w:t>граф</w:t>
      </w:r>
      <w:proofErr w:type="spellEnd"/>
      <w:r w:rsidRPr="00C90C57">
        <w:rPr>
          <w:lang w:val="sr-Cyrl-RS"/>
        </w:rPr>
        <w:t xml:space="preserve"> је „лева“ централност по свој. век и представља вредност добијену у односу улазећи степен централности. Да би се добио „десни“, потребно је окренути </w:t>
      </w:r>
      <w:proofErr w:type="spellStart"/>
      <w:r w:rsidRPr="00C90C57">
        <w:rPr>
          <w:lang w:val="sr-Cyrl-RS"/>
        </w:rPr>
        <w:t>граф</w:t>
      </w:r>
      <w:proofErr w:type="spellEnd"/>
      <w:r w:rsidRPr="00C90C57">
        <w:rPr>
          <w:lang w:val="sr-Cyrl-RS"/>
        </w:rPr>
        <w:t xml:space="preserve">, односно позвати методу </w:t>
      </w:r>
      <w:proofErr w:type="spellStart"/>
      <w:r w:rsidRPr="00C90C57">
        <w:rPr>
          <w:lang w:val="en-US"/>
        </w:rPr>
        <w:t>UserNet.</w:t>
      </w:r>
      <w:r w:rsidRPr="00C90C57">
        <w:rPr>
          <w:i/>
          <w:iCs/>
          <w:lang w:val="en-US"/>
        </w:rPr>
        <w:t>reverse</w:t>
      </w:r>
      <w:proofErr w:type="spellEnd"/>
      <w:r w:rsidRPr="00C90C57">
        <w:rPr>
          <w:i/>
          <w:iCs/>
          <w:lang w:val="en-US"/>
        </w:rPr>
        <w:t>()</w:t>
      </w:r>
      <w:r w:rsidRPr="00C90C57">
        <w:rPr>
          <w:lang w:val="en-US"/>
        </w:rPr>
        <w:t xml:space="preserve"> </w:t>
      </w:r>
      <w:r w:rsidRPr="00C90C57">
        <w:rPr>
          <w:lang w:val="sr-Cyrl-RS"/>
        </w:rPr>
        <w:t>па поновити.</w:t>
      </w:r>
      <w:r w:rsidRPr="00C90C57">
        <w:rPr>
          <w:i/>
          <w:iCs/>
          <w:lang w:val="en-US"/>
        </w:rPr>
        <w:t xml:space="preserve"> </w:t>
      </w:r>
    </w:p>
    <w:p w14:paraId="4C6379CE" w14:textId="77777777" w:rsidR="007F70B5" w:rsidRPr="00C90C57" w:rsidRDefault="007F70B5">
      <w:pPr>
        <w:rPr>
          <w:i/>
          <w:iCs/>
          <w:lang w:val="en-US"/>
        </w:rPr>
      </w:pPr>
      <w:r w:rsidRPr="00C90C57">
        <w:rPr>
          <w:i/>
          <w:iCs/>
          <w:lang w:val="en-US"/>
        </w:rPr>
        <w:br w:type="page"/>
      </w:r>
    </w:p>
    <w:p w14:paraId="647B3212" w14:textId="2A440427" w:rsidR="008B0530" w:rsidRPr="00C90C57" w:rsidRDefault="00AE5DC1" w:rsidP="00B44673">
      <w:pPr>
        <w:pStyle w:val="Heading2"/>
      </w:pPr>
      <w:bookmarkStart w:id="83" w:name="_Toc108032770"/>
      <w:proofErr w:type="spellStart"/>
      <w:r w:rsidRPr="00C90C57">
        <w:lastRenderedPageBreak/>
        <w:t>Детекција</w:t>
      </w:r>
      <w:proofErr w:type="spellEnd"/>
      <w:r w:rsidRPr="00C90C57">
        <w:t xml:space="preserve"> </w:t>
      </w:r>
      <w:proofErr w:type="spellStart"/>
      <w:r w:rsidRPr="00C90C57">
        <w:t>комуна</w:t>
      </w:r>
      <w:bookmarkEnd w:id="83"/>
      <w:proofErr w:type="spellEnd"/>
    </w:p>
    <w:p w14:paraId="722815C9" w14:textId="364AA7D5" w:rsidR="00AE5DC1" w:rsidRPr="00C90C57" w:rsidRDefault="00AE5DC1" w:rsidP="00750E97">
      <w:pPr>
        <w:pStyle w:val="Heading3"/>
      </w:pPr>
      <w:bookmarkStart w:id="84" w:name="_Toc108032771"/>
      <w:r w:rsidRPr="00C90C57">
        <w:t xml:space="preserve">Ако величина мреже дозвољава, </w:t>
      </w:r>
      <w:proofErr w:type="spellStart"/>
      <w:r w:rsidRPr="00C90C57">
        <w:t>спкетралном</w:t>
      </w:r>
      <w:proofErr w:type="spellEnd"/>
      <w:r w:rsidRPr="00C90C57">
        <w:t xml:space="preserve"> анализом или анализом </w:t>
      </w:r>
      <w:proofErr w:type="spellStart"/>
      <w:r w:rsidRPr="00C90C57">
        <w:t>дендрограма</w:t>
      </w:r>
      <w:proofErr w:type="spellEnd"/>
      <w:r w:rsidRPr="00C90C57">
        <w:t xml:space="preserve"> проценити потенцијалне кандидате за број комуна у мрежи.</w:t>
      </w:r>
      <w:bookmarkEnd w:id="84"/>
    </w:p>
    <w:p w14:paraId="0808237C" w14:textId="6206CCEF" w:rsidR="007F70B5" w:rsidRPr="00C90C57" w:rsidRDefault="00364632" w:rsidP="00AE5DC1">
      <w:pPr>
        <w:pStyle w:val="Osnovnitekst"/>
        <w:rPr>
          <w:lang w:val="sr-Cyrl-RS"/>
        </w:rPr>
      </w:pPr>
      <w:proofErr w:type="spellStart"/>
      <w:r w:rsidRPr="00C90C57">
        <w:rPr>
          <w:b/>
          <w:bCs/>
          <w:lang w:val="en-US"/>
        </w:rPr>
        <w:t>UserNet</w:t>
      </w:r>
      <w:proofErr w:type="spellEnd"/>
      <w:r w:rsidRPr="00C90C57">
        <w:rPr>
          <w:lang w:val="en-US"/>
        </w:rPr>
        <w:t xml:space="preserve"> </w:t>
      </w:r>
      <w:r w:rsidRPr="00C90C57">
        <w:rPr>
          <w:lang w:val="sr-Cyrl-RS"/>
        </w:rPr>
        <w:t xml:space="preserve">је био исувише велики како би се показао било на који начин. </w:t>
      </w:r>
    </w:p>
    <w:p w14:paraId="2B7C34CE" w14:textId="2C36FB52" w:rsidR="00AE5DC1" w:rsidRPr="00C90C57" w:rsidRDefault="00AE5DC1" w:rsidP="00350EFB">
      <w:pPr>
        <w:pStyle w:val="Osnovnitekst"/>
        <w:rPr>
          <w:lang w:val="sr-Cyrl-RS"/>
        </w:rPr>
      </w:pPr>
      <w:r w:rsidRPr="00C90C57">
        <w:rPr>
          <w:lang w:val="sr-Cyrl-RS"/>
        </w:rPr>
        <w:t xml:space="preserve">Како су мреже исувише велике за сликање </w:t>
      </w:r>
      <w:proofErr w:type="spellStart"/>
      <w:r w:rsidR="007F70B5" w:rsidRPr="00C90C57">
        <w:rPr>
          <w:lang w:val="sr-Cyrl-RS"/>
        </w:rPr>
        <w:t>дендрограма</w:t>
      </w:r>
      <w:proofErr w:type="spellEnd"/>
      <w:r w:rsidRPr="00C90C57">
        <w:rPr>
          <w:lang w:val="sr-Cyrl-RS"/>
        </w:rPr>
        <w:t xml:space="preserve">, </w:t>
      </w:r>
      <w:r w:rsidR="007F70B5" w:rsidRPr="00C90C57">
        <w:rPr>
          <w:lang w:val="sr-Cyrl-RS"/>
        </w:rPr>
        <w:t xml:space="preserve">овим методом </w:t>
      </w:r>
      <w:r w:rsidRPr="00C90C57">
        <w:rPr>
          <w:lang w:val="sr-Cyrl-RS"/>
        </w:rPr>
        <w:t xml:space="preserve">је </w:t>
      </w:r>
      <w:r w:rsidR="007F70B5" w:rsidRPr="00C90C57">
        <w:rPr>
          <w:lang w:val="sr-Cyrl-RS"/>
        </w:rPr>
        <w:t>осликан а ј</w:t>
      </w:r>
      <w:r w:rsidRPr="00C90C57">
        <w:rPr>
          <w:lang w:val="sr-Cyrl-RS"/>
        </w:rPr>
        <w:t>едино мреж</w:t>
      </w:r>
      <w:r w:rsidR="007F70B5" w:rsidRPr="00C90C57">
        <w:rPr>
          <w:lang w:val="sr-Cyrl-RS"/>
        </w:rPr>
        <w:t xml:space="preserve">а </w:t>
      </w:r>
      <w:proofErr w:type="spellStart"/>
      <w:r w:rsidRPr="00350EFB">
        <w:rPr>
          <w:b/>
          <w:bCs/>
          <w:lang w:val="en-US"/>
        </w:rPr>
        <w:t>SNetT</w:t>
      </w:r>
      <w:proofErr w:type="spellEnd"/>
      <w:r w:rsidRPr="00C90C57">
        <w:rPr>
          <w:lang w:val="sr-Cyrl-RS"/>
        </w:rPr>
        <w:t xml:space="preserve">. </w:t>
      </w:r>
      <w:r w:rsidR="00350EFB">
        <w:rPr>
          <w:lang w:val="sr-Cyrl-RS"/>
        </w:rPr>
        <w:t xml:space="preserve">Очекивано би било да постоји само једна комуна, што се и може закључити </w:t>
      </w:r>
      <w:proofErr w:type="spellStart"/>
      <w:r w:rsidR="00350EFB">
        <w:rPr>
          <w:lang w:val="sr-Cyrl-RS"/>
        </w:rPr>
        <w:t>аналитом</w:t>
      </w:r>
      <w:proofErr w:type="spellEnd"/>
      <w:r w:rsidR="00350EFB">
        <w:rPr>
          <w:lang w:val="sr-Cyrl-RS"/>
        </w:rPr>
        <w:t xml:space="preserve"> </w:t>
      </w:r>
      <w:proofErr w:type="spellStart"/>
      <w:r w:rsidR="00350EFB">
        <w:rPr>
          <w:lang w:val="sr-Cyrl-RS"/>
        </w:rPr>
        <w:t>дендрограма</w:t>
      </w:r>
      <w:proofErr w:type="spellEnd"/>
      <w:r w:rsidR="00350EFB">
        <w:rPr>
          <w:lang w:val="sr-Cyrl-RS"/>
        </w:rPr>
        <w:t xml:space="preserve"> </w:t>
      </w:r>
      <w:r w:rsidRPr="00C90C57">
        <w:rPr>
          <w:lang w:val="sr-Cyrl-RS"/>
        </w:rPr>
        <w:t>.</w:t>
      </w:r>
    </w:p>
    <w:p w14:paraId="59FEE944" w14:textId="77777777" w:rsidR="00AE5DC1" w:rsidRPr="00C90C57" w:rsidRDefault="00AE5DC1" w:rsidP="00AE5DC1">
      <w:pPr>
        <w:pStyle w:val="Osnovnitekst"/>
        <w:keepNext/>
      </w:pPr>
      <w:r w:rsidRPr="00C90C57">
        <w:rPr>
          <w:noProof/>
          <w:lang w:val="sr-Cyrl-RS"/>
        </w:rPr>
        <w:drawing>
          <wp:inline distT="0" distB="0" distL="0" distR="0" wp14:anchorId="235DB63E" wp14:editId="5495D836">
            <wp:extent cx="5347385" cy="2897841"/>
            <wp:effectExtent l="0" t="0" r="5715" b="0"/>
            <wp:docPr id="51" name="Picture 51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041" cy="2914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1E84A" w14:textId="6C0B6D2A" w:rsidR="004F5152" w:rsidRPr="00C90C57" w:rsidRDefault="00AE5DC1" w:rsidP="007F70B5">
      <w:pPr>
        <w:pStyle w:val="Caption"/>
        <w:jc w:val="center"/>
        <w:rPr>
          <w:lang w:val="sr-Cyrl-RS"/>
        </w:rPr>
      </w:pPr>
      <w:bookmarkStart w:id="85" w:name="_Toc108033403"/>
      <w:proofErr w:type="spellStart"/>
      <w:r w:rsidRPr="00C90C57">
        <w:t>Слика</w:t>
      </w:r>
      <w:proofErr w:type="spellEnd"/>
      <w:r w:rsidRPr="00C90C57">
        <w:t xml:space="preserve"> </w:t>
      </w:r>
      <w:r w:rsidR="00B737DA">
        <w:fldChar w:fldCharType="begin"/>
      </w:r>
      <w:r w:rsidR="00B737DA">
        <w:instrText xml:space="preserve"> STYLEREF 2 \s </w:instrText>
      </w:r>
      <w:r w:rsidR="00B737DA">
        <w:fldChar w:fldCharType="separate"/>
      </w:r>
      <w:r w:rsidR="00B737DA">
        <w:rPr>
          <w:noProof/>
        </w:rPr>
        <w:t>3.4</w:t>
      </w:r>
      <w:r w:rsidR="00B737DA">
        <w:fldChar w:fldCharType="end"/>
      </w:r>
      <w:r w:rsidR="00B737DA">
        <w:t>.</w:t>
      </w:r>
      <w:r w:rsidR="00B737DA">
        <w:fldChar w:fldCharType="begin"/>
      </w:r>
      <w:r w:rsidR="00B737DA">
        <w:instrText xml:space="preserve"> SEQ Слика \* ARABIC \s 2 </w:instrText>
      </w:r>
      <w:r w:rsidR="00B737DA">
        <w:fldChar w:fldCharType="separate"/>
      </w:r>
      <w:r w:rsidR="00B737DA">
        <w:rPr>
          <w:noProof/>
        </w:rPr>
        <w:t>1</w:t>
      </w:r>
      <w:r w:rsidR="00B737DA">
        <w:fldChar w:fldCharType="end"/>
      </w:r>
      <w:r w:rsidRPr="00C90C57">
        <w:rPr>
          <w:lang w:val="sr-Cyrl-RS"/>
        </w:rPr>
        <w:t xml:space="preserve"> </w:t>
      </w:r>
      <w:proofErr w:type="spellStart"/>
      <w:r w:rsidRPr="00C90C57">
        <w:rPr>
          <w:lang w:val="en-US"/>
        </w:rPr>
        <w:t>SNet</w:t>
      </w:r>
      <w:proofErr w:type="spellEnd"/>
      <w:r w:rsidRPr="00C90C57">
        <w:rPr>
          <w:lang w:val="en-US"/>
        </w:rPr>
        <w:t xml:space="preserve"> </w:t>
      </w:r>
      <w:proofErr w:type="spellStart"/>
      <w:r w:rsidRPr="00C90C57">
        <w:rPr>
          <w:lang w:val="sr-Cyrl-RS"/>
        </w:rPr>
        <w:t>дендрограм</w:t>
      </w:r>
      <w:bookmarkEnd w:id="85"/>
      <w:proofErr w:type="spellEnd"/>
    </w:p>
    <w:p w14:paraId="5C7901E8" w14:textId="77777777" w:rsidR="007F70B5" w:rsidRPr="00C90C57" w:rsidRDefault="007F70B5" w:rsidP="007F70B5">
      <w:pPr>
        <w:rPr>
          <w:lang w:val="sr-Cyrl-RS"/>
        </w:rPr>
      </w:pPr>
    </w:p>
    <w:p w14:paraId="1033B55D" w14:textId="0329F60E" w:rsidR="00DA3025" w:rsidRPr="00C90C57" w:rsidRDefault="00350EFB" w:rsidP="004F5152">
      <w:pPr>
        <w:pStyle w:val="Osnovnitekst"/>
        <w:rPr>
          <w:lang w:val="sr-Cyrl-RS"/>
        </w:rPr>
      </w:pPr>
      <w:r>
        <w:rPr>
          <w:lang w:val="sr-Cyrl-RS"/>
        </w:rPr>
        <w:t xml:space="preserve">За </w:t>
      </w:r>
      <w:proofErr w:type="spellStart"/>
      <w:r w:rsidRPr="00350EFB">
        <w:rPr>
          <w:b/>
          <w:bCs/>
          <w:lang w:val="en-US"/>
        </w:rPr>
        <w:t>SNet</w:t>
      </w:r>
      <w:proofErr w:type="spellEnd"/>
      <w:r w:rsidR="008333DC">
        <w:rPr>
          <w:b/>
          <w:bCs/>
          <w:lang w:val="sr-Cyrl-RS"/>
        </w:rPr>
        <w:t xml:space="preserve"> </w:t>
      </w:r>
      <w:r w:rsidR="008333DC" w:rsidRPr="008333DC">
        <w:rPr>
          <w:lang w:val="sr-Cyrl-RS"/>
        </w:rPr>
        <w:t>је ј</w:t>
      </w:r>
      <w:r w:rsidR="00DA3025" w:rsidRPr="00C90C57">
        <w:rPr>
          <w:lang w:val="sr-Cyrl-RS"/>
        </w:rPr>
        <w:t xml:space="preserve">асно се издвајају </w:t>
      </w:r>
      <w:r w:rsidR="00636642" w:rsidRPr="00C90C57">
        <w:rPr>
          <w:lang w:val="sr-Cyrl-RS"/>
        </w:rPr>
        <w:t>3 комуне. Трећа, иако доста мања, ипак чини комуну у односу на број чворова и број јако малих комуна.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DA3025" w:rsidRPr="00C90C57" w14:paraId="0B350D62" w14:textId="77777777" w:rsidTr="00DA3025">
        <w:tc>
          <w:tcPr>
            <w:tcW w:w="4814" w:type="dxa"/>
          </w:tcPr>
          <w:p w14:paraId="67111437" w14:textId="02309133" w:rsidR="00DA3025" w:rsidRPr="00C90C57" w:rsidRDefault="00DA3025" w:rsidP="004F5152">
            <w:pPr>
              <w:pStyle w:val="Osnovnitekst"/>
              <w:ind w:firstLine="0"/>
              <w:rPr>
                <w:lang w:val="en-US"/>
              </w:rPr>
            </w:pPr>
            <w:bookmarkStart w:id="86" w:name="_Hlk107927533"/>
            <w:r w:rsidRPr="00C90C57">
              <w:rPr>
                <w:noProof/>
                <w:lang w:val="sr-Cyrl-RS"/>
              </w:rPr>
              <w:drawing>
                <wp:inline distT="0" distB="0" distL="0" distR="0" wp14:anchorId="1C3F0D2C" wp14:editId="72087848">
                  <wp:extent cx="2882064" cy="216000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2064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15417513" w14:textId="17D0508F" w:rsidR="00DA3025" w:rsidRPr="00C90C57" w:rsidRDefault="00DA3025" w:rsidP="00DA3025">
            <w:pPr>
              <w:pStyle w:val="Osnovnitekst"/>
              <w:keepNext/>
              <w:ind w:firstLine="0"/>
              <w:rPr>
                <w:lang w:val="en-US"/>
              </w:rPr>
            </w:pPr>
            <w:r w:rsidRPr="00C90C57">
              <w:rPr>
                <w:noProof/>
                <w:lang w:val="sr-Cyrl-RS"/>
              </w:rPr>
              <w:drawing>
                <wp:inline distT="0" distB="0" distL="0" distR="0" wp14:anchorId="2DAF3579" wp14:editId="35A32D49">
                  <wp:extent cx="2357120" cy="1799590"/>
                  <wp:effectExtent l="0" t="0" r="5080" b="0"/>
                  <wp:docPr id="54" name="Picture 54" descr="Graphical user interface,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54" descr="Graphical user interface, text&#10;&#10;Description automatically generated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7120" cy="1799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A301BA8" w14:textId="1BBE7BDB" w:rsidR="00DA3025" w:rsidRPr="00C90C57" w:rsidRDefault="00DA3025" w:rsidP="00DA3025">
      <w:pPr>
        <w:pStyle w:val="Caption"/>
        <w:jc w:val="center"/>
        <w:rPr>
          <w:lang w:val="en-US"/>
        </w:rPr>
      </w:pPr>
      <w:bookmarkStart w:id="87" w:name="_Toc108033404"/>
      <w:bookmarkEnd w:id="86"/>
      <w:proofErr w:type="spellStart"/>
      <w:r w:rsidRPr="00C90C57">
        <w:t>Слика</w:t>
      </w:r>
      <w:proofErr w:type="spellEnd"/>
      <w:r w:rsidRPr="00C90C57">
        <w:t xml:space="preserve"> </w:t>
      </w:r>
      <w:r w:rsidR="00B737DA">
        <w:fldChar w:fldCharType="begin"/>
      </w:r>
      <w:r w:rsidR="00B737DA">
        <w:instrText xml:space="preserve"> STYLEREF 2 \s </w:instrText>
      </w:r>
      <w:r w:rsidR="00B737DA">
        <w:fldChar w:fldCharType="separate"/>
      </w:r>
      <w:r w:rsidR="00B737DA">
        <w:rPr>
          <w:noProof/>
        </w:rPr>
        <w:t>3.4</w:t>
      </w:r>
      <w:r w:rsidR="00B737DA">
        <w:fldChar w:fldCharType="end"/>
      </w:r>
      <w:r w:rsidR="00B737DA">
        <w:t>.</w:t>
      </w:r>
      <w:r w:rsidR="00B737DA">
        <w:fldChar w:fldCharType="begin"/>
      </w:r>
      <w:r w:rsidR="00B737DA">
        <w:instrText xml:space="preserve"> SEQ Слика \* ARABIC \s 2 </w:instrText>
      </w:r>
      <w:r w:rsidR="00B737DA">
        <w:fldChar w:fldCharType="separate"/>
      </w:r>
      <w:r w:rsidR="00B737DA">
        <w:rPr>
          <w:noProof/>
        </w:rPr>
        <w:t>2</w:t>
      </w:r>
      <w:r w:rsidR="00B737DA">
        <w:fldChar w:fldCharType="end"/>
      </w:r>
      <w:r w:rsidRPr="00C90C57">
        <w:t xml:space="preserve"> </w:t>
      </w:r>
      <w:proofErr w:type="spellStart"/>
      <w:r w:rsidRPr="00C90C57">
        <w:rPr>
          <w:lang w:val="sr-Cyrl-RS"/>
        </w:rPr>
        <w:t>Спектрограм</w:t>
      </w:r>
      <w:proofErr w:type="spellEnd"/>
      <w:r w:rsidRPr="00C90C57">
        <w:rPr>
          <w:lang w:val="sr-Cyrl-RS"/>
        </w:rPr>
        <w:t xml:space="preserve"> </w:t>
      </w:r>
      <w:proofErr w:type="spellStart"/>
      <w:r w:rsidRPr="00C90C57">
        <w:rPr>
          <w:lang w:val="en-US"/>
        </w:rPr>
        <w:t>SNet</w:t>
      </w:r>
      <w:bookmarkEnd w:id="87"/>
      <w:proofErr w:type="spellEnd"/>
    </w:p>
    <w:p w14:paraId="481981DC" w14:textId="77777777" w:rsidR="007F70B5" w:rsidRPr="00C90C57" w:rsidRDefault="007F70B5" w:rsidP="007F70B5">
      <w:pPr>
        <w:rPr>
          <w:lang w:val="en-US"/>
        </w:rPr>
      </w:pPr>
    </w:p>
    <w:p w14:paraId="2E7CF2A5" w14:textId="7BE85D14" w:rsidR="00636642" w:rsidRPr="00C90C57" w:rsidRDefault="008333DC" w:rsidP="004F5152">
      <w:pPr>
        <w:pStyle w:val="Osnovnitekst"/>
        <w:rPr>
          <w:lang w:val="sr-Cyrl-RS"/>
        </w:rPr>
      </w:pPr>
      <w:r>
        <w:rPr>
          <w:lang w:val="sr-Cyrl-RS"/>
        </w:rPr>
        <w:t xml:space="preserve">За </w:t>
      </w:r>
      <w:proofErr w:type="spellStart"/>
      <w:r w:rsidRPr="00C90C57">
        <w:rPr>
          <w:b/>
          <w:bCs/>
          <w:lang w:val="en-US"/>
        </w:rPr>
        <w:t>SNetF</w:t>
      </w:r>
      <w:proofErr w:type="spellEnd"/>
      <w:r>
        <w:rPr>
          <w:lang w:val="sr-Cyrl-RS"/>
        </w:rPr>
        <w:t xml:space="preserve"> мрежу се ј</w:t>
      </w:r>
      <w:r w:rsidR="00364632" w:rsidRPr="00C90C57">
        <w:rPr>
          <w:lang w:val="sr-Cyrl-RS"/>
        </w:rPr>
        <w:t>асно примећују 2 комуне и велики број неповезаних компоненти.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14"/>
        <w:gridCol w:w="4814"/>
      </w:tblGrid>
      <w:tr w:rsidR="007F70B5" w:rsidRPr="00C90C57" w14:paraId="2AABD4C5" w14:textId="77777777" w:rsidTr="007F70B5">
        <w:tc>
          <w:tcPr>
            <w:tcW w:w="4814" w:type="dxa"/>
          </w:tcPr>
          <w:p w14:paraId="7A03BA9B" w14:textId="0707AB45" w:rsidR="00636642" w:rsidRPr="00C90C57" w:rsidRDefault="00636642" w:rsidP="007F70B5">
            <w:pPr>
              <w:pStyle w:val="Osnovnitekst"/>
              <w:ind w:firstLine="0"/>
              <w:jc w:val="center"/>
              <w:rPr>
                <w:lang w:val="en-US"/>
              </w:rPr>
            </w:pPr>
            <w:r w:rsidRPr="00C90C57">
              <w:rPr>
                <w:noProof/>
                <w:lang w:val="en-US"/>
              </w:rPr>
              <w:drawing>
                <wp:inline distT="0" distB="0" distL="0" distR="0" wp14:anchorId="42232E97" wp14:editId="12FE0B4D">
                  <wp:extent cx="2193761" cy="2160000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299" r="10580" b="-8"/>
                          <a:stretch/>
                        </pic:blipFill>
                        <pic:spPr bwMode="auto">
                          <a:xfrm>
                            <a:off x="0" y="0"/>
                            <a:ext cx="2193761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4" w:type="dxa"/>
          </w:tcPr>
          <w:p w14:paraId="7C1AC95C" w14:textId="421730C6" w:rsidR="00636642" w:rsidRPr="00C90C57" w:rsidRDefault="00636642" w:rsidP="007F70B5">
            <w:pPr>
              <w:pStyle w:val="Osnovnitekst"/>
              <w:keepNext/>
              <w:ind w:firstLine="0"/>
              <w:jc w:val="left"/>
              <w:rPr>
                <w:lang w:val="en-US"/>
              </w:rPr>
            </w:pPr>
            <w:r w:rsidRPr="00C90C57">
              <w:rPr>
                <w:noProof/>
              </w:rPr>
              <w:drawing>
                <wp:inline distT="0" distB="0" distL="0" distR="0" wp14:anchorId="74B4429C" wp14:editId="7326A422">
                  <wp:extent cx="2312786" cy="1800000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2786" cy="180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6E3C15" w14:textId="22D027E7" w:rsidR="00636642" w:rsidRPr="00C90C57" w:rsidRDefault="007F70B5" w:rsidP="007F70B5">
      <w:pPr>
        <w:pStyle w:val="Caption"/>
        <w:jc w:val="center"/>
        <w:rPr>
          <w:b w:val="0"/>
          <w:bCs w:val="0"/>
          <w:lang w:val="en-US"/>
        </w:rPr>
      </w:pPr>
      <w:bookmarkStart w:id="88" w:name="_Toc108033405"/>
      <w:proofErr w:type="spellStart"/>
      <w:r w:rsidRPr="00C90C57">
        <w:t>Слика</w:t>
      </w:r>
      <w:proofErr w:type="spellEnd"/>
      <w:r w:rsidRPr="00C90C57">
        <w:t xml:space="preserve"> </w:t>
      </w:r>
      <w:r w:rsidR="00B737DA">
        <w:fldChar w:fldCharType="begin"/>
      </w:r>
      <w:r w:rsidR="00B737DA">
        <w:instrText xml:space="preserve"> STYLEREF 2 \s </w:instrText>
      </w:r>
      <w:r w:rsidR="00B737DA">
        <w:fldChar w:fldCharType="separate"/>
      </w:r>
      <w:r w:rsidR="00B737DA">
        <w:rPr>
          <w:noProof/>
        </w:rPr>
        <w:t>3.4</w:t>
      </w:r>
      <w:r w:rsidR="00B737DA">
        <w:fldChar w:fldCharType="end"/>
      </w:r>
      <w:r w:rsidR="00B737DA">
        <w:t>.</w:t>
      </w:r>
      <w:r w:rsidR="00B737DA">
        <w:fldChar w:fldCharType="begin"/>
      </w:r>
      <w:r w:rsidR="00B737DA">
        <w:instrText xml:space="preserve"> SEQ Слика \* ARABIC \s 2 </w:instrText>
      </w:r>
      <w:r w:rsidR="00B737DA">
        <w:fldChar w:fldCharType="separate"/>
      </w:r>
      <w:r w:rsidR="00B737DA">
        <w:rPr>
          <w:noProof/>
        </w:rPr>
        <w:t>3</w:t>
      </w:r>
      <w:r w:rsidR="00B737DA">
        <w:fldChar w:fldCharType="end"/>
      </w:r>
      <w:r w:rsidRPr="00C90C57">
        <w:t xml:space="preserve"> </w:t>
      </w:r>
      <w:proofErr w:type="spellStart"/>
      <w:r w:rsidRPr="00C90C57">
        <w:rPr>
          <w:lang w:val="sr-Cyrl-RS"/>
        </w:rPr>
        <w:t>Спектрограм</w:t>
      </w:r>
      <w:proofErr w:type="spellEnd"/>
      <w:r w:rsidRPr="00C90C57">
        <w:rPr>
          <w:lang w:val="sr-Cyrl-RS"/>
        </w:rPr>
        <w:t xml:space="preserve"> </w:t>
      </w:r>
      <w:proofErr w:type="spellStart"/>
      <w:r w:rsidRPr="00C90C57">
        <w:rPr>
          <w:lang w:val="en-US"/>
        </w:rPr>
        <w:t>SNetF</w:t>
      </w:r>
      <w:bookmarkEnd w:id="88"/>
      <w:proofErr w:type="spellEnd"/>
    </w:p>
    <w:p w14:paraId="0D2FF979" w14:textId="1F6831AD" w:rsidR="00636642" w:rsidRPr="00C90C57" w:rsidRDefault="00636642" w:rsidP="004F5152">
      <w:pPr>
        <w:pStyle w:val="Osnovnitekst"/>
        <w:rPr>
          <w:lang w:val="en-US"/>
        </w:rPr>
      </w:pPr>
    </w:p>
    <w:p w14:paraId="4F8A7E78" w14:textId="1E2F6CAF" w:rsidR="007F70B5" w:rsidRPr="00C90C57" w:rsidRDefault="00E61F13" w:rsidP="00750E97">
      <w:pPr>
        <w:pStyle w:val="Heading3"/>
      </w:pPr>
      <w:bookmarkStart w:id="89" w:name="_Toc108032772"/>
      <w:r w:rsidRPr="00C90C57">
        <w:t xml:space="preserve">Спровести </w:t>
      </w:r>
      <w:proofErr w:type="spellStart"/>
      <w:r w:rsidRPr="00C90C57">
        <w:t>кластерисање</w:t>
      </w:r>
      <w:proofErr w:type="spellEnd"/>
      <w:r w:rsidRPr="00C90C57">
        <w:t xml:space="preserve"> </w:t>
      </w:r>
      <w:proofErr w:type="spellStart"/>
      <w:r w:rsidRPr="00C90C57">
        <w:t>Лувенском</w:t>
      </w:r>
      <w:proofErr w:type="spellEnd"/>
      <w:r w:rsidRPr="00C90C57">
        <w:t xml:space="preserve"> методом (</w:t>
      </w:r>
      <w:proofErr w:type="spellStart"/>
      <w:r w:rsidRPr="00C90C57">
        <w:t>максимизацијом</w:t>
      </w:r>
      <w:proofErr w:type="spellEnd"/>
      <w:r w:rsidRPr="00C90C57">
        <w:t xml:space="preserve"> </w:t>
      </w:r>
      <w:proofErr w:type="spellStart"/>
      <w:r w:rsidRPr="00C90C57">
        <w:t>модуларности</w:t>
      </w:r>
      <w:proofErr w:type="spellEnd"/>
      <w:r w:rsidRPr="00C90C57">
        <w:t xml:space="preserve">) у алату </w:t>
      </w:r>
      <w:r w:rsidRPr="00C90C57">
        <w:rPr>
          <w:lang w:val="en-US"/>
        </w:rPr>
        <w:t>Gephi</w:t>
      </w:r>
      <w:r w:rsidRPr="00C90C57">
        <w:t xml:space="preserve"> за три различите вредности параметра резолуције. Конструисати визуелизације и дискутовати избор параметра резолуције на добијено </w:t>
      </w:r>
      <w:proofErr w:type="spellStart"/>
      <w:r w:rsidRPr="00C90C57">
        <w:t>кластерисанње</w:t>
      </w:r>
      <w:proofErr w:type="spellEnd"/>
      <w:r w:rsidRPr="00C90C57">
        <w:t xml:space="preserve"> (број и величина кластера).</w:t>
      </w:r>
      <w:bookmarkEnd w:id="89"/>
    </w:p>
    <w:p w14:paraId="2144D809" w14:textId="6D9B222A" w:rsidR="00636642" w:rsidRPr="00C90C57" w:rsidRDefault="002E6BD4" w:rsidP="004F5152">
      <w:pPr>
        <w:pStyle w:val="Osnovnitekst"/>
        <w:rPr>
          <w:lang w:val="sr-Cyrl-RS"/>
        </w:rPr>
      </w:pPr>
      <w:r w:rsidRPr="00C90C57">
        <w:rPr>
          <w:lang w:val="sr-Cyrl-RS"/>
        </w:rPr>
        <w:t xml:space="preserve">По објашњењу које стоји у алату, вредност параметра резолуције мања од 1 ће резултирати мањим бројем комуна, док ће вредност преко 1 резултирати већим. </w:t>
      </w:r>
    </w:p>
    <w:p w14:paraId="737A9AF8" w14:textId="37FA198D" w:rsidR="008333DC" w:rsidRDefault="00FF32F0" w:rsidP="004F5152">
      <w:pPr>
        <w:pStyle w:val="Osnovnitekst"/>
        <w:rPr>
          <w:lang w:val="sr-Cyrl-RS"/>
        </w:rPr>
      </w:pPr>
      <w:proofErr w:type="spellStart"/>
      <w:r w:rsidRPr="00C90C57">
        <w:rPr>
          <w:lang w:val="en-US"/>
        </w:rPr>
        <w:t>SNet</w:t>
      </w:r>
      <w:proofErr w:type="spellEnd"/>
      <w:r w:rsidRPr="00C90C57">
        <w:rPr>
          <w:lang w:val="sr-Cyrl-RS"/>
        </w:rPr>
        <w:t xml:space="preserve"> мрежа има три комуне као што је претходно приказано. Уколико повећамо вредност резолуције преко прага 1, доћи ће до спајања комуна у једну велику и велики број неповезаних</w:t>
      </w:r>
      <w:r w:rsidR="00CA1BEB" w:rsidRPr="00C90C57">
        <w:rPr>
          <w:lang w:val="sr-Cyrl-RS"/>
        </w:rPr>
        <w:t xml:space="preserve">. Уколико се смањи, враћа се на 3, од којих су 2 велике са по 30-40%, а трећа до 2%. Покушаване су вредности </w:t>
      </w:r>
      <w:r w:rsidR="002D5EC0" w:rsidRPr="00C90C57">
        <w:rPr>
          <w:lang w:val="sr-Cyrl-RS"/>
        </w:rPr>
        <w:t>0.8, 0.5, 0.25, 0.05 али нису примећене значајне промене. Вероватна последица великог броја слабо повезаних компоненти.</w:t>
      </w:r>
    </w:p>
    <w:p w14:paraId="10B30D5E" w14:textId="77777777" w:rsidR="008333DC" w:rsidRDefault="008333DC">
      <w:pPr>
        <w:rPr>
          <w:lang w:val="sr-Cyrl-RS"/>
        </w:rPr>
      </w:pPr>
      <w:r>
        <w:rPr>
          <w:lang w:val="sr-Cyrl-RS"/>
        </w:rPr>
        <w:br w:type="page"/>
      </w:r>
    </w:p>
    <w:p w14:paraId="7436781D" w14:textId="5BE0EE5A" w:rsidR="008333DC" w:rsidRDefault="008333DC" w:rsidP="008333DC">
      <w:pPr>
        <w:pStyle w:val="Caption"/>
        <w:keepNext/>
        <w:jc w:val="center"/>
      </w:pPr>
      <w:bookmarkStart w:id="90" w:name="_Toc108033693"/>
      <w:proofErr w:type="spellStart"/>
      <w:r>
        <w:lastRenderedPageBreak/>
        <w:t>Табела</w:t>
      </w:r>
      <w:proofErr w:type="spellEnd"/>
      <w:r>
        <w:t xml:space="preserve"> </w:t>
      </w:r>
      <w:r w:rsidR="006F1264">
        <w:fldChar w:fldCharType="begin"/>
      </w:r>
      <w:r w:rsidR="006F1264">
        <w:instrText xml:space="preserve"> STYLEREF 3 \s </w:instrText>
      </w:r>
      <w:r w:rsidR="006F1264">
        <w:fldChar w:fldCharType="separate"/>
      </w:r>
      <w:r w:rsidR="006F1264">
        <w:rPr>
          <w:noProof/>
        </w:rPr>
        <w:t>3.4.2</w:t>
      </w:r>
      <w:r w:rsidR="006F1264">
        <w:fldChar w:fldCharType="end"/>
      </w:r>
      <w:r w:rsidR="006F1264">
        <w:t>.</w:t>
      </w:r>
      <w:r w:rsidR="006F1264">
        <w:fldChar w:fldCharType="begin"/>
      </w:r>
      <w:r w:rsidR="006F1264">
        <w:instrText xml:space="preserve"> SEQ Табела \* ARABIC \s 3 </w:instrText>
      </w:r>
      <w:r w:rsidR="006F1264">
        <w:fldChar w:fldCharType="separate"/>
      </w:r>
      <w:r w:rsidR="006F1264">
        <w:rPr>
          <w:noProof/>
        </w:rPr>
        <w:t>1</w:t>
      </w:r>
      <w:r w:rsidR="006F1264">
        <w:fldChar w:fldCharType="end"/>
      </w:r>
      <w:r>
        <w:rPr>
          <w:lang w:val="sr-Cyrl-RS"/>
        </w:rPr>
        <w:t xml:space="preserve"> Преглед </w:t>
      </w:r>
      <w:proofErr w:type="spellStart"/>
      <w:r>
        <w:rPr>
          <w:lang w:val="sr-Cyrl-RS"/>
        </w:rPr>
        <w:t>кластерисања</w:t>
      </w:r>
      <w:proofErr w:type="spellEnd"/>
      <w:r>
        <w:rPr>
          <w:lang w:val="sr-Cyrl-RS"/>
        </w:rPr>
        <w:t xml:space="preserve"> </w:t>
      </w:r>
      <w:proofErr w:type="spellStart"/>
      <w:r>
        <w:rPr>
          <w:lang w:val="sr-Cyrl-RS"/>
        </w:rPr>
        <w:t>Лувенским</w:t>
      </w:r>
      <w:proofErr w:type="spellEnd"/>
      <w:r>
        <w:rPr>
          <w:lang w:val="sr-Cyrl-RS"/>
        </w:rPr>
        <w:t xml:space="preserve"> методом </w:t>
      </w:r>
      <w:proofErr w:type="spellStart"/>
      <w:r>
        <w:rPr>
          <w:lang w:val="en-US"/>
        </w:rPr>
        <w:t>SNet</w:t>
      </w:r>
      <w:bookmarkEnd w:id="90"/>
      <w:proofErr w:type="spellEnd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60"/>
        <w:gridCol w:w="4868"/>
      </w:tblGrid>
      <w:tr w:rsidR="00FA6756" w:rsidRPr="00C90C57" w14:paraId="46D1EE88" w14:textId="77777777" w:rsidTr="00512352">
        <w:trPr>
          <w:trHeight w:val="1587"/>
        </w:trPr>
        <w:tc>
          <w:tcPr>
            <w:tcW w:w="4760" w:type="dxa"/>
            <w:vAlign w:val="center"/>
          </w:tcPr>
          <w:p w14:paraId="5CAF36F5" w14:textId="77777777" w:rsidR="00FA6756" w:rsidRPr="00C90C57" w:rsidRDefault="00FA6756" w:rsidP="009E4212">
            <w:pPr>
              <w:pStyle w:val="Osnovnitekst"/>
              <w:ind w:firstLine="0"/>
              <w:jc w:val="center"/>
              <w:rPr>
                <w:lang w:val="en-US"/>
              </w:rPr>
            </w:pPr>
            <w:r w:rsidRPr="00C90C57">
              <w:rPr>
                <w:noProof/>
                <w:lang w:val="sr-Cyrl-RS"/>
              </w:rPr>
              <w:drawing>
                <wp:inline distT="0" distB="0" distL="0" distR="0" wp14:anchorId="7EB8A973" wp14:editId="6D82F8B8">
                  <wp:extent cx="2699385" cy="1936376"/>
                  <wp:effectExtent l="0" t="0" r="5715" b="6985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530" cy="1937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  <w:vAlign w:val="center"/>
          </w:tcPr>
          <w:p w14:paraId="48DC4F10" w14:textId="74E700F9" w:rsidR="00FA6756" w:rsidRPr="00C90C57" w:rsidRDefault="00FA6756" w:rsidP="009E4212">
            <w:pPr>
              <w:pStyle w:val="Osnovnitekst"/>
              <w:keepNext/>
              <w:ind w:firstLine="0"/>
              <w:jc w:val="center"/>
              <w:rPr>
                <w:lang w:val="sr-Cyrl-RS"/>
              </w:rPr>
            </w:pPr>
            <w:r w:rsidRPr="00C90C57">
              <w:rPr>
                <w:noProof/>
              </w:rPr>
              <w:drawing>
                <wp:inline distT="0" distB="0" distL="0" distR="0" wp14:anchorId="764C74A0" wp14:editId="4D9ADFB7">
                  <wp:extent cx="2954136" cy="1969424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4136" cy="19694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A6756" w:rsidRPr="00C90C57" w14:paraId="440BCD0B" w14:textId="77777777" w:rsidTr="00512352">
        <w:trPr>
          <w:trHeight w:val="1587"/>
        </w:trPr>
        <w:tc>
          <w:tcPr>
            <w:tcW w:w="4760" w:type="dxa"/>
          </w:tcPr>
          <w:p w14:paraId="7C231352" w14:textId="77FE35D7" w:rsidR="009E4212" w:rsidRPr="00C90C57" w:rsidRDefault="009E4212" w:rsidP="009E4212">
            <w:pPr>
              <w:pStyle w:val="Osnovnitekst"/>
              <w:ind w:firstLine="0"/>
              <w:jc w:val="left"/>
              <w:rPr>
                <w:noProof/>
                <w:lang w:val="sr-Cyrl-RS"/>
              </w:rPr>
            </w:pPr>
            <w:r w:rsidRPr="00C90C57">
              <w:rPr>
                <w:noProof/>
                <w:lang w:val="sr-Cyrl-RS"/>
              </w:rPr>
              <w:t xml:space="preserve">Резолуција: </w:t>
            </w:r>
            <w:r w:rsidR="002D5EC0" w:rsidRPr="00C90C57">
              <w:rPr>
                <w:noProof/>
                <w:lang w:val="sr-Cyrl-RS"/>
              </w:rPr>
              <w:t>5</w:t>
            </w:r>
            <w:r w:rsidRPr="00C90C57">
              <w:rPr>
                <w:noProof/>
                <w:lang w:val="sr-Cyrl-RS"/>
              </w:rPr>
              <w:t>.0</w:t>
            </w:r>
          </w:p>
          <w:p w14:paraId="3A4B5A2B" w14:textId="703B3BDD" w:rsidR="009E4212" w:rsidRPr="00C90C57" w:rsidRDefault="009E4212" w:rsidP="009E4212">
            <w:pPr>
              <w:pStyle w:val="Osnovnitekst"/>
              <w:ind w:firstLine="0"/>
              <w:jc w:val="left"/>
              <w:rPr>
                <w:noProof/>
                <w:lang w:val="sr-Cyrl-RS"/>
              </w:rPr>
            </w:pPr>
            <w:r w:rsidRPr="00C90C57">
              <w:rPr>
                <w:noProof/>
                <w:lang w:val="sr-Cyrl-RS"/>
              </w:rPr>
              <w:t>Модуларност: 0.</w:t>
            </w:r>
            <w:r w:rsidR="002D5EC0" w:rsidRPr="00C90C57">
              <w:rPr>
                <w:noProof/>
                <w:lang w:val="sr-Cyrl-RS"/>
              </w:rPr>
              <w:t>000</w:t>
            </w:r>
          </w:p>
          <w:p w14:paraId="0C68DD9D" w14:textId="1EC1AC1A" w:rsidR="009E4212" w:rsidRPr="00C90C57" w:rsidRDefault="009E4212" w:rsidP="009E4212">
            <w:pPr>
              <w:pStyle w:val="Osnovnitekst"/>
              <w:ind w:firstLine="0"/>
              <w:jc w:val="left"/>
              <w:rPr>
                <w:noProof/>
                <w:lang w:val="sr-Cyrl-RS"/>
              </w:rPr>
            </w:pPr>
            <w:r w:rsidRPr="00C90C57">
              <w:rPr>
                <w:noProof/>
                <w:lang w:val="sr-Cyrl-RS"/>
              </w:rPr>
              <w:t xml:space="preserve">Модуларност са резолуцијом: </w:t>
            </w:r>
            <w:r w:rsidR="002D5EC0" w:rsidRPr="00C90C57">
              <w:rPr>
                <w:noProof/>
                <w:lang w:val="sr-Cyrl-RS"/>
              </w:rPr>
              <w:t>4.000</w:t>
            </w:r>
          </w:p>
          <w:p w14:paraId="0D404721" w14:textId="14FB85D8" w:rsidR="009E4212" w:rsidRPr="00C90C57" w:rsidRDefault="009E4212" w:rsidP="009E4212">
            <w:pPr>
              <w:pStyle w:val="Osnovnitekst"/>
              <w:ind w:firstLine="0"/>
              <w:jc w:val="left"/>
              <w:rPr>
                <w:noProof/>
                <w:lang w:val="sr-Cyrl-RS"/>
              </w:rPr>
            </w:pPr>
            <w:r w:rsidRPr="00C90C57">
              <w:rPr>
                <w:noProof/>
                <w:lang w:val="sr-Cyrl-RS"/>
              </w:rPr>
              <w:t xml:space="preserve">Број комуна: </w:t>
            </w:r>
            <w:r w:rsidR="002D5EC0" w:rsidRPr="00C90C57">
              <w:rPr>
                <w:noProof/>
                <w:lang w:val="sr-Cyrl-RS"/>
              </w:rPr>
              <w:t>799</w:t>
            </w:r>
          </w:p>
          <w:p w14:paraId="613F0B0E" w14:textId="14C8F31B" w:rsidR="009E4212" w:rsidRPr="00C90C57" w:rsidRDefault="009E4212" w:rsidP="009E4212">
            <w:pPr>
              <w:pStyle w:val="Osnovnitekst"/>
              <w:ind w:firstLine="0"/>
              <w:jc w:val="left"/>
              <w:rPr>
                <w:noProof/>
                <w:lang w:val="sr-Cyrl-RS"/>
              </w:rPr>
            </w:pPr>
          </w:p>
        </w:tc>
        <w:tc>
          <w:tcPr>
            <w:tcW w:w="4868" w:type="dxa"/>
            <w:vAlign w:val="center"/>
          </w:tcPr>
          <w:p w14:paraId="4A97FE83" w14:textId="448F58FC" w:rsidR="00FA6756" w:rsidRPr="00C90C57" w:rsidRDefault="00FA6756" w:rsidP="009E4212">
            <w:pPr>
              <w:pStyle w:val="Osnovnitekst"/>
              <w:keepNext/>
              <w:ind w:firstLine="0"/>
              <w:jc w:val="center"/>
              <w:rPr>
                <w:noProof/>
                <w:lang w:val="sr-Cyrl-RS"/>
              </w:rPr>
            </w:pPr>
            <w:r w:rsidRPr="00C90C57">
              <w:rPr>
                <w:noProof/>
                <w:lang w:val="sr-Cyrl-RS"/>
              </w:rPr>
              <w:drawing>
                <wp:inline distT="0" distB="0" distL="0" distR="0" wp14:anchorId="4A55A3C6" wp14:editId="67C1600C">
                  <wp:extent cx="1961806" cy="1799590"/>
                  <wp:effectExtent l="0" t="0" r="635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63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1806" cy="1799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ED9D217" w14:textId="05693F56" w:rsidR="002D5EC0" w:rsidRPr="00C90C57" w:rsidRDefault="002D5EC0" w:rsidP="00E77A7C">
      <w:pPr>
        <w:pStyle w:val="PlainText"/>
        <w:rPr>
          <w:rFonts w:ascii="Times New Roman" w:hAnsi="Times New Roman" w:cs="Times New Roman"/>
        </w:rPr>
      </w:pPr>
    </w:p>
    <w:p w14:paraId="66F0CE3A" w14:textId="6561E0AA" w:rsidR="0073049F" w:rsidRPr="00C90C57" w:rsidRDefault="0073049F" w:rsidP="00E77A7C">
      <w:pPr>
        <w:pStyle w:val="PlainText"/>
        <w:rPr>
          <w:rFonts w:ascii="Times New Roman" w:hAnsi="Times New Roman" w:cs="Times New Roman"/>
          <w:lang w:val="sr-Cyrl-RS"/>
        </w:rPr>
      </w:pPr>
    </w:p>
    <w:p w14:paraId="0176F90F" w14:textId="39D84CD1" w:rsidR="002D5EC0" w:rsidRDefault="002D5EC0" w:rsidP="008333DC">
      <w:pPr>
        <w:rPr>
          <w:lang w:val="sr-Cyrl-RS"/>
        </w:rPr>
      </w:pPr>
      <w:proofErr w:type="spellStart"/>
      <w:r w:rsidRPr="00C90C57">
        <w:rPr>
          <w:lang w:val="en-US"/>
        </w:rPr>
        <w:t>SNetF</w:t>
      </w:r>
      <w:proofErr w:type="spellEnd"/>
      <w:r w:rsidRPr="00C90C57">
        <w:rPr>
          <w:lang w:val="sr-Cyrl-RS"/>
        </w:rPr>
        <w:t xml:space="preserve"> мрежу карактерише још израженији број неповезаних компоненти с обзиром да су гране испод прага брисане. Понашање је исто као и у претходном примеру. Када је вредност резолуције већа од 1, долази до сједињавања унутрашње две комуне (претходно добијене). Уколико је мања од 1, долази до поделе на већи број комуна</w:t>
      </w:r>
      <w:r w:rsidR="0046036E" w:rsidRPr="00C90C57">
        <w:rPr>
          <w:lang w:val="sr-Cyrl-RS"/>
        </w:rPr>
        <w:t xml:space="preserve">, које су занемарљивих величина. </w:t>
      </w:r>
    </w:p>
    <w:p w14:paraId="3A07AD9E" w14:textId="77777777" w:rsidR="008333DC" w:rsidRPr="00C90C57" w:rsidRDefault="008333DC" w:rsidP="008333DC">
      <w:pPr>
        <w:rPr>
          <w:lang w:val="en-US"/>
        </w:rPr>
      </w:pPr>
    </w:p>
    <w:p w14:paraId="1A3DE809" w14:textId="2F2AED55" w:rsidR="008333DC" w:rsidRDefault="008333DC" w:rsidP="008333DC">
      <w:pPr>
        <w:pStyle w:val="Caption"/>
        <w:keepNext/>
        <w:jc w:val="center"/>
      </w:pPr>
      <w:bookmarkStart w:id="91" w:name="_Toc108033694"/>
      <w:proofErr w:type="spellStart"/>
      <w:r>
        <w:t>Табела</w:t>
      </w:r>
      <w:proofErr w:type="spellEnd"/>
      <w:r>
        <w:t xml:space="preserve"> </w:t>
      </w:r>
      <w:r w:rsidR="006F1264">
        <w:fldChar w:fldCharType="begin"/>
      </w:r>
      <w:r w:rsidR="006F1264">
        <w:instrText xml:space="preserve"> STYLEREF 3 \s </w:instrText>
      </w:r>
      <w:r w:rsidR="006F1264">
        <w:fldChar w:fldCharType="separate"/>
      </w:r>
      <w:r w:rsidR="006F1264">
        <w:rPr>
          <w:noProof/>
        </w:rPr>
        <w:t>3.4.2</w:t>
      </w:r>
      <w:r w:rsidR="006F1264">
        <w:fldChar w:fldCharType="end"/>
      </w:r>
      <w:r w:rsidR="006F1264">
        <w:t>.</w:t>
      </w:r>
      <w:r w:rsidR="006F1264">
        <w:fldChar w:fldCharType="begin"/>
      </w:r>
      <w:r w:rsidR="006F1264">
        <w:instrText xml:space="preserve"> SEQ Табела \* ARABIC \s 3 </w:instrText>
      </w:r>
      <w:r w:rsidR="006F1264">
        <w:fldChar w:fldCharType="separate"/>
      </w:r>
      <w:r w:rsidR="006F1264">
        <w:rPr>
          <w:noProof/>
        </w:rPr>
        <w:t>2</w:t>
      </w:r>
      <w:r w:rsidR="006F1264">
        <w:fldChar w:fldCharType="end"/>
      </w:r>
      <w:r w:rsidRPr="00203551">
        <w:t xml:space="preserve"> </w:t>
      </w:r>
      <w:proofErr w:type="spellStart"/>
      <w:r w:rsidRPr="00203551">
        <w:t>Преглед</w:t>
      </w:r>
      <w:proofErr w:type="spellEnd"/>
      <w:r w:rsidRPr="00203551">
        <w:t xml:space="preserve"> </w:t>
      </w:r>
      <w:proofErr w:type="spellStart"/>
      <w:r w:rsidRPr="00203551">
        <w:t>кластерисања</w:t>
      </w:r>
      <w:proofErr w:type="spellEnd"/>
      <w:r w:rsidRPr="00203551">
        <w:t xml:space="preserve"> </w:t>
      </w:r>
      <w:proofErr w:type="spellStart"/>
      <w:r w:rsidRPr="00203551">
        <w:t>Лувенским</w:t>
      </w:r>
      <w:proofErr w:type="spellEnd"/>
      <w:r w:rsidRPr="00203551">
        <w:t xml:space="preserve"> </w:t>
      </w:r>
      <w:proofErr w:type="spellStart"/>
      <w:r w:rsidRPr="00203551">
        <w:t>методом</w:t>
      </w:r>
      <w:proofErr w:type="spellEnd"/>
      <w:r w:rsidRPr="00203551">
        <w:t xml:space="preserve"> </w:t>
      </w:r>
      <w:proofErr w:type="spellStart"/>
      <w:r w:rsidRPr="00203551">
        <w:t>SNet</w:t>
      </w:r>
      <w:r>
        <w:t>F</w:t>
      </w:r>
      <w:bookmarkEnd w:id="91"/>
      <w:proofErr w:type="spellEnd"/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60"/>
        <w:gridCol w:w="4868"/>
      </w:tblGrid>
      <w:tr w:rsidR="0046036E" w:rsidRPr="00C90C57" w14:paraId="0C29B252" w14:textId="77777777" w:rsidTr="00512352">
        <w:trPr>
          <w:trHeight w:val="1587"/>
        </w:trPr>
        <w:tc>
          <w:tcPr>
            <w:tcW w:w="4760" w:type="dxa"/>
            <w:vAlign w:val="center"/>
          </w:tcPr>
          <w:p w14:paraId="0719B65D" w14:textId="77777777" w:rsidR="0046036E" w:rsidRPr="00C90C57" w:rsidRDefault="0046036E" w:rsidP="00E77A7C">
            <w:pPr>
              <w:pStyle w:val="Osnovnitekst"/>
              <w:ind w:firstLine="0"/>
              <w:jc w:val="center"/>
              <w:rPr>
                <w:noProof/>
                <w:lang w:val="sr-Cyrl-RS"/>
              </w:rPr>
            </w:pPr>
          </w:p>
          <w:p w14:paraId="73AFA9F9" w14:textId="5FF2F7CF" w:rsidR="0046036E" w:rsidRPr="00C90C57" w:rsidRDefault="0046036E" w:rsidP="00E77A7C">
            <w:pPr>
              <w:pStyle w:val="Osnovnitekst"/>
              <w:ind w:firstLine="0"/>
              <w:jc w:val="center"/>
              <w:rPr>
                <w:lang w:val="en-US"/>
              </w:rPr>
            </w:pPr>
            <w:r w:rsidRPr="00C90C57">
              <w:rPr>
                <w:noProof/>
                <w:lang w:val="sr-Cyrl-RS"/>
              </w:rPr>
              <w:drawing>
                <wp:inline distT="0" distB="0" distL="0" distR="0" wp14:anchorId="654D1DE0" wp14:editId="46F17A71">
                  <wp:extent cx="2700000" cy="2386836"/>
                  <wp:effectExtent l="0" t="0" r="5715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Picture 7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710" r="20067" b="8208"/>
                          <a:stretch/>
                        </pic:blipFill>
                        <pic:spPr bwMode="auto">
                          <a:xfrm>
                            <a:off x="0" y="0"/>
                            <a:ext cx="2700000" cy="23868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  <w:vAlign w:val="center"/>
          </w:tcPr>
          <w:p w14:paraId="35189C1C" w14:textId="77777777" w:rsidR="0046036E" w:rsidRPr="00C90C57" w:rsidRDefault="0046036E" w:rsidP="00E77A7C">
            <w:pPr>
              <w:pStyle w:val="Osnovnitekst"/>
              <w:keepNext/>
              <w:ind w:firstLine="0"/>
              <w:jc w:val="center"/>
              <w:rPr>
                <w:lang w:val="sr-Cyrl-RS"/>
              </w:rPr>
            </w:pPr>
            <w:r w:rsidRPr="00C90C57">
              <w:rPr>
                <w:noProof/>
              </w:rPr>
              <w:drawing>
                <wp:inline distT="0" distB="0" distL="0" distR="0" wp14:anchorId="7F5A7381" wp14:editId="62B17F1C">
                  <wp:extent cx="2954136" cy="1969424"/>
                  <wp:effectExtent l="0" t="0" r="0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54136" cy="19694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036E" w:rsidRPr="00C90C57" w14:paraId="5B444663" w14:textId="77777777" w:rsidTr="00512352">
        <w:trPr>
          <w:trHeight w:val="1587"/>
        </w:trPr>
        <w:tc>
          <w:tcPr>
            <w:tcW w:w="4760" w:type="dxa"/>
          </w:tcPr>
          <w:p w14:paraId="36AAA697" w14:textId="2611DFC2" w:rsidR="0046036E" w:rsidRPr="00C90C57" w:rsidRDefault="0046036E" w:rsidP="00E77A7C">
            <w:pPr>
              <w:pStyle w:val="Osnovnitekst"/>
              <w:ind w:firstLine="0"/>
              <w:jc w:val="left"/>
              <w:rPr>
                <w:noProof/>
                <w:lang w:val="en-US"/>
              </w:rPr>
            </w:pPr>
            <w:r w:rsidRPr="00C90C57">
              <w:rPr>
                <w:noProof/>
                <w:lang w:val="sr-Cyrl-RS"/>
              </w:rPr>
              <w:lastRenderedPageBreak/>
              <w:t xml:space="preserve">Резолуција: </w:t>
            </w:r>
            <w:r w:rsidRPr="00C90C57">
              <w:rPr>
                <w:noProof/>
                <w:lang w:val="en-US"/>
              </w:rPr>
              <w:t>0</w:t>
            </w:r>
            <w:r w:rsidRPr="00C90C57">
              <w:rPr>
                <w:noProof/>
                <w:lang w:val="sr-Cyrl-RS"/>
              </w:rPr>
              <w:t>.</w:t>
            </w:r>
            <w:r w:rsidRPr="00C90C57">
              <w:rPr>
                <w:noProof/>
                <w:lang w:val="en-US"/>
              </w:rPr>
              <w:t>5</w:t>
            </w:r>
          </w:p>
          <w:p w14:paraId="4BC5CE8A" w14:textId="271E1E16" w:rsidR="0046036E" w:rsidRPr="00C90C57" w:rsidRDefault="0046036E" w:rsidP="00E77A7C">
            <w:pPr>
              <w:pStyle w:val="Osnovnitekst"/>
              <w:ind w:firstLine="0"/>
              <w:jc w:val="left"/>
              <w:rPr>
                <w:noProof/>
                <w:lang w:val="en-US"/>
              </w:rPr>
            </w:pPr>
            <w:r w:rsidRPr="00C90C57">
              <w:rPr>
                <w:noProof/>
                <w:lang w:val="sr-Cyrl-RS"/>
              </w:rPr>
              <w:t>Модуларност: 0.00</w:t>
            </w:r>
            <w:r w:rsidRPr="00C90C57">
              <w:rPr>
                <w:noProof/>
                <w:lang w:val="en-US"/>
              </w:rPr>
              <w:t>4</w:t>
            </w:r>
          </w:p>
          <w:p w14:paraId="7E915C3F" w14:textId="5E91292A" w:rsidR="0046036E" w:rsidRPr="00C90C57" w:rsidRDefault="0046036E" w:rsidP="00E77A7C">
            <w:pPr>
              <w:pStyle w:val="Osnovnitekst"/>
              <w:ind w:firstLine="0"/>
              <w:jc w:val="left"/>
              <w:rPr>
                <w:noProof/>
                <w:lang w:val="en-US"/>
              </w:rPr>
            </w:pPr>
            <w:r w:rsidRPr="00C90C57">
              <w:rPr>
                <w:noProof/>
                <w:lang w:val="sr-Cyrl-RS"/>
              </w:rPr>
              <w:t>Модуларност са резолуцијом: -0.046</w:t>
            </w:r>
          </w:p>
          <w:p w14:paraId="298CCE1B" w14:textId="149EC332" w:rsidR="0046036E" w:rsidRPr="00C90C57" w:rsidRDefault="0046036E" w:rsidP="00E77A7C">
            <w:pPr>
              <w:pStyle w:val="Osnovnitekst"/>
              <w:ind w:firstLine="0"/>
              <w:jc w:val="left"/>
              <w:rPr>
                <w:noProof/>
                <w:lang w:val="en-US"/>
              </w:rPr>
            </w:pPr>
            <w:r w:rsidRPr="00C90C57">
              <w:rPr>
                <w:noProof/>
                <w:lang w:val="sr-Cyrl-RS"/>
              </w:rPr>
              <w:t xml:space="preserve">Број комуна: </w:t>
            </w:r>
            <w:r w:rsidRPr="00C90C57">
              <w:rPr>
                <w:noProof/>
                <w:lang w:val="en-US"/>
              </w:rPr>
              <w:t>3960</w:t>
            </w:r>
          </w:p>
          <w:p w14:paraId="19CBA6F8" w14:textId="77777777" w:rsidR="0046036E" w:rsidRPr="00C90C57" w:rsidRDefault="0046036E" w:rsidP="00E77A7C">
            <w:pPr>
              <w:pStyle w:val="Osnovnitekst"/>
              <w:ind w:firstLine="0"/>
              <w:jc w:val="left"/>
              <w:rPr>
                <w:noProof/>
                <w:lang w:val="sr-Cyrl-RS"/>
              </w:rPr>
            </w:pPr>
          </w:p>
        </w:tc>
        <w:tc>
          <w:tcPr>
            <w:tcW w:w="4868" w:type="dxa"/>
            <w:vAlign w:val="center"/>
          </w:tcPr>
          <w:p w14:paraId="34D144AC" w14:textId="77777777" w:rsidR="0046036E" w:rsidRPr="00C90C57" w:rsidRDefault="0046036E" w:rsidP="00E77A7C">
            <w:pPr>
              <w:pStyle w:val="Osnovnitekst"/>
              <w:keepNext/>
              <w:ind w:firstLine="0"/>
              <w:jc w:val="center"/>
              <w:rPr>
                <w:noProof/>
                <w:lang w:val="sr-Cyrl-RS"/>
              </w:rPr>
            </w:pPr>
            <w:r w:rsidRPr="00C90C57">
              <w:rPr>
                <w:noProof/>
                <w:lang w:val="sr-Cyrl-RS"/>
              </w:rPr>
              <w:drawing>
                <wp:inline distT="0" distB="0" distL="0" distR="0" wp14:anchorId="52A85D52" wp14:editId="31E31BC0">
                  <wp:extent cx="1961806" cy="1385107"/>
                  <wp:effectExtent l="0" t="0" r="635" b="5715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Picture 73"/>
                          <pic:cNvPicPr/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1806" cy="13851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B400FEC" w14:textId="77777777" w:rsidR="0046036E" w:rsidRPr="00C90C57" w:rsidRDefault="0046036E" w:rsidP="00F06BB2">
      <w:pPr>
        <w:pStyle w:val="Osnovnitekst"/>
        <w:rPr>
          <w:lang w:val="sr-Cyrl-RS"/>
        </w:rPr>
      </w:pPr>
    </w:p>
    <w:p w14:paraId="3271B095" w14:textId="77777777" w:rsidR="00825E0E" w:rsidRPr="00C90C57" w:rsidRDefault="0046036E" w:rsidP="00F06BB2">
      <w:pPr>
        <w:pStyle w:val="Osnovnitekst"/>
        <w:rPr>
          <w:lang w:val="sr-Cyrl-RS"/>
        </w:rPr>
      </w:pPr>
      <w:proofErr w:type="spellStart"/>
      <w:r w:rsidRPr="00C90C57">
        <w:rPr>
          <w:lang w:val="en-US"/>
        </w:rPr>
        <w:t>SNetT</w:t>
      </w:r>
      <w:proofErr w:type="spellEnd"/>
      <w:r w:rsidRPr="00C90C57">
        <w:rPr>
          <w:lang w:val="en-US"/>
        </w:rPr>
        <w:t xml:space="preserve"> </w:t>
      </w:r>
      <w:r w:rsidRPr="00C90C57">
        <w:rPr>
          <w:lang w:val="sr-Cyrl-RS"/>
        </w:rPr>
        <w:t xml:space="preserve">мрежа је </w:t>
      </w:r>
      <w:r w:rsidR="00825E0E" w:rsidRPr="00C90C57">
        <w:rPr>
          <w:lang w:val="sr-Cyrl-RS"/>
        </w:rPr>
        <w:t xml:space="preserve">потпуно повезан </w:t>
      </w:r>
      <w:proofErr w:type="spellStart"/>
      <w:r w:rsidR="00825E0E" w:rsidRPr="00C90C57">
        <w:rPr>
          <w:lang w:val="sr-Cyrl-RS"/>
        </w:rPr>
        <w:t>граф</w:t>
      </w:r>
      <w:proofErr w:type="spellEnd"/>
      <w:r w:rsidR="00825E0E" w:rsidRPr="00C90C57">
        <w:rPr>
          <w:lang w:val="sr-Cyrl-RS"/>
        </w:rPr>
        <w:t xml:space="preserve">. Број комуна варира између 1 и 2. Са резолуцијом 1 и већом, број комуна је два, док са било чим мањим, број комуна је један. Овај </w:t>
      </w:r>
      <w:proofErr w:type="spellStart"/>
      <w:r w:rsidR="00825E0E" w:rsidRPr="00C90C57">
        <w:rPr>
          <w:lang w:val="sr-Cyrl-RS"/>
        </w:rPr>
        <w:t>граф</w:t>
      </w:r>
      <w:proofErr w:type="spellEnd"/>
      <w:r w:rsidR="00825E0E" w:rsidRPr="00C90C57">
        <w:rPr>
          <w:lang w:val="sr-Cyrl-RS"/>
        </w:rPr>
        <w:t xml:space="preserve"> би требало да има само једну комуну, тако показује да вредност резолуције не мора да буде прецизна и тачна.</w:t>
      </w:r>
    </w:p>
    <w:p w14:paraId="19000FE1" w14:textId="65C4A991" w:rsidR="00F06BB2" w:rsidRPr="00C90C57" w:rsidRDefault="00512352" w:rsidP="00F06BB2">
      <w:pPr>
        <w:pStyle w:val="Osnovnitekst"/>
        <w:rPr>
          <w:lang w:val="sr-Cyrl-RS"/>
        </w:rPr>
      </w:pPr>
      <w:proofErr w:type="spellStart"/>
      <w:r w:rsidRPr="00C90C57">
        <w:rPr>
          <w:lang w:val="en-US"/>
        </w:rPr>
        <w:t>UserNet</w:t>
      </w:r>
      <w:proofErr w:type="spellEnd"/>
      <w:r w:rsidRPr="00C90C57">
        <w:rPr>
          <w:lang w:val="en-US"/>
        </w:rPr>
        <w:t xml:space="preserve"> </w:t>
      </w:r>
      <w:r w:rsidRPr="00C90C57">
        <w:rPr>
          <w:lang w:val="sr-Cyrl-RS"/>
        </w:rPr>
        <w:t xml:space="preserve">мрежа је огромна. Иако је могуће поделити на више комуна, </w:t>
      </w:r>
      <w:proofErr w:type="spellStart"/>
      <w:r w:rsidRPr="00C90C57">
        <w:rPr>
          <w:lang w:val="sr-Cyrl-RS"/>
        </w:rPr>
        <w:t>модуларност</w:t>
      </w:r>
      <w:proofErr w:type="spellEnd"/>
      <w:r w:rsidRPr="00C90C57">
        <w:rPr>
          <w:lang w:val="sr-Cyrl-RS"/>
        </w:rPr>
        <w:t xml:space="preserve"> за резолуцију вредности један враћа 0.320 </w:t>
      </w:r>
      <w:proofErr w:type="spellStart"/>
      <w:r w:rsidRPr="00C90C57">
        <w:rPr>
          <w:lang w:val="sr-Cyrl-RS"/>
        </w:rPr>
        <w:t>модуларност</w:t>
      </w:r>
      <w:proofErr w:type="spellEnd"/>
      <w:r w:rsidRPr="00C90C57">
        <w:rPr>
          <w:lang w:val="sr-Cyrl-RS"/>
        </w:rPr>
        <w:t xml:space="preserve"> и 0.320 </w:t>
      </w:r>
      <w:proofErr w:type="spellStart"/>
      <w:r w:rsidRPr="00C90C57">
        <w:rPr>
          <w:lang w:val="sr-Cyrl-RS"/>
        </w:rPr>
        <w:t>модуларност</w:t>
      </w:r>
      <w:proofErr w:type="spellEnd"/>
      <w:r w:rsidRPr="00C90C57">
        <w:rPr>
          <w:lang w:val="sr-Cyrl-RS"/>
        </w:rPr>
        <w:t xml:space="preserve"> са резолуцијом, као и 221 комуну, због саме величине није могуће у неком реалном времену приказати изглед овог </w:t>
      </w:r>
      <w:proofErr w:type="spellStart"/>
      <w:r w:rsidRPr="00C90C57">
        <w:rPr>
          <w:lang w:val="sr-Cyrl-RS"/>
        </w:rPr>
        <w:t>графа</w:t>
      </w:r>
      <w:proofErr w:type="spellEnd"/>
      <w:r w:rsidRPr="00C90C57">
        <w:rPr>
          <w:lang w:val="sr-Cyrl-RS"/>
        </w:rPr>
        <w:t xml:space="preserve">. </w:t>
      </w:r>
    </w:p>
    <w:p w14:paraId="44A9FFCF" w14:textId="77777777" w:rsidR="00512352" w:rsidRPr="00C90C57" w:rsidRDefault="00512352" w:rsidP="00F06BB2">
      <w:pPr>
        <w:pStyle w:val="Osnovnitekst"/>
        <w:rPr>
          <w:lang w:val="sr-Cyrl-RS"/>
        </w:rPr>
      </w:pPr>
    </w:p>
    <w:p w14:paraId="47808D46" w14:textId="5B43E85C" w:rsidR="00512352" w:rsidRPr="00C90C57" w:rsidRDefault="00512352" w:rsidP="00750E97">
      <w:pPr>
        <w:pStyle w:val="Heading3"/>
      </w:pPr>
      <w:bookmarkStart w:id="92" w:name="_Toc108032773"/>
      <w:r w:rsidRPr="00C90C57">
        <w:t>Које заједнице се могу уочити приликом анализе мреже? Да ли постоји неко објашњење за детектоване комуне.</w:t>
      </w:r>
      <w:bookmarkEnd w:id="92"/>
    </w:p>
    <w:p w14:paraId="5735FE4B" w14:textId="63ABE616" w:rsidR="00512352" w:rsidRPr="00C90C57" w:rsidRDefault="00F71231" w:rsidP="00512352">
      <w:pPr>
        <w:pStyle w:val="Osnovnitekst"/>
        <w:rPr>
          <w:lang w:val="sr-Cyrl-RS"/>
        </w:rPr>
      </w:pPr>
      <w:r w:rsidRPr="00C90C57">
        <w:rPr>
          <w:lang w:val="sr-Cyrl-RS"/>
        </w:rPr>
        <w:t xml:space="preserve">За ово питање има смисла посматрати само </w:t>
      </w:r>
      <w:proofErr w:type="spellStart"/>
      <w:r w:rsidRPr="00C90C57">
        <w:rPr>
          <w:lang w:val="en-US"/>
        </w:rPr>
        <w:t>SNetF</w:t>
      </w:r>
      <w:proofErr w:type="spellEnd"/>
      <w:r w:rsidRPr="00C90C57">
        <w:rPr>
          <w:lang w:val="en-US"/>
        </w:rPr>
        <w:t xml:space="preserve"> </w:t>
      </w:r>
      <w:r w:rsidRPr="00C90C57">
        <w:rPr>
          <w:lang w:val="sr-Cyrl-RS"/>
        </w:rPr>
        <w:t xml:space="preserve">мрежу. Остале мреже су или превелике или немају комуне. </w:t>
      </w:r>
      <w:r w:rsidR="0080573F" w:rsidRPr="00C90C57">
        <w:rPr>
          <w:lang w:val="sr-Cyrl-RS"/>
        </w:rPr>
        <w:t xml:space="preserve">У поменутој мрежи није уочено правило поделе. Ако посматрамо чворове са највећим степенима у обе комуне, видећемо </w:t>
      </w:r>
      <w:r w:rsidR="0080573F" w:rsidRPr="00C90C57">
        <w:rPr>
          <w:lang w:val="en-US"/>
        </w:rPr>
        <w:t xml:space="preserve">,,WTF”, ,,entertainment”, ,, funny”, </w:t>
      </w:r>
      <w:r w:rsidR="0080573F" w:rsidRPr="00C90C57">
        <w:rPr>
          <w:lang w:val="sr-Cyrl-RS"/>
        </w:rPr>
        <w:t xml:space="preserve">али и </w:t>
      </w:r>
      <w:r w:rsidR="0080573F" w:rsidRPr="00C90C57">
        <w:rPr>
          <w:lang w:val="en-US"/>
        </w:rPr>
        <w:t xml:space="preserve">,,politics”, ,,programming”, ,,business” </w:t>
      </w:r>
      <w:r w:rsidR="0080573F" w:rsidRPr="00C90C57">
        <w:rPr>
          <w:lang w:val="sr-Cyrl-RS"/>
        </w:rPr>
        <w:t xml:space="preserve">у првој комуни, док се у другој издвајају </w:t>
      </w:r>
      <w:r w:rsidR="0080573F" w:rsidRPr="00C90C57">
        <w:rPr>
          <w:lang w:val="en-US"/>
        </w:rPr>
        <w:t>,,Obama”, ,,economics”, ,,</w:t>
      </w:r>
      <w:proofErr w:type="spellStart"/>
      <w:r w:rsidR="0080573F" w:rsidRPr="00C90C57">
        <w:rPr>
          <w:lang w:val="en-US"/>
        </w:rPr>
        <w:t>askreddit</w:t>
      </w:r>
      <w:proofErr w:type="spellEnd"/>
      <w:r w:rsidR="0080573F" w:rsidRPr="00C90C57">
        <w:rPr>
          <w:lang w:val="en-US"/>
        </w:rPr>
        <w:t>”, ,,</w:t>
      </w:r>
      <w:proofErr w:type="spellStart"/>
      <w:r w:rsidR="0080573F" w:rsidRPr="00C90C57">
        <w:rPr>
          <w:lang w:val="en-US"/>
        </w:rPr>
        <w:t>linux</w:t>
      </w:r>
      <w:proofErr w:type="spellEnd"/>
      <w:r w:rsidR="0080573F" w:rsidRPr="00C90C57">
        <w:rPr>
          <w:lang w:val="en-US"/>
        </w:rPr>
        <w:t xml:space="preserve">” </w:t>
      </w:r>
      <w:r w:rsidR="0080573F" w:rsidRPr="00C90C57">
        <w:rPr>
          <w:lang w:val="sr-Cyrl-RS"/>
        </w:rPr>
        <w:t>итд. Подела не делује да је направљена према теми, али можда постоји нека друга, скривенија, информација.</w:t>
      </w:r>
      <w:r w:rsidR="00CC73E0" w:rsidRPr="00C90C57">
        <w:rPr>
          <w:lang w:val="sr-Cyrl-RS"/>
        </w:rPr>
        <w:t xml:space="preserve"> Те поделе могу да буду локације </w:t>
      </w:r>
      <w:proofErr w:type="spellStart"/>
      <w:r w:rsidR="00CC73E0" w:rsidRPr="00C90C57">
        <w:rPr>
          <w:lang w:val="sr-Cyrl-RS"/>
        </w:rPr>
        <w:t>интераговања</w:t>
      </w:r>
      <w:proofErr w:type="spellEnd"/>
      <w:r w:rsidR="00CC73E0" w:rsidRPr="00C90C57">
        <w:rPr>
          <w:lang w:val="sr-Cyrl-RS"/>
        </w:rPr>
        <w:t xml:space="preserve"> па тиме и другачија количина грана (</w:t>
      </w:r>
      <w:proofErr w:type="spellStart"/>
      <w:r w:rsidR="00CC73E0" w:rsidRPr="00C90C57">
        <w:rPr>
          <w:lang w:val="sr-Cyrl-RS"/>
        </w:rPr>
        <w:t>асортативност</w:t>
      </w:r>
      <w:proofErr w:type="spellEnd"/>
      <w:r w:rsidR="00CC73E0" w:rsidRPr="00C90C57">
        <w:rPr>
          <w:lang w:val="sr-Cyrl-RS"/>
        </w:rPr>
        <w:t xml:space="preserve"> и дељење међу пријатељима у САД и Европе), или подела на то да ли неке </w:t>
      </w:r>
      <w:proofErr w:type="spellStart"/>
      <w:r w:rsidR="00CC73E0" w:rsidRPr="00C90C57">
        <w:rPr>
          <w:lang w:val="sr-Cyrl-RS"/>
        </w:rPr>
        <w:t>сабредите</w:t>
      </w:r>
      <w:proofErr w:type="spellEnd"/>
      <w:r w:rsidR="00CC73E0" w:rsidRPr="00C90C57">
        <w:rPr>
          <w:lang w:val="sr-Cyrl-RS"/>
        </w:rPr>
        <w:t xml:space="preserve"> људи</w:t>
      </w:r>
      <w:r w:rsidR="0080573F" w:rsidRPr="00C90C57">
        <w:rPr>
          <w:lang w:val="sr-Cyrl-RS"/>
        </w:rPr>
        <w:t xml:space="preserve"> </w:t>
      </w:r>
      <w:r w:rsidR="00CC73E0" w:rsidRPr="00C90C57">
        <w:rPr>
          <w:lang w:val="sr-Cyrl-RS"/>
        </w:rPr>
        <w:t xml:space="preserve">више читају, </w:t>
      </w:r>
      <w:proofErr w:type="spellStart"/>
      <w:r w:rsidR="00CC73E0" w:rsidRPr="00C90C57">
        <w:rPr>
          <w:lang w:val="sr-Cyrl-RS"/>
        </w:rPr>
        <w:t>давајући</w:t>
      </w:r>
      <w:proofErr w:type="spellEnd"/>
      <w:r w:rsidR="00CC73E0" w:rsidRPr="00C90C57">
        <w:rPr>
          <w:lang w:val="sr-Cyrl-RS"/>
        </w:rPr>
        <w:t xml:space="preserve"> већи значај објавама него коментарима, односно активни и пасивни облик интеракција. Са датог </w:t>
      </w:r>
      <w:proofErr w:type="spellStart"/>
      <w:r w:rsidR="00CC73E0" w:rsidRPr="00C90C57">
        <w:rPr>
          <w:lang w:val="sr-Cyrl-RS"/>
        </w:rPr>
        <w:t>графа</w:t>
      </w:r>
      <w:proofErr w:type="spellEnd"/>
      <w:r w:rsidR="00CC73E0" w:rsidRPr="00C90C57">
        <w:rPr>
          <w:lang w:val="sr-Cyrl-RS"/>
        </w:rPr>
        <w:t xml:space="preserve"> није могуће направити закључак.</w:t>
      </w:r>
    </w:p>
    <w:p w14:paraId="0EC22148" w14:textId="337FCB93" w:rsidR="00CC73E0" w:rsidRPr="00C90C57" w:rsidRDefault="00CC73E0" w:rsidP="00750E97">
      <w:pPr>
        <w:pStyle w:val="Heading3"/>
      </w:pPr>
      <w:bookmarkStart w:id="93" w:name="_Toc108032774"/>
      <w:r w:rsidRPr="00C90C57">
        <w:lastRenderedPageBreak/>
        <w:t>Ко су брокери (мостови) и мрежи? Да ли припадају језгру или периферији или су мешовито распоређени?</w:t>
      </w:r>
      <w:bookmarkEnd w:id="93"/>
    </w:p>
    <w:p w14:paraId="48B1898A" w14:textId="445E58F9" w:rsidR="00CC73E0" w:rsidRPr="00C90C57" w:rsidRDefault="000159A1" w:rsidP="00CC73E0">
      <w:pPr>
        <w:pStyle w:val="Osnovnitekst"/>
        <w:rPr>
          <w:lang w:val="en-US"/>
        </w:rPr>
      </w:pPr>
      <w:r w:rsidRPr="00C90C57">
        <w:rPr>
          <w:lang w:val="sr-Cyrl-RS"/>
        </w:rPr>
        <w:t xml:space="preserve">Библиотека </w:t>
      </w:r>
      <w:proofErr w:type="spellStart"/>
      <w:r w:rsidRPr="00C90C57">
        <w:rPr>
          <w:i/>
          <w:iCs/>
          <w:lang w:val="en-US"/>
        </w:rPr>
        <w:t>networkx</w:t>
      </w:r>
      <w:proofErr w:type="spellEnd"/>
      <w:r w:rsidRPr="00C90C57">
        <w:rPr>
          <w:i/>
          <w:iCs/>
          <w:lang w:val="sr-Cyrl-RS"/>
        </w:rPr>
        <w:t xml:space="preserve"> </w:t>
      </w:r>
      <w:r w:rsidRPr="00C90C57">
        <w:rPr>
          <w:lang w:val="sr-Cyrl-RS"/>
        </w:rPr>
        <w:t xml:space="preserve">поседује методе за проверу мостова (грана) у </w:t>
      </w:r>
      <w:proofErr w:type="spellStart"/>
      <w:r w:rsidRPr="00C90C57">
        <w:rPr>
          <w:lang w:val="sr-Cyrl-RS"/>
        </w:rPr>
        <w:t>графу</w:t>
      </w:r>
      <w:proofErr w:type="spellEnd"/>
      <w:r w:rsidRPr="00C90C57">
        <w:rPr>
          <w:lang w:val="sr-Cyrl-RS"/>
        </w:rPr>
        <w:t xml:space="preserve">. Уколико је грана мост, вероватно су и чворови који су повезани њоме брокери. Уз помоћ ове методе, доказано је да у мрежи </w:t>
      </w:r>
      <w:proofErr w:type="spellStart"/>
      <w:r w:rsidRPr="00C90C57">
        <w:rPr>
          <w:lang w:val="en-US"/>
        </w:rPr>
        <w:t>SNetT</w:t>
      </w:r>
      <w:proofErr w:type="spellEnd"/>
      <w:r w:rsidRPr="00C90C57">
        <w:rPr>
          <w:lang w:val="en-US"/>
        </w:rPr>
        <w:t xml:space="preserve"> </w:t>
      </w:r>
      <w:r w:rsidRPr="00C90C57">
        <w:rPr>
          <w:lang w:val="sr-Cyrl-RS"/>
        </w:rPr>
        <w:t xml:space="preserve">нема мостова, док за </w:t>
      </w:r>
      <w:proofErr w:type="spellStart"/>
      <w:r w:rsidRPr="00C90C57">
        <w:rPr>
          <w:lang w:val="en-US"/>
        </w:rPr>
        <w:t>UserNet</w:t>
      </w:r>
      <w:proofErr w:type="spellEnd"/>
      <w:r w:rsidRPr="00C90C57">
        <w:rPr>
          <w:lang w:val="sr-Cyrl-RS"/>
        </w:rPr>
        <w:t xml:space="preserve"> нису дефинисани. Брокери се карактеришу као чворови са високом релационом централношћу, али и ниским мрежним ограничењима</w:t>
      </w:r>
      <w:r w:rsidRPr="00C90C57">
        <w:rPr>
          <w:lang w:val="en-US"/>
        </w:rPr>
        <w:t xml:space="preserve">, </w:t>
      </w:r>
      <w:r w:rsidRPr="00C90C57">
        <w:rPr>
          <w:lang w:val="sr-Cyrl-RS"/>
        </w:rPr>
        <w:t>па се са тим у виду вредност брокера може дефинисати као</w:t>
      </w:r>
      <w:r w:rsidRPr="00C90C57">
        <w:rPr>
          <w:lang w:val="en-US"/>
        </w:rPr>
        <w:t>:</w:t>
      </w:r>
    </w:p>
    <w:p w14:paraId="298D19D9" w14:textId="7769A1CB" w:rsidR="000159A1" w:rsidRPr="00C90C57" w:rsidRDefault="000159A1" w:rsidP="00CC73E0">
      <w:pPr>
        <w:pStyle w:val="Osnovnitekst"/>
        <w:rPr>
          <w:lang w:val="en-US"/>
        </w:rPr>
      </w:pPr>
      <w:proofErr w:type="gramStart"/>
      <w:r w:rsidRPr="00C90C57">
        <w:rPr>
          <w:lang w:val="en-US"/>
        </w:rPr>
        <w:t>Brokerage  =</w:t>
      </w:r>
      <w:proofErr w:type="gramEnd"/>
      <w:r w:rsidRPr="00C90C57">
        <w:rPr>
          <w:lang w:val="en-US"/>
        </w:rPr>
        <w:t xml:space="preserve"> BC/NC</w:t>
      </w:r>
    </w:p>
    <w:p w14:paraId="54A6BD92" w14:textId="1DD2A413" w:rsidR="00CC73E0" w:rsidRPr="00C90C57" w:rsidRDefault="00EA2D1B" w:rsidP="00512352">
      <w:pPr>
        <w:pStyle w:val="Osnovnitekst"/>
        <w:rPr>
          <w:lang w:val="sr-Cyrl-RS"/>
        </w:rPr>
      </w:pPr>
      <w:r w:rsidRPr="00C90C57">
        <w:rPr>
          <w:lang w:val="sr-Cyrl-RS"/>
        </w:rPr>
        <w:t xml:space="preserve">Како су се неке операције предуго извршавале, а знамо да су већина тежина грана једнаке 1, за вредност </w:t>
      </w:r>
      <w:r w:rsidRPr="00C90C57">
        <w:rPr>
          <w:lang w:val="en-US"/>
        </w:rPr>
        <w:t xml:space="preserve">NC </w:t>
      </w:r>
      <w:r w:rsidRPr="00C90C57">
        <w:rPr>
          <w:lang w:val="sr-Cyrl-RS"/>
        </w:rPr>
        <w:t xml:space="preserve">је у великим </w:t>
      </w:r>
      <w:proofErr w:type="spellStart"/>
      <w:r w:rsidRPr="00C90C57">
        <w:rPr>
          <w:lang w:val="sr-Cyrl-RS"/>
        </w:rPr>
        <w:t>графовима</w:t>
      </w:r>
      <w:proofErr w:type="spellEnd"/>
      <w:r w:rsidRPr="00C90C57">
        <w:rPr>
          <w:lang w:val="sr-Cyrl-RS"/>
        </w:rPr>
        <w:t xml:space="preserve"> наметнута вредност 1.</w:t>
      </w:r>
    </w:p>
    <w:p w14:paraId="34ED3595" w14:textId="17188F86" w:rsidR="00C90C57" w:rsidRPr="00C90C57" w:rsidRDefault="00C90C57" w:rsidP="00512352">
      <w:pPr>
        <w:pStyle w:val="Osnovnitekst"/>
        <w:rPr>
          <w:lang w:val="en-US"/>
        </w:rPr>
      </w:pPr>
      <w:proofErr w:type="spellStart"/>
      <w:r w:rsidRPr="00C90C57">
        <w:rPr>
          <w:lang w:val="en-US"/>
        </w:rPr>
        <w:t>SNet</w:t>
      </w:r>
      <w:proofErr w:type="spellEnd"/>
    </w:p>
    <w:p w14:paraId="067623F8" w14:textId="6DE4D9A1" w:rsidR="008333DC" w:rsidRDefault="008333DC" w:rsidP="008333DC">
      <w:pPr>
        <w:pStyle w:val="Caption"/>
        <w:keepNext/>
        <w:jc w:val="center"/>
      </w:pPr>
      <w:bookmarkStart w:id="94" w:name="_Toc108033695"/>
      <w:proofErr w:type="spellStart"/>
      <w:r>
        <w:t>Табела</w:t>
      </w:r>
      <w:proofErr w:type="spellEnd"/>
      <w:r>
        <w:t xml:space="preserve"> </w:t>
      </w:r>
      <w:r w:rsidR="006F1264">
        <w:fldChar w:fldCharType="begin"/>
      </w:r>
      <w:r w:rsidR="006F1264">
        <w:instrText xml:space="preserve"> STYLEREF 3 \s </w:instrText>
      </w:r>
      <w:r w:rsidR="006F1264">
        <w:fldChar w:fldCharType="separate"/>
      </w:r>
      <w:r w:rsidR="006F1264">
        <w:rPr>
          <w:noProof/>
        </w:rPr>
        <w:t>3.4.4</w:t>
      </w:r>
      <w:r w:rsidR="006F1264">
        <w:fldChar w:fldCharType="end"/>
      </w:r>
      <w:r w:rsidR="006F1264">
        <w:t>.</w:t>
      </w:r>
      <w:r w:rsidR="006F1264">
        <w:fldChar w:fldCharType="begin"/>
      </w:r>
      <w:r w:rsidR="006F1264">
        <w:instrText xml:space="preserve"> SEQ Табела \* ARABIC \s 3 </w:instrText>
      </w:r>
      <w:r w:rsidR="006F1264">
        <w:fldChar w:fldCharType="separate"/>
      </w:r>
      <w:r w:rsidR="006F1264">
        <w:rPr>
          <w:noProof/>
        </w:rPr>
        <w:t>1</w:t>
      </w:r>
      <w:r w:rsidR="006F1264">
        <w:fldChar w:fldCharType="end"/>
      </w:r>
      <w:r>
        <w:t xml:space="preserve"> </w:t>
      </w:r>
      <w:proofErr w:type="spellStart"/>
      <w:r>
        <w:t>SNet</w:t>
      </w:r>
      <w:proofErr w:type="spellEnd"/>
      <w:r>
        <w:t xml:space="preserve"> </w:t>
      </w:r>
      <w:r>
        <w:rPr>
          <w:lang w:val="sr-Cyrl-RS"/>
        </w:rPr>
        <w:t>брокери</w:t>
      </w:r>
      <w:bookmarkEnd w:id="94"/>
    </w:p>
    <w:tbl>
      <w:tblPr>
        <w:tblStyle w:val="ListTable4-Accent1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25"/>
        <w:gridCol w:w="1926"/>
        <w:gridCol w:w="1926"/>
        <w:gridCol w:w="1926"/>
      </w:tblGrid>
      <w:tr w:rsidR="00A078CE" w:rsidRPr="00C90C57" w14:paraId="01EC5995" w14:textId="77777777" w:rsidTr="008333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75E9F5DE" w14:textId="77777777" w:rsidR="00A078CE" w:rsidRPr="008333DC" w:rsidRDefault="00A078CE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8333DC">
              <w:rPr>
                <w:rFonts w:ascii="Times New Roman" w:hAnsi="Times New Roman" w:cs="Times New Roman"/>
              </w:rPr>
              <w:t>subreddit</w:t>
            </w:r>
          </w:p>
        </w:tc>
        <w:tc>
          <w:tcPr>
            <w:tcW w:w="1926" w:type="dxa"/>
            <w:tcBorders>
              <w:top w:val="none" w:sz="0" w:space="0" w:color="auto"/>
              <w:bottom w:val="none" w:sz="0" w:space="0" w:color="auto"/>
            </w:tcBorders>
          </w:tcPr>
          <w:p w14:paraId="2B8A3A3D" w14:textId="77777777" w:rsidR="00A078CE" w:rsidRPr="00C90C57" w:rsidRDefault="00A078CE" w:rsidP="00E77A7C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brokerage</w:t>
            </w:r>
          </w:p>
        </w:tc>
        <w:tc>
          <w:tcPr>
            <w:tcW w:w="1926" w:type="dxa"/>
            <w:tcBorders>
              <w:top w:val="none" w:sz="0" w:space="0" w:color="auto"/>
              <w:bottom w:val="none" w:sz="0" w:space="0" w:color="auto"/>
            </w:tcBorders>
          </w:tcPr>
          <w:p w14:paraId="70E901E9" w14:textId="77777777" w:rsidR="00A078CE" w:rsidRPr="00C90C57" w:rsidRDefault="00A078CE" w:rsidP="00E77A7C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BC</w:t>
            </w:r>
          </w:p>
        </w:tc>
        <w:tc>
          <w:tcPr>
            <w:tcW w:w="1926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14:paraId="35FB39FC" w14:textId="77777777" w:rsidR="00A078CE" w:rsidRPr="00C90C57" w:rsidRDefault="00A078CE" w:rsidP="00E77A7C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NC</w:t>
            </w:r>
          </w:p>
        </w:tc>
      </w:tr>
      <w:tr w:rsidR="00A078CE" w:rsidRPr="00C90C57" w14:paraId="2C92C0FE" w14:textId="77777777" w:rsidTr="008333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5" w:type="dxa"/>
          </w:tcPr>
          <w:p w14:paraId="1279091D" w14:textId="77777777" w:rsidR="00A078CE" w:rsidRPr="008333DC" w:rsidRDefault="00A078CE" w:rsidP="00E77A7C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333DC">
              <w:rPr>
                <w:rFonts w:ascii="Times New Roman" w:hAnsi="Times New Roman" w:cs="Times New Roman"/>
                <w:b w:val="0"/>
                <w:bCs w:val="0"/>
              </w:rPr>
              <w:t>reddit.com</w:t>
            </w:r>
          </w:p>
        </w:tc>
        <w:tc>
          <w:tcPr>
            <w:tcW w:w="1926" w:type="dxa"/>
          </w:tcPr>
          <w:p w14:paraId="485F5A01" w14:textId="77777777" w:rsidR="00A078CE" w:rsidRPr="00C90C57" w:rsidRDefault="00A078CE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0.21779</w:t>
            </w:r>
          </w:p>
        </w:tc>
        <w:tc>
          <w:tcPr>
            <w:tcW w:w="1926" w:type="dxa"/>
          </w:tcPr>
          <w:p w14:paraId="0D0CA23F" w14:textId="77777777" w:rsidR="00A078CE" w:rsidRPr="00C90C57" w:rsidRDefault="00A078CE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0.21779</w:t>
            </w:r>
          </w:p>
        </w:tc>
        <w:tc>
          <w:tcPr>
            <w:tcW w:w="1926" w:type="dxa"/>
          </w:tcPr>
          <w:p w14:paraId="38B9021C" w14:textId="77777777" w:rsidR="00A078CE" w:rsidRPr="00C90C57" w:rsidRDefault="00A078CE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1.0</w:t>
            </w:r>
          </w:p>
        </w:tc>
      </w:tr>
      <w:tr w:rsidR="00A078CE" w:rsidRPr="00C90C57" w14:paraId="542B8430" w14:textId="77777777" w:rsidTr="008333D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5" w:type="dxa"/>
          </w:tcPr>
          <w:p w14:paraId="2011858F" w14:textId="77777777" w:rsidR="00A078CE" w:rsidRPr="008333DC" w:rsidRDefault="00A078CE" w:rsidP="00E77A7C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333DC">
              <w:rPr>
                <w:rFonts w:ascii="Times New Roman" w:hAnsi="Times New Roman" w:cs="Times New Roman"/>
                <w:b w:val="0"/>
                <w:bCs w:val="0"/>
              </w:rPr>
              <w:t>technology</w:t>
            </w:r>
          </w:p>
        </w:tc>
        <w:tc>
          <w:tcPr>
            <w:tcW w:w="1926" w:type="dxa"/>
          </w:tcPr>
          <w:p w14:paraId="5B3D7412" w14:textId="77777777" w:rsidR="00A078CE" w:rsidRPr="00C90C57" w:rsidRDefault="00A078CE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0.02635</w:t>
            </w:r>
          </w:p>
        </w:tc>
        <w:tc>
          <w:tcPr>
            <w:tcW w:w="1926" w:type="dxa"/>
          </w:tcPr>
          <w:p w14:paraId="5F9ACE6C" w14:textId="77777777" w:rsidR="00A078CE" w:rsidRPr="00C90C57" w:rsidRDefault="00A078CE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0.02635</w:t>
            </w:r>
          </w:p>
        </w:tc>
        <w:tc>
          <w:tcPr>
            <w:tcW w:w="1926" w:type="dxa"/>
          </w:tcPr>
          <w:p w14:paraId="50EDF70D" w14:textId="77777777" w:rsidR="00A078CE" w:rsidRPr="00C90C57" w:rsidRDefault="00A078CE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1.0</w:t>
            </w:r>
          </w:p>
        </w:tc>
      </w:tr>
      <w:tr w:rsidR="00A078CE" w:rsidRPr="00C90C57" w14:paraId="4D627E6F" w14:textId="77777777" w:rsidTr="008333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5" w:type="dxa"/>
          </w:tcPr>
          <w:p w14:paraId="2126AFDC" w14:textId="77777777" w:rsidR="00A078CE" w:rsidRPr="008333DC" w:rsidRDefault="00A078CE" w:rsidP="00E77A7C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333DC">
              <w:rPr>
                <w:rFonts w:ascii="Times New Roman" w:hAnsi="Times New Roman" w:cs="Times New Roman"/>
                <w:b w:val="0"/>
                <w:bCs w:val="0"/>
              </w:rPr>
              <w:t>programming</w:t>
            </w:r>
          </w:p>
        </w:tc>
        <w:tc>
          <w:tcPr>
            <w:tcW w:w="1926" w:type="dxa"/>
          </w:tcPr>
          <w:p w14:paraId="64354849" w14:textId="77777777" w:rsidR="00A078CE" w:rsidRPr="00C90C57" w:rsidRDefault="00A078CE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0.0258</w:t>
            </w:r>
          </w:p>
        </w:tc>
        <w:tc>
          <w:tcPr>
            <w:tcW w:w="1926" w:type="dxa"/>
          </w:tcPr>
          <w:p w14:paraId="6B230FA7" w14:textId="77777777" w:rsidR="00A078CE" w:rsidRPr="00C90C57" w:rsidRDefault="00A078CE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0.0258</w:t>
            </w:r>
          </w:p>
        </w:tc>
        <w:tc>
          <w:tcPr>
            <w:tcW w:w="1926" w:type="dxa"/>
          </w:tcPr>
          <w:p w14:paraId="3B1C7287" w14:textId="77777777" w:rsidR="00A078CE" w:rsidRPr="00C90C57" w:rsidRDefault="00A078CE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1.0</w:t>
            </w:r>
          </w:p>
        </w:tc>
      </w:tr>
      <w:tr w:rsidR="00A078CE" w:rsidRPr="00C90C57" w14:paraId="62768B63" w14:textId="77777777" w:rsidTr="008333D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5" w:type="dxa"/>
          </w:tcPr>
          <w:p w14:paraId="4ECE8AF9" w14:textId="77777777" w:rsidR="00A078CE" w:rsidRPr="008333DC" w:rsidRDefault="00A078CE" w:rsidP="00E77A7C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333DC">
              <w:rPr>
                <w:rFonts w:ascii="Times New Roman" w:hAnsi="Times New Roman" w:cs="Times New Roman"/>
                <w:b w:val="0"/>
                <w:bCs w:val="0"/>
              </w:rPr>
              <w:t>business</w:t>
            </w:r>
          </w:p>
        </w:tc>
        <w:tc>
          <w:tcPr>
            <w:tcW w:w="1926" w:type="dxa"/>
          </w:tcPr>
          <w:p w14:paraId="64B664CC" w14:textId="77777777" w:rsidR="00A078CE" w:rsidRPr="00C90C57" w:rsidRDefault="00A078CE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0.02528</w:t>
            </w:r>
          </w:p>
        </w:tc>
        <w:tc>
          <w:tcPr>
            <w:tcW w:w="1926" w:type="dxa"/>
          </w:tcPr>
          <w:p w14:paraId="4445C6FE" w14:textId="77777777" w:rsidR="00A078CE" w:rsidRPr="00C90C57" w:rsidRDefault="00A078CE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0.02528</w:t>
            </w:r>
          </w:p>
        </w:tc>
        <w:tc>
          <w:tcPr>
            <w:tcW w:w="1926" w:type="dxa"/>
          </w:tcPr>
          <w:p w14:paraId="43EFD2CB" w14:textId="77777777" w:rsidR="00A078CE" w:rsidRPr="00C90C57" w:rsidRDefault="00A078CE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1.0</w:t>
            </w:r>
          </w:p>
        </w:tc>
      </w:tr>
      <w:tr w:rsidR="00A078CE" w:rsidRPr="00C90C57" w14:paraId="55C13572" w14:textId="77777777" w:rsidTr="008333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5" w:type="dxa"/>
          </w:tcPr>
          <w:p w14:paraId="1C6FDDC6" w14:textId="77777777" w:rsidR="00A078CE" w:rsidRPr="008333DC" w:rsidRDefault="00A078CE" w:rsidP="00E77A7C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333DC">
              <w:rPr>
                <w:rFonts w:ascii="Times New Roman" w:hAnsi="Times New Roman" w:cs="Times New Roman"/>
                <w:b w:val="0"/>
                <w:bCs w:val="0"/>
              </w:rPr>
              <w:t>entertainment</w:t>
            </w:r>
          </w:p>
        </w:tc>
        <w:tc>
          <w:tcPr>
            <w:tcW w:w="1926" w:type="dxa"/>
          </w:tcPr>
          <w:p w14:paraId="0A9BAE41" w14:textId="77777777" w:rsidR="00A078CE" w:rsidRPr="00C90C57" w:rsidRDefault="00A078CE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0.02136</w:t>
            </w:r>
          </w:p>
        </w:tc>
        <w:tc>
          <w:tcPr>
            <w:tcW w:w="1926" w:type="dxa"/>
          </w:tcPr>
          <w:p w14:paraId="1178A55E" w14:textId="77777777" w:rsidR="00A078CE" w:rsidRPr="00C90C57" w:rsidRDefault="00A078CE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0.02136</w:t>
            </w:r>
          </w:p>
        </w:tc>
        <w:tc>
          <w:tcPr>
            <w:tcW w:w="1926" w:type="dxa"/>
          </w:tcPr>
          <w:p w14:paraId="5C6CD200" w14:textId="77777777" w:rsidR="00A078CE" w:rsidRPr="00C90C57" w:rsidRDefault="00A078CE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1.0</w:t>
            </w:r>
          </w:p>
        </w:tc>
      </w:tr>
      <w:tr w:rsidR="00A078CE" w:rsidRPr="00C90C57" w14:paraId="55D40694" w14:textId="77777777" w:rsidTr="008333D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5" w:type="dxa"/>
          </w:tcPr>
          <w:p w14:paraId="6CFB9FFC" w14:textId="77777777" w:rsidR="00A078CE" w:rsidRPr="008333DC" w:rsidRDefault="00A078CE" w:rsidP="00E77A7C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333DC">
              <w:rPr>
                <w:rFonts w:ascii="Times New Roman" w:hAnsi="Times New Roman" w:cs="Times New Roman"/>
                <w:b w:val="0"/>
                <w:bCs w:val="0"/>
              </w:rPr>
              <w:t>politics</w:t>
            </w:r>
          </w:p>
        </w:tc>
        <w:tc>
          <w:tcPr>
            <w:tcW w:w="1926" w:type="dxa"/>
          </w:tcPr>
          <w:p w14:paraId="0C358674" w14:textId="77777777" w:rsidR="00A078CE" w:rsidRPr="00C90C57" w:rsidRDefault="00A078CE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0.02051</w:t>
            </w:r>
          </w:p>
        </w:tc>
        <w:tc>
          <w:tcPr>
            <w:tcW w:w="1926" w:type="dxa"/>
          </w:tcPr>
          <w:p w14:paraId="7C73C603" w14:textId="77777777" w:rsidR="00A078CE" w:rsidRPr="00C90C57" w:rsidRDefault="00A078CE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0.02051</w:t>
            </w:r>
          </w:p>
        </w:tc>
        <w:tc>
          <w:tcPr>
            <w:tcW w:w="1926" w:type="dxa"/>
          </w:tcPr>
          <w:p w14:paraId="008051F0" w14:textId="77777777" w:rsidR="00A078CE" w:rsidRPr="00C90C57" w:rsidRDefault="00A078CE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1.0</w:t>
            </w:r>
          </w:p>
        </w:tc>
      </w:tr>
      <w:tr w:rsidR="00A078CE" w:rsidRPr="00C90C57" w14:paraId="7BBB0C15" w14:textId="77777777" w:rsidTr="008333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5" w:type="dxa"/>
          </w:tcPr>
          <w:p w14:paraId="11F35FBF" w14:textId="77777777" w:rsidR="00A078CE" w:rsidRPr="008333DC" w:rsidRDefault="00A078CE" w:rsidP="00E77A7C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333DC">
              <w:rPr>
                <w:rFonts w:ascii="Times New Roman" w:hAnsi="Times New Roman" w:cs="Times New Roman"/>
                <w:b w:val="0"/>
                <w:bCs w:val="0"/>
              </w:rPr>
              <w:t>pics</w:t>
            </w:r>
          </w:p>
        </w:tc>
        <w:tc>
          <w:tcPr>
            <w:tcW w:w="1926" w:type="dxa"/>
          </w:tcPr>
          <w:p w14:paraId="40ACDFE7" w14:textId="77777777" w:rsidR="00A078CE" w:rsidRPr="00C90C57" w:rsidRDefault="00A078CE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0.0201</w:t>
            </w:r>
          </w:p>
        </w:tc>
        <w:tc>
          <w:tcPr>
            <w:tcW w:w="1926" w:type="dxa"/>
          </w:tcPr>
          <w:p w14:paraId="43167FA1" w14:textId="77777777" w:rsidR="00A078CE" w:rsidRPr="00C90C57" w:rsidRDefault="00A078CE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0.0201</w:t>
            </w:r>
          </w:p>
        </w:tc>
        <w:tc>
          <w:tcPr>
            <w:tcW w:w="1926" w:type="dxa"/>
          </w:tcPr>
          <w:p w14:paraId="512B0DBE" w14:textId="77777777" w:rsidR="00A078CE" w:rsidRPr="00C90C57" w:rsidRDefault="00A078CE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1.0</w:t>
            </w:r>
          </w:p>
        </w:tc>
      </w:tr>
      <w:tr w:rsidR="00A078CE" w:rsidRPr="00C90C57" w14:paraId="786AD8A8" w14:textId="77777777" w:rsidTr="008333D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5" w:type="dxa"/>
          </w:tcPr>
          <w:p w14:paraId="09294425" w14:textId="77777777" w:rsidR="00A078CE" w:rsidRPr="008333DC" w:rsidRDefault="00A078CE" w:rsidP="00E77A7C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proofErr w:type="spellStart"/>
            <w:r w:rsidRPr="008333DC">
              <w:rPr>
                <w:rFonts w:ascii="Times New Roman" w:hAnsi="Times New Roman" w:cs="Times New Roman"/>
                <w:b w:val="0"/>
                <w:bCs w:val="0"/>
              </w:rPr>
              <w:t>worldnews</w:t>
            </w:r>
            <w:proofErr w:type="spellEnd"/>
          </w:p>
        </w:tc>
        <w:tc>
          <w:tcPr>
            <w:tcW w:w="1926" w:type="dxa"/>
          </w:tcPr>
          <w:p w14:paraId="0F27EF66" w14:textId="77777777" w:rsidR="00A078CE" w:rsidRPr="00C90C57" w:rsidRDefault="00A078CE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0.01729</w:t>
            </w:r>
          </w:p>
        </w:tc>
        <w:tc>
          <w:tcPr>
            <w:tcW w:w="1926" w:type="dxa"/>
          </w:tcPr>
          <w:p w14:paraId="0A17D920" w14:textId="77777777" w:rsidR="00A078CE" w:rsidRPr="00C90C57" w:rsidRDefault="00A078CE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0.01729</w:t>
            </w:r>
          </w:p>
        </w:tc>
        <w:tc>
          <w:tcPr>
            <w:tcW w:w="1926" w:type="dxa"/>
          </w:tcPr>
          <w:p w14:paraId="4FF15586" w14:textId="77777777" w:rsidR="00A078CE" w:rsidRPr="00C90C57" w:rsidRDefault="00A078CE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1.0</w:t>
            </w:r>
          </w:p>
        </w:tc>
      </w:tr>
      <w:tr w:rsidR="00A078CE" w:rsidRPr="00C90C57" w14:paraId="2ADCCEF3" w14:textId="77777777" w:rsidTr="008333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5" w:type="dxa"/>
          </w:tcPr>
          <w:p w14:paraId="37B023F6" w14:textId="77777777" w:rsidR="00A078CE" w:rsidRPr="008333DC" w:rsidRDefault="00A078CE" w:rsidP="00E77A7C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333DC">
              <w:rPr>
                <w:rFonts w:ascii="Times New Roman" w:hAnsi="Times New Roman" w:cs="Times New Roman"/>
                <w:b w:val="0"/>
                <w:bCs w:val="0"/>
              </w:rPr>
              <w:t>funny</w:t>
            </w:r>
          </w:p>
        </w:tc>
        <w:tc>
          <w:tcPr>
            <w:tcW w:w="1926" w:type="dxa"/>
          </w:tcPr>
          <w:p w14:paraId="7B6069EF" w14:textId="77777777" w:rsidR="00A078CE" w:rsidRPr="00C90C57" w:rsidRDefault="00A078CE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0.01586</w:t>
            </w:r>
          </w:p>
        </w:tc>
        <w:tc>
          <w:tcPr>
            <w:tcW w:w="1926" w:type="dxa"/>
          </w:tcPr>
          <w:p w14:paraId="3CCCE04C" w14:textId="77777777" w:rsidR="00A078CE" w:rsidRPr="00C90C57" w:rsidRDefault="00A078CE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0.01586</w:t>
            </w:r>
          </w:p>
        </w:tc>
        <w:tc>
          <w:tcPr>
            <w:tcW w:w="1926" w:type="dxa"/>
          </w:tcPr>
          <w:p w14:paraId="1AC5A1CC" w14:textId="77777777" w:rsidR="00A078CE" w:rsidRPr="00C90C57" w:rsidRDefault="00A078CE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1.0</w:t>
            </w:r>
          </w:p>
        </w:tc>
      </w:tr>
      <w:tr w:rsidR="00A078CE" w:rsidRPr="00C90C57" w14:paraId="346262C9" w14:textId="77777777" w:rsidTr="008333D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5" w:type="dxa"/>
          </w:tcPr>
          <w:p w14:paraId="281E529C" w14:textId="77777777" w:rsidR="00A078CE" w:rsidRPr="008333DC" w:rsidRDefault="00A078CE" w:rsidP="00E77A7C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333DC">
              <w:rPr>
                <w:rFonts w:ascii="Times New Roman" w:hAnsi="Times New Roman" w:cs="Times New Roman"/>
                <w:b w:val="0"/>
                <w:bCs w:val="0"/>
              </w:rPr>
              <w:t>science</w:t>
            </w:r>
          </w:p>
        </w:tc>
        <w:tc>
          <w:tcPr>
            <w:tcW w:w="1926" w:type="dxa"/>
          </w:tcPr>
          <w:p w14:paraId="2E53EA23" w14:textId="77777777" w:rsidR="00A078CE" w:rsidRPr="00C90C57" w:rsidRDefault="00A078CE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0.01484</w:t>
            </w:r>
          </w:p>
        </w:tc>
        <w:tc>
          <w:tcPr>
            <w:tcW w:w="1926" w:type="dxa"/>
          </w:tcPr>
          <w:p w14:paraId="644A14C8" w14:textId="77777777" w:rsidR="00A078CE" w:rsidRPr="00C90C57" w:rsidRDefault="00A078CE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0.01484</w:t>
            </w:r>
          </w:p>
        </w:tc>
        <w:tc>
          <w:tcPr>
            <w:tcW w:w="1926" w:type="dxa"/>
          </w:tcPr>
          <w:p w14:paraId="090C3538" w14:textId="77777777" w:rsidR="00A078CE" w:rsidRPr="00C90C57" w:rsidRDefault="00A078CE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1.0</w:t>
            </w:r>
          </w:p>
        </w:tc>
      </w:tr>
    </w:tbl>
    <w:p w14:paraId="54F49AA4" w14:textId="685D1D5C" w:rsidR="00C90C57" w:rsidRPr="00C90C57" w:rsidRDefault="00C90C57" w:rsidP="00E77A7C">
      <w:pPr>
        <w:pStyle w:val="PlainText"/>
        <w:rPr>
          <w:rFonts w:ascii="Times New Roman" w:hAnsi="Times New Roman" w:cs="Times New Roman"/>
        </w:rPr>
      </w:pPr>
    </w:p>
    <w:p w14:paraId="49C0111B" w14:textId="77E06521" w:rsidR="00A078CE" w:rsidRPr="008333DC" w:rsidRDefault="00A078CE" w:rsidP="008333DC">
      <w:pPr>
        <w:rPr>
          <w:rFonts w:eastAsiaTheme="minorHAnsi"/>
          <w:sz w:val="21"/>
          <w:szCs w:val="21"/>
          <w:lang w:val="en-US"/>
        </w:rPr>
      </w:pPr>
    </w:p>
    <w:p w14:paraId="7FE37BCC" w14:textId="115A3985" w:rsidR="008333DC" w:rsidRDefault="008333DC" w:rsidP="008333DC">
      <w:pPr>
        <w:pStyle w:val="Caption"/>
        <w:keepNext/>
        <w:jc w:val="center"/>
      </w:pPr>
      <w:bookmarkStart w:id="95" w:name="_Toc108033696"/>
      <w:proofErr w:type="spellStart"/>
      <w:r>
        <w:t>Табела</w:t>
      </w:r>
      <w:proofErr w:type="spellEnd"/>
      <w:r>
        <w:t xml:space="preserve"> </w:t>
      </w:r>
      <w:r w:rsidR="006F1264">
        <w:fldChar w:fldCharType="begin"/>
      </w:r>
      <w:r w:rsidR="006F1264">
        <w:instrText xml:space="preserve"> STYLEREF 3 \s </w:instrText>
      </w:r>
      <w:r w:rsidR="006F1264">
        <w:fldChar w:fldCharType="separate"/>
      </w:r>
      <w:r w:rsidR="006F1264">
        <w:rPr>
          <w:noProof/>
        </w:rPr>
        <w:t>3.4.4</w:t>
      </w:r>
      <w:r w:rsidR="006F1264">
        <w:fldChar w:fldCharType="end"/>
      </w:r>
      <w:r w:rsidR="006F1264">
        <w:t>.</w:t>
      </w:r>
      <w:r w:rsidR="006F1264">
        <w:fldChar w:fldCharType="begin"/>
      </w:r>
      <w:r w:rsidR="006F1264">
        <w:instrText xml:space="preserve"> SEQ Табела \* ARABIC \s 3 </w:instrText>
      </w:r>
      <w:r w:rsidR="006F1264">
        <w:fldChar w:fldCharType="separate"/>
      </w:r>
      <w:r w:rsidR="006F1264">
        <w:rPr>
          <w:noProof/>
        </w:rPr>
        <w:t>2</w:t>
      </w:r>
      <w:r w:rsidR="006F1264">
        <w:fldChar w:fldCharType="end"/>
      </w:r>
      <w:r>
        <w:t xml:space="preserve"> </w:t>
      </w:r>
      <w:proofErr w:type="spellStart"/>
      <w:r w:rsidRPr="00441DD7">
        <w:t>SNet</w:t>
      </w:r>
      <w:proofErr w:type="spellEnd"/>
      <w:r>
        <w:rPr>
          <w:lang w:val="en-US"/>
        </w:rPr>
        <w:t>F</w:t>
      </w:r>
      <w:r w:rsidRPr="00441DD7">
        <w:t xml:space="preserve"> </w:t>
      </w:r>
      <w:proofErr w:type="spellStart"/>
      <w:r w:rsidRPr="00441DD7">
        <w:t>брокери</w:t>
      </w:r>
      <w:bookmarkEnd w:id="95"/>
      <w:proofErr w:type="spellEnd"/>
    </w:p>
    <w:tbl>
      <w:tblPr>
        <w:tblStyle w:val="ListTable4-Accent1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25"/>
        <w:gridCol w:w="1926"/>
        <w:gridCol w:w="1926"/>
        <w:gridCol w:w="1926"/>
      </w:tblGrid>
      <w:tr w:rsidR="00A078CE" w:rsidRPr="00C90C57" w14:paraId="00B8B991" w14:textId="77777777" w:rsidTr="008333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305592C5" w14:textId="77777777" w:rsidR="00A078CE" w:rsidRPr="008333DC" w:rsidRDefault="00A078CE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8333DC">
              <w:rPr>
                <w:rFonts w:ascii="Times New Roman" w:hAnsi="Times New Roman" w:cs="Times New Roman"/>
              </w:rPr>
              <w:t>subreddit</w:t>
            </w:r>
          </w:p>
        </w:tc>
        <w:tc>
          <w:tcPr>
            <w:tcW w:w="1926" w:type="dxa"/>
            <w:tcBorders>
              <w:top w:val="none" w:sz="0" w:space="0" w:color="auto"/>
              <w:bottom w:val="none" w:sz="0" w:space="0" w:color="auto"/>
            </w:tcBorders>
          </w:tcPr>
          <w:p w14:paraId="5DEC5745" w14:textId="77777777" w:rsidR="00A078CE" w:rsidRPr="00C90C57" w:rsidRDefault="00A078CE" w:rsidP="00E77A7C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brokerage</w:t>
            </w:r>
          </w:p>
        </w:tc>
        <w:tc>
          <w:tcPr>
            <w:tcW w:w="1926" w:type="dxa"/>
            <w:tcBorders>
              <w:top w:val="none" w:sz="0" w:space="0" w:color="auto"/>
              <w:bottom w:val="none" w:sz="0" w:space="0" w:color="auto"/>
            </w:tcBorders>
          </w:tcPr>
          <w:p w14:paraId="4EDCEBC0" w14:textId="77777777" w:rsidR="00A078CE" w:rsidRPr="00C90C57" w:rsidRDefault="00A078CE" w:rsidP="00E77A7C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BC</w:t>
            </w:r>
          </w:p>
        </w:tc>
        <w:tc>
          <w:tcPr>
            <w:tcW w:w="1926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14:paraId="0C4CFDFE" w14:textId="77777777" w:rsidR="00A078CE" w:rsidRPr="00C90C57" w:rsidRDefault="00A078CE" w:rsidP="00E77A7C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NC</w:t>
            </w:r>
          </w:p>
        </w:tc>
      </w:tr>
      <w:tr w:rsidR="00A078CE" w:rsidRPr="00C90C57" w14:paraId="39703095" w14:textId="77777777" w:rsidTr="008333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5" w:type="dxa"/>
          </w:tcPr>
          <w:p w14:paraId="0AA6AAEF" w14:textId="77777777" w:rsidR="00A078CE" w:rsidRPr="008333DC" w:rsidRDefault="00A078CE" w:rsidP="00E77A7C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333DC">
              <w:rPr>
                <w:rFonts w:ascii="Times New Roman" w:hAnsi="Times New Roman" w:cs="Times New Roman"/>
                <w:b w:val="0"/>
                <w:bCs w:val="0"/>
              </w:rPr>
              <w:t>reddit.com</w:t>
            </w:r>
          </w:p>
        </w:tc>
        <w:tc>
          <w:tcPr>
            <w:tcW w:w="1926" w:type="dxa"/>
          </w:tcPr>
          <w:p w14:paraId="36F8397D" w14:textId="77777777" w:rsidR="00A078CE" w:rsidRPr="00C90C57" w:rsidRDefault="00A078CE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0.00509</w:t>
            </w:r>
          </w:p>
        </w:tc>
        <w:tc>
          <w:tcPr>
            <w:tcW w:w="1926" w:type="dxa"/>
          </w:tcPr>
          <w:p w14:paraId="6BC23FC2" w14:textId="77777777" w:rsidR="00A078CE" w:rsidRPr="00C90C57" w:rsidRDefault="00A078CE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0.00063</w:t>
            </w:r>
          </w:p>
        </w:tc>
        <w:tc>
          <w:tcPr>
            <w:tcW w:w="1926" w:type="dxa"/>
          </w:tcPr>
          <w:p w14:paraId="1614DD08" w14:textId="77777777" w:rsidR="00A078CE" w:rsidRPr="00C90C57" w:rsidRDefault="00A078CE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0.12449</w:t>
            </w:r>
          </w:p>
        </w:tc>
      </w:tr>
      <w:tr w:rsidR="00A078CE" w:rsidRPr="00C90C57" w14:paraId="55802B28" w14:textId="77777777" w:rsidTr="008333D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5" w:type="dxa"/>
          </w:tcPr>
          <w:p w14:paraId="6A69B911" w14:textId="77777777" w:rsidR="00A078CE" w:rsidRPr="008333DC" w:rsidRDefault="00A078CE" w:rsidP="00E77A7C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proofErr w:type="spellStart"/>
            <w:r w:rsidRPr="008333DC">
              <w:rPr>
                <w:rFonts w:ascii="Times New Roman" w:hAnsi="Times New Roman" w:cs="Times New Roman"/>
                <w:b w:val="0"/>
                <w:bCs w:val="0"/>
              </w:rPr>
              <w:t>linux</w:t>
            </w:r>
            <w:proofErr w:type="spellEnd"/>
          </w:p>
        </w:tc>
        <w:tc>
          <w:tcPr>
            <w:tcW w:w="1926" w:type="dxa"/>
          </w:tcPr>
          <w:p w14:paraId="74EDBBC1" w14:textId="77777777" w:rsidR="00A078CE" w:rsidRPr="00C90C57" w:rsidRDefault="00A078CE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0.00179</w:t>
            </w:r>
          </w:p>
        </w:tc>
        <w:tc>
          <w:tcPr>
            <w:tcW w:w="1926" w:type="dxa"/>
          </w:tcPr>
          <w:p w14:paraId="5F48E19C" w14:textId="77777777" w:rsidR="00A078CE" w:rsidRPr="00C90C57" w:rsidRDefault="00A078CE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0.00019</w:t>
            </w:r>
          </w:p>
        </w:tc>
        <w:tc>
          <w:tcPr>
            <w:tcW w:w="1926" w:type="dxa"/>
          </w:tcPr>
          <w:p w14:paraId="0A03F950" w14:textId="77777777" w:rsidR="00A078CE" w:rsidRPr="00C90C57" w:rsidRDefault="00A078CE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0.10482</w:t>
            </w:r>
          </w:p>
        </w:tc>
      </w:tr>
      <w:tr w:rsidR="00A078CE" w:rsidRPr="00C90C57" w14:paraId="2BA2DE0D" w14:textId="77777777" w:rsidTr="008333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5" w:type="dxa"/>
          </w:tcPr>
          <w:p w14:paraId="15BFEE07" w14:textId="77777777" w:rsidR="00A078CE" w:rsidRPr="008333DC" w:rsidRDefault="00A078CE" w:rsidP="00E77A7C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333DC">
              <w:rPr>
                <w:rFonts w:ascii="Times New Roman" w:hAnsi="Times New Roman" w:cs="Times New Roman"/>
                <w:b w:val="0"/>
                <w:bCs w:val="0"/>
              </w:rPr>
              <w:t>programming</w:t>
            </w:r>
          </w:p>
        </w:tc>
        <w:tc>
          <w:tcPr>
            <w:tcW w:w="1926" w:type="dxa"/>
          </w:tcPr>
          <w:p w14:paraId="7F1B4680" w14:textId="77777777" w:rsidR="00A078CE" w:rsidRPr="00C90C57" w:rsidRDefault="00A078CE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0.00141</w:t>
            </w:r>
          </w:p>
        </w:tc>
        <w:tc>
          <w:tcPr>
            <w:tcW w:w="1926" w:type="dxa"/>
          </w:tcPr>
          <w:p w14:paraId="546C9309" w14:textId="77777777" w:rsidR="00A078CE" w:rsidRPr="00C90C57" w:rsidRDefault="00A078CE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0.00018</w:t>
            </w:r>
          </w:p>
        </w:tc>
        <w:tc>
          <w:tcPr>
            <w:tcW w:w="1926" w:type="dxa"/>
          </w:tcPr>
          <w:p w14:paraId="6451A7E5" w14:textId="77777777" w:rsidR="00A078CE" w:rsidRPr="00C90C57" w:rsidRDefault="00A078CE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0.12763</w:t>
            </w:r>
          </w:p>
        </w:tc>
      </w:tr>
      <w:tr w:rsidR="00A078CE" w:rsidRPr="00C90C57" w14:paraId="4074BF8E" w14:textId="77777777" w:rsidTr="008333D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5" w:type="dxa"/>
          </w:tcPr>
          <w:p w14:paraId="4018C375" w14:textId="77777777" w:rsidR="00A078CE" w:rsidRPr="008333DC" w:rsidRDefault="00A078CE" w:rsidP="00E77A7C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333DC">
              <w:rPr>
                <w:rFonts w:ascii="Times New Roman" w:hAnsi="Times New Roman" w:cs="Times New Roman"/>
                <w:b w:val="0"/>
                <w:bCs w:val="0"/>
              </w:rPr>
              <w:t>offbeat</w:t>
            </w:r>
          </w:p>
        </w:tc>
        <w:tc>
          <w:tcPr>
            <w:tcW w:w="1926" w:type="dxa"/>
          </w:tcPr>
          <w:p w14:paraId="110F2F75" w14:textId="77777777" w:rsidR="00A078CE" w:rsidRPr="00C90C57" w:rsidRDefault="00A078CE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0.001</w:t>
            </w:r>
          </w:p>
        </w:tc>
        <w:tc>
          <w:tcPr>
            <w:tcW w:w="1926" w:type="dxa"/>
          </w:tcPr>
          <w:p w14:paraId="0E9C47B7" w14:textId="77777777" w:rsidR="00A078CE" w:rsidRPr="00C90C57" w:rsidRDefault="00A078CE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0.00011</w:t>
            </w:r>
          </w:p>
        </w:tc>
        <w:tc>
          <w:tcPr>
            <w:tcW w:w="1926" w:type="dxa"/>
          </w:tcPr>
          <w:p w14:paraId="1C77F167" w14:textId="77777777" w:rsidR="00A078CE" w:rsidRPr="00C90C57" w:rsidRDefault="00A078CE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0.11174</w:t>
            </w:r>
          </w:p>
        </w:tc>
      </w:tr>
      <w:tr w:rsidR="00A078CE" w:rsidRPr="00C90C57" w14:paraId="200C25E5" w14:textId="77777777" w:rsidTr="008333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5" w:type="dxa"/>
          </w:tcPr>
          <w:p w14:paraId="53A62BD3" w14:textId="77777777" w:rsidR="00A078CE" w:rsidRPr="008333DC" w:rsidRDefault="00A078CE" w:rsidP="00E77A7C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proofErr w:type="spellStart"/>
            <w:r w:rsidRPr="008333DC">
              <w:rPr>
                <w:rFonts w:ascii="Times New Roman" w:hAnsi="Times New Roman" w:cs="Times New Roman"/>
                <w:b w:val="0"/>
                <w:bCs w:val="0"/>
              </w:rPr>
              <w:t>cogsci</w:t>
            </w:r>
            <w:proofErr w:type="spellEnd"/>
          </w:p>
        </w:tc>
        <w:tc>
          <w:tcPr>
            <w:tcW w:w="1926" w:type="dxa"/>
          </w:tcPr>
          <w:p w14:paraId="28EC0D74" w14:textId="77777777" w:rsidR="00A078CE" w:rsidRPr="00C90C57" w:rsidRDefault="00A078CE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0.00095</w:t>
            </w:r>
          </w:p>
        </w:tc>
        <w:tc>
          <w:tcPr>
            <w:tcW w:w="1926" w:type="dxa"/>
          </w:tcPr>
          <w:p w14:paraId="02CCDFC7" w14:textId="77777777" w:rsidR="00A078CE" w:rsidRPr="00C90C57" w:rsidRDefault="00A078CE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9e-05</w:t>
            </w:r>
          </w:p>
        </w:tc>
        <w:tc>
          <w:tcPr>
            <w:tcW w:w="1926" w:type="dxa"/>
          </w:tcPr>
          <w:p w14:paraId="08B19775" w14:textId="77777777" w:rsidR="00A078CE" w:rsidRPr="00C90C57" w:rsidRDefault="00A078CE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0.09096</w:t>
            </w:r>
          </w:p>
        </w:tc>
      </w:tr>
      <w:tr w:rsidR="00A078CE" w:rsidRPr="00C90C57" w14:paraId="4B9DB465" w14:textId="77777777" w:rsidTr="008333D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5" w:type="dxa"/>
          </w:tcPr>
          <w:p w14:paraId="34BD5383" w14:textId="77777777" w:rsidR="00A078CE" w:rsidRPr="008333DC" w:rsidRDefault="00A078CE" w:rsidP="00E77A7C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proofErr w:type="spellStart"/>
            <w:r w:rsidRPr="008333DC">
              <w:rPr>
                <w:rFonts w:ascii="Times New Roman" w:hAnsi="Times New Roman" w:cs="Times New Roman"/>
                <w:b w:val="0"/>
                <w:bCs w:val="0"/>
              </w:rPr>
              <w:t>worldnews</w:t>
            </w:r>
            <w:proofErr w:type="spellEnd"/>
          </w:p>
        </w:tc>
        <w:tc>
          <w:tcPr>
            <w:tcW w:w="1926" w:type="dxa"/>
          </w:tcPr>
          <w:p w14:paraId="5E39AA08" w14:textId="77777777" w:rsidR="00A078CE" w:rsidRPr="00C90C57" w:rsidRDefault="00A078CE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0.00094</w:t>
            </w:r>
          </w:p>
        </w:tc>
        <w:tc>
          <w:tcPr>
            <w:tcW w:w="1926" w:type="dxa"/>
          </w:tcPr>
          <w:p w14:paraId="653CEA81" w14:textId="77777777" w:rsidR="00A078CE" w:rsidRPr="00C90C57" w:rsidRDefault="00A078CE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0.00012</w:t>
            </w:r>
          </w:p>
        </w:tc>
        <w:tc>
          <w:tcPr>
            <w:tcW w:w="1926" w:type="dxa"/>
          </w:tcPr>
          <w:p w14:paraId="6CFD471A" w14:textId="77777777" w:rsidR="00A078CE" w:rsidRPr="00C90C57" w:rsidRDefault="00A078CE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0.1268</w:t>
            </w:r>
          </w:p>
        </w:tc>
      </w:tr>
      <w:tr w:rsidR="00A078CE" w:rsidRPr="00C90C57" w14:paraId="0E77B2D5" w14:textId="77777777" w:rsidTr="008333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5" w:type="dxa"/>
          </w:tcPr>
          <w:p w14:paraId="33AC5B9D" w14:textId="77777777" w:rsidR="00A078CE" w:rsidRPr="008333DC" w:rsidRDefault="00A078CE" w:rsidP="00E77A7C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proofErr w:type="spellStart"/>
            <w:r w:rsidRPr="008333DC">
              <w:rPr>
                <w:rFonts w:ascii="Times New Roman" w:hAnsi="Times New Roman" w:cs="Times New Roman"/>
                <w:b w:val="0"/>
                <w:bCs w:val="0"/>
              </w:rPr>
              <w:t>scifi</w:t>
            </w:r>
            <w:proofErr w:type="spellEnd"/>
          </w:p>
        </w:tc>
        <w:tc>
          <w:tcPr>
            <w:tcW w:w="1926" w:type="dxa"/>
          </w:tcPr>
          <w:p w14:paraId="764372DE" w14:textId="77777777" w:rsidR="00A078CE" w:rsidRPr="00C90C57" w:rsidRDefault="00A078CE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0.00093</w:t>
            </w:r>
          </w:p>
        </w:tc>
        <w:tc>
          <w:tcPr>
            <w:tcW w:w="1926" w:type="dxa"/>
          </w:tcPr>
          <w:p w14:paraId="149AB0E0" w14:textId="77777777" w:rsidR="00A078CE" w:rsidRPr="00C90C57" w:rsidRDefault="00A078CE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9e-05</w:t>
            </w:r>
          </w:p>
        </w:tc>
        <w:tc>
          <w:tcPr>
            <w:tcW w:w="1926" w:type="dxa"/>
          </w:tcPr>
          <w:p w14:paraId="0D804F87" w14:textId="77777777" w:rsidR="00A078CE" w:rsidRPr="00C90C57" w:rsidRDefault="00A078CE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0.09233</w:t>
            </w:r>
          </w:p>
        </w:tc>
      </w:tr>
      <w:tr w:rsidR="00A078CE" w:rsidRPr="00C90C57" w14:paraId="3E9601BB" w14:textId="77777777" w:rsidTr="008333D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5" w:type="dxa"/>
          </w:tcPr>
          <w:p w14:paraId="20C61C0C" w14:textId="77777777" w:rsidR="00A078CE" w:rsidRPr="008333DC" w:rsidRDefault="00A078CE" w:rsidP="00E77A7C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333DC">
              <w:rPr>
                <w:rFonts w:ascii="Times New Roman" w:hAnsi="Times New Roman" w:cs="Times New Roman"/>
                <w:b w:val="0"/>
                <w:bCs w:val="0"/>
              </w:rPr>
              <w:t>entertainment</w:t>
            </w:r>
          </w:p>
        </w:tc>
        <w:tc>
          <w:tcPr>
            <w:tcW w:w="1926" w:type="dxa"/>
          </w:tcPr>
          <w:p w14:paraId="6B2EAA09" w14:textId="77777777" w:rsidR="00A078CE" w:rsidRPr="00C90C57" w:rsidRDefault="00A078CE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0.00091</w:t>
            </w:r>
          </w:p>
        </w:tc>
        <w:tc>
          <w:tcPr>
            <w:tcW w:w="1926" w:type="dxa"/>
          </w:tcPr>
          <w:p w14:paraId="783E0584" w14:textId="77777777" w:rsidR="00A078CE" w:rsidRPr="00C90C57" w:rsidRDefault="00A078CE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0.00011</w:t>
            </w:r>
          </w:p>
        </w:tc>
        <w:tc>
          <w:tcPr>
            <w:tcW w:w="1926" w:type="dxa"/>
          </w:tcPr>
          <w:p w14:paraId="7E6688AB" w14:textId="77777777" w:rsidR="00A078CE" w:rsidRPr="00C90C57" w:rsidRDefault="00A078CE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0.12689</w:t>
            </w:r>
          </w:p>
        </w:tc>
      </w:tr>
      <w:tr w:rsidR="00A078CE" w:rsidRPr="00C90C57" w14:paraId="1FA07DAB" w14:textId="77777777" w:rsidTr="008333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5" w:type="dxa"/>
          </w:tcPr>
          <w:p w14:paraId="2A81D689" w14:textId="77777777" w:rsidR="00A078CE" w:rsidRPr="008333DC" w:rsidRDefault="00A078CE" w:rsidP="00E77A7C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333DC">
              <w:rPr>
                <w:rFonts w:ascii="Times New Roman" w:hAnsi="Times New Roman" w:cs="Times New Roman"/>
                <w:b w:val="0"/>
                <w:bCs w:val="0"/>
              </w:rPr>
              <w:t>business</w:t>
            </w:r>
          </w:p>
        </w:tc>
        <w:tc>
          <w:tcPr>
            <w:tcW w:w="1926" w:type="dxa"/>
          </w:tcPr>
          <w:p w14:paraId="52101545" w14:textId="77777777" w:rsidR="00A078CE" w:rsidRPr="00C90C57" w:rsidRDefault="00A078CE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0.00085</w:t>
            </w:r>
          </w:p>
        </w:tc>
        <w:tc>
          <w:tcPr>
            <w:tcW w:w="1926" w:type="dxa"/>
          </w:tcPr>
          <w:p w14:paraId="4E0CC731" w14:textId="77777777" w:rsidR="00A078CE" w:rsidRPr="00C90C57" w:rsidRDefault="00A078CE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0.00011</w:t>
            </w:r>
          </w:p>
        </w:tc>
        <w:tc>
          <w:tcPr>
            <w:tcW w:w="1926" w:type="dxa"/>
          </w:tcPr>
          <w:p w14:paraId="5B427572" w14:textId="77777777" w:rsidR="00A078CE" w:rsidRPr="00C90C57" w:rsidRDefault="00A078CE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0.12912</w:t>
            </w:r>
          </w:p>
        </w:tc>
      </w:tr>
      <w:tr w:rsidR="00A078CE" w:rsidRPr="00C90C57" w14:paraId="4AFA2A3E" w14:textId="77777777" w:rsidTr="008333D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5" w:type="dxa"/>
          </w:tcPr>
          <w:p w14:paraId="3E67B757" w14:textId="77777777" w:rsidR="00A078CE" w:rsidRPr="008333DC" w:rsidRDefault="00A078CE" w:rsidP="00E77A7C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333DC">
              <w:rPr>
                <w:rFonts w:ascii="Times New Roman" w:hAnsi="Times New Roman" w:cs="Times New Roman"/>
                <w:b w:val="0"/>
                <w:bCs w:val="0"/>
              </w:rPr>
              <w:t>nature</w:t>
            </w:r>
          </w:p>
        </w:tc>
        <w:tc>
          <w:tcPr>
            <w:tcW w:w="1926" w:type="dxa"/>
          </w:tcPr>
          <w:p w14:paraId="2BF1492B" w14:textId="77777777" w:rsidR="00A078CE" w:rsidRPr="00C90C57" w:rsidRDefault="00A078CE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0.0008</w:t>
            </w:r>
          </w:p>
        </w:tc>
        <w:tc>
          <w:tcPr>
            <w:tcW w:w="1926" w:type="dxa"/>
          </w:tcPr>
          <w:p w14:paraId="6290B1D0" w14:textId="77777777" w:rsidR="00A078CE" w:rsidRPr="00C90C57" w:rsidRDefault="00A078CE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8e-05</w:t>
            </w:r>
          </w:p>
        </w:tc>
        <w:tc>
          <w:tcPr>
            <w:tcW w:w="1926" w:type="dxa"/>
          </w:tcPr>
          <w:p w14:paraId="6402656E" w14:textId="77777777" w:rsidR="00A078CE" w:rsidRPr="00C90C57" w:rsidRDefault="00A078CE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0.09991</w:t>
            </w:r>
          </w:p>
        </w:tc>
      </w:tr>
    </w:tbl>
    <w:p w14:paraId="7594B8BB" w14:textId="2706D3F8" w:rsidR="008333DC" w:rsidRDefault="008333DC" w:rsidP="00E77A7C">
      <w:pPr>
        <w:pStyle w:val="PlainText"/>
        <w:rPr>
          <w:rFonts w:ascii="Times New Roman" w:hAnsi="Times New Roman" w:cs="Times New Roman"/>
        </w:rPr>
      </w:pPr>
    </w:p>
    <w:p w14:paraId="4BFE8B3D" w14:textId="77777777" w:rsidR="008333DC" w:rsidRDefault="008333DC">
      <w:pPr>
        <w:rPr>
          <w:rFonts w:eastAsiaTheme="minorHAnsi"/>
          <w:sz w:val="21"/>
          <w:szCs w:val="21"/>
          <w:lang w:val="en-US"/>
        </w:rPr>
      </w:pPr>
      <w:r>
        <w:br w:type="page"/>
      </w:r>
    </w:p>
    <w:p w14:paraId="3709B65D" w14:textId="3EA161DF" w:rsidR="008333DC" w:rsidRDefault="008333DC" w:rsidP="008333DC">
      <w:pPr>
        <w:pStyle w:val="Caption"/>
        <w:keepNext/>
        <w:jc w:val="center"/>
      </w:pPr>
      <w:bookmarkStart w:id="96" w:name="_Toc108033697"/>
      <w:proofErr w:type="spellStart"/>
      <w:r>
        <w:lastRenderedPageBreak/>
        <w:t>Табела</w:t>
      </w:r>
      <w:proofErr w:type="spellEnd"/>
      <w:r>
        <w:t xml:space="preserve"> </w:t>
      </w:r>
      <w:r w:rsidR="006F1264">
        <w:fldChar w:fldCharType="begin"/>
      </w:r>
      <w:r w:rsidR="006F1264">
        <w:instrText xml:space="preserve"> STYLEREF 3 \s </w:instrText>
      </w:r>
      <w:r w:rsidR="006F1264">
        <w:fldChar w:fldCharType="separate"/>
      </w:r>
      <w:r w:rsidR="006F1264">
        <w:rPr>
          <w:noProof/>
        </w:rPr>
        <w:t>3.4.4</w:t>
      </w:r>
      <w:r w:rsidR="006F1264">
        <w:fldChar w:fldCharType="end"/>
      </w:r>
      <w:r w:rsidR="006F1264">
        <w:t>.</w:t>
      </w:r>
      <w:r w:rsidR="006F1264">
        <w:fldChar w:fldCharType="begin"/>
      </w:r>
      <w:r w:rsidR="006F1264">
        <w:instrText xml:space="preserve"> SEQ Табела \* ARABIC \s 3 </w:instrText>
      </w:r>
      <w:r w:rsidR="006F1264">
        <w:fldChar w:fldCharType="separate"/>
      </w:r>
      <w:r w:rsidR="006F1264">
        <w:rPr>
          <w:noProof/>
        </w:rPr>
        <w:t>3</w:t>
      </w:r>
      <w:r w:rsidR="006F1264">
        <w:fldChar w:fldCharType="end"/>
      </w:r>
      <w:r>
        <w:t xml:space="preserve"> </w:t>
      </w:r>
      <w:proofErr w:type="spellStart"/>
      <w:r w:rsidRPr="00FC3993">
        <w:t>SNet</w:t>
      </w:r>
      <w:r>
        <w:t>T</w:t>
      </w:r>
      <w:proofErr w:type="spellEnd"/>
      <w:r w:rsidRPr="00FC3993">
        <w:t xml:space="preserve"> </w:t>
      </w:r>
      <w:proofErr w:type="spellStart"/>
      <w:r w:rsidRPr="00FC3993">
        <w:t>брокери</w:t>
      </w:r>
      <w:bookmarkEnd w:id="96"/>
      <w:proofErr w:type="spellEnd"/>
    </w:p>
    <w:tbl>
      <w:tblPr>
        <w:tblStyle w:val="ListTable4-Accent1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25"/>
        <w:gridCol w:w="1926"/>
        <w:gridCol w:w="1926"/>
        <w:gridCol w:w="1926"/>
      </w:tblGrid>
      <w:tr w:rsidR="00A078CE" w:rsidRPr="00C90C57" w14:paraId="446FAE50" w14:textId="77777777" w:rsidTr="008333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752DA710" w14:textId="77777777" w:rsidR="00A078CE" w:rsidRPr="008333DC" w:rsidRDefault="00A078CE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8333DC">
              <w:rPr>
                <w:rFonts w:ascii="Times New Roman" w:hAnsi="Times New Roman" w:cs="Times New Roman"/>
              </w:rPr>
              <w:t>subreddit</w:t>
            </w:r>
          </w:p>
        </w:tc>
        <w:tc>
          <w:tcPr>
            <w:tcW w:w="1926" w:type="dxa"/>
            <w:tcBorders>
              <w:top w:val="none" w:sz="0" w:space="0" w:color="auto"/>
              <w:bottom w:val="none" w:sz="0" w:space="0" w:color="auto"/>
            </w:tcBorders>
          </w:tcPr>
          <w:p w14:paraId="736F185B" w14:textId="77777777" w:rsidR="00A078CE" w:rsidRPr="00C90C57" w:rsidRDefault="00A078CE" w:rsidP="00E77A7C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brokerage</w:t>
            </w:r>
          </w:p>
        </w:tc>
        <w:tc>
          <w:tcPr>
            <w:tcW w:w="1926" w:type="dxa"/>
            <w:tcBorders>
              <w:top w:val="none" w:sz="0" w:space="0" w:color="auto"/>
              <w:bottom w:val="none" w:sz="0" w:space="0" w:color="auto"/>
            </w:tcBorders>
          </w:tcPr>
          <w:p w14:paraId="08064B88" w14:textId="77777777" w:rsidR="00A078CE" w:rsidRPr="00C90C57" w:rsidRDefault="00A078CE" w:rsidP="00E77A7C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BC</w:t>
            </w:r>
          </w:p>
        </w:tc>
        <w:tc>
          <w:tcPr>
            <w:tcW w:w="1926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14:paraId="748C463E" w14:textId="77777777" w:rsidR="00A078CE" w:rsidRPr="00C90C57" w:rsidRDefault="00A078CE" w:rsidP="00E77A7C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NC</w:t>
            </w:r>
          </w:p>
        </w:tc>
      </w:tr>
      <w:tr w:rsidR="00A078CE" w:rsidRPr="00C90C57" w14:paraId="7D30DCF0" w14:textId="77777777" w:rsidTr="008333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5" w:type="dxa"/>
          </w:tcPr>
          <w:p w14:paraId="21786A1D" w14:textId="77777777" w:rsidR="00A078CE" w:rsidRPr="008333DC" w:rsidRDefault="00A078CE" w:rsidP="00E77A7C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333DC">
              <w:rPr>
                <w:rFonts w:ascii="Times New Roman" w:hAnsi="Times New Roman" w:cs="Times New Roman"/>
                <w:b w:val="0"/>
                <w:bCs w:val="0"/>
              </w:rPr>
              <w:t>ideas</w:t>
            </w:r>
          </w:p>
        </w:tc>
        <w:tc>
          <w:tcPr>
            <w:tcW w:w="1926" w:type="dxa"/>
          </w:tcPr>
          <w:p w14:paraId="238B9B0D" w14:textId="77777777" w:rsidR="00A078CE" w:rsidRPr="00C90C57" w:rsidRDefault="00A078CE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4.63276</w:t>
            </w:r>
          </w:p>
        </w:tc>
        <w:tc>
          <w:tcPr>
            <w:tcW w:w="1926" w:type="dxa"/>
          </w:tcPr>
          <w:p w14:paraId="3DC80442" w14:textId="77777777" w:rsidR="00A078CE" w:rsidRPr="00C90C57" w:rsidRDefault="00A078CE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0.70199</w:t>
            </w:r>
          </w:p>
        </w:tc>
        <w:tc>
          <w:tcPr>
            <w:tcW w:w="1926" w:type="dxa"/>
          </w:tcPr>
          <w:p w14:paraId="3D583D35" w14:textId="77777777" w:rsidR="00A078CE" w:rsidRPr="00C90C57" w:rsidRDefault="00A078CE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0.15153</w:t>
            </w:r>
          </w:p>
        </w:tc>
      </w:tr>
      <w:tr w:rsidR="00A078CE" w:rsidRPr="00C90C57" w14:paraId="12FB463C" w14:textId="77777777" w:rsidTr="008333D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5" w:type="dxa"/>
          </w:tcPr>
          <w:p w14:paraId="40641B94" w14:textId="77777777" w:rsidR="00A078CE" w:rsidRPr="008333DC" w:rsidRDefault="00A078CE" w:rsidP="00E77A7C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proofErr w:type="spellStart"/>
            <w:r w:rsidRPr="008333DC">
              <w:rPr>
                <w:rFonts w:ascii="Times New Roman" w:hAnsi="Times New Roman" w:cs="Times New Roman"/>
                <w:b w:val="0"/>
                <w:bCs w:val="0"/>
              </w:rPr>
              <w:t>joel</w:t>
            </w:r>
            <w:proofErr w:type="spellEnd"/>
          </w:p>
        </w:tc>
        <w:tc>
          <w:tcPr>
            <w:tcW w:w="1926" w:type="dxa"/>
          </w:tcPr>
          <w:p w14:paraId="5B82D149" w14:textId="77777777" w:rsidR="00A078CE" w:rsidRPr="00C90C57" w:rsidRDefault="00A078CE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3.86897</w:t>
            </w:r>
          </w:p>
        </w:tc>
        <w:tc>
          <w:tcPr>
            <w:tcW w:w="1926" w:type="dxa"/>
          </w:tcPr>
          <w:p w14:paraId="44A3B32A" w14:textId="77777777" w:rsidR="00A078CE" w:rsidRPr="00C90C57" w:rsidRDefault="00A078CE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0.73044</w:t>
            </w:r>
          </w:p>
        </w:tc>
        <w:tc>
          <w:tcPr>
            <w:tcW w:w="1926" w:type="dxa"/>
          </w:tcPr>
          <w:p w14:paraId="571D1D56" w14:textId="77777777" w:rsidR="00A078CE" w:rsidRPr="00C90C57" w:rsidRDefault="00A078CE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0.18879</w:t>
            </w:r>
          </w:p>
        </w:tc>
      </w:tr>
      <w:tr w:rsidR="00A078CE" w:rsidRPr="00C90C57" w14:paraId="4A60709B" w14:textId="77777777" w:rsidTr="008333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5" w:type="dxa"/>
          </w:tcPr>
          <w:p w14:paraId="4F13E825" w14:textId="77777777" w:rsidR="00A078CE" w:rsidRPr="008333DC" w:rsidRDefault="00A078CE" w:rsidP="00E77A7C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333DC">
              <w:rPr>
                <w:rFonts w:ascii="Times New Roman" w:hAnsi="Times New Roman" w:cs="Times New Roman"/>
                <w:b w:val="0"/>
                <w:bCs w:val="0"/>
              </w:rPr>
              <w:t>funny</w:t>
            </w:r>
          </w:p>
        </w:tc>
        <w:tc>
          <w:tcPr>
            <w:tcW w:w="1926" w:type="dxa"/>
          </w:tcPr>
          <w:p w14:paraId="49BDA26A" w14:textId="77777777" w:rsidR="00A078CE" w:rsidRPr="00C90C57" w:rsidRDefault="00A078CE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</w:t>
            </w:r>
          </w:p>
        </w:tc>
        <w:tc>
          <w:tcPr>
            <w:tcW w:w="1926" w:type="dxa"/>
          </w:tcPr>
          <w:p w14:paraId="0B0CA795" w14:textId="77777777" w:rsidR="00A078CE" w:rsidRPr="00C90C57" w:rsidRDefault="00A078CE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</w:t>
            </w:r>
          </w:p>
        </w:tc>
        <w:tc>
          <w:tcPr>
            <w:tcW w:w="1926" w:type="dxa"/>
          </w:tcPr>
          <w:p w14:paraId="7F85C841" w14:textId="77777777" w:rsidR="00A078CE" w:rsidRPr="00C90C57" w:rsidRDefault="00A078CE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0.18962</w:t>
            </w:r>
          </w:p>
        </w:tc>
      </w:tr>
      <w:tr w:rsidR="00A078CE" w:rsidRPr="00C90C57" w14:paraId="2C7D2D1A" w14:textId="77777777" w:rsidTr="008333D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5" w:type="dxa"/>
          </w:tcPr>
          <w:p w14:paraId="7A3D3B18" w14:textId="77777777" w:rsidR="00A078CE" w:rsidRPr="008333DC" w:rsidRDefault="00A078CE" w:rsidP="00E77A7C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333DC">
              <w:rPr>
                <w:rFonts w:ascii="Times New Roman" w:hAnsi="Times New Roman" w:cs="Times New Roman"/>
                <w:b w:val="0"/>
                <w:bCs w:val="0"/>
              </w:rPr>
              <w:t>atheism</w:t>
            </w:r>
          </w:p>
        </w:tc>
        <w:tc>
          <w:tcPr>
            <w:tcW w:w="1926" w:type="dxa"/>
          </w:tcPr>
          <w:p w14:paraId="1A1107EC" w14:textId="77777777" w:rsidR="00A078CE" w:rsidRPr="00C90C57" w:rsidRDefault="00A078CE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</w:t>
            </w:r>
          </w:p>
        </w:tc>
        <w:tc>
          <w:tcPr>
            <w:tcW w:w="1926" w:type="dxa"/>
          </w:tcPr>
          <w:p w14:paraId="1A69BA7C" w14:textId="77777777" w:rsidR="00A078CE" w:rsidRPr="00C90C57" w:rsidRDefault="00A078CE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</w:t>
            </w:r>
          </w:p>
        </w:tc>
        <w:tc>
          <w:tcPr>
            <w:tcW w:w="1926" w:type="dxa"/>
          </w:tcPr>
          <w:p w14:paraId="6523E10A" w14:textId="77777777" w:rsidR="00A078CE" w:rsidRPr="00C90C57" w:rsidRDefault="00A078CE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0.18024</w:t>
            </w:r>
          </w:p>
        </w:tc>
      </w:tr>
      <w:tr w:rsidR="00A078CE" w:rsidRPr="00C90C57" w14:paraId="71A438B5" w14:textId="77777777" w:rsidTr="008333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5" w:type="dxa"/>
          </w:tcPr>
          <w:p w14:paraId="55FA71DB" w14:textId="77777777" w:rsidR="00A078CE" w:rsidRPr="008333DC" w:rsidRDefault="00A078CE" w:rsidP="00E77A7C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proofErr w:type="spellStart"/>
            <w:r w:rsidRPr="008333DC">
              <w:rPr>
                <w:rFonts w:ascii="Times New Roman" w:hAnsi="Times New Roman" w:cs="Times New Roman"/>
                <w:b w:val="0"/>
                <w:bCs w:val="0"/>
              </w:rPr>
              <w:t>bestof</w:t>
            </w:r>
            <w:proofErr w:type="spellEnd"/>
          </w:p>
        </w:tc>
        <w:tc>
          <w:tcPr>
            <w:tcW w:w="1926" w:type="dxa"/>
          </w:tcPr>
          <w:p w14:paraId="03EED134" w14:textId="77777777" w:rsidR="00A078CE" w:rsidRPr="00C90C57" w:rsidRDefault="00A078CE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</w:t>
            </w:r>
          </w:p>
        </w:tc>
        <w:tc>
          <w:tcPr>
            <w:tcW w:w="1926" w:type="dxa"/>
          </w:tcPr>
          <w:p w14:paraId="7BDC67EB" w14:textId="77777777" w:rsidR="00A078CE" w:rsidRPr="00C90C57" w:rsidRDefault="00A078CE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</w:t>
            </w:r>
          </w:p>
        </w:tc>
        <w:tc>
          <w:tcPr>
            <w:tcW w:w="1926" w:type="dxa"/>
          </w:tcPr>
          <w:p w14:paraId="518B8CC5" w14:textId="77777777" w:rsidR="00A078CE" w:rsidRPr="00C90C57" w:rsidRDefault="00A078CE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0.16313</w:t>
            </w:r>
          </w:p>
        </w:tc>
      </w:tr>
      <w:tr w:rsidR="00A078CE" w:rsidRPr="00C90C57" w14:paraId="307FFE95" w14:textId="77777777" w:rsidTr="008333D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5" w:type="dxa"/>
          </w:tcPr>
          <w:p w14:paraId="2854159E" w14:textId="77777777" w:rsidR="00A078CE" w:rsidRPr="008333DC" w:rsidRDefault="00A078CE" w:rsidP="00E77A7C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333DC">
              <w:rPr>
                <w:rFonts w:ascii="Times New Roman" w:hAnsi="Times New Roman" w:cs="Times New Roman"/>
                <w:b w:val="0"/>
                <w:bCs w:val="0"/>
              </w:rPr>
              <w:t>technology</w:t>
            </w:r>
          </w:p>
        </w:tc>
        <w:tc>
          <w:tcPr>
            <w:tcW w:w="1926" w:type="dxa"/>
          </w:tcPr>
          <w:p w14:paraId="3CCE1D13" w14:textId="77777777" w:rsidR="00A078CE" w:rsidRPr="00C90C57" w:rsidRDefault="00A078CE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</w:t>
            </w:r>
          </w:p>
        </w:tc>
        <w:tc>
          <w:tcPr>
            <w:tcW w:w="1926" w:type="dxa"/>
          </w:tcPr>
          <w:p w14:paraId="4A3E311A" w14:textId="77777777" w:rsidR="00A078CE" w:rsidRPr="00C90C57" w:rsidRDefault="00A078CE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</w:t>
            </w:r>
          </w:p>
        </w:tc>
        <w:tc>
          <w:tcPr>
            <w:tcW w:w="1926" w:type="dxa"/>
          </w:tcPr>
          <w:p w14:paraId="4EEE8C0F" w14:textId="77777777" w:rsidR="00A078CE" w:rsidRPr="00C90C57" w:rsidRDefault="00A078CE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0.18989</w:t>
            </w:r>
          </w:p>
        </w:tc>
      </w:tr>
      <w:tr w:rsidR="00A078CE" w:rsidRPr="00C90C57" w14:paraId="65200F7E" w14:textId="77777777" w:rsidTr="008333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5" w:type="dxa"/>
          </w:tcPr>
          <w:p w14:paraId="40B5106B" w14:textId="77777777" w:rsidR="00A078CE" w:rsidRPr="008333DC" w:rsidRDefault="00A078CE" w:rsidP="00E77A7C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333DC">
              <w:rPr>
                <w:rFonts w:ascii="Times New Roman" w:hAnsi="Times New Roman" w:cs="Times New Roman"/>
                <w:b w:val="0"/>
                <w:bCs w:val="0"/>
              </w:rPr>
              <w:t>WTF</w:t>
            </w:r>
          </w:p>
        </w:tc>
        <w:tc>
          <w:tcPr>
            <w:tcW w:w="1926" w:type="dxa"/>
          </w:tcPr>
          <w:p w14:paraId="7D43AF2F" w14:textId="77777777" w:rsidR="00A078CE" w:rsidRPr="00C90C57" w:rsidRDefault="00A078CE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</w:t>
            </w:r>
          </w:p>
        </w:tc>
        <w:tc>
          <w:tcPr>
            <w:tcW w:w="1926" w:type="dxa"/>
          </w:tcPr>
          <w:p w14:paraId="28A4A7DE" w14:textId="77777777" w:rsidR="00A078CE" w:rsidRPr="00C90C57" w:rsidRDefault="00A078CE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</w:t>
            </w:r>
          </w:p>
        </w:tc>
        <w:tc>
          <w:tcPr>
            <w:tcW w:w="1926" w:type="dxa"/>
          </w:tcPr>
          <w:p w14:paraId="4FC8CAFC" w14:textId="77777777" w:rsidR="00A078CE" w:rsidRPr="00C90C57" w:rsidRDefault="00A078CE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0.18877</w:t>
            </w:r>
          </w:p>
        </w:tc>
      </w:tr>
      <w:tr w:rsidR="00A078CE" w:rsidRPr="00C90C57" w14:paraId="6A963403" w14:textId="77777777" w:rsidTr="008333D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5" w:type="dxa"/>
          </w:tcPr>
          <w:p w14:paraId="72801718" w14:textId="77777777" w:rsidR="00A078CE" w:rsidRPr="008333DC" w:rsidRDefault="00A078CE" w:rsidP="00E77A7C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proofErr w:type="spellStart"/>
            <w:r w:rsidRPr="008333DC">
              <w:rPr>
                <w:rFonts w:ascii="Times New Roman" w:hAnsi="Times New Roman" w:cs="Times New Roman"/>
                <w:b w:val="0"/>
                <w:bCs w:val="0"/>
              </w:rPr>
              <w:t>canada</w:t>
            </w:r>
            <w:proofErr w:type="spellEnd"/>
          </w:p>
        </w:tc>
        <w:tc>
          <w:tcPr>
            <w:tcW w:w="1926" w:type="dxa"/>
          </w:tcPr>
          <w:p w14:paraId="3702EC21" w14:textId="77777777" w:rsidR="00A078CE" w:rsidRPr="00C90C57" w:rsidRDefault="00A078CE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</w:t>
            </w:r>
          </w:p>
        </w:tc>
        <w:tc>
          <w:tcPr>
            <w:tcW w:w="1926" w:type="dxa"/>
          </w:tcPr>
          <w:p w14:paraId="062983EF" w14:textId="77777777" w:rsidR="00A078CE" w:rsidRPr="00C90C57" w:rsidRDefault="00A078CE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</w:t>
            </w:r>
          </w:p>
        </w:tc>
        <w:tc>
          <w:tcPr>
            <w:tcW w:w="1926" w:type="dxa"/>
          </w:tcPr>
          <w:p w14:paraId="01B7286B" w14:textId="77777777" w:rsidR="00A078CE" w:rsidRPr="00C90C57" w:rsidRDefault="00A078CE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0.16721</w:t>
            </w:r>
          </w:p>
        </w:tc>
      </w:tr>
      <w:tr w:rsidR="00A078CE" w:rsidRPr="00C90C57" w14:paraId="3D7BA98C" w14:textId="77777777" w:rsidTr="008333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5" w:type="dxa"/>
          </w:tcPr>
          <w:p w14:paraId="49B6D697" w14:textId="77777777" w:rsidR="00A078CE" w:rsidRPr="008333DC" w:rsidRDefault="00A078CE" w:rsidP="00E77A7C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333DC">
              <w:rPr>
                <w:rFonts w:ascii="Times New Roman" w:hAnsi="Times New Roman" w:cs="Times New Roman"/>
                <w:b w:val="0"/>
                <w:bCs w:val="0"/>
              </w:rPr>
              <w:t>geek</w:t>
            </w:r>
          </w:p>
        </w:tc>
        <w:tc>
          <w:tcPr>
            <w:tcW w:w="1926" w:type="dxa"/>
          </w:tcPr>
          <w:p w14:paraId="06534570" w14:textId="77777777" w:rsidR="00A078CE" w:rsidRPr="00C90C57" w:rsidRDefault="00A078CE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</w:t>
            </w:r>
          </w:p>
        </w:tc>
        <w:tc>
          <w:tcPr>
            <w:tcW w:w="1926" w:type="dxa"/>
          </w:tcPr>
          <w:p w14:paraId="439B805A" w14:textId="77777777" w:rsidR="00A078CE" w:rsidRPr="00C90C57" w:rsidRDefault="00A078CE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</w:t>
            </w:r>
          </w:p>
        </w:tc>
        <w:tc>
          <w:tcPr>
            <w:tcW w:w="1926" w:type="dxa"/>
          </w:tcPr>
          <w:p w14:paraId="3F97CC0B" w14:textId="77777777" w:rsidR="00A078CE" w:rsidRPr="00C90C57" w:rsidRDefault="00A078CE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0.16901</w:t>
            </w:r>
          </w:p>
        </w:tc>
      </w:tr>
      <w:tr w:rsidR="00A078CE" w:rsidRPr="00C90C57" w14:paraId="158C3C27" w14:textId="77777777" w:rsidTr="008333D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5" w:type="dxa"/>
          </w:tcPr>
          <w:p w14:paraId="24EE97E4" w14:textId="77777777" w:rsidR="00A078CE" w:rsidRPr="008333DC" w:rsidRDefault="00A078CE" w:rsidP="00E77A7C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333DC">
              <w:rPr>
                <w:rFonts w:ascii="Times New Roman" w:hAnsi="Times New Roman" w:cs="Times New Roman"/>
                <w:b w:val="0"/>
                <w:bCs w:val="0"/>
              </w:rPr>
              <w:t>photography</w:t>
            </w:r>
          </w:p>
        </w:tc>
        <w:tc>
          <w:tcPr>
            <w:tcW w:w="1926" w:type="dxa"/>
          </w:tcPr>
          <w:p w14:paraId="7045CBE2" w14:textId="77777777" w:rsidR="00A078CE" w:rsidRPr="00C90C57" w:rsidRDefault="00A078CE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</w:t>
            </w:r>
          </w:p>
        </w:tc>
        <w:tc>
          <w:tcPr>
            <w:tcW w:w="1926" w:type="dxa"/>
          </w:tcPr>
          <w:p w14:paraId="40AB96EF" w14:textId="77777777" w:rsidR="00A078CE" w:rsidRPr="00C90C57" w:rsidRDefault="00A078CE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</w:t>
            </w:r>
          </w:p>
        </w:tc>
        <w:tc>
          <w:tcPr>
            <w:tcW w:w="1926" w:type="dxa"/>
          </w:tcPr>
          <w:p w14:paraId="11CA3627" w14:textId="77777777" w:rsidR="00A078CE" w:rsidRPr="00C90C57" w:rsidRDefault="00A078CE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0.16069</w:t>
            </w:r>
          </w:p>
        </w:tc>
      </w:tr>
    </w:tbl>
    <w:p w14:paraId="53D05633" w14:textId="66C3EA61" w:rsidR="00EA2D1B" w:rsidRPr="00C90C57" w:rsidRDefault="00EA2D1B" w:rsidP="00512352">
      <w:pPr>
        <w:pStyle w:val="Osnovnitekst"/>
        <w:rPr>
          <w:lang w:val="en-US"/>
        </w:rPr>
      </w:pPr>
    </w:p>
    <w:p w14:paraId="18081716" w14:textId="2A74D05C" w:rsidR="008333DC" w:rsidRDefault="008333DC" w:rsidP="008333DC">
      <w:pPr>
        <w:pStyle w:val="Caption"/>
        <w:keepNext/>
        <w:jc w:val="center"/>
      </w:pPr>
      <w:bookmarkStart w:id="97" w:name="_Toc108033698"/>
      <w:proofErr w:type="spellStart"/>
      <w:r>
        <w:t>Табела</w:t>
      </w:r>
      <w:proofErr w:type="spellEnd"/>
      <w:r>
        <w:t xml:space="preserve"> </w:t>
      </w:r>
      <w:r w:rsidR="006F1264">
        <w:fldChar w:fldCharType="begin"/>
      </w:r>
      <w:r w:rsidR="006F1264">
        <w:instrText xml:space="preserve"> STYLEREF 3 \s </w:instrText>
      </w:r>
      <w:r w:rsidR="006F1264">
        <w:fldChar w:fldCharType="separate"/>
      </w:r>
      <w:r w:rsidR="006F1264">
        <w:rPr>
          <w:noProof/>
        </w:rPr>
        <w:t>3.4.4</w:t>
      </w:r>
      <w:r w:rsidR="006F1264">
        <w:fldChar w:fldCharType="end"/>
      </w:r>
      <w:r w:rsidR="006F1264">
        <w:t>.</w:t>
      </w:r>
      <w:r w:rsidR="006F1264">
        <w:fldChar w:fldCharType="begin"/>
      </w:r>
      <w:r w:rsidR="006F1264">
        <w:instrText xml:space="preserve"> SEQ Табела \* ARABIC \s 3 </w:instrText>
      </w:r>
      <w:r w:rsidR="006F1264">
        <w:fldChar w:fldCharType="separate"/>
      </w:r>
      <w:r w:rsidR="006F1264">
        <w:rPr>
          <w:noProof/>
        </w:rPr>
        <w:t>4</w:t>
      </w:r>
      <w:r w:rsidR="006F1264">
        <w:fldChar w:fldCharType="end"/>
      </w:r>
      <w:r>
        <w:t xml:space="preserve"> </w:t>
      </w:r>
      <w:proofErr w:type="spellStart"/>
      <w:r>
        <w:t>UserNet</w:t>
      </w:r>
      <w:proofErr w:type="spellEnd"/>
      <w:r w:rsidRPr="00B95862">
        <w:t xml:space="preserve"> </w:t>
      </w:r>
      <w:proofErr w:type="spellStart"/>
      <w:r w:rsidRPr="00B95862">
        <w:t>брокери</w:t>
      </w:r>
      <w:bookmarkEnd w:id="97"/>
      <w:proofErr w:type="spellEnd"/>
    </w:p>
    <w:tbl>
      <w:tblPr>
        <w:tblStyle w:val="ListTable4-Accent1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925"/>
        <w:gridCol w:w="1926"/>
        <w:gridCol w:w="1926"/>
        <w:gridCol w:w="1926"/>
      </w:tblGrid>
      <w:tr w:rsidR="00A078CE" w:rsidRPr="00C90C57" w14:paraId="163992BF" w14:textId="77777777" w:rsidTr="008333D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5" w:type="dxa"/>
            <w:tcBorders>
              <w:top w:val="none" w:sz="0" w:space="0" w:color="auto"/>
              <w:left w:val="none" w:sz="0" w:space="0" w:color="auto"/>
              <w:bottom w:val="none" w:sz="0" w:space="0" w:color="auto"/>
            </w:tcBorders>
          </w:tcPr>
          <w:p w14:paraId="0A002617" w14:textId="77777777" w:rsidR="00A078CE" w:rsidRPr="008333DC" w:rsidRDefault="00A078CE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8333DC">
              <w:rPr>
                <w:rFonts w:ascii="Times New Roman" w:hAnsi="Times New Roman" w:cs="Times New Roman"/>
              </w:rPr>
              <w:t>subreddit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26" w:type="dxa"/>
            <w:tcBorders>
              <w:top w:val="none" w:sz="0" w:space="0" w:color="auto"/>
              <w:bottom w:val="none" w:sz="0" w:space="0" w:color="auto"/>
            </w:tcBorders>
          </w:tcPr>
          <w:p w14:paraId="42C1E974" w14:textId="77777777" w:rsidR="00A078CE" w:rsidRPr="00C90C57" w:rsidRDefault="00A078CE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brokerage</w:t>
            </w:r>
          </w:p>
        </w:tc>
        <w:tc>
          <w:tcPr>
            <w:tcW w:w="1926" w:type="dxa"/>
            <w:tcBorders>
              <w:top w:val="none" w:sz="0" w:space="0" w:color="auto"/>
              <w:bottom w:val="none" w:sz="0" w:space="0" w:color="auto"/>
            </w:tcBorders>
          </w:tcPr>
          <w:p w14:paraId="2425E5F7" w14:textId="77777777" w:rsidR="00A078CE" w:rsidRPr="00C90C57" w:rsidRDefault="00A078CE" w:rsidP="00E77A7C">
            <w:pPr>
              <w:pStyle w:val="PlainTex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BC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26" w:type="dxa"/>
            <w:tcBorders>
              <w:top w:val="none" w:sz="0" w:space="0" w:color="auto"/>
              <w:bottom w:val="none" w:sz="0" w:space="0" w:color="auto"/>
              <w:right w:val="none" w:sz="0" w:space="0" w:color="auto"/>
            </w:tcBorders>
          </w:tcPr>
          <w:p w14:paraId="5CF3F637" w14:textId="77777777" w:rsidR="00A078CE" w:rsidRPr="008333DC" w:rsidRDefault="00A078CE" w:rsidP="00E77A7C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333DC">
              <w:rPr>
                <w:rFonts w:ascii="Times New Roman" w:hAnsi="Times New Roman" w:cs="Times New Roman"/>
                <w:b w:val="0"/>
                <w:bCs w:val="0"/>
              </w:rPr>
              <w:t>NC</w:t>
            </w:r>
          </w:p>
        </w:tc>
      </w:tr>
      <w:tr w:rsidR="00A078CE" w:rsidRPr="00C90C57" w14:paraId="071AB929" w14:textId="77777777" w:rsidTr="008333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5" w:type="dxa"/>
          </w:tcPr>
          <w:p w14:paraId="7CC7C28D" w14:textId="77777777" w:rsidR="00A078CE" w:rsidRPr="008333DC" w:rsidRDefault="00A078CE" w:rsidP="00E77A7C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333DC">
              <w:rPr>
                <w:rFonts w:ascii="Times New Roman" w:hAnsi="Times New Roman" w:cs="Times New Roman"/>
                <w:b w:val="0"/>
                <w:bCs w:val="0"/>
              </w:rPr>
              <w:t>7oby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26" w:type="dxa"/>
          </w:tcPr>
          <w:p w14:paraId="167F86F9" w14:textId="77777777" w:rsidR="00A078CE" w:rsidRPr="00C90C57" w:rsidRDefault="00A078CE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0.01991</w:t>
            </w:r>
          </w:p>
        </w:tc>
        <w:tc>
          <w:tcPr>
            <w:tcW w:w="1926" w:type="dxa"/>
          </w:tcPr>
          <w:p w14:paraId="3569B9BA" w14:textId="77777777" w:rsidR="00A078CE" w:rsidRPr="00C90C57" w:rsidRDefault="00A078CE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0.01991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26" w:type="dxa"/>
          </w:tcPr>
          <w:p w14:paraId="3406E20C" w14:textId="77777777" w:rsidR="00A078CE" w:rsidRPr="008333DC" w:rsidRDefault="00A078CE" w:rsidP="00E77A7C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333DC">
              <w:rPr>
                <w:rFonts w:ascii="Times New Roman" w:hAnsi="Times New Roman" w:cs="Times New Roman"/>
                <w:b w:val="0"/>
                <w:bCs w:val="0"/>
              </w:rPr>
              <w:t>1.0</w:t>
            </w:r>
          </w:p>
        </w:tc>
      </w:tr>
      <w:tr w:rsidR="00A078CE" w:rsidRPr="00C90C57" w14:paraId="667C8E93" w14:textId="77777777" w:rsidTr="00E77A7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5" w:type="dxa"/>
          </w:tcPr>
          <w:p w14:paraId="10ED3A33" w14:textId="77777777" w:rsidR="00A078CE" w:rsidRPr="008333DC" w:rsidRDefault="00A078CE" w:rsidP="00E77A7C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proofErr w:type="spellStart"/>
            <w:r w:rsidRPr="008333DC">
              <w:rPr>
                <w:rFonts w:ascii="Times New Roman" w:hAnsi="Times New Roman" w:cs="Times New Roman"/>
                <w:b w:val="0"/>
                <w:bCs w:val="0"/>
              </w:rPr>
              <w:t>alllie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26" w:type="dxa"/>
            <w:shd w:val="clear" w:color="auto" w:fill="FFFFFF" w:themeFill="background1"/>
          </w:tcPr>
          <w:p w14:paraId="77DE6188" w14:textId="77777777" w:rsidR="00A078CE" w:rsidRPr="00C90C57" w:rsidRDefault="00A078CE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0.00999</w:t>
            </w:r>
          </w:p>
        </w:tc>
        <w:tc>
          <w:tcPr>
            <w:tcW w:w="1926" w:type="dxa"/>
          </w:tcPr>
          <w:p w14:paraId="2950A8A7" w14:textId="77777777" w:rsidR="00A078CE" w:rsidRPr="00C90C57" w:rsidRDefault="00A078CE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0.00999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26" w:type="dxa"/>
          </w:tcPr>
          <w:p w14:paraId="1662C718" w14:textId="77777777" w:rsidR="00A078CE" w:rsidRPr="008333DC" w:rsidRDefault="00A078CE" w:rsidP="00E77A7C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333DC">
              <w:rPr>
                <w:rFonts w:ascii="Times New Roman" w:hAnsi="Times New Roman" w:cs="Times New Roman"/>
                <w:b w:val="0"/>
                <w:bCs w:val="0"/>
              </w:rPr>
              <w:t>1.0</w:t>
            </w:r>
          </w:p>
        </w:tc>
      </w:tr>
      <w:tr w:rsidR="00A078CE" w:rsidRPr="00C90C57" w14:paraId="037E1A5F" w14:textId="77777777" w:rsidTr="008333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5" w:type="dxa"/>
          </w:tcPr>
          <w:p w14:paraId="07F39BB6" w14:textId="77777777" w:rsidR="00A078CE" w:rsidRPr="008333DC" w:rsidRDefault="00A078CE" w:rsidP="00E77A7C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proofErr w:type="spellStart"/>
            <w:r w:rsidRPr="008333DC">
              <w:rPr>
                <w:rFonts w:ascii="Times New Roman" w:hAnsi="Times New Roman" w:cs="Times New Roman"/>
                <w:b w:val="0"/>
                <w:bCs w:val="0"/>
              </w:rPr>
              <w:t>jordanlund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26" w:type="dxa"/>
          </w:tcPr>
          <w:p w14:paraId="27A93843" w14:textId="77777777" w:rsidR="00A078CE" w:rsidRPr="00C90C57" w:rsidRDefault="00A078CE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0.00974</w:t>
            </w:r>
          </w:p>
        </w:tc>
        <w:tc>
          <w:tcPr>
            <w:tcW w:w="1926" w:type="dxa"/>
          </w:tcPr>
          <w:p w14:paraId="21E01D16" w14:textId="77777777" w:rsidR="00A078CE" w:rsidRPr="00C90C57" w:rsidRDefault="00A078CE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0.00974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26" w:type="dxa"/>
          </w:tcPr>
          <w:p w14:paraId="2DC8980E" w14:textId="77777777" w:rsidR="00A078CE" w:rsidRPr="008333DC" w:rsidRDefault="00A078CE" w:rsidP="00E77A7C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333DC">
              <w:rPr>
                <w:rFonts w:ascii="Times New Roman" w:hAnsi="Times New Roman" w:cs="Times New Roman"/>
                <w:b w:val="0"/>
                <w:bCs w:val="0"/>
              </w:rPr>
              <w:t>1.0</w:t>
            </w:r>
          </w:p>
        </w:tc>
      </w:tr>
      <w:tr w:rsidR="00A078CE" w:rsidRPr="00C90C57" w14:paraId="6E3CE741" w14:textId="77777777" w:rsidTr="00E77A7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5" w:type="dxa"/>
          </w:tcPr>
          <w:p w14:paraId="2E9ED01F" w14:textId="77777777" w:rsidR="00A078CE" w:rsidRPr="008333DC" w:rsidRDefault="00A078CE" w:rsidP="00E77A7C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proofErr w:type="spellStart"/>
            <w:r w:rsidRPr="008333DC">
              <w:rPr>
                <w:rFonts w:ascii="Times New Roman" w:hAnsi="Times New Roman" w:cs="Times New Roman"/>
                <w:b w:val="0"/>
                <w:bCs w:val="0"/>
              </w:rPr>
              <w:t>deuteros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26" w:type="dxa"/>
            <w:shd w:val="clear" w:color="auto" w:fill="FFFFFF" w:themeFill="background1"/>
          </w:tcPr>
          <w:p w14:paraId="1DA2FD6C" w14:textId="77777777" w:rsidR="00A078CE" w:rsidRPr="00C90C57" w:rsidRDefault="00A078CE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</w:t>
            </w:r>
            <w:r w:rsidRPr="00E77A7C">
              <w:rPr>
                <w:rFonts w:ascii="Times New Roman" w:hAnsi="Times New Roman" w:cs="Times New Roman"/>
                <w:shd w:val="clear" w:color="auto" w:fill="FFFFFF" w:themeFill="background1"/>
              </w:rPr>
              <w:t>00943</w:t>
            </w:r>
          </w:p>
        </w:tc>
        <w:tc>
          <w:tcPr>
            <w:tcW w:w="1926" w:type="dxa"/>
          </w:tcPr>
          <w:p w14:paraId="10E0C8A4" w14:textId="77777777" w:rsidR="00A078CE" w:rsidRPr="00C90C57" w:rsidRDefault="00A078CE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0.00943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26" w:type="dxa"/>
          </w:tcPr>
          <w:p w14:paraId="1A7DFC18" w14:textId="77777777" w:rsidR="00A078CE" w:rsidRPr="008333DC" w:rsidRDefault="00A078CE" w:rsidP="00E77A7C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333DC">
              <w:rPr>
                <w:rFonts w:ascii="Times New Roman" w:hAnsi="Times New Roman" w:cs="Times New Roman"/>
                <w:b w:val="0"/>
                <w:bCs w:val="0"/>
              </w:rPr>
              <w:t>1.0</w:t>
            </w:r>
          </w:p>
        </w:tc>
      </w:tr>
      <w:tr w:rsidR="00A078CE" w:rsidRPr="00C90C57" w14:paraId="33527B8B" w14:textId="77777777" w:rsidTr="008333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5" w:type="dxa"/>
          </w:tcPr>
          <w:p w14:paraId="2BCE5A3B" w14:textId="77777777" w:rsidR="00A078CE" w:rsidRPr="008333DC" w:rsidRDefault="00A078CE" w:rsidP="00E77A7C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proofErr w:type="spellStart"/>
            <w:r w:rsidRPr="008333DC">
              <w:rPr>
                <w:rFonts w:ascii="Times New Roman" w:hAnsi="Times New Roman" w:cs="Times New Roman"/>
                <w:b w:val="0"/>
                <w:bCs w:val="0"/>
              </w:rPr>
              <w:t>Prysorra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26" w:type="dxa"/>
          </w:tcPr>
          <w:p w14:paraId="26685D35" w14:textId="77777777" w:rsidR="00A078CE" w:rsidRPr="00C90C57" w:rsidRDefault="00A078CE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0.00927</w:t>
            </w:r>
          </w:p>
        </w:tc>
        <w:tc>
          <w:tcPr>
            <w:tcW w:w="1926" w:type="dxa"/>
          </w:tcPr>
          <w:p w14:paraId="0CCC7095" w14:textId="77777777" w:rsidR="00A078CE" w:rsidRPr="00C90C57" w:rsidRDefault="00A078CE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0.00927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26" w:type="dxa"/>
          </w:tcPr>
          <w:p w14:paraId="1A07ABB2" w14:textId="77777777" w:rsidR="00A078CE" w:rsidRPr="008333DC" w:rsidRDefault="00A078CE" w:rsidP="00E77A7C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333DC">
              <w:rPr>
                <w:rFonts w:ascii="Times New Roman" w:hAnsi="Times New Roman" w:cs="Times New Roman"/>
                <w:b w:val="0"/>
                <w:bCs w:val="0"/>
              </w:rPr>
              <w:t>1.0</w:t>
            </w:r>
          </w:p>
        </w:tc>
      </w:tr>
      <w:tr w:rsidR="00A078CE" w:rsidRPr="00C90C57" w14:paraId="51916571" w14:textId="77777777" w:rsidTr="00E77A7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5" w:type="dxa"/>
          </w:tcPr>
          <w:p w14:paraId="6C201963" w14:textId="77777777" w:rsidR="00A078CE" w:rsidRPr="008333DC" w:rsidRDefault="00A078CE" w:rsidP="00E77A7C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proofErr w:type="spellStart"/>
            <w:r w:rsidRPr="008333DC">
              <w:rPr>
                <w:rFonts w:ascii="Times New Roman" w:hAnsi="Times New Roman" w:cs="Times New Roman"/>
                <w:b w:val="0"/>
                <w:bCs w:val="0"/>
              </w:rPr>
              <w:t>mutatron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26" w:type="dxa"/>
            <w:shd w:val="clear" w:color="auto" w:fill="FFFFFF" w:themeFill="background1"/>
          </w:tcPr>
          <w:p w14:paraId="267ACDA6" w14:textId="77777777" w:rsidR="00A078CE" w:rsidRPr="00C90C57" w:rsidRDefault="00A078CE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</w:t>
            </w:r>
            <w:r w:rsidRPr="00E77A7C">
              <w:rPr>
                <w:rFonts w:ascii="Times New Roman" w:hAnsi="Times New Roman" w:cs="Times New Roman"/>
                <w:shd w:val="clear" w:color="auto" w:fill="FFFFFF" w:themeFill="background1"/>
              </w:rPr>
              <w:t>00871</w:t>
            </w:r>
          </w:p>
        </w:tc>
        <w:tc>
          <w:tcPr>
            <w:tcW w:w="1926" w:type="dxa"/>
          </w:tcPr>
          <w:p w14:paraId="50301552" w14:textId="77777777" w:rsidR="00A078CE" w:rsidRPr="00C90C57" w:rsidRDefault="00A078CE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0.00871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26" w:type="dxa"/>
          </w:tcPr>
          <w:p w14:paraId="5FAED795" w14:textId="77777777" w:rsidR="00A078CE" w:rsidRPr="008333DC" w:rsidRDefault="00A078CE" w:rsidP="00E77A7C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333DC">
              <w:rPr>
                <w:rFonts w:ascii="Times New Roman" w:hAnsi="Times New Roman" w:cs="Times New Roman"/>
                <w:b w:val="0"/>
                <w:bCs w:val="0"/>
              </w:rPr>
              <w:t>1.0</w:t>
            </w:r>
          </w:p>
        </w:tc>
      </w:tr>
      <w:tr w:rsidR="00A078CE" w:rsidRPr="00C90C57" w14:paraId="69F1E328" w14:textId="77777777" w:rsidTr="008333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5" w:type="dxa"/>
          </w:tcPr>
          <w:p w14:paraId="1D531E0C" w14:textId="77777777" w:rsidR="00A078CE" w:rsidRPr="008333DC" w:rsidRDefault="00A078CE" w:rsidP="00E77A7C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333DC">
              <w:rPr>
                <w:rFonts w:ascii="Times New Roman" w:hAnsi="Times New Roman" w:cs="Times New Roman"/>
                <w:b w:val="0"/>
                <w:bCs w:val="0"/>
              </w:rPr>
              <w:t>tsteele93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26" w:type="dxa"/>
          </w:tcPr>
          <w:p w14:paraId="18B4757F" w14:textId="77777777" w:rsidR="00A078CE" w:rsidRPr="00C90C57" w:rsidRDefault="00A078CE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0.00857</w:t>
            </w:r>
          </w:p>
        </w:tc>
        <w:tc>
          <w:tcPr>
            <w:tcW w:w="1926" w:type="dxa"/>
          </w:tcPr>
          <w:p w14:paraId="5E0C5962" w14:textId="77777777" w:rsidR="00A078CE" w:rsidRPr="00C90C57" w:rsidRDefault="00A078CE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0.00857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26" w:type="dxa"/>
          </w:tcPr>
          <w:p w14:paraId="1ACDF30C" w14:textId="77777777" w:rsidR="00A078CE" w:rsidRPr="008333DC" w:rsidRDefault="00A078CE" w:rsidP="00E77A7C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333DC">
              <w:rPr>
                <w:rFonts w:ascii="Times New Roman" w:hAnsi="Times New Roman" w:cs="Times New Roman"/>
                <w:b w:val="0"/>
                <w:bCs w:val="0"/>
              </w:rPr>
              <w:t>1.0</w:t>
            </w:r>
          </w:p>
        </w:tc>
      </w:tr>
      <w:tr w:rsidR="00A078CE" w:rsidRPr="00C90C57" w14:paraId="0B1B5DBC" w14:textId="77777777" w:rsidTr="00E77A7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5" w:type="dxa"/>
          </w:tcPr>
          <w:p w14:paraId="60180391" w14:textId="77777777" w:rsidR="00A078CE" w:rsidRPr="008333DC" w:rsidRDefault="00A078CE" w:rsidP="00E77A7C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proofErr w:type="spellStart"/>
            <w:r w:rsidRPr="008333DC">
              <w:rPr>
                <w:rFonts w:ascii="Times New Roman" w:hAnsi="Times New Roman" w:cs="Times New Roman"/>
                <w:b w:val="0"/>
                <w:bCs w:val="0"/>
              </w:rPr>
              <w:t>linkedlist</w:t>
            </w:r>
            <w:proofErr w:type="spellEnd"/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26" w:type="dxa"/>
            <w:shd w:val="clear" w:color="auto" w:fill="FFFFFF" w:themeFill="background1"/>
          </w:tcPr>
          <w:p w14:paraId="144DBA81" w14:textId="77777777" w:rsidR="00A078CE" w:rsidRPr="00C90C57" w:rsidRDefault="00A078CE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</w:t>
            </w:r>
            <w:r w:rsidRPr="00E77A7C">
              <w:rPr>
                <w:rFonts w:ascii="Times New Roman" w:hAnsi="Times New Roman" w:cs="Times New Roman"/>
                <w:shd w:val="clear" w:color="auto" w:fill="FFFFFF" w:themeFill="background1"/>
              </w:rPr>
              <w:t>00759</w:t>
            </w:r>
          </w:p>
        </w:tc>
        <w:tc>
          <w:tcPr>
            <w:tcW w:w="1926" w:type="dxa"/>
          </w:tcPr>
          <w:p w14:paraId="04F89EC4" w14:textId="77777777" w:rsidR="00A078CE" w:rsidRPr="00C90C57" w:rsidRDefault="00A078CE" w:rsidP="00E77A7C">
            <w:pPr>
              <w:pStyle w:val="PlainTex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0.00759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26" w:type="dxa"/>
          </w:tcPr>
          <w:p w14:paraId="50EF65A5" w14:textId="77777777" w:rsidR="00A078CE" w:rsidRPr="008333DC" w:rsidRDefault="00A078CE" w:rsidP="00E77A7C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333DC">
              <w:rPr>
                <w:rFonts w:ascii="Times New Roman" w:hAnsi="Times New Roman" w:cs="Times New Roman"/>
                <w:b w:val="0"/>
                <w:bCs w:val="0"/>
              </w:rPr>
              <w:t>1.0</w:t>
            </w:r>
          </w:p>
        </w:tc>
      </w:tr>
      <w:tr w:rsidR="00A078CE" w:rsidRPr="00C90C57" w14:paraId="1F453337" w14:textId="77777777" w:rsidTr="008333D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5" w:type="dxa"/>
          </w:tcPr>
          <w:p w14:paraId="5AD4F37F" w14:textId="77777777" w:rsidR="00A078CE" w:rsidRPr="008333DC" w:rsidRDefault="00A078CE" w:rsidP="00E77A7C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333DC">
              <w:rPr>
                <w:rFonts w:ascii="Times New Roman" w:hAnsi="Times New Roman" w:cs="Times New Roman"/>
                <w:b w:val="0"/>
                <w:bCs w:val="0"/>
              </w:rPr>
              <w:t>bobcat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26" w:type="dxa"/>
          </w:tcPr>
          <w:p w14:paraId="368E2707" w14:textId="77777777" w:rsidR="00A078CE" w:rsidRPr="00C90C57" w:rsidRDefault="00A078CE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0.00732</w:t>
            </w:r>
          </w:p>
        </w:tc>
        <w:tc>
          <w:tcPr>
            <w:tcW w:w="1926" w:type="dxa"/>
          </w:tcPr>
          <w:p w14:paraId="067C13DC" w14:textId="77777777" w:rsidR="00A078CE" w:rsidRPr="00C90C57" w:rsidRDefault="00A078CE" w:rsidP="00E77A7C">
            <w:pPr>
              <w:pStyle w:val="PlainTex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C90C57">
              <w:rPr>
                <w:rFonts w:ascii="Times New Roman" w:hAnsi="Times New Roman" w:cs="Times New Roman"/>
              </w:rPr>
              <w:t>0.00732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26" w:type="dxa"/>
          </w:tcPr>
          <w:p w14:paraId="61128A01" w14:textId="77777777" w:rsidR="00A078CE" w:rsidRPr="008333DC" w:rsidRDefault="00A078CE" w:rsidP="00E77A7C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333DC">
              <w:rPr>
                <w:rFonts w:ascii="Times New Roman" w:hAnsi="Times New Roman" w:cs="Times New Roman"/>
                <w:b w:val="0"/>
                <w:bCs w:val="0"/>
              </w:rPr>
              <w:t>1.0</w:t>
            </w:r>
          </w:p>
        </w:tc>
      </w:tr>
      <w:tr w:rsidR="00A078CE" w:rsidRPr="00C90C57" w14:paraId="3DC81964" w14:textId="77777777" w:rsidTr="00E77A7C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5" w:type="dxa"/>
            <w:tcBorders>
              <w:top w:val="none" w:sz="0" w:space="0" w:color="auto"/>
            </w:tcBorders>
          </w:tcPr>
          <w:p w14:paraId="3E98B0E2" w14:textId="77777777" w:rsidR="00A078CE" w:rsidRPr="008333DC" w:rsidRDefault="00A078CE" w:rsidP="00E77A7C">
            <w:pPr>
              <w:pStyle w:val="PlainText"/>
              <w:rPr>
                <w:rFonts w:ascii="Times New Roman" w:hAnsi="Times New Roman" w:cs="Times New Roman"/>
                <w:b w:val="0"/>
                <w:bCs w:val="0"/>
              </w:rPr>
            </w:pPr>
            <w:r w:rsidRPr="008333DC">
              <w:rPr>
                <w:rFonts w:ascii="Times New Roman" w:hAnsi="Times New Roman" w:cs="Times New Roman"/>
                <w:b w:val="0"/>
                <w:bCs w:val="0"/>
              </w:rPr>
              <w:t>moogle516</w:t>
            </w:r>
          </w:p>
        </w:tc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926" w:type="dxa"/>
            <w:tcBorders>
              <w:top w:val="none" w:sz="0" w:space="0" w:color="auto"/>
            </w:tcBorders>
            <w:shd w:val="clear" w:color="auto" w:fill="FFFFFF" w:themeFill="background1"/>
          </w:tcPr>
          <w:p w14:paraId="02C6A4A6" w14:textId="77777777" w:rsidR="00A078CE" w:rsidRPr="00C90C57" w:rsidRDefault="00A078CE" w:rsidP="00E77A7C">
            <w:pPr>
              <w:pStyle w:val="PlainText"/>
              <w:rPr>
                <w:rFonts w:ascii="Times New Roman" w:hAnsi="Times New Roman" w:cs="Times New Roman"/>
              </w:rPr>
            </w:pPr>
            <w:r w:rsidRPr="008333DC">
              <w:rPr>
                <w:rFonts w:ascii="Times New Roman" w:hAnsi="Times New Roman" w:cs="Times New Roman"/>
                <w:b w:val="0"/>
                <w:bCs w:val="0"/>
              </w:rPr>
              <w:t>0.</w:t>
            </w:r>
            <w:r w:rsidRPr="00E77A7C">
              <w:rPr>
                <w:rFonts w:ascii="Times New Roman" w:hAnsi="Times New Roman" w:cs="Times New Roman"/>
                <w:b w:val="0"/>
                <w:bCs w:val="0"/>
                <w:shd w:val="clear" w:color="auto" w:fill="FFFFFF" w:themeFill="background1"/>
              </w:rPr>
              <w:t>00695</w:t>
            </w:r>
          </w:p>
        </w:tc>
        <w:tc>
          <w:tcPr>
            <w:tcW w:w="1926" w:type="dxa"/>
            <w:tcBorders>
              <w:top w:val="none" w:sz="0" w:space="0" w:color="auto"/>
            </w:tcBorders>
          </w:tcPr>
          <w:p w14:paraId="19A71FEA" w14:textId="77777777" w:rsidR="00A078CE" w:rsidRPr="00C90C57" w:rsidRDefault="00A078CE" w:rsidP="00E77A7C">
            <w:pPr>
              <w:pStyle w:val="PlainText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</w:rPr>
            </w:pPr>
            <w:r w:rsidRPr="00E77A7C">
              <w:rPr>
                <w:rFonts w:ascii="Times New Roman" w:hAnsi="Times New Roman" w:cs="Times New Roman"/>
                <w:b w:val="0"/>
                <w:bCs w:val="0"/>
              </w:rPr>
              <w:t>0.</w:t>
            </w:r>
            <w:r w:rsidRPr="008333DC">
              <w:rPr>
                <w:rFonts w:ascii="Times New Roman" w:hAnsi="Times New Roman" w:cs="Times New Roman"/>
                <w:b w:val="0"/>
                <w:bCs w:val="0"/>
              </w:rPr>
              <w:t>00695</w:t>
            </w:r>
          </w:p>
        </w:tc>
        <w:tc>
          <w:tcPr>
            <w:cnfStyle w:val="000100000000" w:firstRow="0" w:lastRow="0" w:firstColumn="0" w:lastColumn="1" w:oddVBand="0" w:evenVBand="0" w:oddHBand="0" w:evenHBand="0" w:firstRowFirstColumn="0" w:firstRowLastColumn="0" w:lastRowFirstColumn="0" w:lastRowLastColumn="0"/>
            <w:tcW w:w="1926" w:type="dxa"/>
            <w:tcBorders>
              <w:top w:val="none" w:sz="0" w:space="0" w:color="auto"/>
            </w:tcBorders>
          </w:tcPr>
          <w:p w14:paraId="3B8022E9" w14:textId="77777777" w:rsidR="00A078CE" w:rsidRPr="008333DC" w:rsidRDefault="00A078CE" w:rsidP="00C90C57">
            <w:pPr>
              <w:pStyle w:val="PlainText"/>
              <w:keepNext/>
              <w:rPr>
                <w:rFonts w:ascii="Times New Roman" w:hAnsi="Times New Roman" w:cs="Times New Roman"/>
                <w:b w:val="0"/>
                <w:bCs w:val="0"/>
              </w:rPr>
            </w:pPr>
            <w:r w:rsidRPr="008333DC">
              <w:rPr>
                <w:rFonts w:ascii="Times New Roman" w:hAnsi="Times New Roman" w:cs="Times New Roman"/>
                <w:b w:val="0"/>
                <w:bCs w:val="0"/>
              </w:rPr>
              <w:t>1.0</w:t>
            </w:r>
          </w:p>
        </w:tc>
      </w:tr>
    </w:tbl>
    <w:p w14:paraId="2916A855" w14:textId="1DF36767" w:rsidR="00512352" w:rsidRPr="00C90C57" w:rsidRDefault="00512352" w:rsidP="00F06BB2">
      <w:pPr>
        <w:pStyle w:val="Osnovnitekst"/>
        <w:rPr>
          <w:lang w:val="sr-Cyrl-RS"/>
        </w:rPr>
      </w:pPr>
    </w:p>
    <w:p w14:paraId="356FD5CD" w14:textId="77777777" w:rsidR="008946AF" w:rsidRDefault="008946AF">
      <w:pPr>
        <w:rPr>
          <w:lang w:val="sr-Cyrl-RS"/>
        </w:rPr>
      </w:pPr>
      <w:r>
        <w:rPr>
          <w:lang w:val="sr-Cyrl-RS"/>
        </w:rPr>
        <w:br w:type="page"/>
      </w:r>
    </w:p>
    <w:p w14:paraId="1E69E23B" w14:textId="3A1AD6AD" w:rsidR="008946AF" w:rsidRDefault="008946AF" w:rsidP="00B44673">
      <w:pPr>
        <w:pStyle w:val="Heading2"/>
      </w:pPr>
      <w:bookmarkStart w:id="98" w:name="_Toc108032775"/>
      <w:proofErr w:type="spellStart"/>
      <w:r>
        <w:lastRenderedPageBreak/>
        <w:t>Поређење</w:t>
      </w:r>
      <w:proofErr w:type="spellEnd"/>
      <w:r>
        <w:t xml:space="preserve"> </w:t>
      </w:r>
      <w:proofErr w:type="spellStart"/>
      <w:r>
        <w:t>SNet</w:t>
      </w:r>
      <w:proofErr w:type="spellEnd"/>
      <w:r>
        <w:t xml:space="preserve"> и </w:t>
      </w:r>
      <w:proofErr w:type="spellStart"/>
      <w:r>
        <w:t>SNetT</w:t>
      </w:r>
      <w:proofErr w:type="spellEnd"/>
      <w:r>
        <w:t xml:space="preserve"> </w:t>
      </w:r>
      <w:proofErr w:type="spellStart"/>
      <w:r>
        <w:t>мрежа</w:t>
      </w:r>
      <w:bookmarkEnd w:id="98"/>
      <w:proofErr w:type="spellEnd"/>
    </w:p>
    <w:p w14:paraId="4AFBDF63" w14:textId="050BD8CD" w:rsidR="00A822CA" w:rsidRDefault="00A822CA" w:rsidP="00750E97">
      <w:pPr>
        <w:pStyle w:val="Heading3"/>
      </w:pPr>
      <w:bookmarkStart w:id="99" w:name="_Toc108032776"/>
      <w:r>
        <w:t xml:space="preserve">Упоредити карактеристике две мреже. Коментарисати потенцијалне разлике и проценити да ли су </w:t>
      </w:r>
      <w:proofErr w:type="spellStart"/>
      <w:r>
        <w:t>сабредити</w:t>
      </w:r>
      <w:proofErr w:type="spellEnd"/>
      <w:r>
        <w:t xml:space="preserve"> из </w:t>
      </w:r>
      <w:proofErr w:type="spellStart"/>
      <w:r>
        <w:rPr>
          <w:lang w:val="en-US"/>
        </w:rPr>
        <w:t>SNetT</w:t>
      </w:r>
      <w:proofErr w:type="spellEnd"/>
      <w:r>
        <w:t xml:space="preserve"> активнији и боље повезани од остатка мреже.</w:t>
      </w:r>
      <w:bookmarkEnd w:id="99"/>
    </w:p>
    <w:p w14:paraId="094FE985" w14:textId="77777777" w:rsidR="00AA7704" w:rsidRDefault="001E1E9C" w:rsidP="00A822CA">
      <w:pPr>
        <w:pStyle w:val="Osnovnitekst"/>
        <w:rPr>
          <w:lang w:val="sr-Cyrl-RS"/>
        </w:rPr>
      </w:pPr>
      <w:r>
        <w:rPr>
          <w:lang w:val="sr-Cyrl-RS"/>
        </w:rPr>
        <w:t xml:space="preserve">Уколико се активност посматра кроз степен централности, најбољих 39 </w:t>
      </w:r>
      <w:proofErr w:type="spellStart"/>
      <w:r>
        <w:rPr>
          <w:lang w:val="en-US"/>
        </w:rPr>
        <w:t>SNet</w:t>
      </w:r>
      <w:proofErr w:type="spellEnd"/>
      <w:r>
        <w:rPr>
          <w:lang w:val="en-US"/>
        </w:rPr>
        <w:t>-a</w:t>
      </w:r>
      <w:r>
        <w:rPr>
          <w:lang w:val="sr-Cyrl-RS"/>
        </w:rPr>
        <w:t xml:space="preserve"> се разликује за само 8 елемената у односу на </w:t>
      </w:r>
      <w:proofErr w:type="spellStart"/>
      <w:r>
        <w:rPr>
          <w:lang w:val="en-US"/>
        </w:rPr>
        <w:t>SNet</w:t>
      </w:r>
      <w:proofErr w:type="spellEnd"/>
      <w:r>
        <w:rPr>
          <w:lang w:val="sr-Cyrl-RS"/>
        </w:rPr>
        <w:t xml:space="preserve">. Те разлике заузимају последња места, тако да се може сматрати да чворови </w:t>
      </w:r>
      <w:proofErr w:type="spellStart"/>
      <w:r>
        <w:rPr>
          <w:lang w:val="en-US"/>
        </w:rPr>
        <w:t>SNetT</w:t>
      </w:r>
      <w:proofErr w:type="spellEnd"/>
      <w:r>
        <w:rPr>
          <w:lang w:val="en-US"/>
        </w:rPr>
        <w:t xml:space="preserve">-a </w:t>
      </w:r>
      <w:r>
        <w:rPr>
          <w:lang w:val="sr-Cyrl-RS"/>
        </w:rPr>
        <w:t xml:space="preserve">представљају најактивније језгро, барем првих 20. </w:t>
      </w:r>
      <w:r w:rsidR="00AA7704">
        <w:rPr>
          <w:lang w:val="sr-Cyrl-RS"/>
        </w:rPr>
        <w:t xml:space="preserve">Првих 30 се разликују само за </w:t>
      </w:r>
      <w:proofErr w:type="spellStart"/>
      <w:r w:rsidR="00AA7704">
        <w:rPr>
          <w:lang w:val="sr-Cyrl-RS"/>
        </w:rPr>
        <w:t>субредите</w:t>
      </w:r>
      <w:proofErr w:type="spellEnd"/>
      <w:r w:rsidR="00AA7704">
        <w:rPr>
          <w:lang w:val="sr-Cyrl-RS"/>
        </w:rPr>
        <w:t xml:space="preserve"> „</w:t>
      </w:r>
      <w:r w:rsidR="00AA7704">
        <w:rPr>
          <w:lang w:val="en-US"/>
        </w:rPr>
        <w:t>music</w:t>
      </w:r>
      <w:r w:rsidR="00AA7704">
        <w:rPr>
          <w:lang w:val="sr-Cyrl-RS"/>
        </w:rPr>
        <w:t>“ и „</w:t>
      </w:r>
      <w:r w:rsidR="00AA7704">
        <w:rPr>
          <w:lang w:val="en-US"/>
        </w:rPr>
        <w:t>sports</w:t>
      </w:r>
      <w:r w:rsidR="00AA7704">
        <w:rPr>
          <w:lang w:val="sr-Cyrl-RS"/>
        </w:rPr>
        <w:t>“</w:t>
      </w:r>
      <w:r w:rsidR="00AA7704">
        <w:rPr>
          <w:lang w:val="en-US"/>
        </w:rPr>
        <w:t xml:space="preserve">. </w:t>
      </w:r>
      <w:r>
        <w:rPr>
          <w:lang w:val="sr-Cyrl-RS"/>
        </w:rPr>
        <w:t xml:space="preserve">Ако се сетимо </w:t>
      </w:r>
      <w:proofErr w:type="spellStart"/>
      <w:r>
        <w:rPr>
          <w:lang w:val="en-US"/>
        </w:rPr>
        <w:t>SNetF</w:t>
      </w:r>
      <w:proofErr w:type="spellEnd"/>
      <w:r>
        <w:rPr>
          <w:lang w:val="sr-Cyrl-RS"/>
        </w:rPr>
        <w:t xml:space="preserve"> мреже, у њој је доказано да је скоро 96% грана између привих 41. </w:t>
      </w:r>
    </w:p>
    <w:p w14:paraId="3288D5CA" w14:textId="208D12B7" w:rsidR="00A822CA" w:rsidRPr="00AA7704" w:rsidRDefault="00AA7704" w:rsidP="00A822CA">
      <w:pPr>
        <w:pStyle w:val="Osnovnitekst"/>
        <w:rPr>
          <w:lang w:val="sr-Cyrl-RS"/>
        </w:rPr>
      </w:pPr>
      <w:r>
        <w:rPr>
          <w:lang w:val="sr-Cyrl-RS"/>
        </w:rPr>
        <w:t xml:space="preserve">Што се осталих карактеристика тиче, тешко је поредити огромну мрежу са комплетним </w:t>
      </w:r>
      <w:proofErr w:type="spellStart"/>
      <w:r>
        <w:rPr>
          <w:lang w:val="sr-Cyrl-RS"/>
        </w:rPr>
        <w:t>графом</w:t>
      </w:r>
      <w:proofErr w:type="spellEnd"/>
      <w:r>
        <w:rPr>
          <w:lang w:val="sr-Cyrl-RS"/>
        </w:rPr>
        <w:t xml:space="preserve">. </w:t>
      </w:r>
    </w:p>
    <w:p w14:paraId="69E3DCB5" w14:textId="7FBA4CDD" w:rsidR="00332C40" w:rsidRDefault="00332C40" w:rsidP="00750E97">
      <w:pPr>
        <w:pStyle w:val="Heading3"/>
      </w:pPr>
      <w:bookmarkStart w:id="100" w:name="_Toc108032777"/>
      <w:r>
        <w:t xml:space="preserve">Како су распоређени чворови из </w:t>
      </w:r>
      <w:proofErr w:type="spellStart"/>
      <w:r>
        <w:rPr>
          <w:lang w:val="en-US"/>
        </w:rPr>
        <w:t>SNetT</w:t>
      </w:r>
      <w:proofErr w:type="spellEnd"/>
      <w:r>
        <w:rPr>
          <w:lang w:val="en-US"/>
        </w:rPr>
        <w:t xml:space="preserve"> </w:t>
      </w:r>
      <w:r>
        <w:t xml:space="preserve">у оквиру </w:t>
      </w:r>
      <w:proofErr w:type="spellStart"/>
      <w:r>
        <w:rPr>
          <w:lang w:val="en-US"/>
        </w:rPr>
        <w:t>SNet</w:t>
      </w:r>
      <w:proofErr w:type="spellEnd"/>
      <w:r>
        <w:rPr>
          <w:lang w:val="en-US"/>
        </w:rPr>
        <w:t xml:space="preserve"> </w:t>
      </w:r>
      <w:r>
        <w:t>мреже? Да ли припадају језгру или периферији или су мешовито распоређени.</w:t>
      </w:r>
      <w:bookmarkEnd w:id="100"/>
    </w:p>
    <w:p w14:paraId="1172F6BD" w14:textId="6C890850" w:rsidR="00332C40" w:rsidRDefault="00332C40" w:rsidP="00332C40">
      <w:pPr>
        <w:pStyle w:val="Osnovnitekst"/>
        <w:rPr>
          <w:lang w:val="en-US"/>
        </w:rPr>
      </w:pPr>
      <w:r>
        <w:rPr>
          <w:lang w:val="sr-Cyrl-RS"/>
        </w:rPr>
        <w:t xml:space="preserve">Као што је у ранијим поглављима објашњено, чворови са вишим степеном централности се налазе у језгру. Како се првих 20 налази заиста у језгру и чине исту комуну, сигурно су и других 19 блиско повезани са првим, с обзиром да је </w:t>
      </w:r>
      <w:proofErr w:type="spellStart"/>
      <w:r>
        <w:rPr>
          <w:lang w:val="en-US"/>
        </w:rPr>
        <w:t>SNetT</w:t>
      </w:r>
      <w:proofErr w:type="spellEnd"/>
      <w:r>
        <w:rPr>
          <w:lang w:val="sr-Cyrl-RS"/>
        </w:rPr>
        <w:t xml:space="preserve"> само узорак </w:t>
      </w:r>
      <w:proofErr w:type="spellStart"/>
      <w:r>
        <w:rPr>
          <w:lang w:val="en-US"/>
        </w:rPr>
        <w:t>SNet</w:t>
      </w:r>
      <w:proofErr w:type="spellEnd"/>
      <w:r>
        <w:rPr>
          <w:lang w:val="en-US"/>
        </w:rPr>
        <w:t>-a</w:t>
      </w:r>
      <w:r>
        <w:rPr>
          <w:lang w:val="sr-Cyrl-RS"/>
        </w:rPr>
        <w:t xml:space="preserve">, и да је </w:t>
      </w:r>
      <w:proofErr w:type="spellStart"/>
      <w:r>
        <w:rPr>
          <w:lang w:val="en-US"/>
        </w:rPr>
        <w:t>SNetT</w:t>
      </w:r>
      <w:proofErr w:type="spellEnd"/>
      <w:r>
        <w:rPr>
          <w:lang w:val="en-US"/>
        </w:rPr>
        <w:t xml:space="preserve"> </w:t>
      </w:r>
      <w:r>
        <w:rPr>
          <w:lang w:val="sr-Cyrl-RS"/>
        </w:rPr>
        <w:t xml:space="preserve">комплетан </w:t>
      </w:r>
      <w:proofErr w:type="spellStart"/>
      <w:r>
        <w:rPr>
          <w:lang w:val="sr-Cyrl-RS"/>
        </w:rPr>
        <w:t>граф</w:t>
      </w:r>
      <w:proofErr w:type="spellEnd"/>
      <w:r>
        <w:rPr>
          <w:lang w:val="sr-Cyrl-RS"/>
        </w:rPr>
        <w:t xml:space="preserve">. </w:t>
      </w:r>
      <w:r w:rsidR="00523801">
        <w:rPr>
          <w:lang w:val="sr-Cyrl-RS"/>
        </w:rPr>
        <w:t xml:space="preserve">Потребно је извршити филтрацију по </w:t>
      </w:r>
      <w:r w:rsidR="00523801">
        <w:rPr>
          <w:lang w:val="en-US"/>
        </w:rPr>
        <w:t>regex-</w:t>
      </w:r>
      <w:r w:rsidR="00523801">
        <w:rPr>
          <w:lang w:val="sr-Cyrl-RS"/>
        </w:rPr>
        <w:t xml:space="preserve">у </w:t>
      </w:r>
      <w:proofErr w:type="spellStart"/>
      <w:r w:rsidR="00523801">
        <w:rPr>
          <w:lang w:val="sr-Cyrl-RS"/>
        </w:rPr>
        <w:t>у</w:t>
      </w:r>
      <w:proofErr w:type="spellEnd"/>
      <w:r w:rsidR="00523801">
        <w:rPr>
          <w:lang w:val="sr-Cyrl-RS"/>
        </w:rPr>
        <w:t xml:space="preserve"> алату </w:t>
      </w:r>
      <w:r w:rsidR="00523801">
        <w:rPr>
          <w:lang w:val="en-US"/>
        </w:rPr>
        <w:t>Gephi.</w:t>
      </w:r>
    </w:p>
    <w:p w14:paraId="676B57C4" w14:textId="77777777" w:rsidR="001B18C8" w:rsidRDefault="00523801" w:rsidP="001B18C8">
      <w:pPr>
        <w:pStyle w:val="Osnovnitekst"/>
        <w:keepNext/>
        <w:jc w:val="center"/>
      </w:pPr>
      <w:r>
        <w:rPr>
          <w:noProof/>
        </w:rPr>
        <w:drawing>
          <wp:inline distT="0" distB="0" distL="0" distR="0" wp14:anchorId="79EF80B4" wp14:editId="017D6F39">
            <wp:extent cx="4800996" cy="3600000"/>
            <wp:effectExtent l="0" t="0" r="0" b="635"/>
            <wp:docPr id="115" name="Picture 11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996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A24A3" w14:textId="25D99C88" w:rsidR="002F29E2" w:rsidRPr="001B18C8" w:rsidRDefault="001B18C8" w:rsidP="001B18C8">
      <w:pPr>
        <w:pStyle w:val="Caption"/>
        <w:jc w:val="center"/>
        <w:rPr>
          <w:lang w:val="en-US"/>
        </w:rPr>
      </w:pPr>
      <w:bookmarkStart w:id="101" w:name="_Toc108033406"/>
      <w:proofErr w:type="spellStart"/>
      <w:r>
        <w:t>Слика</w:t>
      </w:r>
      <w:proofErr w:type="spellEnd"/>
      <w:r>
        <w:t xml:space="preserve"> </w:t>
      </w:r>
      <w:r w:rsidR="00B737DA">
        <w:fldChar w:fldCharType="begin"/>
      </w:r>
      <w:r w:rsidR="00B737DA">
        <w:instrText xml:space="preserve"> STYLEREF 2 \s </w:instrText>
      </w:r>
      <w:r w:rsidR="00B737DA">
        <w:fldChar w:fldCharType="separate"/>
      </w:r>
      <w:r w:rsidR="00B737DA">
        <w:rPr>
          <w:noProof/>
        </w:rPr>
        <w:t>3.5</w:t>
      </w:r>
      <w:r w:rsidR="00B737DA">
        <w:fldChar w:fldCharType="end"/>
      </w:r>
      <w:r w:rsidR="00B737DA">
        <w:t>.</w:t>
      </w:r>
      <w:r w:rsidR="00B737DA">
        <w:fldChar w:fldCharType="begin"/>
      </w:r>
      <w:r w:rsidR="00B737DA">
        <w:instrText xml:space="preserve"> SEQ Слика \* ARABIC \s 2 </w:instrText>
      </w:r>
      <w:r w:rsidR="00B737DA">
        <w:fldChar w:fldCharType="separate"/>
      </w:r>
      <w:r w:rsidR="00B737DA">
        <w:rPr>
          <w:noProof/>
        </w:rPr>
        <w:t>1</w:t>
      </w:r>
      <w:r w:rsidR="00B737DA">
        <w:fldChar w:fldCharType="end"/>
      </w:r>
      <w:r>
        <w:rPr>
          <w:lang w:val="sr-Cyrl-RS"/>
        </w:rPr>
        <w:t xml:space="preserve"> Приказ локације </w:t>
      </w:r>
      <w:proofErr w:type="spellStart"/>
      <w:r>
        <w:rPr>
          <w:lang w:val="en-US"/>
        </w:rPr>
        <w:t>SNetT</w:t>
      </w:r>
      <w:proofErr w:type="spellEnd"/>
      <w:r>
        <w:rPr>
          <w:lang w:val="en-US"/>
        </w:rPr>
        <w:t xml:space="preserve"> </w:t>
      </w:r>
      <w:r>
        <w:rPr>
          <w:lang w:val="sr-Cyrl-RS"/>
        </w:rPr>
        <w:t xml:space="preserve">чворова у </w:t>
      </w:r>
      <w:proofErr w:type="spellStart"/>
      <w:r>
        <w:rPr>
          <w:lang w:val="en-US"/>
        </w:rPr>
        <w:t>SNet</w:t>
      </w:r>
      <w:proofErr w:type="spellEnd"/>
      <w:r>
        <w:rPr>
          <w:noProof/>
        </w:rPr>
        <w:t xml:space="preserve"> </w:t>
      </w:r>
      <w:r>
        <w:rPr>
          <w:noProof/>
          <w:lang w:val="sr-Cyrl-RS"/>
        </w:rPr>
        <w:t>мрежи</w:t>
      </w:r>
      <w:bookmarkStart w:id="102" w:name="_Toc254342925"/>
      <w:bookmarkEnd w:id="101"/>
    </w:p>
    <w:p w14:paraId="3FFC300C" w14:textId="56EDFD2F" w:rsidR="00A65719" w:rsidRPr="001B18C8" w:rsidRDefault="00A65719" w:rsidP="00B44673">
      <w:pPr>
        <w:pStyle w:val="SadrajLiteratura"/>
        <w:rPr>
          <w:lang w:val="sr-Cyrl-RS"/>
        </w:rPr>
      </w:pPr>
      <w:bookmarkStart w:id="103" w:name="_Toc108032778"/>
      <w:proofErr w:type="spellStart"/>
      <w:r w:rsidRPr="00C90C57">
        <w:lastRenderedPageBreak/>
        <w:t>Списак</w:t>
      </w:r>
      <w:proofErr w:type="spellEnd"/>
      <w:r w:rsidRPr="00C90C57">
        <w:t xml:space="preserve"> </w:t>
      </w:r>
      <w:r w:rsidR="001B18C8">
        <w:rPr>
          <w:lang w:val="sr-Cyrl-RS"/>
        </w:rPr>
        <w:t>слика</w:t>
      </w:r>
      <w:bookmarkEnd w:id="103"/>
    </w:p>
    <w:bookmarkEnd w:id="102"/>
    <w:p w14:paraId="48157451" w14:textId="28B7BCD7" w:rsidR="00120306" w:rsidRDefault="001B18C8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lang w:val="sr-Cyrl-RS"/>
        </w:rPr>
        <w:fldChar w:fldCharType="begin"/>
      </w:r>
      <w:r>
        <w:rPr>
          <w:lang w:val="sr-Cyrl-RS"/>
        </w:rPr>
        <w:instrText xml:space="preserve"> TOC \h \z \c "Слика" </w:instrText>
      </w:r>
      <w:r>
        <w:rPr>
          <w:lang w:val="sr-Cyrl-RS"/>
        </w:rPr>
        <w:fldChar w:fldCharType="separate"/>
      </w:r>
      <w:hyperlink w:anchor="_Toc108033382" w:history="1">
        <w:r w:rsidR="00120306" w:rsidRPr="00490A4A">
          <w:rPr>
            <w:rStyle w:val="Hyperlink"/>
            <w:noProof/>
          </w:rPr>
          <w:t xml:space="preserve">Слика </w:t>
        </w:r>
        <w:r w:rsidR="00120306" w:rsidRPr="00490A4A">
          <w:rPr>
            <w:rStyle w:val="Hyperlink"/>
            <w:noProof/>
            <w:lang w:val="sr-Cyrl-RS"/>
          </w:rPr>
          <w:t>1</w:t>
        </w:r>
        <w:r w:rsidR="00120306" w:rsidRPr="00490A4A">
          <w:rPr>
            <w:rStyle w:val="Hyperlink"/>
            <w:noProof/>
          </w:rPr>
          <w:t>.1.1</w:t>
        </w:r>
        <w:r w:rsidR="00120306" w:rsidRPr="00490A4A">
          <w:rPr>
            <w:rStyle w:val="Hyperlink"/>
            <w:noProof/>
            <w:lang w:val="sr-Cyrl-RS"/>
          </w:rPr>
          <w:t xml:space="preserve"> Некоришћене колоне</w:t>
        </w:r>
        <w:r w:rsidR="00120306">
          <w:rPr>
            <w:noProof/>
            <w:webHidden/>
          </w:rPr>
          <w:tab/>
        </w:r>
        <w:r w:rsidR="00120306">
          <w:rPr>
            <w:noProof/>
            <w:webHidden/>
          </w:rPr>
          <w:fldChar w:fldCharType="begin"/>
        </w:r>
        <w:r w:rsidR="00120306">
          <w:rPr>
            <w:noProof/>
            <w:webHidden/>
          </w:rPr>
          <w:instrText xml:space="preserve"> PAGEREF _Toc108033382 \h </w:instrText>
        </w:r>
        <w:r w:rsidR="00120306">
          <w:rPr>
            <w:noProof/>
            <w:webHidden/>
          </w:rPr>
        </w:r>
        <w:r w:rsidR="00120306">
          <w:rPr>
            <w:noProof/>
            <w:webHidden/>
          </w:rPr>
          <w:fldChar w:fldCharType="separate"/>
        </w:r>
        <w:r w:rsidR="00120306">
          <w:rPr>
            <w:noProof/>
            <w:webHidden/>
          </w:rPr>
          <w:t>4</w:t>
        </w:r>
        <w:r w:rsidR="00120306">
          <w:rPr>
            <w:noProof/>
            <w:webHidden/>
          </w:rPr>
          <w:fldChar w:fldCharType="end"/>
        </w:r>
      </w:hyperlink>
    </w:p>
    <w:p w14:paraId="7A1C344B" w14:textId="56E44D12" w:rsidR="00120306" w:rsidRDefault="00120306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8033383" w:history="1">
        <w:r w:rsidRPr="00490A4A">
          <w:rPr>
            <w:rStyle w:val="Hyperlink"/>
            <w:noProof/>
          </w:rPr>
          <w:t>Слика 2.1.1</w:t>
        </w:r>
        <w:r w:rsidRPr="00490A4A">
          <w:rPr>
            <w:rStyle w:val="Hyperlink"/>
            <w:noProof/>
            <w:lang w:val="sr-Cyrl-RS"/>
          </w:rPr>
          <w:t xml:space="preserve"> модел </w:t>
        </w:r>
        <w:r w:rsidRPr="00490A4A">
          <w:rPr>
            <w:rStyle w:val="Hyperlink"/>
            <w:noProof/>
            <w:lang w:val="en-US"/>
          </w:rPr>
          <w:t>SNet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_Toc108033383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70F1E87" w14:textId="77A2A817" w:rsidR="00120306" w:rsidRDefault="00120306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8033384" w:history="1">
        <w:r w:rsidRPr="00490A4A">
          <w:rPr>
            <w:rStyle w:val="Hyperlink"/>
            <w:noProof/>
          </w:rPr>
          <w:t>Слика 2.2.1</w:t>
        </w:r>
        <w:r w:rsidRPr="00490A4A">
          <w:rPr>
            <w:rStyle w:val="Hyperlink"/>
            <w:noProof/>
            <w:lang w:val="sr-Cyrl-RS"/>
          </w:rPr>
          <w:t xml:space="preserve"> Дистрибуција тежина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_Toc108033384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A12EF7F" w14:textId="05207AB6" w:rsidR="00120306" w:rsidRDefault="00120306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8033385" w:history="1">
        <w:r w:rsidRPr="00490A4A">
          <w:rPr>
            <w:rStyle w:val="Hyperlink"/>
            <w:noProof/>
          </w:rPr>
          <w:t>Слика 2.2.2</w:t>
        </w:r>
        <w:r w:rsidRPr="00490A4A">
          <w:rPr>
            <w:rStyle w:val="Hyperlink"/>
            <w:noProof/>
            <w:lang w:val="sr-Cyrl-RS"/>
          </w:rPr>
          <w:t xml:space="preserve"> Модел </w:t>
        </w:r>
        <w:r w:rsidRPr="00490A4A">
          <w:rPr>
            <w:rStyle w:val="Hyperlink"/>
            <w:noProof/>
            <w:lang w:val="en-US"/>
          </w:rPr>
          <w:t>SNetF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_Toc108033385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37A956F" w14:textId="3BE32EA3" w:rsidR="00120306" w:rsidRDefault="00120306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8033386" w:history="1">
        <w:r w:rsidRPr="00490A4A">
          <w:rPr>
            <w:rStyle w:val="Hyperlink"/>
            <w:noProof/>
          </w:rPr>
          <w:t>Слика 2.3.1</w:t>
        </w:r>
        <w:r w:rsidRPr="00490A4A">
          <w:rPr>
            <w:rStyle w:val="Hyperlink"/>
            <w:noProof/>
            <w:lang w:val="sr-Cyrl-RS"/>
          </w:rPr>
          <w:t xml:space="preserve"> Модел </w:t>
        </w:r>
        <w:r w:rsidRPr="00490A4A">
          <w:rPr>
            <w:rStyle w:val="Hyperlink"/>
            <w:noProof/>
            <w:lang w:val="en-US"/>
          </w:rPr>
          <w:t>SNetT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_Toc108033386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0C382F0" w14:textId="13D46093" w:rsidR="00120306" w:rsidRDefault="00120306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8033387" w:history="1">
        <w:r w:rsidRPr="00490A4A">
          <w:rPr>
            <w:rStyle w:val="Hyperlink"/>
            <w:noProof/>
          </w:rPr>
          <w:t xml:space="preserve">Слика 2.4.1 </w:t>
        </w:r>
        <w:r w:rsidRPr="00490A4A">
          <w:rPr>
            <w:rStyle w:val="Hyperlink"/>
            <w:noProof/>
            <w:lang w:val="sr-Cyrl-RS"/>
          </w:rPr>
          <w:t xml:space="preserve">Модел </w:t>
        </w:r>
        <w:r w:rsidRPr="00490A4A">
          <w:rPr>
            <w:rStyle w:val="Hyperlink"/>
            <w:noProof/>
          </w:rPr>
          <w:t>UserNet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_Toc108033387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7831332" w14:textId="78B643F7" w:rsidR="00120306" w:rsidRDefault="00120306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8033388" w:history="1">
        <w:r w:rsidRPr="00490A4A">
          <w:rPr>
            <w:rStyle w:val="Hyperlink"/>
            <w:noProof/>
          </w:rPr>
          <w:t>Слика 3.1.1</w:t>
        </w:r>
        <w:r w:rsidRPr="00490A4A">
          <w:rPr>
            <w:rStyle w:val="Hyperlink"/>
            <w:noProof/>
            <w:lang w:val="sr-Cyrl-RS"/>
          </w:rPr>
          <w:t xml:space="preserve"> Пирсонова расподела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_Toc108033388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A842F1F" w14:textId="2794A062" w:rsidR="00120306" w:rsidRDefault="00120306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8033389" w:history="1">
        <w:r w:rsidRPr="00490A4A">
          <w:rPr>
            <w:rStyle w:val="Hyperlink"/>
            <w:noProof/>
          </w:rPr>
          <w:t>Слика 3.2.1</w:t>
        </w:r>
        <w:r w:rsidRPr="00490A4A">
          <w:rPr>
            <w:rStyle w:val="Hyperlink"/>
            <w:noProof/>
            <w:lang w:val="sr-Cyrl-RS"/>
          </w:rPr>
          <w:t xml:space="preserve"> Преглед дистрибуције величина </w:t>
        </w:r>
        <w:r w:rsidRPr="00490A4A">
          <w:rPr>
            <w:rStyle w:val="Hyperlink"/>
            <w:noProof/>
            <w:lang w:val="en-US"/>
          </w:rPr>
          <w:t>SNet, SNetF, SNetT, UserNet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_Toc108033389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C107675" w14:textId="7221E0A2" w:rsidR="00120306" w:rsidRDefault="00120306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r:id="rId67" w:anchor="_Toc108033390" w:history="1">
        <w:r w:rsidRPr="00490A4A">
          <w:rPr>
            <w:rStyle w:val="Hyperlink"/>
            <w:noProof/>
          </w:rPr>
          <w:t>Слика 3.2.2</w:t>
        </w:r>
        <w:r w:rsidRPr="00490A4A">
          <w:rPr>
            <w:rStyle w:val="Hyperlink"/>
            <w:noProof/>
            <w:lang w:val="sr-Cyrl-RS"/>
          </w:rPr>
          <w:t xml:space="preserve"> Висуелизација </w:t>
        </w:r>
        <w:r w:rsidRPr="00490A4A">
          <w:rPr>
            <w:rStyle w:val="Hyperlink"/>
            <w:noProof/>
            <w:lang w:val="en-US"/>
          </w:rPr>
          <w:t xml:space="preserve">SNet </w:t>
        </w:r>
        <w:r w:rsidRPr="00490A4A">
          <w:rPr>
            <w:rStyle w:val="Hyperlink"/>
            <w:noProof/>
            <w:lang w:val="sr-Cyrl-RS"/>
          </w:rPr>
          <w:t>ЕР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_Toc108033390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E9D10D6" w14:textId="43AE0C35" w:rsidR="00120306" w:rsidRDefault="00120306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r:id="rId68" w:anchor="_Toc108033391" w:history="1">
        <w:r w:rsidRPr="00490A4A">
          <w:rPr>
            <w:rStyle w:val="Hyperlink"/>
            <w:noProof/>
          </w:rPr>
          <w:t>Слика 3.2.3</w:t>
        </w:r>
        <w:r w:rsidRPr="00490A4A">
          <w:rPr>
            <w:rStyle w:val="Hyperlink"/>
            <w:noProof/>
            <w:lang w:val="sr-Cyrl-RS"/>
          </w:rPr>
          <w:t xml:space="preserve">  Висуелизација SNet</w:t>
        </w:r>
        <w:r w:rsidRPr="00490A4A">
          <w:rPr>
            <w:rStyle w:val="Hyperlink"/>
            <w:noProof/>
            <w:lang w:val="en-US"/>
          </w:rPr>
          <w:t>F</w:t>
        </w:r>
        <w:r w:rsidRPr="00490A4A">
          <w:rPr>
            <w:rStyle w:val="Hyperlink"/>
            <w:noProof/>
            <w:lang w:val="sr-Cyrl-RS"/>
          </w:rPr>
          <w:t xml:space="preserve"> ЕР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_Toc108033391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1A9BD3A3" w14:textId="313FE9C4" w:rsidR="00120306" w:rsidRDefault="00120306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r:id="rId69" w:anchor="_Toc108033392" w:history="1">
        <w:r w:rsidRPr="00490A4A">
          <w:rPr>
            <w:rStyle w:val="Hyperlink"/>
            <w:noProof/>
          </w:rPr>
          <w:t>Слика 3.2.4  Висуелизација SNetT ЕР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_Toc108033392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712CB49" w14:textId="7D823EFD" w:rsidR="00120306" w:rsidRDefault="00120306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r:id="rId70" w:anchor="_Toc108033393" w:history="1">
        <w:r w:rsidRPr="00490A4A">
          <w:rPr>
            <w:rStyle w:val="Hyperlink"/>
            <w:noProof/>
          </w:rPr>
          <w:t>Слика 3.2.5  Висуелизација UserNet ЕР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_Toc108033393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70D9CC4" w14:textId="3A8AAE6F" w:rsidR="00120306" w:rsidRDefault="00120306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8033394" w:history="1">
        <w:r w:rsidRPr="00490A4A">
          <w:rPr>
            <w:rStyle w:val="Hyperlink"/>
            <w:noProof/>
          </w:rPr>
          <w:t>Слика 3.2.6</w:t>
        </w:r>
        <w:r w:rsidRPr="00490A4A">
          <w:rPr>
            <w:rStyle w:val="Hyperlink"/>
            <w:noProof/>
            <w:lang w:val="sr-Cyrl-RS"/>
          </w:rPr>
          <w:t xml:space="preserve"> Феномен Клуба-богатих </w:t>
        </w:r>
        <w:r w:rsidRPr="00490A4A">
          <w:rPr>
            <w:rStyle w:val="Hyperlink"/>
            <w:i/>
            <w:iCs/>
            <w:noProof/>
            <w:lang w:val="en-US"/>
          </w:rPr>
          <w:t>Rich</w:t>
        </w:r>
        <w:r w:rsidRPr="00490A4A">
          <w:rPr>
            <w:rStyle w:val="Hyperlink"/>
            <w:i/>
            <w:iCs/>
            <w:noProof/>
            <w:lang w:val="sr-Cyrl-RS"/>
          </w:rPr>
          <w:t>-</w:t>
        </w:r>
        <w:r w:rsidRPr="00490A4A">
          <w:rPr>
            <w:rStyle w:val="Hyperlink"/>
            <w:i/>
            <w:iCs/>
            <w:noProof/>
            <w:lang w:val="en-US"/>
          </w:rPr>
          <w:t>club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_Toc108033394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043DE99" w14:textId="216522DE" w:rsidR="00120306" w:rsidRDefault="00120306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8033395" w:history="1">
        <w:r w:rsidRPr="00490A4A">
          <w:rPr>
            <w:rStyle w:val="Hyperlink"/>
            <w:noProof/>
          </w:rPr>
          <w:t xml:space="preserve">Слика 3.2.7 </w:t>
        </w:r>
        <w:r w:rsidRPr="00490A4A">
          <w:rPr>
            <w:rStyle w:val="Hyperlink"/>
            <w:noProof/>
            <w:lang w:val="sr-Cyrl-RS"/>
          </w:rPr>
          <w:t xml:space="preserve">Дистрибуција степена </w:t>
        </w:r>
        <w:r w:rsidRPr="00490A4A">
          <w:rPr>
            <w:rStyle w:val="Hyperlink"/>
            <w:noProof/>
          </w:rPr>
          <w:t xml:space="preserve">SNet </w:t>
        </w:r>
        <w:r w:rsidRPr="00490A4A">
          <w:rPr>
            <w:rStyle w:val="Hyperlink"/>
            <w:noProof/>
            <w:lang w:val="sr-Cyrl-RS"/>
          </w:rPr>
          <w:t>мреже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_Toc108033395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6BF73CB" w14:textId="5C0FE5D1" w:rsidR="00120306" w:rsidRDefault="00120306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8033396" w:history="1">
        <w:r w:rsidRPr="00490A4A">
          <w:rPr>
            <w:rStyle w:val="Hyperlink"/>
            <w:noProof/>
          </w:rPr>
          <w:t>Слика 3.2.8</w:t>
        </w:r>
        <w:r w:rsidRPr="00490A4A">
          <w:rPr>
            <w:rStyle w:val="Hyperlink"/>
            <w:noProof/>
            <w:lang w:val="sr-Cyrl-RS"/>
          </w:rPr>
          <w:t xml:space="preserve"> Дистрибуција степена SNet</w:t>
        </w:r>
        <w:r w:rsidRPr="00490A4A">
          <w:rPr>
            <w:rStyle w:val="Hyperlink"/>
            <w:noProof/>
            <w:lang w:val="en-US"/>
          </w:rPr>
          <w:t>F</w:t>
        </w:r>
        <w:r w:rsidRPr="00490A4A">
          <w:rPr>
            <w:rStyle w:val="Hyperlink"/>
            <w:noProof/>
            <w:lang w:val="sr-Cyrl-RS"/>
          </w:rPr>
          <w:t xml:space="preserve"> мреже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_Toc108033396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9C9EEE9" w14:textId="4623863C" w:rsidR="00120306" w:rsidRDefault="00120306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8033397" w:history="1">
        <w:r w:rsidRPr="00490A4A">
          <w:rPr>
            <w:rStyle w:val="Hyperlink"/>
            <w:noProof/>
          </w:rPr>
          <w:t>Слика 3.2.9 Дистрибуција степена SNetT мреже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_Toc108033397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2DF5B60" w14:textId="3C3D232F" w:rsidR="00120306" w:rsidRDefault="00120306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8033398" w:history="1">
        <w:r w:rsidRPr="00490A4A">
          <w:rPr>
            <w:rStyle w:val="Hyperlink"/>
            <w:noProof/>
          </w:rPr>
          <w:t>Слика 3.2.10 Дистрибуција степена UserNet мреже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_Toc108033398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DC16018" w14:textId="383E3D64" w:rsidR="00120306" w:rsidRDefault="00120306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8033399" w:history="1">
        <w:r w:rsidRPr="00490A4A">
          <w:rPr>
            <w:rStyle w:val="Hyperlink"/>
            <w:noProof/>
          </w:rPr>
          <w:t xml:space="preserve">Слика 3.2.11 SNet </w:t>
        </w:r>
        <w:r w:rsidRPr="00490A4A">
          <w:rPr>
            <w:rStyle w:val="Hyperlink"/>
            <w:noProof/>
            <w:lang w:val="sr-Cyrl-RS"/>
          </w:rPr>
          <w:t>хабови и ауторитети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_Toc108033399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E9059F9" w14:textId="43A7732C" w:rsidR="00120306" w:rsidRDefault="00120306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8033400" w:history="1">
        <w:r w:rsidRPr="00490A4A">
          <w:rPr>
            <w:rStyle w:val="Hyperlink"/>
            <w:noProof/>
          </w:rPr>
          <w:t>Слика 3.2.12 SNetF хабови и ауторитети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_Toc108033400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2D89CD1" w14:textId="28B3E43F" w:rsidR="00120306" w:rsidRDefault="00120306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8033401" w:history="1">
        <w:r w:rsidRPr="00490A4A">
          <w:rPr>
            <w:rStyle w:val="Hyperlink"/>
            <w:noProof/>
          </w:rPr>
          <w:t>Слика 3.2.13 SNetT хабови и ауторитети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_Toc108033401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B04E554" w14:textId="3E95A7FB" w:rsidR="00120306" w:rsidRDefault="00120306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8033402" w:history="1">
        <w:r w:rsidRPr="00490A4A">
          <w:rPr>
            <w:rStyle w:val="Hyperlink"/>
            <w:noProof/>
          </w:rPr>
          <w:t>Слика 3.2.14 UserNet хабови и ауторитети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_Toc108033402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5DE9477" w14:textId="0D404345" w:rsidR="00120306" w:rsidRDefault="00120306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8033403" w:history="1">
        <w:r w:rsidRPr="00490A4A">
          <w:rPr>
            <w:rStyle w:val="Hyperlink"/>
            <w:noProof/>
          </w:rPr>
          <w:t>Слика 3.4.1</w:t>
        </w:r>
        <w:r w:rsidRPr="00490A4A">
          <w:rPr>
            <w:rStyle w:val="Hyperlink"/>
            <w:noProof/>
            <w:lang w:val="sr-Cyrl-RS"/>
          </w:rPr>
          <w:t xml:space="preserve"> </w:t>
        </w:r>
        <w:r w:rsidRPr="00490A4A">
          <w:rPr>
            <w:rStyle w:val="Hyperlink"/>
            <w:noProof/>
            <w:lang w:val="en-US"/>
          </w:rPr>
          <w:t xml:space="preserve">SNet </w:t>
        </w:r>
        <w:r w:rsidRPr="00490A4A">
          <w:rPr>
            <w:rStyle w:val="Hyperlink"/>
            <w:noProof/>
            <w:lang w:val="sr-Cyrl-RS"/>
          </w:rPr>
          <w:t>дендрограм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_Toc108033403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76F287F9" w14:textId="4A9A8158" w:rsidR="00120306" w:rsidRDefault="00120306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8033404" w:history="1">
        <w:r w:rsidRPr="00490A4A">
          <w:rPr>
            <w:rStyle w:val="Hyperlink"/>
            <w:noProof/>
          </w:rPr>
          <w:t xml:space="preserve">Слика 3.4.2 </w:t>
        </w:r>
        <w:r w:rsidRPr="00490A4A">
          <w:rPr>
            <w:rStyle w:val="Hyperlink"/>
            <w:noProof/>
            <w:lang w:val="sr-Cyrl-RS"/>
          </w:rPr>
          <w:t xml:space="preserve">Спектрограм </w:t>
        </w:r>
        <w:r w:rsidRPr="00490A4A">
          <w:rPr>
            <w:rStyle w:val="Hyperlink"/>
            <w:noProof/>
            <w:lang w:val="en-US"/>
          </w:rPr>
          <w:t>SNet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_Toc108033404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1574747" w14:textId="445A755C" w:rsidR="00120306" w:rsidRDefault="00120306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8033405" w:history="1">
        <w:r w:rsidRPr="00490A4A">
          <w:rPr>
            <w:rStyle w:val="Hyperlink"/>
            <w:noProof/>
          </w:rPr>
          <w:t xml:space="preserve">Слика 3.4.3 </w:t>
        </w:r>
        <w:r w:rsidRPr="00490A4A">
          <w:rPr>
            <w:rStyle w:val="Hyperlink"/>
            <w:noProof/>
            <w:lang w:val="sr-Cyrl-RS"/>
          </w:rPr>
          <w:t xml:space="preserve">Спектрограм </w:t>
        </w:r>
        <w:r w:rsidRPr="00490A4A">
          <w:rPr>
            <w:rStyle w:val="Hyperlink"/>
            <w:noProof/>
            <w:lang w:val="en-US"/>
          </w:rPr>
          <w:t>SNetF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_Toc108033405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C565752" w14:textId="21420747" w:rsidR="00120306" w:rsidRDefault="00120306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8033406" w:history="1">
        <w:r w:rsidRPr="00490A4A">
          <w:rPr>
            <w:rStyle w:val="Hyperlink"/>
            <w:noProof/>
          </w:rPr>
          <w:t>Слика 3.5.1</w:t>
        </w:r>
        <w:r w:rsidRPr="00490A4A">
          <w:rPr>
            <w:rStyle w:val="Hyperlink"/>
            <w:noProof/>
            <w:lang w:val="sr-Cyrl-RS"/>
          </w:rPr>
          <w:t xml:space="preserve"> Приказ локације </w:t>
        </w:r>
        <w:r w:rsidRPr="00490A4A">
          <w:rPr>
            <w:rStyle w:val="Hyperlink"/>
            <w:noProof/>
            <w:lang w:val="en-US"/>
          </w:rPr>
          <w:t xml:space="preserve">SNetT </w:t>
        </w:r>
        <w:r w:rsidRPr="00490A4A">
          <w:rPr>
            <w:rStyle w:val="Hyperlink"/>
            <w:noProof/>
            <w:lang w:val="sr-Cyrl-RS"/>
          </w:rPr>
          <w:t xml:space="preserve">чворова у </w:t>
        </w:r>
        <w:r w:rsidRPr="00490A4A">
          <w:rPr>
            <w:rStyle w:val="Hyperlink"/>
            <w:noProof/>
            <w:lang w:val="en-US"/>
          </w:rPr>
          <w:t>SNet</w:t>
        </w:r>
        <w:r w:rsidRPr="00490A4A">
          <w:rPr>
            <w:rStyle w:val="Hyperlink"/>
            <w:noProof/>
          </w:rPr>
          <w:t xml:space="preserve"> </w:t>
        </w:r>
        <w:r w:rsidRPr="00490A4A">
          <w:rPr>
            <w:rStyle w:val="Hyperlink"/>
            <w:noProof/>
            <w:lang w:val="sr-Cyrl-RS"/>
          </w:rPr>
          <w:t>мрежи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_Toc108033406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55C20AA1" w14:textId="3760A72D" w:rsidR="001B18C8" w:rsidRDefault="001B18C8" w:rsidP="002F75D7">
      <w:pPr>
        <w:pStyle w:val="Osnovnitekst"/>
        <w:rPr>
          <w:lang w:val="sr-Cyrl-RS"/>
        </w:rPr>
      </w:pPr>
      <w:r>
        <w:rPr>
          <w:lang w:val="sr-Cyrl-RS"/>
        </w:rPr>
        <w:fldChar w:fldCharType="end"/>
      </w:r>
    </w:p>
    <w:p w14:paraId="6D1D4E4D" w14:textId="77777777" w:rsidR="001B18C8" w:rsidRDefault="001B18C8">
      <w:pPr>
        <w:rPr>
          <w:lang w:val="sr-Cyrl-RS"/>
        </w:rPr>
      </w:pPr>
      <w:r>
        <w:rPr>
          <w:lang w:val="sr-Cyrl-RS"/>
        </w:rPr>
        <w:br w:type="page"/>
      </w:r>
    </w:p>
    <w:p w14:paraId="1851D0F8" w14:textId="74BD3EE9" w:rsidR="001B18C8" w:rsidRDefault="001B18C8" w:rsidP="001B18C8">
      <w:pPr>
        <w:pStyle w:val="SadrajLiteratura"/>
        <w:rPr>
          <w:lang w:val="sr-Cyrl-RS"/>
        </w:rPr>
      </w:pPr>
      <w:bookmarkStart w:id="104" w:name="_Toc108032779"/>
      <w:proofErr w:type="spellStart"/>
      <w:r w:rsidRPr="00C90C57">
        <w:lastRenderedPageBreak/>
        <w:t>Списак</w:t>
      </w:r>
      <w:proofErr w:type="spellEnd"/>
      <w:r w:rsidRPr="00C90C57">
        <w:t xml:space="preserve"> </w:t>
      </w:r>
      <w:r>
        <w:rPr>
          <w:lang w:val="sr-Cyrl-RS"/>
        </w:rPr>
        <w:t>табела</w:t>
      </w:r>
      <w:bookmarkEnd w:id="104"/>
    </w:p>
    <w:p w14:paraId="01E26CE0" w14:textId="6ACBCF7C" w:rsidR="006F1264" w:rsidRDefault="006F1264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r>
        <w:rPr>
          <w:lang w:val="sr-Cyrl-RS"/>
        </w:rPr>
        <w:fldChar w:fldCharType="begin"/>
      </w:r>
      <w:r>
        <w:rPr>
          <w:lang w:val="sr-Cyrl-RS"/>
        </w:rPr>
        <w:instrText xml:space="preserve"> TOC \h \z \c "Табела" </w:instrText>
      </w:r>
      <w:r>
        <w:rPr>
          <w:lang w:val="sr-Cyrl-RS"/>
        </w:rPr>
        <w:fldChar w:fldCharType="separate"/>
      </w:r>
      <w:hyperlink w:anchor="_Toc108033666" w:history="1">
        <w:r w:rsidRPr="00592C38">
          <w:rPr>
            <w:rStyle w:val="Hyperlink"/>
            <w:noProof/>
          </w:rPr>
          <w:t>Табела</w:t>
        </w:r>
        <w:r w:rsidRPr="00592C38">
          <w:rPr>
            <w:rStyle w:val="Hyperlink"/>
            <w:noProof/>
            <w:lang w:val="sr-Cyrl-RS"/>
          </w:rPr>
          <w:t xml:space="preserve"> 1.1.1</w:t>
        </w:r>
        <w:r w:rsidRPr="00592C38">
          <w:rPr>
            <w:rStyle w:val="Hyperlink"/>
            <w:noProof/>
          </w:rPr>
          <w:t>.1</w:t>
        </w:r>
        <w:r w:rsidRPr="00592C38">
          <w:rPr>
            <w:rStyle w:val="Hyperlink"/>
            <w:noProof/>
            <w:lang w:val="sr-Cyrl-RS"/>
          </w:rPr>
          <w:t xml:space="preserve"> Приказ филтрирања података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_Toc108033666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6776FFD" w14:textId="5425E3F1" w:rsidR="006F1264" w:rsidRDefault="006F1264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8033667" w:history="1">
        <w:r w:rsidRPr="00592C38">
          <w:rPr>
            <w:rStyle w:val="Hyperlink"/>
            <w:noProof/>
          </w:rPr>
          <w:t xml:space="preserve">Табела 3.1.1.1 </w:t>
        </w:r>
        <w:r w:rsidRPr="00592C38">
          <w:rPr>
            <w:rStyle w:val="Hyperlink"/>
            <w:noProof/>
            <w:lang w:val="sr-Cyrl-RS"/>
          </w:rPr>
          <w:t>Прегл</w:t>
        </w:r>
        <w:r w:rsidRPr="00592C38">
          <w:rPr>
            <w:rStyle w:val="Hyperlink"/>
            <w:noProof/>
            <w:lang w:val="sr-Cyrl-RS"/>
          </w:rPr>
          <w:t>е</w:t>
        </w:r>
        <w:r w:rsidRPr="00592C38">
          <w:rPr>
            <w:rStyle w:val="Hyperlink"/>
            <w:noProof/>
            <w:lang w:val="sr-Cyrl-RS"/>
          </w:rPr>
          <w:t>д најважнијих сабредита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_Toc108033667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F1039F9" w14:textId="048DD6F6" w:rsidR="006F1264" w:rsidRDefault="006F1264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8033668" w:history="1">
        <w:r w:rsidRPr="00592C38">
          <w:rPr>
            <w:rStyle w:val="Hyperlink"/>
            <w:noProof/>
          </w:rPr>
          <w:t>Табела 3.1.3.1 Преглед најактивнијих корисника по типу активности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_Toc108033668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C8CAFA3" w14:textId="6D0DA1FE" w:rsidR="006F1264" w:rsidRDefault="006F1264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8033669" w:history="1">
        <w:r w:rsidRPr="00592C38">
          <w:rPr>
            <w:rStyle w:val="Hyperlink"/>
            <w:noProof/>
          </w:rPr>
          <w:t>Табела 3.1.4.1</w:t>
        </w:r>
        <w:r w:rsidRPr="00592C38">
          <w:rPr>
            <w:rStyle w:val="Hyperlink"/>
            <w:noProof/>
            <w:lang w:val="sr-Cyrl-RS"/>
          </w:rPr>
          <w:t xml:space="preserve"> </w:t>
        </w:r>
        <w:r w:rsidRPr="00592C38">
          <w:rPr>
            <w:rStyle w:val="Hyperlink"/>
            <w:noProof/>
          </w:rPr>
          <w:t>Преглед најактивнијих корисника и број субредита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_Toc108033669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C3B0A88" w14:textId="3AA2250E" w:rsidR="006F1264" w:rsidRDefault="006F1264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8033670" w:history="1">
        <w:r w:rsidRPr="00592C38">
          <w:rPr>
            <w:rStyle w:val="Hyperlink"/>
            <w:noProof/>
          </w:rPr>
          <w:t>Табела 3.1.6.1</w:t>
        </w:r>
        <w:r w:rsidRPr="00592C38">
          <w:rPr>
            <w:rStyle w:val="Hyperlink"/>
            <w:noProof/>
            <w:lang w:val="sr-Cyrl-RS"/>
          </w:rPr>
          <w:t xml:space="preserve"> Објаве са највише коемнтара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_Toc108033670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00FE93C" w14:textId="35BE11C0" w:rsidR="006F1264" w:rsidRDefault="006F1264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8033671" w:history="1">
        <w:r w:rsidRPr="00592C38">
          <w:rPr>
            <w:rStyle w:val="Hyperlink"/>
            <w:noProof/>
          </w:rPr>
          <w:t>Табела 3.2.1.1</w:t>
        </w:r>
        <w:r w:rsidRPr="00592C38">
          <w:rPr>
            <w:rStyle w:val="Hyperlink"/>
            <w:noProof/>
            <w:lang w:val="sr-Cyrl-RS"/>
          </w:rPr>
          <w:t xml:space="preserve"> Густине мрежа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_Toc108033671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D7376DE" w14:textId="5FE98923" w:rsidR="006F1264" w:rsidRDefault="006F1264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8033672" w:history="1">
        <w:r w:rsidRPr="00592C38">
          <w:rPr>
            <w:rStyle w:val="Hyperlink"/>
            <w:noProof/>
          </w:rPr>
          <w:t>Табела 3.2.2.1</w:t>
        </w:r>
        <w:r w:rsidRPr="00592C38">
          <w:rPr>
            <w:rStyle w:val="Hyperlink"/>
            <w:noProof/>
            <w:lang w:val="sr-Cyrl-RS"/>
          </w:rPr>
          <w:t xml:space="preserve"> Просечне дистанце и дијаметри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_Toc108033672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1A3F4D9" w14:textId="1B2C2900" w:rsidR="006F1264" w:rsidRDefault="006F1264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8033673" w:history="1">
        <w:r w:rsidRPr="00592C38">
          <w:rPr>
            <w:rStyle w:val="Hyperlink"/>
            <w:noProof/>
          </w:rPr>
          <w:t>Табела 3.2.3.1</w:t>
        </w:r>
        <w:r w:rsidRPr="00592C38">
          <w:rPr>
            <w:rStyle w:val="Hyperlink"/>
            <w:noProof/>
            <w:lang w:val="sr-Cyrl-RS"/>
          </w:rPr>
          <w:t xml:space="preserve"> Повезаност мрежа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_Toc108033673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9F4E646" w14:textId="3AD29F7D" w:rsidR="006F1264" w:rsidRDefault="006F1264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8033674" w:history="1">
        <w:r w:rsidRPr="00592C38">
          <w:rPr>
            <w:rStyle w:val="Hyperlink"/>
            <w:noProof/>
          </w:rPr>
          <w:t>Табела 3.2.4.1</w:t>
        </w:r>
        <w:r w:rsidRPr="00592C38">
          <w:rPr>
            <w:rStyle w:val="Hyperlink"/>
            <w:noProof/>
            <w:lang w:val="sr-Cyrl-RS"/>
          </w:rPr>
          <w:t xml:space="preserve"> Преглед коефицијената кластеризације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_Toc108033674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332E32C" w14:textId="1A4DC0F8" w:rsidR="006F1264" w:rsidRDefault="006F1264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8033675" w:history="1">
        <w:r w:rsidRPr="00592C38">
          <w:rPr>
            <w:rStyle w:val="Hyperlink"/>
            <w:noProof/>
          </w:rPr>
          <w:t xml:space="preserve">Табела 3.2.6.1 </w:t>
        </w:r>
        <w:r w:rsidRPr="00592C38">
          <w:rPr>
            <w:rStyle w:val="Hyperlink"/>
            <w:noProof/>
            <w:lang w:val="sr-Cyrl-RS"/>
          </w:rPr>
          <w:t>Асортативна анализа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_Toc108033675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241DD5B" w14:textId="5D4A693D" w:rsidR="006F1264" w:rsidRDefault="006F1264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8033676" w:history="1">
        <w:r w:rsidRPr="00592C38">
          <w:rPr>
            <w:rStyle w:val="Hyperlink"/>
            <w:noProof/>
          </w:rPr>
          <w:t>Табела 3.3.1.1</w:t>
        </w:r>
        <w:r w:rsidRPr="00592C38">
          <w:rPr>
            <w:rStyle w:val="Hyperlink"/>
            <w:noProof/>
            <w:lang w:val="sr-Cyrl-RS"/>
          </w:rPr>
          <w:t xml:space="preserve"> Мере централности </w:t>
        </w:r>
        <w:r w:rsidRPr="00592C38">
          <w:rPr>
            <w:rStyle w:val="Hyperlink"/>
            <w:noProof/>
            <w:lang w:val="en-US"/>
          </w:rPr>
          <w:t>SNet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_Toc108033676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3D5EC1C" w14:textId="5C007CBC" w:rsidR="006F1264" w:rsidRDefault="006F1264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8033677" w:history="1">
        <w:r w:rsidRPr="00592C38">
          <w:rPr>
            <w:rStyle w:val="Hyperlink"/>
            <w:noProof/>
          </w:rPr>
          <w:t>Табела 3.3.1.2 Мере централности SNetF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_Toc108033677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0CFD859" w14:textId="073B37BF" w:rsidR="006F1264" w:rsidRDefault="006F1264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8033678" w:history="1">
        <w:r w:rsidRPr="00592C38">
          <w:rPr>
            <w:rStyle w:val="Hyperlink"/>
            <w:noProof/>
          </w:rPr>
          <w:t>Табела 3.3.1.3 Мере централности SNetT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_Toc108033678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0AB9091" w14:textId="10AEB671" w:rsidR="006F1264" w:rsidRDefault="006F1264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8033679" w:history="1">
        <w:r w:rsidRPr="00592C38">
          <w:rPr>
            <w:rStyle w:val="Hyperlink"/>
            <w:noProof/>
          </w:rPr>
          <w:t>Табела 3.3.1.4 Мере централности UserNet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_Toc108033679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0D5FA65" w14:textId="0E877CE7" w:rsidR="006F1264" w:rsidRDefault="006F1264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8033680" w:history="1">
        <w:r w:rsidRPr="00592C38">
          <w:rPr>
            <w:rStyle w:val="Hyperlink"/>
            <w:noProof/>
          </w:rPr>
          <w:t xml:space="preserve">Табела 3.3.2.1 </w:t>
        </w:r>
        <w:r w:rsidRPr="00592C38">
          <w:rPr>
            <w:rStyle w:val="Hyperlink"/>
            <w:noProof/>
            <w:lang w:val="sr-Cyrl-RS"/>
          </w:rPr>
          <w:t xml:space="preserve">Својствени вектор </w:t>
        </w:r>
        <w:r w:rsidRPr="00592C38">
          <w:rPr>
            <w:rStyle w:val="Hyperlink"/>
            <w:noProof/>
          </w:rPr>
          <w:t>SNet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_Toc108033680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BF3C7DD" w14:textId="29ED1D26" w:rsidR="006F1264" w:rsidRDefault="006F1264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8033681" w:history="1">
        <w:r w:rsidRPr="00592C38">
          <w:rPr>
            <w:rStyle w:val="Hyperlink"/>
            <w:noProof/>
          </w:rPr>
          <w:t>Табела 3.3.2.2</w:t>
        </w:r>
        <w:r w:rsidRPr="00592C38">
          <w:rPr>
            <w:rStyle w:val="Hyperlink"/>
            <w:noProof/>
            <w:lang w:val="sr-Cyrl-RS"/>
          </w:rPr>
          <w:t xml:space="preserve"> Својствени вектор </w:t>
        </w:r>
        <w:r w:rsidRPr="00592C38">
          <w:rPr>
            <w:rStyle w:val="Hyperlink"/>
            <w:noProof/>
          </w:rPr>
          <w:t>SNetF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_Toc108033681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72473496" w14:textId="39EA2E70" w:rsidR="006F1264" w:rsidRDefault="006F1264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8033682" w:history="1">
        <w:r w:rsidRPr="00592C38">
          <w:rPr>
            <w:rStyle w:val="Hyperlink"/>
            <w:noProof/>
          </w:rPr>
          <w:t>Табела 3.3.2.3 Својствени вектор SNetT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_Toc108033682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0B94D63" w14:textId="29178B84" w:rsidR="006F1264" w:rsidRDefault="006F1264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8033683" w:history="1">
        <w:r w:rsidRPr="00592C38">
          <w:rPr>
            <w:rStyle w:val="Hyperlink"/>
            <w:noProof/>
          </w:rPr>
          <w:t>Табела 3.3.2.4 Својствени вектор UserNet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_Toc108033683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FDAA236" w14:textId="122452D7" w:rsidR="006F1264" w:rsidRDefault="006F1264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8033684" w:history="1">
        <w:r w:rsidRPr="00592C38">
          <w:rPr>
            <w:rStyle w:val="Hyperlink"/>
            <w:noProof/>
          </w:rPr>
          <w:t>Табела 3.3.2.5</w:t>
        </w:r>
        <w:r w:rsidRPr="00592C38">
          <w:rPr>
            <w:rStyle w:val="Hyperlink"/>
            <w:noProof/>
            <w:lang w:val="sr-Cyrl-RS"/>
          </w:rPr>
          <w:t xml:space="preserve"> Преглед централности по својственом вектор по мрежама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_Toc108033684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118DC3E4" w14:textId="4D13E28C" w:rsidR="006F1264" w:rsidRDefault="006F1264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8033685" w:history="1">
        <w:r w:rsidRPr="00592C38">
          <w:rPr>
            <w:rStyle w:val="Hyperlink"/>
            <w:noProof/>
          </w:rPr>
          <w:t xml:space="preserve">Табела 3.3.3.1 </w:t>
        </w:r>
        <w:r w:rsidRPr="00592C38">
          <w:rPr>
            <w:rStyle w:val="Hyperlink"/>
            <w:noProof/>
            <w:lang w:val="sr-Cyrl-RS"/>
          </w:rPr>
          <w:t xml:space="preserve">Кац централност </w:t>
        </w:r>
        <w:r w:rsidRPr="00592C38">
          <w:rPr>
            <w:rStyle w:val="Hyperlink"/>
            <w:noProof/>
            <w:lang w:val="en-US"/>
          </w:rPr>
          <w:t>SNet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_Toc108033685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6A0C63E" w14:textId="15357127" w:rsidR="006F1264" w:rsidRDefault="006F1264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8033686" w:history="1">
        <w:r w:rsidRPr="00592C38">
          <w:rPr>
            <w:rStyle w:val="Hyperlink"/>
            <w:noProof/>
          </w:rPr>
          <w:t>Табела 3.3.3.2 Кац централност SNetF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_Toc108033686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0E1E5C7" w14:textId="3C65724B" w:rsidR="006F1264" w:rsidRDefault="006F1264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8033687" w:history="1">
        <w:r w:rsidRPr="00592C38">
          <w:rPr>
            <w:rStyle w:val="Hyperlink"/>
            <w:noProof/>
          </w:rPr>
          <w:t>Табела 3.3.3.3 Кац централност SNetT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_Toc108033687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538F868" w14:textId="3554FCAA" w:rsidR="006F1264" w:rsidRDefault="006F1264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8033688" w:history="1">
        <w:r w:rsidRPr="00592C38">
          <w:rPr>
            <w:rStyle w:val="Hyperlink"/>
            <w:noProof/>
          </w:rPr>
          <w:t xml:space="preserve">Табела 3.3.3.4 </w:t>
        </w:r>
        <w:r w:rsidRPr="00592C38">
          <w:rPr>
            <w:rStyle w:val="Hyperlink"/>
            <w:noProof/>
            <w:lang w:val="sr-Cyrl-RS"/>
          </w:rPr>
          <w:t>Преглед Кац централности по мрежама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_Toc108033688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59E83F4" w14:textId="0EF05C2A" w:rsidR="006F1264" w:rsidRDefault="006F1264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8033689" w:history="1">
        <w:r w:rsidRPr="00592C38">
          <w:rPr>
            <w:rStyle w:val="Hyperlink"/>
            <w:noProof/>
          </w:rPr>
          <w:t xml:space="preserve">Табела 3.3.4.1 </w:t>
        </w:r>
        <w:r w:rsidRPr="00592C38">
          <w:rPr>
            <w:rStyle w:val="Hyperlink"/>
            <w:noProof/>
            <w:lang w:val="sr-Cyrl-RS"/>
          </w:rPr>
          <w:t xml:space="preserve">Композитна централност </w:t>
        </w:r>
        <w:r w:rsidRPr="00592C38">
          <w:rPr>
            <w:rStyle w:val="Hyperlink"/>
            <w:noProof/>
            <w:lang w:val="en-US"/>
          </w:rPr>
          <w:t>SNet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_Toc108033689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D38D6C6" w14:textId="4E80A483" w:rsidR="006F1264" w:rsidRDefault="006F1264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8033690" w:history="1">
        <w:r w:rsidRPr="00592C38">
          <w:rPr>
            <w:rStyle w:val="Hyperlink"/>
            <w:noProof/>
          </w:rPr>
          <w:t>Табела 3.3.4.2 Композитна централност SNetF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_Toc108033690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78942711" w14:textId="5CAC6FC8" w:rsidR="006F1264" w:rsidRDefault="006F1264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8033691" w:history="1">
        <w:r w:rsidRPr="00592C38">
          <w:rPr>
            <w:rStyle w:val="Hyperlink"/>
            <w:noProof/>
          </w:rPr>
          <w:t>Табела 3.3.4.3 Композитна централност SNetT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_Toc108033691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6ABBFC5" w14:textId="50C51213" w:rsidR="006F1264" w:rsidRDefault="006F1264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8033692" w:history="1">
        <w:r w:rsidRPr="00592C38">
          <w:rPr>
            <w:rStyle w:val="Hyperlink"/>
            <w:noProof/>
          </w:rPr>
          <w:t>Табела 3.3.4.4Композитна централност UserNet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_Toc108033692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65E8C780" w14:textId="7280C23E" w:rsidR="006F1264" w:rsidRDefault="006F1264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8033693" w:history="1">
        <w:r w:rsidRPr="00592C38">
          <w:rPr>
            <w:rStyle w:val="Hyperlink"/>
            <w:noProof/>
          </w:rPr>
          <w:t>Табела 3.4.2.1</w:t>
        </w:r>
        <w:r w:rsidRPr="00592C38">
          <w:rPr>
            <w:rStyle w:val="Hyperlink"/>
            <w:noProof/>
            <w:lang w:val="sr-Cyrl-RS"/>
          </w:rPr>
          <w:t xml:space="preserve"> Преглед кластерисања Лувенским методом </w:t>
        </w:r>
        <w:r w:rsidRPr="00592C38">
          <w:rPr>
            <w:rStyle w:val="Hyperlink"/>
            <w:noProof/>
            <w:lang w:val="en-US"/>
          </w:rPr>
          <w:t>SNet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_Toc108033693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E3A58A9" w14:textId="05A61043" w:rsidR="006F1264" w:rsidRDefault="006F1264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8033694" w:history="1">
        <w:r w:rsidRPr="00592C38">
          <w:rPr>
            <w:rStyle w:val="Hyperlink"/>
            <w:noProof/>
          </w:rPr>
          <w:t>Табела 3.4.2.2 Преглед кластерисања Лувенским методом SNetF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_Toc108033694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F681919" w14:textId="2E42C422" w:rsidR="006F1264" w:rsidRDefault="006F1264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8033695" w:history="1">
        <w:r w:rsidRPr="00592C38">
          <w:rPr>
            <w:rStyle w:val="Hyperlink"/>
            <w:noProof/>
          </w:rPr>
          <w:t xml:space="preserve">Табела 3.4.4.1 SNet </w:t>
        </w:r>
        <w:r w:rsidRPr="00592C38">
          <w:rPr>
            <w:rStyle w:val="Hyperlink"/>
            <w:noProof/>
            <w:lang w:val="sr-Cyrl-RS"/>
          </w:rPr>
          <w:t>брокери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_Toc108033695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2797956C" w14:textId="288D52E0" w:rsidR="006F1264" w:rsidRDefault="006F1264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8033696" w:history="1">
        <w:r w:rsidRPr="00592C38">
          <w:rPr>
            <w:rStyle w:val="Hyperlink"/>
            <w:noProof/>
          </w:rPr>
          <w:t>Табела 3.4.4.2 SNet</w:t>
        </w:r>
        <w:r w:rsidRPr="00592C38">
          <w:rPr>
            <w:rStyle w:val="Hyperlink"/>
            <w:noProof/>
            <w:lang w:val="en-US"/>
          </w:rPr>
          <w:t>F</w:t>
        </w:r>
        <w:r w:rsidRPr="00592C38">
          <w:rPr>
            <w:rStyle w:val="Hyperlink"/>
            <w:noProof/>
          </w:rPr>
          <w:t xml:space="preserve"> брокери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_Toc108033696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7D4C12B1" w14:textId="7930B47C" w:rsidR="006F1264" w:rsidRDefault="006F1264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8033697" w:history="1">
        <w:r w:rsidRPr="00592C38">
          <w:rPr>
            <w:rStyle w:val="Hyperlink"/>
            <w:noProof/>
          </w:rPr>
          <w:t>Табела 3.4.4.3 SNetT брокери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_Toc108033697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A7614EC" w14:textId="6EC575C8" w:rsidR="006F1264" w:rsidRDefault="006F1264">
      <w:pPr>
        <w:pStyle w:val="TableofFigures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  <w:lang w:val="en-US"/>
        </w:rPr>
      </w:pPr>
      <w:hyperlink w:anchor="_Toc108033698" w:history="1">
        <w:r w:rsidRPr="00592C38">
          <w:rPr>
            <w:rStyle w:val="Hyperlink"/>
            <w:noProof/>
          </w:rPr>
          <w:t>Табела 3.4.4.4 UserNet брокери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_Toc108033698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1B23695B" w14:textId="4F0D8F0E" w:rsidR="006F1264" w:rsidRPr="006F1264" w:rsidRDefault="006F1264" w:rsidP="006F1264">
      <w:pPr>
        <w:pStyle w:val="Osnovnitekst"/>
        <w:rPr>
          <w:lang w:val="sr-Cyrl-RS"/>
        </w:rPr>
      </w:pPr>
      <w:r>
        <w:rPr>
          <w:lang w:val="sr-Cyrl-RS"/>
        </w:rPr>
        <w:fldChar w:fldCharType="end"/>
      </w:r>
    </w:p>
    <w:p w14:paraId="1CCD2571" w14:textId="77777777" w:rsidR="001B18C8" w:rsidRPr="001B18C8" w:rsidRDefault="001B18C8" w:rsidP="001B18C8">
      <w:pPr>
        <w:pStyle w:val="Osnovnitekst"/>
        <w:rPr>
          <w:lang w:val="sr-Cyrl-RS"/>
        </w:rPr>
      </w:pPr>
    </w:p>
    <w:p w14:paraId="28364ED3" w14:textId="212CD405" w:rsidR="00A65719" w:rsidRPr="00C90C57" w:rsidRDefault="00A65719" w:rsidP="002F75D7">
      <w:pPr>
        <w:pStyle w:val="Osnovnitekst"/>
        <w:rPr>
          <w:lang w:val="sr-Cyrl-RS"/>
        </w:rPr>
      </w:pPr>
    </w:p>
    <w:sectPr w:rsidR="00A65719" w:rsidRPr="00C90C57" w:rsidSect="00847C33">
      <w:pgSz w:w="11906" w:h="16838" w:code="9"/>
      <w:pgMar w:top="1701" w:right="1134" w:bottom="1701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1D8FF3" w14:textId="77777777" w:rsidR="00412DAC" w:rsidRDefault="00412DAC">
      <w:r>
        <w:separator/>
      </w:r>
    </w:p>
  </w:endnote>
  <w:endnote w:type="continuationSeparator" w:id="0">
    <w:p w14:paraId="176170E0" w14:textId="77777777" w:rsidR="00412DAC" w:rsidRDefault="00412D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DAB206D" w14:textId="03E3777F" w:rsidR="005458AC" w:rsidRDefault="00D20D2B" w:rsidP="00207E96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 w:rsidR="005458AC">
      <w:rPr>
        <w:rStyle w:val="PageNumber"/>
      </w:rPr>
      <w:instrText xml:space="preserve">PAGE  </w:instrText>
    </w:r>
    <w:r w:rsidR="00C90C57">
      <w:rPr>
        <w:rStyle w:val="PageNumber"/>
      </w:rPr>
      <w:fldChar w:fldCharType="separate"/>
    </w:r>
    <w:r w:rsidR="00C90C57">
      <w:rPr>
        <w:rStyle w:val="PageNumber"/>
        <w:noProof/>
      </w:rPr>
      <w:t>24</w:t>
    </w:r>
    <w:r>
      <w:rPr>
        <w:rStyle w:val="PageNumber"/>
      </w:rPr>
      <w:fldChar w:fldCharType="end"/>
    </w:r>
  </w:p>
  <w:p w14:paraId="1907CD6B" w14:textId="77777777" w:rsidR="005458AC" w:rsidRDefault="005458AC" w:rsidP="00847C33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3EF0C4" w14:textId="77777777" w:rsidR="005458AC" w:rsidRDefault="00D20D2B" w:rsidP="00207E96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 w:rsidR="005458AC"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8471DF">
      <w:rPr>
        <w:rStyle w:val="PageNumber"/>
        <w:noProof/>
      </w:rPr>
      <w:t>48</w:t>
    </w:r>
    <w:r>
      <w:rPr>
        <w:rStyle w:val="PageNumber"/>
      </w:rPr>
      <w:fldChar w:fldCharType="end"/>
    </w:r>
  </w:p>
  <w:p w14:paraId="4DA75350" w14:textId="77777777" w:rsidR="005458AC" w:rsidRDefault="005458AC" w:rsidP="00847C33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33AC15" w14:textId="77777777" w:rsidR="00412DAC" w:rsidRDefault="00412DAC">
      <w:r>
        <w:separator/>
      </w:r>
    </w:p>
  </w:footnote>
  <w:footnote w:type="continuationSeparator" w:id="0">
    <w:p w14:paraId="1D9AF6A2" w14:textId="77777777" w:rsidR="00412DAC" w:rsidRDefault="00412DA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308" type="#_x0000_t75" alt="Chart, radar chart&#10;&#10;Description automatically generated" style="width:768pt;height:8in;visibility:visible" o:bullet="t">
        <v:imagedata r:id="rId1" o:title="Chart, radar chart&#10;&#10;Description automatically generated"/>
      </v:shape>
    </w:pict>
  </w:numPicBullet>
  <w:abstractNum w:abstractNumId="0" w15:restartNumberingAfterBreak="0">
    <w:nsid w:val="0420779F"/>
    <w:multiLevelType w:val="multilevel"/>
    <w:tmpl w:val="FA60F092"/>
    <w:lvl w:ilvl="0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" w15:restartNumberingAfterBreak="0">
    <w:nsid w:val="09AB0C33"/>
    <w:multiLevelType w:val="multilevel"/>
    <w:tmpl w:val="A10A9DC8"/>
    <w:lvl w:ilvl="0">
      <w:start w:val="1"/>
      <w:numFmt w:val="upperLetter"/>
      <w:lvlText w:val="%1."/>
      <w:lvlJc w:val="left"/>
      <w:rPr>
        <w:rFonts w:ascii="Times New Roman" w:hAnsi="Times New Roman" w:hint="default"/>
        <w:b/>
        <w:i w:val="0"/>
        <w:sz w:val="72"/>
        <w:szCs w:val="72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" w15:restartNumberingAfterBreak="0">
    <w:nsid w:val="13B53AA0"/>
    <w:multiLevelType w:val="multilevel"/>
    <w:tmpl w:val="0C14B500"/>
    <w:lvl w:ilvl="0">
      <w:start w:val="1"/>
      <w:numFmt w:val="decimal"/>
      <w:lvlText w:val="[%1]"/>
      <w:lvlJc w:val="left"/>
      <w:pPr>
        <w:tabs>
          <w:tab w:val="num" w:pos="567"/>
        </w:tabs>
        <w:ind w:left="567" w:hanging="207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161D160A"/>
    <w:multiLevelType w:val="multilevel"/>
    <w:tmpl w:val="E7E4B1AE"/>
    <w:lvl w:ilvl="0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180B1E3D"/>
    <w:multiLevelType w:val="multilevel"/>
    <w:tmpl w:val="B9D6D648"/>
    <w:lvl w:ilvl="0">
      <w:start w:val="1"/>
      <w:numFmt w:val="decimal"/>
      <w:pStyle w:val="Heading1"/>
      <w:lvlText w:val="%1."/>
      <w:lvlJc w:val="left"/>
      <w:pPr>
        <w:ind w:left="0" w:firstLine="0"/>
      </w:pPr>
      <w:rPr>
        <w:rFonts w:ascii="Times New Roman" w:hAnsi="Times New Roman" w:hint="default"/>
        <w:sz w:val="56"/>
        <w:szCs w:val="56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Heading2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pStyle w:val="Heading3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pStyle w:val="IVnivonaslova-Pododeljak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5" w15:restartNumberingAfterBreak="0">
    <w:nsid w:val="21CB2787"/>
    <w:multiLevelType w:val="multilevel"/>
    <w:tmpl w:val="B552B572"/>
    <w:lvl w:ilvl="0">
      <w:start w:val="1"/>
      <w:numFmt w:val="upperLetter"/>
      <w:lvlText w:val="%1. "/>
      <w:lvlJc w:val="left"/>
      <w:rPr>
        <w:rFonts w:ascii="Times New Roman" w:hAnsi="Times New Roman" w:hint="default"/>
        <w:b/>
        <w:i w:val="0"/>
        <w:sz w:val="72"/>
        <w:szCs w:val="72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6" w15:restartNumberingAfterBreak="0">
    <w:nsid w:val="2384389C"/>
    <w:multiLevelType w:val="multilevel"/>
    <w:tmpl w:val="259AE5BE"/>
    <w:lvl w:ilvl="0">
      <w:start w:val="1"/>
      <w:numFmt w:val="bullet"/>
      <w:lvlText w:val=""/>
      <w:lvlJc w:val="left"/>
      <w:pPr>
        <w:tabs>
          <w:tab w:val="num" w:pos="1021"/>
        </w:tabs>
        <w:ind w:left="1021" w:hanging="341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361"/>
        </w:tabs>
        <w:ind w:left="1361" w:hanging="340"/>
      </w:pPr>
      <w:rPr>
        <w:rFonts w:ascii="Symbol" w:hAnsi="Symbol" w:hint="default"/>
      </w:rPr>
    </w:lvl>
    <w:lvl w:ilvl="2">
      <w:start w:val="1"/>
      <w:numFmt w:val="bullet"/>
      <w:lvlText w:val=""/>
      <w:lvlJc w:val="left"/>
      <w:pPr>
        <w:tabs>
          <w:tab w:val="num" w:pos="1701"/>
        </w:tabs>
        <w:ind w:left="1701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197"/>
        </w:tabs>
        <w:ind w:left="2197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</w:abstractNum>
  <w:abstractNum w:abstractNumId="7" w15:restartNumberingAfterBreak="0">
    <w:nsid w:val="27C57713"/>
    <w:multiLevelType w:val="multilevel"/>
    <w:tmpl w:val="2EE8C9E0"/>
    <w:lvl w:ilvl="0">
      <w:start w:val="1"/>
      <w:numFmt w:val="upperLetter"/>
      <w:lvlText w:val="%1."/>
      <w:lvlJc w:val="left"/>
      <w:rPr>
        <w:rFonts w:ascii="Times New Roman" w:hAnsi="Times New Roman" w:hint="default"/>
        <w:b/>
        <w:i w:val="0"/>
        <w:sz w:val="72"/>
        <w:szCs w:val="72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8" w15:restartNumberingAfterBreak="0">
    <w:nsid w:val="2A151B67"/>
    <w:multiLevelType w:val="multilevel"/>
    <w:tmpl w:val="51800774"/>
    <w:lvl w:ilvl="0">
      <w:start w:val="1"/>
      <w:numFmt w:val="decimal"/>
      <w:lvlText w:val="%1."/>
      <w:lvlJc w:val="left"/>
      <w:rPr>
        <w:rFonts w:ascii="Times New Roman" w:hAnsi="Times New Roman" w:hint="default"/>
        <w:sz w:val="72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9" w15:restartNumberingAfterBreak="0">
    <w:nsid w:val="2B2A359F"/>
    <w:multiLevelType w:val="hybridMultilevel"/>
    <w:tmpl w:val="EB222F88"/>
    <w:lvl w:ilvl="0" w:tplc="04090001">
      <w:start w:val="1"/>
      <w:numFmt w:val="bullet"/>
      <w:lvlText w:val=""/>
      <w:lvlJc w:val="left"/>
      <w:pPr>
        <w:ind w:left="1035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755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475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195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15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35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355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075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795" w:hanging="360"/>
      </w:pPr>
      <w:rPr>
        <w:rFonts w:ascii="Wingdings" w:hAnsi="Wingdings" w:hint="default"/>
      </w:rPr>
    </w:lvl>
  </w:abstractNum>
  <w:abstractNum w:abstractNumId="10" w15:restartNumberingAfterBreak="0">
    <w:nsid w:val="35715CD9"/>
    <w:multiLevelType w:val="hybridMultilevel"/>
    <w:tmpl w:val="08F4F1DC"/>
    <w:lvl w:ilvl="0" w:tplc="CEF2D13C">
      <w:start w:val="1"/>
      <w:numFmt w:val="bullet"/>
      <w:lvlText w:val=""/>
      <w:lvlJc w:val="left"/>
      <w:pPr>
        <w:ind w:left="1035" w:hanging="360"/>
      </w:pPr>
      <w:rPr>
        <w:rFonts w:ascii="Wingdings" w:eastAsia="Times New Roman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75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95" w:hanging="360"/>
      </w:pPr>
      <w:rPr>
        <w:rFonts w:ascii="Wingdings" w:hAnsi="Wingdings" w:hint="default"/>
      </w:rPr>
    </w:lvl>
  </w:abstractNum>
  <w:abstractNum w:abstractNumId="11" w15:restartNumberingAfterBreak="0">
    <w:nsid w:val="380E2199"/>
    <w:multiLevelType w:val="multilevel"/>
    <w:tmpl w:val="321E116E"/>
    <w:lvl w:ilvl="0">
      <w:start w:val="1"/>
      <w:numFmt w:val="bullet"/>
      <w:pStyle w:val="Nabrajanje"/>
      <w:lvlText w:val=""/>
      <w:lvlJc w:val="left"/>
      <w:pPr>
        <w:tabs>
          <w:tab w:val="num" w:pos="1021"/>
        </w:tabs>
        <w:ind w:left="1021" w:hanging="341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361"/>
        </w:tabs>
        <w:ind w:left="1361" w:hanging="340"/>
      </w:pPr>
      <w:rPr>
        <w:rFonts w:ascii="Symbol" w:hAnsi="Symbol" w:hint="default"/>
      </w:rPr>
    </w:lvl>
    <w:lvl w:ilvl="2">
      <w:start w:val="1"/>
      <w:numFmt w:val="bullet"/>
      <w:lvlText w:val=""/>
      <w:lvlJc w:val="left"/>
      <w:pPr>
        <w:tabs>
          <w:tab w:val="num" w:pos="1701"/>
        </w:tabs>
        <w:ind w:left="1701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197"/>
        </w:tabs>
        <w:ind w:left="2197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</w:abstractNum>
  <w:abstractNum w:abstractNumId="12" w15:restartNumberingAfterBreak="0">
    <w:nsid w:val="3F893838"/>
    <w:multiLevelType w:val="hybridMultilevel"/>
    <w:tmpl w:val="10BEA4EC"/>
    <w:lvl w:ilvl="0" w:tplc="0409000F">
      <w:start w:val="1"/>
      <w:numFmt w:val="decimal"/>
      <w:lvlText w:val="%1."/>
      <w:lvlJc w:val="left"/>
      <w:pPr>
        <w:ind w:left="805" w:hanging="360"/>
      </w:pPr>
    </w:lvl>
    <w:lvl w:ilvl="1" w:tplc="04090019" w:tentative="1">
      <w:start w:val="1"/>
      <w:numFmt w:val="lowerLetter"/>
      <w:lvlText w:val="%2."/>
      <w:lvlJc w:val="left"/>
      <w:pPr>
        <w:ind w:left="1525" w:hanging="360"/>
      </w:pPr>
    </w:lvl>
    <w:lvl w:ilvl="2" w:tplc="0409001B" w:tentative="1">
      <w:start w:val="1"/>
      <w:numFmt w:val="lowerRoman"/>
      <w:lvlText w:val="%3."/>
      <w:lvlJc w:val="right"/>
      <w:pPr>
        <w:ind w:left="2245" w:hanging="180"/>
      </w:pPr>
    </w:lvl>
    <w:lvl w:ilvl="3" w:tplc="0409000F" w:tentative="1">
      <w:start w:val="1"/>
      <w:numFmt w:val="decimal"/>
      <w:lvlText w:val="%4."/>
      <w:lvlJc w:val="left"/>
      <w:pPr>
        <w:ind w:left="2965" w:hanging="360"/>
      </w:pPr>
    </w:lvl>
    <w:lvl w:ilvl="4" w:tplc="04090019" w:tentative="1">
      <w:start w:val="1"/>
      <w:numFmt w:val="lowerLetter"/>
      <w:lvlText w:val="%5."/>
      <w:lvlJc w:val="left"/>
      <w:pPr>
        <w:ind w:left="3685" w:hanging="360"/>
      </w:pPr>
    </w:lvl>
    <w:lvl w:ilvl="5" w:tplc="0409001B" w:tentative="1">
      <w:start w:val="1"/>
      <w:numFmt w:val="lowerRoman"/>
      <w:lvlText w:val="%6."/>
      <w:lvlJc w:val="right"/>
      <w:pPr>
        <w:ind w:left="4405" w:hanging="180"/>
      </w:pPr>
    </w:lvl>
    <w:lvl w:ilvl="6" w:tplc="0409000F" w:tentative="1">
      <w:start w:val="1"/>
      <w:numFmt w:val="decimal"/>
      <w:lvlText w:val="%7."/>
      <w:lvlJc w:val="left"/>
      <w:pPr>
        <w:ind w:left="5125" w:hanging="360"/>
      </w:pPr>
    </w:lvl>
    <w:lvl w:ilvl="7" w:tplc="04090019" w:tentative="1">
      <w:start w:val="1"/>
      <w:numFmt w:val="lowerLetter"/>
      <w:lvlText w:val="%8."/>
      <w:lvlJc w:val="left"/>
      <w:pPr>
        <w:ind w:left="5845" w:hanging="360"/>
      </w:pPr>
    </w:lvl>
    <w:lvl w:ilvl="8" w:tplc="0409001B" w:tentative="1">
      <w:start w:val="1"/>
      <w:numFmt w:val="lowerRoman"/>
      <w:lvlText w:val="%9."/>
      <w:lvlJc w:val="right"/>
      <w:pPr>
        <w:ind w:left="6565" w:hanging="180"/>
      </w:pPr>
    </w:lvl>
  </w:abstractNum>
  <w:abstractNum w:abstractNumId="13" w15:restartNumberingAfterBreak="0">
    <w:nsid w:val="493F4564"/>
    <w:multiLevelType w:val="multilevel"/>
    <w:tmpl w:val="1E88AC0E"/>
    <w:lvl w:ilvl="0">
      <w:start w:val="1"/>
      <w:numFmt w:val="upperLetter"/>
      <w:pStyle w:val="Prilog-Inivonaslova"/>
      <w:lvlText w:val="%1. "/>
      <w:lvlJc w:val="left"/>
      <w:rPr>
        <w:rFonts w:ascii="Times New Roman" w:hAnsi="Times New Roman" w:hint="default"/>
        <w:b/>
        <w:i w:val="0"/>
        <w:sz w:val="56"/>
        <w:szCs w:val="56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Prilog-IInivonaslova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pStyle w:val="Prilog-IIInivonaslova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pStyle w:val="Prilog-IVnivonaslova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4" w15:restartNumberingAfterBreak="0">
    <w:nsid w:val="49F21FE5"/>
    <w:multiLevelType w:val="multilevel"/>
    <w:tmpl w:val="E6D6290C"/>
    <w:lvl w:ilvl="0">
      <w:start w:val="1"/>
      <w:numFmt w:val="upperLetter"/>
      <w:lvlText w:val="%1. "/>
      <w:lvlJc w:val="left"/>
      <w:rPr>
        <w:rFonts w:ascii="Times New Roman" w:hAnsi="Times New Roman" w:hint="default"/>
        <w:b/>
        <w:i w:val="0"/>
        <w:sz w:val="72"/>
        <w:szCs w:val="72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5" w15:restartNumberingAfterBreak="0">
    <w:nsid w:val="50424AC1"/>
    <w:multiLevelType w:val="multilevel"/>
    <w:tmpl w:val="D78218F2"/>
    <w:lvl w:ilvl="0">
      <w:start w:val="1"/>
      <w:numFmt w:val="decimal"/>
      <w:lvlText w:val="%1."/>
      <w:lvlJc w:val="left"/>
      <w:rPr>
        <w:rFonts w:ascii="Times New Roman" w:hAnsi="Times New Roman" w:hint="default"/>
        <w:sz w:val="72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lvlText w:val="%1.%2."/>
      <w:lvlJc w:val="left"/>
      <w:pPr>
        <w:tabs>
          <w:tab w:val="num" w:pos="567"/>
        </w:tabs>
        <w:ind w:left="567" w:hanging="567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lowerRoman"/>
      <w:lvlText w:val="%4)"/>
      <w:lvlJc w:val="left"/>
      <w:pPr>
        <w:tabs>
          <w:tab w:val="num" w:pos="680"/>
        </w:tabs>
        <w:ind w:left="680" w:hanging="396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6" w15:restartNumberingAfterBreak="0">
    <w:nsid w:val="54C563D4"/>
    <w:multiLevelType w:val="hybridMultilevel"/>
    <w:tmpl w:val="D77A0FEE"/>
    <w:lvl w:ilvl="0" w:tplc="0F6CEC9C">
      <w:numFmt w:val="bullet"/>
      <w:lvlText w:val="–"/>
      <w:lvlJc w:val="left"/>
      <w:pPr>
        <w:ind w:left="45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210" w:hanging="360"/>
      </w:pPr>
      <w:rPr>
        <w:rFonts w:ascii="Wingdings" w:hAnsi="Wingdings" w:hint="default"/>
      </w:rPr>
    </w:lvl>
  </w:abstractNum>
  <w:abstractNum w:abstractNumId="17" w15:restartNumberingAfterBreak="0">
    <w:nsid w:val="5566652B"/>
    <w:multiLevelType w:val="hybridMultilevel"/>
    <w:tmpl w:val="FA60F092"/>
    <w:lvl w:ilvl="0" w:tplc="976A6D14">
      <w:start w:val="1"/>
      <w:numFmt w:val="decimal"/>
      <w:pStyle w:val="Referenca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DF28236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586A068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5310E45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15C8CD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261ED700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B766665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DA4EFFC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4A202132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 w15:restartNumberingAfterBreak="0">
    <w:nsid w:val="5B2E2EEC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19" w15:restartNumberingAfterBreak="0">
    <w:nsid w:val="606954CA"/>
    <w:multiLevelType w:val="multilevel"/>
    <w:tmpl w:val="381E2EF2"/>
    <w:lvl w:ilvl="0">
      <w:start w:val="1"/>
      <w:numFmt w:val="decimal"/>
      <w:lvlText w:val="%1)"/>
      <w:lvlJc w:val="left"/>
      <w:pPr>
        <w:tabs>
          <w:tab w:val="num" w:pos="1021"/>
        </w:tabs>
        <w:ind w:left="1021" w:hanging="341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361"/>
        </w:tabs>
        <w:ind w:left="1361" w:hanging="34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758"/>
        </w:tabs>
        <w:ind w:left="1758" w:hanging="397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820"/>
        </w:tabs>
        <w:ind w:left="182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180"/>
        </w:tabs>
        <w:ind w:left="21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540"/>
        </w:tabs>
        <w:ind w:left="254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00"/>
        </w:tabs>
        <w:ind w:left="29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260"/>
        </w:tabs>
        <w:ind w:left="32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620"/>
        </w:tabs>
        <w:ind w:left="3620" w:hanging="360"/>
      </w:pPr>
      <w:rPr>
        <w:rFonts w:hint="default"/>
      </w:rPr>
    </w:lvl>
  </w:abstractNum>
  <w:abstractNum w:abstractNumId="20" w15:restartNumberingAfterBreak="0">
    <w:nsid w:val="62DD7F96"/>
    <w:multiLevelType w:val="multilevel"/>
    <w:tmpl w:val="259AE5BE"/>
    <w:lvl w:ilvl="0">
      <w:start w:val="1"/>
      <w:numFmt w:val="bullet"/>
      <w:lvlText w:val=""/>
      <w:lvlJc w:val="left"/>
      <w:pPr>
        <w:tabs>
          <w:tab w:val="num" w:pos="1021"/>
        </w:tabs>
        <w:ind w:left="1021" w:hanging="341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361"/>
        </w:tabs>
        <w:ind w:left="1361" w:hanging="340"/>
      </w:pPr>
      <w:rPr>
        <w:rFonts w:ascii="Symbol" w:hAnsi="Symbol" w:hint="default"/>
      </w:rPr>
    </w:lvl>
    <w:lvl w:ilvl="2">
      <w:start w:val="1"/>
      <w:numFmt w:val="bullet"/>
      <w:lvlText w:val=""/>
      <w:lvlJc w:val="left"/>
      <w:pPr>
        <w:tabs>
          <w:tab w:val="num" w:pos="1701"/>
        </w:tabs>
        <w:ind w:left="1701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197"/>
        </w:tabs>
        <w:ind w:left="2197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</w:abstractNum>
  <w:abstractNum w:abstractNumId="21" w15:restartNumberingAfterBreak="0">
    <w:nsid w:val="676D03F2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22" w15:restartNumberingAfterBreak="0">
    <w:nsid w:val="6DC3293B"/>
    <w:multiLevelType w:val="singleLevel"/>
    <w:tmpl w:val="8766F964"/>
    <w:lvl w:ilvl="0">
      <w:start w:val="1"/>
      <w:numFmt w:val="decimal"/>
      <w:lvlText w:val="[%1]"/>
      <w:lvlJc w:val="left"/>
      <w:pPr>
        <w:tabs>
          <w:tab w:val="num" w:pos="1080"/>
        </w:tabs>
        <w:ind w:left="1080" w:hanging="720"/>
      </w:pPr>
      <w:rPr>
        <w:rFonts w:hint="default"/>
        <w:sz w:val="24"/>
        <w:szCs w:val="24"/>
        <w:lang w:val="sr-Latn-CS"/>
      </w:rPr>
    </w:lvl>
  </w:abstractNum>
  <w:abstractNum w:abstractNumId="23" w15:restartNumberingAfterBreak="0">
    <w:nsid w:val="6F456B24"/>
    <w:multiLevelType w:val="multilevel"/>
    <w:tmpl w:val="A18AC4D2"/>
    <w:lvl w:ilvl="0">
      <w:start w:val="1"/>
      <w:numFmt w:val="decimal"/>
      <w:pStyle w:val="Numerisanonabrajanje"/>
      <w:lvlText w:val="%1)"/>
      <w:lvlJc w:val="left"/>
      <w:pPr>
        <w:tabs>
          <w:tab w:val="num" w:pos="1021"/>
        </w:tabs>
        <w:ind w:left="1021" w:hanging="341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361"/>
        </w:tabs>
        <w:ind w:left="1361" w:hanging="34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701"/>
        </w:tabs>
        <w:ind w:left="1701" w:hanging="340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140"/>
        </w:tabs>
        <w:ind w:left="11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500"/>
        </w:tabs>
        <w:ind w:left="15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1860"/>
        </w:tabs>
        <w:ind w:left="18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220"/>
        </w:tabs>
        <w:ind w:left="22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580"/>
        </w:tabs>
        <w:ind w:left="25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2940"/>
        </w:tabs>
        <w:ind w:left="2940" w:hanging="360"/>
      </w:pPr>
      <w:rPr>
        <w:rFonts w:hint="default"/>
      </w:rPr>
    </w:lvl>
  </w:abstractNum>
  <w:abstractNum w:abstractNumId="24" w15:restartNumberingAfterBreak="0">
    <w:nsid w:val="754A6E8D"/>
    <w:multiLevelType w:val="multilevel"/>
    <w:tmpl w:val="381E2EF2"/>
    <w:lvl w:ilvl="0">
      <w:start w:val="1"/>
      <w:numFmt w:val="decimal"/>
      <w:lvlText w:val="%1)"/>
      <w:lvlJc w:val="left"/>
      <w:pPr>
        <w:tabs>
          <w:tab w:val="num" w:pos="1021"/>
        </w:tabs>
        <w:ind w:left="1021" w:hanging="341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1361"/>
        </w:tabs>
        <w:ind w:left="1361" w:hanging="340"/>
      </w:pPr>
      <w:rPr>
        <w:rFonts w:hint="default"/>
      </w:rPr>
    </w:lvl>
    <w:lvl w:ilvl="2">
      <w:start w:val="1"/>
      <w:numFmt w:val="lowerRoman"/>
      <w:lvlText w:val="%3)"/>
      <w:lvlJc w:val="left"/>
      <w:pPr>
        <w:tabs>
          <w:tab w:val="num" w:pos="1758"/>
        </w:tabs>
        <w:ind w:left="1758" w:hanging="397"/>
      </w:pPr>
      <w:rPr>
        <w:rFonts w:hint="default"/>
      </w:rPr>
    </w:lvl>
    <w:lvl w:ilvl="3">
      <w:start w:val="1"/>
      <w:numFmt w:val="decimal"/>
      <w:lvlText w:val="(%4)"/>
      <w:lvlJc w:val="left"/>
      <w:pPr>
        <w:tabs>
          <w:tab w:val="num" w:pos="1820"/>
        </w:tabs>
        <w:ind w:left="182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2180"/>
        </w:tabs>
        <w:ind w:left="218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540"/>
        </w:tabs>
        <w:ind w:left="254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900"/>
        </w:tabs>
        <w:ind w:left="290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260"/>
        </w:tabs>
        <w:ind w:left="32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620"/>
        </w:tabs>
        <w:ind w:left="3620" w:hanging="360"/>
      </w:pPr>
      <w:rPr>
        <w:rFonts w:hint="default"/>
      </w:rPr>
    </w:lvl>
  </w:abstractNum>
  <w:abstractNum w:abstractNumId="25" w15:restartNumberingAfterBreak="0">
    <w:nsid w:val="7D3C4790"/>
    <w:multiLevelType w:val="multilevel"/>
    <w:tmpl w:val="259AE5BE"/>
    <w:lvl w:ilvl="0">
      <w:start w:val="1"/>
      <w:numFmt w:val="bullet"/>
      <w:lvlText w:val=""/>
      <w:lvlJc w:val="left"/>
      <w:pPr>
        <w:tabs>
          <w:tab w:val="num" w:pos="1021"/>
        </w:tabs>
        <w:ind w:left="1021" w:hanging="341"/>
      </w:pPr>
      <w:rPr>
        <w:rFonts w:ascii="Symbol" w:hAnsi="Symbol" w:hint="default"/>
      </w:rPr>
    </w:lvl>
    <w:lvl w:ilvl="1">
      <w:start w:val="1"/>
      <w:numFmt w:val="bullet"/>
      <w:lvlText w:val=""/>
      <w:lvlJc w:val="left"/>
      <w:pPr>
        <w:tabs>
          <w:tab w:val="num" w:pos="1361"/>
        </w:tabs>
        <w:ind w:left="1361" w:hanging="340"/>
      </w:pPr>
      <w:rPr>
        <w:rFonts w:ascii="Symbol" w:hAnsi="Symbol" w:hint="default"/>
      </w:rPr>
    </w:lvl>
    <w:lvl w:ilvl="2">
      <w:start w:val="1"/>
      <w:numFmt w:val="bullet"/>
      <w:lvlText w:val=""/>
      <w:lvlJc w:val="left"/>
      <w:pPr>
        <w:tabs>
          <w:tab w:val="num" w:pos="1701"/>
        </w:tabs>
        <w:ind w:left="1701" w:hanging="34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837"/>
        </w:tabs>
        <w:ind w:left="1837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2197"/>
        </w:tabs>
        <w:ind w:left="2197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557"/>
        </w:tabs>
        <w:ind w:left="2557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917"/>
        </w:tabs>
        <w:ind w:left="2917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3277"/>
        </w:tabs>
        <w:ind w:left="3277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637"/>
        </w:tabs>
        <w:ind w:left="3637" w:hanging="360"/>
      </w:pPr>
      <w:rPr>
        <w:rFonts w:ascii="Symbol" w:hAnsi="Symbol" w:hint="default"/>
      </w:rPr>
    </w:lvl>
  </w:abstractNum>
  <w:num w:numId="1" w16cid:durableId="1498573526">
    <w:abstractNumId w:val="4"/>
  </w:num>
  <w:num w:numId="2" w16cid:durableId="1594313022">
    <w:abstractNumId w:val="13"/>
  </w:num>
  <w:num w:numId="3" w16cid:durableId="1433209537">
    <w:abstractNumId w:val="7"/>
  </w:num>
  <w:num w:numId="4" w16cid:durableId="1056707491">
    <w:abstractNumId w:val="8"/>
  </w:num>
  <w:num w:numId="5" w16cid:durableId="370158363">
    <w:abstractNumId w:val="14"/>
  </w:num>
  <w:num w:numId="6" w16cid:durableId="1143502048">
    <w:abstractNumId w:val="1"/>
  </w:num>
  <w:num w:numId="7" w16cid:durableId="1263612917">
    <w:abstractNumId w:val="18"/>
  </w:num>
  <w:num w:numId="8" w16cid:durableId="289752089">
    <w:abstractNumId w:val="22"/>
  </w:num>
  <w:num w:numId="9" w16cid:durableId="1368986368">
    <w:abstractNumId w:val="17"/>
  </w:num>
  <w:num w:numId="10" w16cid:durableId="1693461055">
    <w:abstractNumId w:val="3"/>
  </w:num>
  <w:num w:numId="11" w16cid:durableId="1480147802">
    <w:abstractNumId w:val="2"/>
  </w:num>
  <w:num w:numId="12" w16cid:durableId="1003244147">
    <w:abstractNumId w:val="0"/>
  </w:num>
  <w:num w:numId="13" w16cid:durableId="2020695054">
    <w:abstractNumId w:val="5"/>
  </w:num>
  <w:num w:numId="14" w16cid:durableId="1743067529">
    <w:abstractNumId w:val="6"/>
  </w:num>
  <w:num w:numId="15" w16cid:durableId="1940598211">
    <w:abstractNumId w:val="25"/>
  </w:num>
  <w:num w:numId="16" w16cid:durableId="167403581">
    <w:abstractNumId w:val="19"/>
  </w:num>
  <w:num w:numId="17" w16cid:durableId="1338456937">
    <w:abstractNumId w:val="24"/>
  </w:num>
  <w:num w:numId="18" w16cid:durableId="939996088">
    <w:abstractNumId w:val="20"/>
  </w:num>
  <w:num w:numId="19" w16cid:durableId="1083840527">
    <w:abstractNumId w:val="11"/>
  </w:num>
  <w:num w:numId="20" w16cid:durableId="1361978105">
    <w:abstractNumId w:val="23"/>
  </w:num>
  <w:num w:numId="21" w16cid:durableId="1695156663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667253569">
    <w:abstractNumId w:val="2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 w16cid:durableId="2070374539">
    <w:abstractNumId w:val="15"/>
  </w:num>
  <w:num w:numId="24" w16cid:durableId="1023357771">
    <w:abstractNumId w:val="21"/>
  </w:num>
  <w:num w:numId="25" w16cid:durableId="1687751167">
    <w:abstractNumId w:val="16"/>
  </w:num>
  <w:num w:numId="26" w16cid:durableId="199605866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 w16cid:durableId="173492998">
    <w:abstractNumId w:val="10"/>
  </w:num>
  <w:num w:numId="28" w16cid:durableId="852573410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793328658">
    <w:abstractNumId w:val="12"/>
  </w:num>
  <w:num w:numId="30" w16cid:durableId="118504830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gutterAtTop/>
  <w:proofState w:spelling="clean" w:grammar="clean"/>
  <w:attachedTemplate r:id="rId1"/>
  <w:stylePaneFormatFilter w:val="0002" w:allStyles="0" w:customStyles="1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efaultTableStyle w:val="ListTable4-Accent1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18C9"/>
    <w:rsid w:val="00001DEB"/>
    <w:rsid w:val="00004A1B"/>
    <w:rsid w:val="00012B01"/>
    <w:rsid w:val="000159A1"/>
    <w:rsid w:val="00022379"/>
    <w:rsid w:val="000232E2"/>
    <w:rsid w:val="00055A0C"/>
    <w:rsid w:val="00060C57"/>
    <w:rsid w:val="00063807"/>
    <w:rsid w:val="00066AB0"/>
    <w:rsid w:val="00066C16"/>
    <w:rsid w:val="00080C50"/>
    <w:rsid w:val="00084D3C"/>
    <w:rsid w:val="000A46C2"/>
    <w:rsid w:val="000B0E6E"/>
    <w:rsid w:val="000B1246"/>
    <w:rsid w:val="000C3FD6"/>
    <w:rsid w:val="000D211E"/>
    <w:rsid w:val="000D51FA"/>
    <w:rsid w:val="000E486C"/>
    <w:rsid w:val="000F0F13"/>
    <w:rsid w:val="001104C5"/>
    <w:rsid w:val="00120306"/>
    <w:rsid w:val="00121931"/>
    <w:rsid w:val="00125C81"/>
    <w:rsid w:val="00135926"/>
    <w:rsid w:val="001407C0"/>
    <w:rsid w:val="001539CD"/>
    <w:rsid w:val="00182901"/>
    <w:rsid w:val="00190281"/>
    <w:rsid w:val="0019403C"/>
    <w:rsid w:val="00196C7A"/>
    <w:rsid w:val="001A5771"/>
    <w:rsid w:val="001A5810"/>
    <w:rsid w:val="001B18C8"/>
    <w:rsid w:val="001C6A5D"/>
    <w:rsid w:val="001E1E9C"/>
    <w:rsid w:val="001F3E71"/>
    <w:rsid w:val="001F70F3"/>
    <w:rsid w:val="00203A16"/>
    <w:rsid w:val="002079CF"/>
    <w:rsid w:val="00207E96"/>
    <w:rsid w:val="0021095F"/>
    <w:rsid w:val="0024148D"/>
    <w:rsid w:val="00242C69"/>
    <w:rsid w:val="00250829"/>
    <w:rsid w:val="00250BF4"/>
    <w:rsid w:val="00257700"/>
    <w:rsid w:val="00263400"/>
    <w:rsid w:val="00267306"/>
    <w:rsid w:val="002767D1"/>
    <w:rsid w:val="00283ADA"/>
    <w:rsid w:val="0028548E"/>
    <w:rsid w:val="00292057"/>
    <w:rsid w:val="002A0293"/>
    <w:rsid w:val="002A0FDC"/>
    <w:rsid w:val="002A20E2"/>
    <w:rsid w:val="002A5F84"/>
    <w:rsid w:val="002B118D"/>
    <w:rsid w:val="002C48D7"/>
    <w:rsid w:val="002D56F3"/>
    <w:rsid w:val="002D5EC0"/>
    <w:rsid w:val="002D6578"/>
    <w:rsid w:val="002D7455"/>
    <w:rsid w:val="002E288B"/>
    <w:rsid w:val="002E6BD4"/>
    <w:rsid w:val="002F29E2"/>
    <w:rsid w:val="002F5FFB"/>
    <w:rsid w:val="002F704B"/>
    <w:rsid w:val="002F75D7"/>
    <w:rsid w:val="002F7C33"/>
    <w:rsid w:val="00325A3B"/>
    <w:rsid w:val="00330E89"/>
    <w:rsid w:val="00332C40"/>
    <w:rsid w:val="00334462"/>
    <w:rsid w:val="00350EFB"/>
    <w:rsid w:val="0036300C"/>
    <w:rsid w:val="00364632"/>
    <w:rsid w:val="0037293D"/>
    <w:rsid w:val="00374335"/>
    <w:rsid w:val="0038314C"/>
    <w:rsid w:val="00384BF4"/>
    <w:rsid w:val="003854F8"/>
    <w:rsid w:val="0039080C"/>
    <w:rsid w:val="00394773"/>
    <w:rsid w:val="0039564B"/>
    <w:rsid w:val="00397C91"/>
    <w:rsid w:val="003A43B6"/>
    <w:rsid w:val="003C7A68"/>
    <w:rsid w:val="003E07BC"/>
    <w:rsid w:val="003E140A"/>
    <w:rsid w:val="003E5421"/>
    <w:rsid w:val="003E5D20"/>
    <w:rsid w:val="00412DAC"/>
    <w:rsid w:val="00421CDC"/>
    <w:rsid w:val="00422D1C"/>
    <w:rsid w:val="004262B2"/>
    <w:rsid w:val="00426C9C"/>
    <w:rsid w:val="00426E8D"/>
    <w:rsid w:val="004359C6"/>
    <w:rsid w:val="00440381"/>
    <w:rsid w:val="004514A7"/>
    <w:rsid w:val="0046036E"/>
    <w:rsid w:val="00466380"/>
    <w:rsid w:val="00467D12"/>
    <w:rsid w:val="00486998"/>
    <w:rsid w:val="004D467F"/>
    <w:rsid w:val="004F2545"/>
    <w:rsid w:val="004F3EF3"/>
    <w:rsid w:val="004F5152"/>
    <w:rsid w:val="0050040C"/>
    <w:rsid w:val="00505073"/>
    <w:rsid w:val="00505586"/>
    <w:rsid w:val="00512352"/>
    <w:rsid w:val="0051626B"/>
    <w:rsid w:val="00517EF6"/>
    <w:rsid w:val="005203C5"/>
    <w:rsid w:val="00523801"/>
    <w:rsid w:val="005249ED"/>
    <w:rsid w:val="00530373"/>
    <w:rsid w:val="005307CE"/>
    <w:rsid w:val="00543D1A"/>
    <w:rsid w:val="00544F10"/>
    <w:rsid w:val="005458AC"/>
    <w:rsid w:val="005540C9"/>
    <w:rsid w:val="005640A6"/>
    <w:rsid w:val="005642B4"/>
    <w:rsid w:val="00565081"/>
    <w:rsid w:val="00567ED2"/>
    <w:rsid w:val="00573BBE"/>
    <w:rsid w:val="00580373"/>
    <w:rsid w:val="00586F2A"/>
    <w:rsid w:val="005879CD"/>
    <w:rsid w:val="0059600A"/>
    <w:rsid w:val="005A431D"/>
    <w:rsid w:val="005A5D88"/>
    <w:rsid w:val="005C08E1"/>
    <w:rsid w:val="005D2C3A"/>
    <w:rsid w:val="005E0E71"/>
    <w:rsid w:val="005E7569"/>
    <w:rsid w:val="005F62B2"/>
    <w:rsid w:val="00616BF8"/>
    <w:rsid w:val="006330B5"/>
    <w:rsid w:val="00636642"/>
    <w:rsid w:val="006366ED"/>
    <w:rsid w:val="006412E1"/>
    <w:rsid w:val="006421B1"/>
    <w:rsid w:val="006535A2"/>
    <w:rsid w:val="00657309"/>
    <w:rsid w:val="00666F21"/>
    <w:rsid w:val="00677F32"/>
    <w:rsid w:val="00682051"/>
    <w:rsid w:val="006850E6"/>
    <w:rsid w:val="006D0DE4"/>
    <w:rsid w:val="006D2273"/>
    <w:rsid w:val="006D703C"/>
    <w:rsid w:val="006E20E6"/>
    <w:rsid w:val="006E38C4"/>
    <w:rsid w:val="006F1264"/>
    <w:rsid w:val="006F1DD0"/>
    <w:rsid w:val="006F5267"/>
    <w:rsid w:val="00715724"/>
    <w:rsid w:val="00717EE7"/>
    <w:rsid w:val="00722A7B"/>
    <w:rsid w:val="00723CEE"/>
    <w:rsid w:val="0073049F"/>
    <w:rsid w:val="00750E97"/>
    <w:rsid w:val="00754446"/>
    <w:rsid w:val="00760839"/>
    <w:rsid w:val="00765912"/>
    <w:rsid w:val="00767FFB"/>
    <w:rsid w:val="00775EE6"/>
    <w:rsid w:val="00784242"/>
    <w:rsid w:val="007B2672"/>
    <w:rsid w:val="007B6D5D"/>
    <w:rsid w:val="007C5175"/>
    <w:rsid w:val="007C5F95"/>
    <w:rsid w:val="007F2F77"/>
    <w:rsid w:val="007F45A8"/>
    <w:rsid w:val="007F70B5"/>
    <w:rsid w:val="007F7FC2"/>
    <w:rsid w:val="00800722"/>
    <w:rsid w:val="008011E4"/>
    <w:rsid w:val="0080573F"/>
    <w:rsid w:val="00813A00"/>
    <w:rsid w:val="00822B8F"/>
    <w:rsid w:val="00825E0E"/>
    <w:rsid w:val="008333DC"/>
    <w:rsid w:val="008335D0"/>
    <w:rsid w:val="00834C4A"/>
    <w:rsid w:val="00840B5D"/>
    <w:rsid w:val="008423BC"/>
    <w:rsid w:val="00844393"/>
    <w:rsid w:val="008471DF"/>
    <w:rsid w:val="00847C33"/>
    <w:rsid w:val="00860902"/>
    <w:rsid w:val="00870DBA"/>
    <w:rsid w:val="00876682"/>
    <w:rsid w:val="008778C1"/>
    <w:rsid w:val="00880A61"/>
    <w:rsid w:val="0088572B"/>
    <w:rsid w:val="0089197E"/>
    <w:rsid w:val="008946AF"/>
    <w:rsid w:val="008A6972"/>
    <w:rsid w:val="008A6CC7"/>
    <w:rsid w:val="008B0530"/>
    <w:rsid w:val="008C172B"/>
    <w:rsid w:val="008C4C6F"/>
    <w:rsid w:val="008D18C9"/>
    <w:rsid w:val="008D3847"/>
    <w:rsid w:val="008E7025"/>
    <w:rsid w:val="008F0FFE"/>
    <w:rsid w:val="008F16B1"/>
    <w:rsid w:val="00902312"/>
    <w:rsid w:val="00930003"/>
    <w:rsid w:val="009310A2"/>
    <w:rsid w:val="00933411"/>
    <w:rsid w:val="00940779"/>
    <w:rsid w:val="00976CA5"/>
    <w:rsid w:val="0097755B"/>
    <w:rsid w:val="00977D0E"/>
    <w:rsid w:val="009A04F2"/>
    <w:rsid w:val="009A2F6C"/>
    <w:rsid w:val="009A7EC6"/>
    <w:rsid w:val="009B6460"/>
    <w:rsid w:val="009C1A13"/>
    <w:rsid w:val="009E0194"/>
    <w:rsid w:val="009E4212"/>
    <w:rsid w:val="009E7A33"/>
    <w:rsid w:val="009E7BB9"/>
    <w:rsid w:val="00A00273"/>
    <w:rsid w:val="00A078CE"/>
    <w:rsid w:val="00A1314E"/>
    <w:rsid w:val="00A133CB"/>
    <w:rsid w:val="00A14EB5"/>
    <w:rsid w:val="00A15C74"/>
    <w:rsid w:val="00A249A9"/>
    <w:rsid w:val="00A3069A"/>
    <w:rsid w:val="00A4065D"/>
    <w:rsid w:val="00A40760"/>
    <w:rsid w:val="00A47E10"/>
    <w:rsid w:val="00A57257"/>
    <w:rsid w:val="00A6568D"/>
    <w:rsid w:val="00A65719"/>
    <w:rsid w:val="00A66A84"/>
    <w:rsid w:val="00A718E7"/>
    <w:rsid w:val="00A76B46"/>
    <w:rsid w:val="00A822CA"/>
    <w:rsid w:val="00AA00CF"/>
    <w:rsid w:val="00AA2FE3"/>
    <w:rsid w:val="00AA697E"/>
    <w:rsid w:val="00AA7704"/>
    <w:rsid w:val="00AB1CAC"/>
    <w:rsid w:val="00AC0E09"/>
    <w:rsid w:val="00AD0B3F"/>
    <w:rsid w:val="00AD7394"/>
    <w:rsid w:val="00AE0461"/>
    <w:rsid w:val="00AE1955"/>
    <w:rsid w:val="00AE5DC1"/>
    <w:rsid w:val="00B03C87"/>
    <w:rsid w:val="00B12B0E"/>
    <w:rsid w:val="00B1582E"/>
    <w:rsid w:val="00B268A8"/>
    <w:rsid w:val="00B44673"/>
    <w:rsid w:val="00B4688A"/>
    <w:rsid w:val="00B60052"/>
    <w:rsid w:val="00B653B5"/>
    <w:rsid w:val="00B727A2"/>
    <w:rsid w:val="00B737DA"/>
    <w:rsid w:val="00B80208"/>
    <w:rsid w:val="00B82F49"/>
    <w:rsid w:val="00B8516B"/>
    <w:rsid w:val="00B92BA4"/>
    <w:rsid w:val="00BA0F9D"/>
    <w:rsid w:val="00BB20CF"/>
    <w:rsid w:val="00BB2B20"/>
    <w:rsid w:val="00BB3525"/>
    <w:rsid w:val="00BD3610"/>
    <w:rsid w:val="00BE139F"/>
    <w:rsid w:val="00BF0F9F"/>
    <w:rsid w:val="00C04786"/>
    <w:rsid w:val="00C1267A"/>
    <w:rsid w:val="00C211ED"/>
    <w:rsid w:val="00C21541"/>
    <w:rsid w:val="00C21673"/>
    <w:rsid w:val="00C23F2A"/>
    <w:rsid w:val="00C312C7"/>
    <w:rsid w:val="00C42129"/>
    <w:rsid w:val="00C466C0"/>
    <w:rsid w:val="00C55943"/>
    <w:rsid w:val="00C717C3"/>
    <w:rsid w:val="00C774A8"/>
    <w:rsid w:val="00C774F8"/>
    <w:rsid w:val="00C86CDB"/>
    <w:rsid w:val="00C90C57"/>
    <w:rsid w:val="00C92A36"/>
    <w:rsid w:val="00C94B07"/>
    <w:rsid w:val="00C95BA0"/>
    <w:rsid w:val="00CA0D08"/>
    <w:rsid w:val="00CA1BEB"/>
    <w:rsid w:val="00CA298C"/>
    <w:rsid w:val="00CB6E46"/>
    <w:rsid w:val="00CC033C"/>
    <w:rsid w:val="00CC73E0"/>
    <w:rsid w:val="00CE1030"/>
    <w:rsid w:val="00CE4319"/>
    <w:rsid w:val="00CF4371"/>
    <w:rsid w:val="00CF6E68"/>
    <w:rsid w:val="00D020E4"/>
    <w:rsid w:val="00D070F1"/>
    <w:rsid w:val="00D13A81"/>
    <w:rsid w:val="00D144A8"/>
    <w:rsid w:val="00D17BA2"/>
    <w:rsid w:val="00D20D2B"/>
    <w:rsid w:val="00D31F69"/>
    <w:rsid w:val="00D36853"/>
    <w:rsid w:val="00D4093A"/>
    <w:rsid w:val="00D45441"/>
    <w:rsid w:val="00D50D6A"/>
    <w:rsid w:val="00D65152"/>
    <w:rsid w:val="00D76E8F"/>
    <w:rsid w:val="00D81ED4"/>
    <w:rsid w:val="00D850AA"/>
    <w:rsid w:val="00D96844"/>
    <w:rsid w:val="00DA1F8C"/>
    <w:rsid w:val="00DA3025"/>
    <w:rsid w:val="00DB0243"/>
    <w:rsid w:val="00DB0C2E"/>
    <w:rsid w:val="00DB0F7D"/>
    <w:rsid w:val="00DB6F68"/>
    <w:rsid w:val="00DD2C05"/>
    <w:rsid w:val="00E041C7"/>
    <w:rsid w:val="00E11BBB"/>
    <w:rsid w:val="00E2717D"/>
    <w:rsid w:val="00E33DBD"/>
    <w:rsid w:val="00E51773"/>
    <w:rsid w:val="00E5539C"/>
    <w:rsid w:val="00E61F13"/>
    <w:rsid w:val="00E64F8E"/>
    <w:rsid w:val="00E65CBC"/>
    <w:rsid w:val="00E7157B"/>
    <w:rsid w:val="00E7161C"/>
    <w:rsid w:val="00E74E70"/>
    <w:rsid w:val="00E7712B"/>
    <w:rsid w:val="00E77918"/>
    <w:rsid w:val="00E77A7C"/>
    <w:rsid w:val="00E94C13"/>
    <w:rsid w:val="00EA2D1B"/>
    <w:rsid w:val="00EB3CD0"/>
    <w:rsid w:val="00EB7B5E"/>
    <w:rsid w:val="00EC6D2C"/>
    <w:rsid w:val="00ED15CA"/>
    <w:rsid w:val="00EE4A6D"/>
    <w:rsid w:val="00EF7970"/>
    <w:rsid w:val="00F01B65"/>
    <w:rsid w:val="00F06BB2"/>
    <w:rsid w:val="00F073D5"/>
    <w:rsid w:val="00F615D6"/>
    <w:rsid w:val="00F62676"/>
    <w:rsid w:val="00F63539"/>
    <w:rsid w:val="00F71231"/>
    <w:rsid w:val="00F7184A"/>
    <w:rsid w:val="00F72808"/>
    <w:rsid w:val="00F75E1F"/>
    <w:rsid w:val="00F818B1"/>
    <w:rsid w:val="00F97B91"/>
    <w:rsid w:val="00FA373F"/>
    <w:rsid w:val="00FA6756"/>
    <w:rsid w:val="00FB71FB"/>
    <w:rsid w:val="00FC3313"/>
    <w:rsid w:val="00FD450D"/>
    <w:rsid w:val="00FE2134"/>
    <w:rsid w:val="00FE59EE"/>
    <w:rsid w:val="00FF008D"/>
    <w:rsid w:val="00FF32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ECA5379"/>
  <w15:docId w15:val="{AD14D40E-E419-48EE-9481-BA193E53FE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036E"/>
    <w:rPr>
      <w:sz w:val="24"/>
      <w:szCs w:val="24"/>
      <w:lang w:val="en-GB"/>
    </w:rPr>
  </w:style>
  <w:style w:type="paragraph" w:styleId="Heading1">
    <w:name w:val="heading 1"/>
    <w:basedOn w:val="Normal"/>
    <w:next w:val="Normal"/>
    <w:qFormat/>
    <w:rsid w:val="00B44673"/>
    <w:pPr>
      <w:keepNext/>
      <w:pageBreakBefore/>
      <w:numPr>
        <w:numId w:val="1"/>
      </w:numPr>
      <w:spacing w:before="960" w:after="480"/>
      <w:jc w:val="both"/>
      <w:outlineLvl w:val="0"/>
    </w:pPr>
    <w:rPr>
      <w:b/>
      <w:bCs/>
      <w:smallCaps/>
      <w:kern w:val="32"/>
      <w:sz w:val="40"/>
      <w:szCs w:val="40"/>
      <w:lang w:val="sr-Cyrl-RS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styleId="Heading2">
    <w:name w:val="heading 2"/>
    <w:basedOn w:val="Normal"/>
    <w:next w:val="Normal"/>
    <w:qFormat/>
    <w:rsid w:val="00B44673"/>
    <w:pPr>
      <w:keepNext/>
      <w:numPr>
        <w:ilvl w:val="1"/>
        <w:numId w:val="1"/>
      </w:numPr>
      <w:spacing w:before="240" w:after="160"/>
      <w:jc w:val="both"/>
      <w:outlineLvl w:val="1"/>
    </w:pPr>
    <w:rPr>
      <w:b/>
      <w:bCs/>
      <w:iCs/>
      <w:sz w:val="28"/>
      <w:szCs w:val="28"/>
      <w:lang w:val="en-US"/>
    </w:rPr>
  </w:style>
  <w:style w:type="paragraph" w:styleId="Heading3">
    <w:name w:val="heading 3"/>
    <w:basedOn w:val="Normal"/>
    <w:next w:val="Normal"/>
    <w:link w:val="Heading3Char"/>
    <w:qFormat/>
    <w:rsid w:val="00750E97"/>
    <w:pPr>
      <w:keepNext/>
      <w:numPr>
        <w:ilvl w:val="2"/>
        <w:numId w:val="1"/>
      </w:numPr>
      <w:spacing w:before="240" w:after="120"/>
      <w:jc w:val="both"/>
      <w:outlineLvl w:val="2"/>
    </w:pPr>
    <w:rPr>
      <w:b/>
      <w:bCs/>
      <w:i/>
      <w:szCs w:val="26"/>
      <w:lang w:val="sr-Cyrl-RS"/>
    </w:rPr>
  </w:style>
  <w:style w:type="paragraph" w:styleId="Heading4">
    <w:name w:val="heading 4"/>
    <w:basedOn w:val="Normal"/>
    <w:next w:val="Normal"/>
    <w:qFormat/>
    <w:rsid w:val="00767FFB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qFormat/>
    <w:rsid w:val="00E7161C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rsid w:val="00E7161C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qFormat/>
    <w:rsid w:val="00E7161C"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rsid w:val="00E7161C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rsid w:val="00E7161C"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Osnovnitekst">
    <w:name w:val="Osnovni tekst"/>
    <w:basedOn w:val="Normal"/>
    <w:link w:val="OsnovnitekstChar"/>
    <w:rsid w:val="008471DF"/>
    <w:pPr>
      <w:spacing w:after="120" w:line="360" w:lineRule="auto"/>
      <w:ind w:firstLine="675"/>
      <w:jc w:val="both"/>
    </w:pPr>
    <w:rPr>
      <w:lang w:val="sr-Latn-CS"/>
    </w:rPr>
  </w:style>
  <w:style w:type="paragraph" w:customStyle="1" w:styleId="Inivonaslova-Poglavlje">
    <w:name w:val="I nivo naslova - Poglavlje"/>
    <w:basedOn w:val="Heading1"/>
    <w:next w:val="Osnovnitekst"/>
    <w:rsid w:val="00E7161C"/>
    <w:pPr>
      <w:tabs>
        <w:tab w:val="num" w:pos="360"/>
      </w:tabs>
    </w:pPr>
    <w:rPr>
      <w:smallCaps w:val="0"/>
      <w:lang w:val="sr-Latn-CS"/>
    </w:rPr>
  </w:style>
  <w:style w:type="paragraph" w:customStyle="1" w:styleId="IInivonaslova-Potpoglavlje">
    <w:name w:val="II nivo naslova - Potpoglavlje"/>
    <w:basedOn w:val="Heading2"/>
    <w:next w:val="Osnovnitekst"/>
    <w:rsid w:val="00E7161C"/>
    <w:rPr>
      <w:i/>
      <w:lang w:val="sr-Latn-CS"/>
    </w:rPr>
  </w:style>
  <w:style w:type="paragraph" w:customStyle="1" w:styleId="IIInivonaslova-Odeljak">
    <w:name w:val="III nivo naslova - Odeljak"/>
    <w:basedOn w:val="Heading3"/>
    <w:next w:val="Osnovnitekst"/>
    <w:link w:val="IIInivonaslova-OdeljakChar"/>
    <w:rsid w:val="00E7161C"/>
    <w:rPr>
      <w:i w:val="0"/>
      <w:lang w:val="sr-Latn-CS"/>
    </w:rPr>
  </w:style>
  <w:style w:type="paragraph" w:customStyle="1" w:styleId="IVnivonaslova-Pododeljak">
    <w:name w:val="IV nivo naslova - Pododeljak"/>
    <w:basedOn w:val="Heading4"/>
    <w:next w:val="Osnovnitekst"/>
    <w:rsid w:val="00E7161C"/>
    <w:pPr>
      <w:numPr>
        <w:ilvl w:val="3"/>
        <w:numId w:val="1"/>
      </w:numPr>
      <w:spacing w:before="60"/>
      <w:jc w:val="both"/>
    </w:pPr>
    <w:rPr>
      <w:b w:val="0"/>
      <w:i/>
      <w:sz w:val="24"/>
      <w:lang w:val="sr-Latn-CS"/>
    </w:rPr>
  </w:style>
  <w:style w:type="paragraph" w:customStyle="1" w:styleId="SlikeTabele">
    <w:name w:val="Slike/Tabele"/>
    <w:basedOn w:val="Osnovnitekst"/>
    <w:next w:val="Osnovnitekst"/>
    <w:rsid w:val="00A3069A"/>
    <w:pPr>
      <w:spacing w:before="160" w:after="160"/>
      <w:ind w:firstLine="0"/>
      <w:jc w:val="center"/>
    </w:pPr>
  </w:style>
  <w:style w:type="paragraph" w:customStyle="1" w:styleId="Zaglavljenaslovnestrane">
    <w:name w:val="Zaglavlje naslovne strane"/>
    <w:basedOn w:val="Osnovnitekst"/>
    <w:next w:val="Osnovnitekst"/>
    <w:rsid w:val="00AE0461"/>
    <w:pPr>
      <w:ind w:firstLine="0"/>
      <w:jc w:val="center"/>
    </w:pPr>
    <w:rPr>
      <w:rFonts w:ascii="Arial" w:hAnsi="Arial"/>
      <w:smallCaps/>
      <w:sz w:val="32"/>
    </w:rPr>
  </w:style>
  <w:style w:type="paragraph" w:customStyle="1" w:styleId="Prilog-Inivonaslova">
    <w:name w:val="Prilog - I nivo naslova"/>
    <w:basedOn w:val="Heading1"/>
    <w:next w:val="Osnovnitekst"/>
    <w:rsid w:val="00E041C7"/>
    <w:pPr>
      <w:numPr>
        <w:numId w:val="2"/>
      </w:numPr>
      <w:tabs>
        <w:tab w:val="left" w:pos="170"/>
      </w:tabs>
    </w:pPr>
    <w:rPr>
      <w:smallCaps w:val="0"/>
      <w:lang w:val="sr-Latn-CS"/>
    </w:rPr>
  </w:style>
  <w:style w:type="paragraph" w:styleId="TOC1">
    <w:name w:val="toc 1"/>
    <w:basedOn w:val="Normal"/>
    <w:next w:val="Normal"/>
    <w:autoRedefine/>
    <w:uiPriority w:val="39"/>
    <w:rsid w:val="007C5F95"/>
    <w:pPr>
      <w:spacing w:before="120" w:after="120"/>
    </w:pPr>
    <w:rPr>
      <w:rFonts w:asciiTheme="minorHAnsi" w:hAnsiTheme="minorHAnsi" w:cstheme="minorHAnsi"/>
      <w:b/>
      <w:bCs/>
      <w:caps/>
      <w:sz w:val="20"/>
      <w:szCs w:val="20"/>
    </w:rPr>
  </w:style>
  <w:style w:type="character" w:styleId="Hyperlink">
    <w:name w:val="Hyperlink"/>
    <w:basedOn w:val="DefaultParagraphFont"/>
    <w:uiPriority w:val="99"/>
    <w:rsid w:val="007C5F95"/>
    <w:rPr>
      <w:color w:val="0000FF"/>
      <w:u w:val="single"/>
    </w:rPr>
  </w:style>
  <w:style w:type="paragraph" w:customStyle="1" w:styleId="Naslovteze">
    <w:name w:val="Naslov teze"/>
    <w:basedOn w:val="Osnovnitekst"/>
    <w:next w:val="Podnaslovteze"/>
    <w:rsid w:val="00AE0461"/>
    <w:pPr>
      <w:spacing w:after="60"/>
      <w:ind w:firstLine="0"/>
      <w:jc w:val="center"/>
    </w:pPr>
    <w:rPr>
      <w:rFonts w:ascii="Arial" w:hAnsi="Arial"/>
      <w:b/>
      <w:smallCaps/>
      <w:sz w:val="44"/>
      <w:szCs w:val="36"/>
      <w14:shadow w14:blurRad="50800" w14:dist="38100" w14:dir="2700000" w14:sx="100000" w14:sy="100000" w14:kx="0" w14:ky="0" w14:algn="tl">
        <w14:srgbClr w14:val="000000">
          <w14:alpha w14:val="60000"/>
        </w14:srgbClr>
      </w14:shadow>
    </w:rPr>
  </w:style>
  <w:style w:type="paragraph" w:customStyle="1" w:styleId="Podnaslovteze">
    <w:name w:val="Podnaslov teze"/>
    <w:basedOn w:val="Osnovnitekst"/>
    <w:next w:val="Osnovnitekst"/>
    <w:rsid w:val="00AE0461"/>
    <w:pPr>
      <w:ind w:firstLine="0"/>
      <w:jc w:val="center"/>
    </w:pPr>
    <w:rPr>
      <w:rFonts w:ascii="Arial" w:hAnsi="Arial"/>
      <w:sz w:val="32"/>
    </w:rPr>
  </w:style>
  <w:style w:type="paragraph" w:customStyle="1" w:styleId="Oznakaslike">
    <w:name w:val="Oznaka slike"/>
    <w:basedOn w:val="Caption"/>
    <w:next w:val="Osnovnitekst"/>
    <w:rsid w:val="00A3069A"/>
    <w:pPr>
      <w:spacing w:before="120" w:after="160"/>
      <w:jc w:val="center"/>
    </w:pPr>
    <w:rPr>
      <w:lang w:val="sr-Latn-CS"/>
    </w:rPr>
  </w:style>
  <w:style w:type="paragraph" w:customStyle="1" w:styleId="Oznakatabele">
    <w:name w:val="Oznaka tabele"/>
    <w:basedOn w:val="Caption"/>
    <w:next w:val="Osnovnitekst"/>
    <w:rsid w:val="00A3069A"/>
    <w:pPr>
      <w:spacing w:before="160" w:after="120"/>
      <w:jc w:val="center"/>
    </w:pPr>
    <w:rPr>
      <w:lang w:val="sr-Latn-CS"/>
    </w:rPr>
  </w:style>
  <w:style w:type="paragraph" w:styleId="Caption">
    <w:name w:val="caption"/>
    <w:basedOn w:val="Normal"/>
    <w:next w:val="Normal"/>
    <w:qFormat/>
    <w:rsid w:val="00BA0F9D"/>
    <w:rPr>
      <w:b/>
      <w:bCs/>
      <w:sz w:val="20"/>
      <w:szCs w:val="20"/>
    </w:rPr>
  </w:style>
  <w:style w:type="paragraph" w:customStyle="1" w:styleId="Promenljivaizkoda">
    <w:name w:val="Promenljiva iz koda"/>
    <w:basedOn w:val="Osnovnitekst"/>
    <w:link w:val="PromenljivaizkodaChar"/>
    <w:rsid w:val="00A57257"/>
    <w:pPr>
      <w:ind w:firstLine="0"/>
    </w:pPr>
    <w:rPr>
      <w:i/>
      <w:spacing w:val="20"/>
    </w:rPr>
  </w:style>
  <w:style w:type="paragraph" w:customStyle="1" w:styleId="Promenljiva">
    <w:name w:val="Promenljiva"/>
    <w:basedOn w:val="Osnovnitekst"/>
    <w:rsid w:val="00A57257"/>
    <w:pPr>
      <w:ind w:firstLine="0"/>
    </w:pPr>
    <w:rPr>
      <w:i/>
    </w:rPr>
  </w:style>
  <w:style w:type="character" w:customStyle="1" w:styleId="MTEquationSection">
    <w:name w:val="MTEquationSection"/>
    <w:basedOn w:val="DefaultParagraphFont"/>
    <w:semiHidden/>
    <w:rsid w:val="00A57257"/>
    <w:rPr>
      <w:vanish w:val="0"/>
      <w:color w:val="FF0000"/>
      <w:lang w:val="sl-SI"/>
    </w:rPr>
  </w:style>
  <w:style w:type="paragraph" w:styleId="TOC2">
    <w:name w:val="toc 2"/>
    <w:basedOn w:val="Normal"/>
    <w:next w:val="Normal"/>
    <w:autoRedefine/>
    <w:uiPriority w:val="39"/>
    <w:rsid w:val="00F06BB2"/>
    <w:pPr>
      <w:ind w:left="240"/>
    </w:pPr>
    <w:rPr>
      <w:rFonts w:asciiTheme="minorHAnsi" w:hAnsiTheme="minorHAnsi" w:cstheme="minorHAnsi"/>
      <w:smallCaps/>
      <w:sz w:val="20"/>
      <w:szCs w:val="20"/>
    </w:rPr>
  </w:style>
  <w:style w:type="character" w:customStyle="1" w:styleId="OsnovnitekstChar">
    <w:name w:val="Osnovni tekst Char"/>
    <w:basedOn w:val="DefaultParagraphFont"/>
    <w:link w:val="Osnovnitekst"/>
    <w:locked/>
    <w:rsid w:val="008471DF"/>
    <w:rPr>
      <w:sz w:val="24"/>
      <w:szCs w:val="24"/>
      <w:lang w:val="sr-Latn-CS"/>
    </w:rPr>
  </w:style>
  <w:style w:type="paragraph" w:customStyle="1" w:styleId="SadrajLiteratura">
    <w:name w:val="Sadržaj/Literatura"/>
    <w:basedOn w:val="Inivonaslova-Poglavlje"/>
    <w:next w:val="Osnovnitekst"/>
    <w:rsid w:val="0097755B"/>
    <w:pPr>
      <w:numPr>
        <w:numId w:val="0"/>
      </w:numPr>
    </w:pPr>
  </w:style>
  <w:style w:type="character" w:customStyle="1" w:styleId="PromenljivaizkodaChar">
    <w:name w:val="Promenljiva iz koda Char"/>
    <w:basedOn w:val="OsnovnitekstChar"/>
    <w:link w:val="Promenljivaizkoda"/>
    <w:locked/>
    <w:rsid w:val="00F06BB2"/>
    <w:rPr>
      <w:i/>
      <w:spacing w:val="20"/>
      <w:sz w:val="24"/>
      <w:szCs w:val="24"/>
      <w:lang w:val="sr-Latn-CS"/>
    </w:rPr>
  </w:style>
  <w:style w:type="paragraph" w:customStyle="1" w:styleId="Prilog-IInivonaslova">
    <w:name w:val="Prilog - II nivo naslova"/>
    <w:basedOn w:val="Prilog-Inivonaslova"/>
    <w:next w:val="Osnovnitekst"/>
    <w:rsid w:val="00E041C7"/>
    <w:pPr>
      <w:pageBreakBefore w:val="0"/>
      <w:numPr>
        <w:ilvl w:val="1"/>
      </w:numPr>
      <w:spacing w:before="240" w:after="160"/>
      <w:outlineLvl w:val="1"/>
    </w:pPr>
    <w:rPr>
      <w:smallCaps/>
      <w:sz w:val="28"/>
      <w:szCs w:val="28"/>
      <w14:shadow w14:blurRad="0" w14:dist="0" w14:dir="0" w14:sx="0" w14:sy="0" w14:kx="0" w14:ky="0" w14:algn="none">
        <w14:srgbClr w14:val="000000"/>
      </w14:shadow>
    </w:rPr>
  </w:style>
  <w:style w:type="paragraph" w:customStyle="1" w:styleId="Prilog-IIInivonaslova">
    <w:name w:val="Prilog - III nivo naslova"/>
    <w:basedOn w:val="Prilog-IInivonaslova"/>
    <w:next w:val="Osnovnitekst"/>
    <w:rsid w:val="00E041C7"/>
    <w:pPr>
      <w:numPr>
        <w:ilvl w:val="2"/>
      </w:numPr>
      <w:spacing w:after="120"/>
      <w:outlineLvl w:val="2"/>
    </w:pPr>
    <w:rPr>
      <w:i/>
      <w:sz w:val="24"/>
      <w:szCs w:val="24"/>
    </w:rPr>
  </w:style>
  <w:style w:type="paragraph" w:customStyle="1" w:styleId="Prilog-IVnivonaslova">
    <w:name w:val="Prilog - IV nivo naslova"/>
    <w:basedOn w:val="Prilog-IIInivonaslova"/>
    <w:next w:val="Osnovnitekst"/>
    <w:rsid w:val="00E041C7"/>
    <w:pPr>
      <w:numPr>
        <w:ilvl w:val="3"/>
      </w:numPr>
      <w:spacing w:before="60" w:after="60"/>
      <w:outlineLvl w:val="3"/>
    </w:pPr>
    <w:rPr>
      <w:b w:val="0"/>
    </w:rPr>
  </w:style>
  <w:style w:type="paragraph" w:customStyle="1" w:styleId="Text">
    <w:name w:val="Text"/>
    <w:basedOn w:val="Normal"/>
    <w:semiHidden/>
    <w:rsid w:val="00FE2134"/>
    <w:pPr>
      <w:widowControl w:val="0"/>
      <w:autoSpaceDE w:val="0"/>
      <w:autoSpaceDN w:val="0"/>
      <w:spacing w:line="252" w:lineRule="auto"/>
      <w:ind w:firstLine="202"/>
      <w:jc w:val="both"/>
    </w:pPr>
    <w:rPr>
      <w:sz w:val="20"/>
      <w:szCs w:val="20"/>
      <w:lang w:val="en-US"/>
    </w:rPr>
  </w:style>
  <w:style w:type="table" w:styleId="TableGrid">
    <w:name w:val="Table Grid"/>
    <w:basedOn w:val="TableNormal"/>
    <w:rsid w:val="00A3069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4">
    <w:name w:val="toc 4"/>
    <w:basedOn w:val="Normal"/>
    <w:next w:val="Normal"/>
    <w:autoRedefine/>
    <w:uiPriority w:val="39"/>
    <w:rsid w:val="0021095F"/>
    <w:pPr>
      <w:ind w:left="720"/>
    </w:pPr>
    <w:rPr>
      <w:rFonts w:asciiTheme="minorHAnsi" w:hAnsiTheme="minorHAnsi" w:cstheme="minorHAnsi"/>
      <w:sz w:val="18"/>
      <w:szCs w:val="18"/>
    </w:rPr>
  </w:style>
  <w:style w:type="paragraph" w:styleId="TOC3">
    <w:name w:val="toc 3"/>
    <w:basedOn w:val="Normal"/>
    <w:next w:val="Normal"/>
    <w:autoRedefine/>
    <w:uiPriority w:val="39"/>
    <w:rsid w:val="00BD3610"/>
    <w:pPr>
      <w:ind w:left="480"/>
    </w:pPr>
    <w:rPr>
      <w:rFonts w:asciiTheme="minorHAnsi" w:hAnsiTheme="minorHAnsi" w:cstheme="minorHAnsi"/>
      <w:i/>
      <w:iCs/>
      <w:sz w:val="20"/>
      <w:szCs w:val="20"/>
    </w:rPr>
  </w:style>
  <w:style w:type="paragraph" w:styleId="TOC5">
    <w:name w:val="toc 5"/>
    <w:basedOn w:val="Normal"/>
    <w:next w:val="Normal"/>
    <w:autoRedefine/>
    <w:uiPriority w:val="39"/>
    <w:rsid w:val="0021095F"/>
    <w:pPr>
      <w:ind w:left="960"/>
    </w:pPr>
    <w:rPr>
      <w:rFonts w:asciiTheme="minorHAnsi" w:hAnsiTheme="minorHAnsi"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rsid w:val="0021095F"/>
    <w:pPr>
      <w:ind w:left="1200"/>
    </w:pPr>
    <w:rPr>
      <w:rFonts w:asciiTheme="minorHAnsi" w:hAnsiTheme="minorHAnsi"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rsid w:val="0021095F"/>
    <w:pPr>
      <w:ind w:left="1440"/>
    </w:pPr>
    <w:rPr>
      <w:rFonts w:asciiTheme="minorHAnsi" w:hAnsiTheme="minorHAnsi"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rsid w:val="0021095F"/>
    <w:pPr>
      <w:ind w:left="1680"/>
    </w:pPr>
    <w:rPr>
      <w:rFonts w:asciiTheme="minorHAnsi" w:hAnsiTheme="minorHAnsi"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rsid w:val="0021095F"/>
    <w:pPr>
      <w:ind w:left="1920"/>
    </w:pPr>
    <w:rPr>
      <w:rFonts w:asciiTheme="minorHAnsi" w:hAnsiTheme="minorHAnsi" w:cstheme="minorHAnsi"/>
      <w:sz w:val="18"/>
      <w:szCs w:val="18"/>
    </w:rPr>
  </w:style>
  <w:style w:type="paragraph" w:styleId="Footer">
    <w:name w:val="footer"/>
    <w:basedOn w:val="Normal"/>
    <w:rsid w:val="008C4C6F"/>
    <w:pPr>
      <w:tabs>
        <w:tab w:val="center" w:pos="4320"/>
        <w:tab w:val="right" w:pos="8640"/>
      </w:tabs>
    </w:pPr>
  </w:style>
  <w:style w:type="character" w:customStyle="1" w:styleId="Heading3Char">
    <w:name w:val="Heading 3 Char"/>
    <w:basedOn w:val="DefaultParagraphFont"/>
    <w:link w:val="Heading3"/>
    <w:rsid w:val="00750E97"/>
    <w:rPr>
      <w:b/>
      <w:bCs/>
      <w:i/>
      <w:sz w:val="24"/>
      <w:szCs w:val="26"/>
      <w:lang w:val="sr-Cyrl-RS"/>
    </w:rPr>
  </w:style>
  <w:style w:type="character" w:customStyle="1" w:styleId="IIInivonaslova-OdeljakChar">
    <w:name w:val="III nivo naslova - Odeljak Char"/>
    <w:basedOn w:val="Heading3Char"/>
    <w:link w:val="IIInivonaslova-Odeljak"/>
    <w:rsid w:val="00E7161C"/>
    <w:rPr>
      <w:rFonts w:ascii="Arial" w:hAnsi="Arial" w:cs="Arial"/>
      <w:b/>
      <w:bCs/>
      <w:i w:val="0"/>
      <w:sz w:val="24"/>
      <w:szCs w:val="26"/>
      <w:lang w:val="sr-Latn-CS" w:eastAsia="en-US" w:bidi="ar-SA"/>
    </w:rPr>
  </w:style>
  <w:style w:type="paragraph" w:customStyle="1" w:styleId="Jednacine">
    <w:name w:val="Jednacine"/>
    <w:basedOn w:val="Normal"/>
    <w:rsid w:val="0051626B"/>
    <w:pPr>
      <w:tabs>
        <w:tab w:val="center" w:pos="4820"/>
        <w:tab w:val="right" w:pos="9640"/>
      </w:tabs>
      <w:spacing w:before="60" w:after="60"/>
      <w:jc w:val="center"/>
    </w:pPr>
    <w:rPr>
      <w:lang w:val="sr-Latn-CS"/>
    </w:rPr>
  </w:style>
  <w:style w:type="character" w:styleId="PageNumber">
    <w:name w:val="page number"/>
    <w:basedOn w:val="DefaultParagraphFont"/>
    <w:rsid w:val="00847C33"/>
  </w:style>
  <w:style w:type="paragraph" w:styleId="Header">
    <w:name w:val="header"/>
    <w:basedOn w:val="Normal"/>
    <w:rsid w:val="00E74E70"/>
    <w:pPr>
      <w:tabs>
        <w:tab w:val="center" w:pos="4320"/>
        <w:tab w:val="right" w:pos="8640"/>
      </w:tabs>
      <w:jc w:val="right"/>
    </w:pPr>
    <w:rPr>
      <w:i/>
      <w:sz w:val="20"/>
      <w:lang w:val="sr-Latn-CS"/>
    </w:rPr>
  </w:style>
  <w:style w:type="paragraph" w:customStyle="1" w:styleId="Referenca">
    <w:name w:val="Referenca"/>
    <w:basedOn w:val="Osnovnitekst"/>
    <w:rsid w:val="000232E2"/>
    <w:pPr>
      <w:numPr>
        <w:numId w:val="9"/>
      </w:numPr>
    </w:pPr>
  </w:style>
  <w:style w:type="paragraph" w:customStyle="1" w:styleId="Numerisanonabrajanje">
    <w:name w:val="Numerisano nabrajanje"/>
    <w:basedOn w:val="Osnovnitekst"/>
    <w:next w:val="Osnovnitekst"/>
    <w:rsid w:val="006D0DE4"/>
    <w:pPr>
      <w:numPr>
        <w:numId w:val="20"/>
      </w:numPr>
      <w:spacing w:before="20" w:after="60"/>
      <w:ind w:left="1023" w:hanging="346"/>
    </w:pPr>
  </w:style>
  <w:style w:type="paragraph" w:customStyle="1" w:styleId="Nabrajanje">
    <w:name w:val="Nabrajanje"/>
    <w:basedOn w:val="Osnovnitekst"/>
    <w:next w:val="Osnovnitekst"/>
    <w:rsid w:val="006D0DE4"/>
    <w:pPr>
      <w:numPr>
        <w:numId w:val="19"/>
      </w:numPr>
      <w:spacing w:before="20" w:after="60"/>
      <w:ind w:left="1023" w:hanging="346"/>
    </w:pPr>
  </w:style>
  <w:style w:type="paragraph" w:customStyle="1" w:styleId="Vremepredajeteze">
    <w:name w:val="Vreme predaje teze"/>
    <w:basedOn w:val="Podnaslovteze"/>
    <w:qFormat/>
    <w:rsid w:val="00AE0461"/>
    <w:rPr>
      <w:sz w:val="28"/>
    </w:rPr>
  </w:style>
  <w:style w:type="paragraph" w:customStyle="1" w:styleId="Naslovnakandidatimentor">
    <w:name w:val="Naslovna kandidat i mentor"/>
    <w:basedOn w:val="Osnovnitekst"/>
    <w:qFormat/>
    <w:rsid w:val="00AE0461"/>
    <w:pPr>
      <w:ind w:firstLine="0"/>
      <w:jc w:val="left"/>
    </w:pPr>
    <w:rPr>
      <w:rFonts w:ascii="Arial" w:hAnsi="Arial"/>
      <w:sz w:val="28"/>
    </w:rPr>
  </w:style>
  <w:style w:type="paragraph" w:styleId="TableofFigures">
    <w:name w:val="table of figures"/>
    <w:basedOn w:val="Normal"/>
    <w:next w:val="Normal"/>
    <w:uiPriority w:val="99"/>
    <w:unhideWhenUsed/>
    <w:rsid w:val="002F29E2"/>
  </w:style>
  <w:style w:type="paragraph" w:styleId="NormalWeb">
    <w:name w:val="Normal (Web)"/>
    <w:basedOn w:val="Normal"/>
    <w:uiPriority w:val="99"/>
    <w:semiHidden/>
    <w:unhideWhenUsed/>
    <w:rsid w:val="00880A61"/>
    <w:pPr>
      <w:spacing w:before="100" w:beforeAutospacing="1" w:after="100" w:afterAutospacing="1"/>
    </w:pPr>
    <w:rPr>
      <w:lang w:val="en-US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D703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D703C"/>
    <w:rPr>
      <w:rFonts w:ascii="Courier New" w:hAnsi="Courier New" w:cs="Courier New"/>
    </w:rPr>
  </w:style>
  <w:style w:type="paragraph" w:styleId="PlainText">
    <w:name w:val="Plain Text"/>
    <w:basedOn w:val="Normal"/>
    <w:link w:val="PlainTextChar"/>
    <w:uiPriority w:val="99"/>
    <w:unhideWhenUsed/>
    <w:rsid w:val="007F7FC2"/>
    <w:rPr>
      <w:rFonts w:ascii="Consolas" w:eastAsiaTheme="minorHAnsi" w:hAnsi="Consolas" w:cstheme="minorBidi"/>
      <w:sz w:val="21"/>
      <w:szCs w:val="21"/>
      <w:lang w:val="en-US"/>
    </w:rPr>
  </w:style>
  <w:style w:type="character" w:customStyle="1" w:styleId="PlainTextChar">
    <w:name w:val="Plain Text Char"/>
    <w:basedOn w:val="DefaultParagraphFont"/>
    <w:link w:val="PlainText"/>
    <w:uiPriority w:val="99"/>
    <w:rsid w:val="007F7FC2"/>
    <w:rPr>
      <w:rFonts w:ascii="Consolas" w:eastAsiaTheme="minorHAnsi" w:hAnsi="Consolas" w:cstheme="minorBidi"/>
      <w:sz w:val="21"/>
      <w:szCs w:val="21"/>
    </w:rPr>
  </w:style>
  <w:style w:type="character" w:styleId="UnresolvedMention">
    <w:name w:val="Unresolved Mention"/>
    <w:basedOn w:val="DefaultParagraphFont"/>
    <w:uiPriority w:val="99"/>
    <w:semiHidden/>
    <w:unhideWhenUsed/>
    <w:rsid w:val="00523801"/>
    <w:rPr>
      <w:color w:val="605E5C"/>
      <w:shd w:val="clear" w:color="auto" w:fill="E1DFDD"/>
    </w:rPr>
  </w:style>
  <w:style w:type="table" w:styleId="PlainTable5">
    <w:name w:val="Plain Table 5"/>
    <w:basedOn w:val="TableNormal"/>
    <w:uiPriority w:val="45"/>
    <w:rsid w:val="00616BF8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1Light">
    <w:name w:val="Grid Table 1 Light"/>
    <w:basedOn w:val="TableNormal"/>
    <w:uiPriority w:val="46"/>
    <w:rsid w:val="00616BF8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1">
    <w:name w:val="Grid Table 4 Accent 1"/>
    <w:basedOn w:val="TableNormal"/>
    <w:uiPriority w:val="49"/>
    <w:rsid w:val="00B44673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ListTable3-Accent1">
    <w:name w:val="List Table 3 Accent 1"/>
    <w:basedOn w:val="TableNormal"/>
    <w:uiPriority w:val="48"/>
    <w:rsid w:val="003C7A68"/>
    <w:tblPr>
      <w:tblStyleRowBandSize w:val="1"/>
      <w:tblStyleColBandSize w:val="1"/>
      <w:tblBorders>
        <w:top w:val="single" w:sz="4" w:space="0" w:color="4F81BD" w:themeColor="accent1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F81BD" w:themeColor="accent1"/>
          <w:right w:val="single" w:sz="4" w:space="0" w:color="4F81BD" w:themeColor="accent1"/>
        </w:tcBorders>
      </w:tcPr>
    </w:tblStylePr>
    <w:tblStylePr w:type="band1Horz">
      <w:tblPr/>
      <w:tcPr>
        <w:tcBorders>
          <w:top w:val="single" w:sz="4" w:space="0" w:color="4F81BD" w:themeColor="accent1"/>
          <w:bottom w:val="single" w:sz="4" w:space="0" w:color="4F81BD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F81BD" w:themeColor="accent1"/>
          <w:left w:val="nil"/>
        </w:tcBorders>
      </w:tcPr>
    </w:tblStylePr>
    <w:tblStylePr w:type="swCell">
      <w:tblPr/>
      <w:tcPr>
        <w:tcBorders>
          <w:top w:val="double" w:sz="4" w:space="0" w:color="4F81BD" w:themeColor="accent1"/>
          <w:right w:val="nil"/>
        </w:tcBorders>
      </w:tcPr>
    </w:tblStylePr>
  </w:style>
  <w:style w:type="table" w:styleId="ListTable4-Accent1">
    <w:name w:val="List Table 4 Accent 1"/>
    <w:basedOn w:val="TableNormal"/>
    <w:uiPriority w:val="49"/>
    <w:rsid w:val="00834C4A"/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95B3D7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paragraph" w:styleId="TOCHeading">
    <w:name w:val="TOC Heading"/>
    <w:basedOn w:val="Heading1"/>
    <w:next w:val="Normal"/>
    <w:uiPriority w:val="39"/>
    <w:unhideWhenUsed/>
    <w:qFormat/>
    <w:rsid w:val="002F75D7"/>
    <w:pPr>
      <w:keepLines/>
      <w:pageBreakBefore w:val="0"/>
      <w:numPr>
        <w:numId w:val="0"/>
      </w:num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smallCaps w:val="0"/>
      <w:color w:val="365F91" w:themeColor="accent1" w:themeShade="BF"/>
      <w:kern w:val="0"/>
      <w:sz w:val="32"/>
      <w:szCs w:val="32"/>
      <w:lang w:val="en-US"/>
      <w14:shadow w14:blurRad="0" w14:dist="0" w14:dir="0" w14:sx="0" w14:sy="0" w14:kx="0" w14:ky="0" w14:algn="none">
        <w14:srgbClr w14:val="000000"/>
      </w14:shadow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08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8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64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93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97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345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7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1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13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82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0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838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5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23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35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546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37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25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20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90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00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2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4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30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5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5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84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00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8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20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5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63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87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36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98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01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522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96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27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5.png"/><Relationship Id="rId68" Type="http://schemas.openxmlformats.org/officeDocument/2006/relationships/hyperlink" Target="file:///C:\Users\Marko%20Milicevic\Desktop\Reddit2008-Analysis\docs\izvestaj%20(Repaired).docx" TargetMode="External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jpe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61" Type="http://schemas.openxmlformats.org/officeDocument/2006/relationships/image" Target="media/image53.png"/><Relationship Id="rId10" Type="http://schemas.openxmlformats.org/officeDocument/2006/relationships/footer" Target="footer2.xm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hyperlink" Target="file:///C:\Users\Marko%20Milicevic\Desktop\Reddit2008-Analysis\docs\izvestaj%20(Repaired).docx" TargetMode="External"/><Relationship Id="rId8" Type="http://schemas.openxmlformats.org/officeDocument/2006/relationships/image" Target="media/image2.jpeg"/><Relationship Id="rId51" Type="http://schemas.openxmlformats.org/officeDocument/2006/relationships/image" Target="media/image43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hyperlink" Target="file:///C:\Users\Marko%20Milicevic\Desktop\Reddit2008-Analysis\docs\izvestaj%20(Repaired).docx" TargetMode="Externa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hyperlink" Target="file:///C:\Users\Marko%20Milicevic\Desktop\Reddit2008-Analysis\docs\izvestaj%20(Repaired).docx" TargetMode="Externa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arko%20Milicevic\Desktop\Reddit2008-Analysis\docs\ASM%20-%20Sablon%20za%20izvestaj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52740C4-3DDE-45DE-974C-5DDE8D8000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ASM - Sablon za izvestaj.dotx</Template>
  <TotalTime>1</TotalTime>
  <Pages>39</Pages>
  <Words>6578</Words>
  <Characters>37496</Characters>
  <Application>Microsoft Office Word</Application>
  <DocSecurity>0</DocSecurity>
  <Lines>312</Lines>
  <Paragraphs>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ELEKTROTEHNIČKI FAKULTET UNIVERZITETA U BEOGRADU</vt:lpstr>
    </vt:vector>
  </TitlesOfParts>
  <Company>ETF</Company>
  <LinksUpToDate>false</LinksUpToDate>
  <CharactersWithSpaces>43987</CharactersWithSpaces>
  <SharedDoc>false</SharedDoc>
  <HLinks>
    <vt:vector size="276" baseType="variant">
      <vt:variant>
        <vt:i4>8126561</vt:i4>
      </vt:variant>
      <vt:variant>
        <vt:i4>276</vt:i4>
      </vt:variant>
      <vt:variant>
        <vt:i4>0</vt:i4>
      </vt:variant>
      <vt:variant>
        <vt:i4>5</vt:i4>
      </vt:variant>
      <vt:variant>
        <vt:lpwstr>http://www.addbalance.com/usersguide/styles.htm</vt:lpwstr>
      </vt:variant>
      <vt:variant>
        <vt:lpwstr/>
      </vt:variant>
      <vt:variant>
        <vt:i4>1441844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_Toc289688773</vt:lpwstr>
      </vt:variant>
      <vt:variant>
        <vt:i4>1441844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_Toc289688772</vt:lpwstr>
      </vt:variant>
      <vt:variant>
        <vt:i4>1441844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_Toc289688771</vt:lpwstr>
      </vt:variant>
      <vt:variant>
        <vt:i4>1441844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_Toc289688770</vt:lpwstr>
      </vt:variant>
      <vt:variant>
        <vt:i4>1507380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_Toc289688769</vt:lpwstr>
      </vt:variant>
      <vt:variant>
        <vt:i4>1507380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_Toc289688768</vt:lpwstr>
      </vt:variant>
      <vt:variant>
        <vt:i4>1507380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_Toc289688767</vt:lpwstr>
      </vt:variant>
      <vt:variant>
        <vt:i4>1507380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_Toc289688766</vt:lpwstr>
      </vt:variant>
      <vt:variant>
        <vt:i4>1507380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_Toc289688765</vt:lpwstr>
      </vt:variant>
      <vt:variant>
        <vt:i4>1507380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_Toc289688764</vt:lpwstr>
      </vt:variant>
      <vt:variant>
        <vt:i4>1507380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_Toc289688763</vt:lpwstr>
      </vt:variant>
      <vt:variant>
        <vt:i4>1507380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_Toc289688762</vt:lpwstr>
      </vt:variant>
      <vt:variant>
        <vt:i4>1507380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_Toc289688761</vt:lpwstr>
      </vt:variant>
      <vt:variant>
        <vt:i4>1507380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_Toc289688760</vt:lpwstr>
      </vt:variant>
      <vt:variant>
        <vt:i4>1310772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_Toc289688759</vt:lpwstr>
      </vt:variant>
      <vt:variant>
        <vt:i4>1310772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_Toc289688758</vt:lpwstr>
      </vt:variant>
      <vt:variant>
        <vt:i4>1310772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_Toc289688757</vt:lpwstr>
      </vt:variant>
      <vt:variant>
        <vt:i4>1310772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_Toc289688756</vt:lpwstr>
      </vt:variant>
      <vt:variant>
        <vt:i4>1310772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_Toc289688755</vt:lpwstr>
      </vt:variant>
      <vt:variant>
        <vt:i4>1310772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_Toc289688754</vt:lpwstr>
      </vt:variant>
      <vt:variant>
        <vt:i4>1310772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_Toc289688753</vt:lpwstr>
      </vt:variant>
      <vt:variant>
        <vt:i4>1310772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_Toc289688752</vt:lpwstr>
      </vt:variant>
      <vt:variant>
        <vt:i4>1310772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_Toc289688751</vt:lpwstr>
      </vt:variant>
      <vt:variant>
        <vt:i4>1310772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_Toc289688750</vt:lpwstr>
      </vt:variant>
      <vt:variant>
        <vt:i4>1376308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_Toc289688749</vt:lpwstr>
      </vt:variant>
      <vt:variant>
        <vt:i4>1376308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_Toc289688748</vt:lpwstr>
      </vt:variant>
      <vt:variant>
        <vt:i4>1376308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_Toc289688747</vt:lpwstr>
      </vt:variant>
      <vt:variant>
        <vt:i4>1376308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_Toc289688746</vt:lpwstr>
      </vt:variant>
      <vt:variant>
        <vt:i4>1376308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_Toc289688745</vt:lpwstr>
      </vt:variant>
      <vt:variant>
        <vt:i4>1376308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_Toc289688744</vt:lpwstr>
      </vt:variant>
      <vt:variant>
        <vt:i4>1376308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_Toc289688743</vt:lpwstr>
      </vt:variant>
      <vt:variant>
        <vt:i4>1376308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_Toc289688742</vt:lpwstr>
      </vt:variant>
      <vt:variant>
        <vt:i4>1376308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_Toc289688741</vt:lpwstr>
      </vt:variant>
      <vt:variant>
        <vt:i4>1376308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_Toc289688740</vt:lpwstr>
      </vt:variant>
      <vt:variant>
        <vt:i4>1179700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_Toc289688739</vt:lpwstr>
      </vt:variant>
      <vt:variant>
        <vt:i4>1179700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_Toc289688738</vt:lpwstr>
      </vt:variant>
      <vt:variant>
        <vt:i4>1179700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_Toc289688737</vt:lpwstr>
      </vt:variant>
      <vt:variant>
        <vt:i4>1179700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_Toc289688736</vt:lpwstr>
      </vt:variant>
      <vt:variant>
        <vt:i4>1179700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_Toc289688735</vt:lpwstr>
      </vt:variant>
      <vt:variant>
        <vt:i4>1179700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_Toc289688734</vt:lpwstr>
      </vt:variant>
      <vt:variant>
        <vt:i4>1179700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_Toc289688733</vt:lpwstr>
      </vt:variant>
      <vt:variant>
        <vt:i4>1179700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_Toc289688732</vt:lpwstr>
      </vt:variant>
      <vt:variant>
        <vt:i4>1179700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_Toc289688731</vt:lpwstr>
      </vt:variant>
      <vt:variant>
        <vt:i4>1179700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_Toc289688730</vt:lpwstr>
      </vt:variant>
      <vt:variant>
        <vt:i4>1245236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_Toc289688729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ELEKTROTEHNIČKI FAKULTET UNIVERZITETA U BEOGRADU</dc:title>
  <dc:subject/>
  <dc:creator>Marko Milicevic</dc:creator>
  <cp:keywords/>
  <dc:description/>
  <cp:lastModifiedBy>Marko Milicevic</cp:lastModifiedBy>
  <cp:revision>2</cp:revision>
  <cp:lastPrinted>2010-03-22T09:00:00Z</cp:lastPrinted>
  <dcterms:created xsi:type="dcterms:W3CDTF">2022-07-06T19:02:00Z</dcterms:created>
  <dcterms:modified xsi:type="dcterms:W3CDTF">2022-07-06T19:02:00Z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EquationSection">
    <vt:lpwstr>1</vt:lpwstr>
  </property>
  <property fmtid="{D5CDD505-2E9C-101B-9397-08002B2CF9AE}" pid="3" name="MTWinEqns">
    <vt:bool>true</vt:bool>
  </property>
  <property fmtid="{D5CDD505-2E9C-101B-9397-08002B2CF9AE}" pid="4" name="MTPreferences">
    <vt:lpwstr>[Styles]_x000d_
Text=Times New Roman_x000d_
Function=Times New Roman_x000d_
Variable=Times New Roman,I_x000d_
LCGreek=Symbol,I_x000d_
UCGreek=Symbol_x000d_
Symbol=Symbol_x000d_
Vector=Times New Roman,B_x000d_
Number=Times New Roman_x000d_
User1=Courier New_x000d_
User2=Times New Roman_x000d_
MTExtra=MT Extra_x000d_
_x000d_
[Sizes]_x000d_</vt:lpwstr>
  </property>
  <property fmtid="{D5CDD505-2E9C-101B-9397-08002B2CF9AE}" pid="5" name="MTPreferences 1">
    <vt:lpwstr>
Full=12 pt_x000d_
Script=58 %_x000d_
ScriptScript=42 %_x000d_
Symbol=150 %_x000d_
SubSymbol=100 %_x000d_
User1=75 %_x000d_
User2=150 %_x000d_
SmallLargeIncr=1 pt_x000d_
_x000d_
[Spacing]_x000d_
LineSpacing=150 %_x000d_
MatrixRowSpacing=150 %_x000d_
MatrixColSpacing=100 %_x000d_
SuperscriptHeight=45 %_x000d_
SubscriptDepth=25 %_x000d_
SubSupGa</vt:lpwstr>
  </property>
  <property fmtid="{D5CDD505-2E9C-101B-9397-08002B2CF9AE}" pid="6" name="MTPreferences 2">
    <vt:lpwstr>p=8 %_x000d_
LimHeight=25 %_x000d_
LimDepth=100 %_x000d_
LimLineSpacing=100 %_x000d_
NumerHeight=35 %_x000d_
DenomDepth=100 %_x000d_
FractBarOver=8 %_x000d_
FractBarThick=5 %_x000d_
SubFractBarThick=2.5 %_x000d_
FractGap=8 %_x000d_
FenceOver=8 %_x000d_
OperSpacing=100 %_x000d_
NonOperSpacing=100 %_x000d_
CharWidth=0 %_x000d_
MinGap=8 %_x000d_
</vt:lpwstr>
  </property>
  <property fmtid="{D5CDD505-2E9C-101B-9397-08002B2CF9AE}" pid="7" name="MTPreferences 3">
    <vt:lpwstr>VertRadGap=17 %_x000d_
HorizRadGap=8 %_x000d_
RadWidth=100 %_x000d_
EmbellGap=12.5 %_x000d_
PrimeHeight=45 %_x000d_
BoxStrokeThick=5 %_x000d_
StikeThruThick=5 %_x000d_
MatrixLineThick=5 %_x000d_
RadStrokeThick=5 %_x000d_
HorizFenceGap=10 %_x000d_
_x000d_
</vt:lpwstr>
  </property>
  <property fmtid="{D5CDD505-2E9C-101B-9397-08002B2CF9AE}" pid="8" name="MTPreferenceSource">
    <vt:lpwstr>Times+Symbol 12.eqp</vt:lpwstr>
  </property>
  <property fmtid="{D5CDD505-2E9C-101B-9397-08002B2CF9AE}" pid="9" name="MTEquationNumber2">
    <vt:lpwstr>(#C1.#S1.#E1)</vt:lpwstr>
  </property>
</Properties>
</file>